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C5" w:rsidRPr="000447DE" w:rsidRDefault="00F226C5" w:rsidP="00CB01F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0447DE">
        <w:rPr>
          <w:rFonts w:ascii="Times New Roman" w:hAnsi="Times New Roman"/>
          <w:bCs/>
          <w:sz w:val="24"/>
          <w:szCs w:val="24"/>
          <w:lang w:val="kk-KZ"/>
        </w:rPr>
        <w:t>Қ</w:t>
      </w:r>
      <w:r w:rsidRPr="000447DE">
        <w:rPr>
          <w:rFonts w:ascii="Times New Roman" w:hAnsi="Times New Roman"/>
          <w:sz w:val="24"/>
          <w:szCs w:val="24"/>
          <w:lang w:val="kk-KZ"/>
        </w:rPr>
        <w:t xml:space="preserve">азақстан Республикасы </w:t>
      </w:r>
      <w:r w:rsidRPr="000447DE">
        <w:rPr>
          <w:rFonts w:ascii="Times New Roman" w:hAnsi="Times New Roman"/>
          <w:sz w:val="24"/>
          <w:szCs w:val="24"/>
        </w:rPr>
        <w:t>Б</w:t>
      </w:r>
      <w:r w:rsidRPr="000447DE">
        <w:rPr>
          <w:rFonts w:ascii="Times New Roman" w:hAnsi="Times New Roman"/>
          <w:sz w:val="24"/>
          <w:szCs w:val="24"/>
          <w:lang w:val="kk-KZ"/>
        </w:rPr>
        <w:t>ілім және ғылым министрлігі</w:t>
      </w:r>
    </w:p>
    <w:p w:rsidR="00F226C5" w:rsidRPr="000447DE" w:rsidRDefault="00F226C5" w:rsidP="00CB01F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0447DE">
        <w:rPr>
          <w:rFonts w:ascii="Times New Roman" w:hAnsi="Times New Roman"/>
          <w:sz w:val="24"/>
          <w:szCs w:val="24"/>
        </w:rPr>
        <w:t>Министерство образования и науки Республики Казахстан</w:t>
      </w:r>
    </w:p>
    <w:p w:rsidR="00F226C5" w:rsidRPr="00A74137" w:rsidRDefault="00F226C5" w:rsidP="00A7413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A74137">
        <w:rPr>
          <w:rFonts w:ascii="Times New Roman" w:hAnsi="Times New Roman"/>
          <w:sz w:val="24"/>
          <w:szCs w:val="24"/>
          <w:lang w:val="kk-KZ"/>
        </w:rPr>
        <w:t>Мағжан Жұмабаев атындағы жоғары колледж</w:t>
      </w:r>
    </w:p>
    <w:p w:rsidR="00F226C5" w:rsidRPr="000447DE" w:rsidRDefault="00F226C5" w:rsidP="00A7413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74137">
        <w:rPr>
          <w:rFonts w:ascii="Times New Roman" w:hAnsi="Times New Roman"/>
          <w:sz w:val="24"/>
          <w:szCs w:val="24"/>
        </w:rPr>
        <w:t>Высший колледж имени Магжана Жумабаева</w:t>
      </w:r>
    </w:p>
    <w:p w:rsidR="00F226C5" w:rsidRDefault="00F226C5" w:rsidP="00CB01FF">
      <w:pPr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</w:t>
      </w:r>
    </w:p>
    <w:tbl>
      <w:tblPr>
        <w:tblW w:w="0" w:type="auto"/>
        <w:tblInd w:w="173" w:type="dxa"/>
        <w:tblLayout w:type="fixed"/>
        <w:tblLook w:val="01E0"/>
      </w:tblPr>
      <w:tblGrid>
        <w:gridCol w:w="4370"/>
        <w:gridCol w:w="5812"/>
      </w:tblGrid>
      <w:tr w:rsidR="00F226C5" w:rsidRPr="00A74137" w:rsidTr="00E91F6C">
        <w:tc>
          <w:tcPr>
            <w:tcW w:w="4370" w:type="dxa"/>
          </w:tcPr>
          <w:p w:rsidR="00F226C5" w:rsidRPr="00E91F6C" w:rsidRDefault="00F226C5" w:rsidP="00E91F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7413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Мағжан </w:t>
            </w:r>
            <w:r w:rsidRPr="00E91F6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Жұмабаев атындағы </w:t>
            </w:r>
            <w:r w:rsidRPr="00A7413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жоғары </w:t>
            </w:r>
            <w:r w:rsidRPr="00E91F6C">
              <w:rPr>
                <w:rFonts w:ascii="Times New Roman" w:hAnsi="Times New Roman"/>
                <w:sz w:val="24"/>
                <w:szCs w:val="24"/>
                <w:lang w:val="kk-KZ"/>
              </w:rPr>
              <w:t>колледжiнiң әдiстемелiк кеңесiмен қарастырылды және мақұлданды/</w:t>
            </w:r>
          </w:p>
          <w:p w:rsidR="00F226C5" w:rsidRPr="00A74137" w:rsidRDefault="00F226C5" w:rsidP="00E91F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91F6C">
              <w:rPr>
                <w:rFonts w:ascii="Times New Roman" w:hAnsi="Times New Roman"/>
                <w:sz w:val="24"/>
                <w:szCs w:val="24"/>
              </w:rPr>
              <w:t>Рассмотрено и одобрено методическим советом</w:t>
            </w:r>
            <w:r w:rsidRPr="00E91F6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A74137">
              <w:rPr>
                <w:rFonts w:ascii="Times New Roman" w:hAnsi="Times New Roman"/>
                <w:sz w:val="24"/>
                <w:szCs w:val="24"/>
                <w:lang w:val="kk-KZ"/>
              </w:rPr>
              <w:t>Высшего колледжа имени Магжана Жумабаева</w:t>
            </w:r>
          </w:p>
          <w:p w:rsidR="00F226C5" w:rsidRPr="00E91F6C" w:rsidRDefault="00F226C5" w:rsidP="00E91F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1F6C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E91F6C">
              <w:rPr>
                <w:rFonts w:ascii="Times New Roman" w:hAnsi="Times New Roman"/>
                <w:sz w:val="24"/>
                <w:szCs w:val="24"/>
                <w:u w:val="single"/>
              </w:rPr>
              <w:t>______________________</w:t>
            </w:r>
            <w:r w:rsidRPr="00E91F6C">
              <w:rPr>
                <w:rFonts w:ascii="Times New Roman" w:hAnsi="Times New Roman"/>
                <w:sz w:val="24"/>
                <w:szCs w:val="24"/>
              </w:rPr>
              <w:t>__</w:t>
            </w:r>
          </w:p>
          <w:p w:rsidR="00F226C5" w:rsidRPr="00E91F6C" w:rsidRDefault="00F226C5" w:rsidP="00E91F6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E91F6C">
              <w:rPr>
                <w:rFonts w:ascii="Times New Roman" w:hAnsi="Times New Roman"/>
                <w:sz w:val="18"/>
                <w:szCs w:val="18"/>
                <w:lang w:val="kk-KZ"/>
              </w:rPr>
              <w:t>Күн</w:t>
            </w:r>
            <w:r w:rsidRPr="00E91F6C">
              <w:rPr>
                <w:rFonts w:ascii="Times New Roman" w:hAnsi="Times New Roman"/>
                <w:sz w:val="18"/>
                <w:szCs w:val="18"/>
              </w:rPr>
              <w:t>i, хаттама</w:t>
            </w:r>
            <w:r w:rsidRPr="00E91F6C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</w:t>
            </w:r>
            <w:r w:rsidRPr="00E91F6C">
              <w:rPr>
                <w:rFonts w:ascii="Times New Roman" w:hAnsi="Times New Roman"/>
                <w:sz w:val="18"/>
                <w:szCs w:val="18"/>
              </w:rPr>
              <w:t>№</w:t>
            </w:r>
            <w:r w:rsidRPr="00E91F6C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/ Д</w:t>
            </w:r>
            <w:r w:rsidRPr="00E91F6C">
              <w:rPr>
                <w:rFonts w:ascii="Times New Roman" w:hAnsi="Times New Roman"/>
                <w:sz w:val="18"/>
                <w:szCs w:val="18"/>
              </w:rPr>
              <w:t>ата, протокол №</w:t>
            </w:r>
          </w:p>
          <w:p w:rsidR="00F226C5" w:rsidRPr="00E91F6C" w:rsidRDefault="00F226C5" w:rsidP="00E91F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:rsidR="00F226C5" w:rsidRPr="00E91F6C" w:rsidRDefault="00F226C5" w:rsidP="00E91F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91F6C">
              <w:rPr>
                <w:rFonts w:ascii="Times New Roman" w:hAnsi="Times New Roman"/>
                <w:sz w:val="24"/>
                <w:szCs w:val="24"/>
                <w:lang w:val="kk-KZ"/>
              </w:rPr>
              <w:t>«Бекітемін» /«Утверждаю»</w:t>
            </w:r>
          </w:p>
          <w:p w:rsidR="00F226C5" w:rsidRPr="00A74137" w:rsidRDefault="00F226C5" w:rsidP="00E91F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7413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Мағжан </w:t>
            </w:r>
            <w:r w:rsidRPr="00E91F6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Жұмабаев атындағы </w:t>
            </w:r>
            <w:r w:rsidRPr="00A74137">
              <w:rPr>
                <w:rFonts w:ascii="Times New Roman" w:hAnsi="Times New Roman"/>
                <w:sz w:val="24"/>
                <w:szCs w:val="24"/>
                <w:lang w:val="kk-KZ"/>
              </w:rPr>
              <w:t>жоғары</w:t>
            </w:r>
          </w:p>
          <w:p w:rsidR="00F226C5" w:rsidRPr="00E91F6C" w:rsidRDefault="00F226C5" w:rsidP="00E91F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91F6C">
              <w:rPr>
                <w:rFonts w:ascii="Times New Roman" w:hAnsi="Times New Roman"/>
                <w:sz w:val="24"/>
                <w:szCs w:val="24"/>
                <w:lang w:val="kk-KZ"/>
              </w:rPr>
              <w:t>колледж директоры/</w:t>
            </w:r>
          </w:p>
          <w:p w:rsidR="00F226C5" w:rsidRPr="00A74137" w:rsidRDefault="00F226C5" w:rsidP="00E91F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91F6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Директор </w:t>
            </w:r>
            <w:r w:rsidRPr="00A74137">
              <w:rPr>
                <w:rFonts w:ascii="Times New Roman" w:hAnsi="Times New Roman"/>
                <w:sz w:val="24"/>
                <w:szCs w:val="24"/>
                <w:lang w:val="kk-KZ"/>
              </w:rPr>
              <w:t>Высшего колледжа имени Магжана Жумабаева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F226C5" w:rsidRPr="00E91F6C" w:rsidRDefault="00F226C5" w:rsidP="00A741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91F6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______________________   </w:t>
            </w:r>
            <w:r w:rsidRPr="00E91F6C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Жандильдин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 Е.Б.</w:t>
            </w:r>
            <w:r w:rsidRPr="00E91F6C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 xml:space="preserve"> </w:t>
            </w:r>
          </w:p>
          <w:p w:rsidR="00F226C5" w:rsidRPr="00E91F6C" w:rsidRDefault="00F226C5" w:rsidP="00E91F6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A74137">
              <w:rPr>
                <w:rFonts w:ascii="Times New Roman" w:hAnsi="Times New Roman"/>
                <w:sz w:val="18"/>
                <w:szCs w:val="18"/>
                <w:lang w:val="kk-KZ"/>
              </w:rPr>
              <w:t>қолы / подпись                                   аты-жөні/ФИО</w:t>
            </w:r>
          </w:p>
          <w:p w:rsidR="00F226C5" w:rsidRPr="00E91F6C" w:rsidRDefault="00F226C5" w:rsidP="00E91F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91F6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«__» ____________  20     ж./г.</w:t>
            </w:r>
          </w:p>
        </w:tc>
      </w:tr>
    </w:tbl>
    <w:p w:rsidR="00F226C5" w:rsidRPr="00A74137" w:rsidRDefault="00F226C5" w:rsidP="00CB01FF">
      <w:pPr>
        <w:rPr>
          <w:rFonts w:ascii="Times New Roman" w:hAnsi="Times New Roman"/>
          <w:sz w:val="24"/>
          <w:szCs w:val="24"/>
          <w:lang w:val="kk-KZ"/>
        </w:rPr>
      </w:pPr>
    </w:p>
    <w:p w:rsidR="00F226C5" w:rsidRDefault="00F226C5" w:rsidP="00CB01FF">
      <w:pPr>
        <w:rPr>
          <w:rFonts w:ascii="Times New Roman" w:hAnsi="Times New Roman"/>
          <w:sz w:val="24"/>
          <w:szCs w:val="24"/>
          <w:lang w:val="kk-KZ"/>
        </w:rPr>
      </w:pPr>
    </w:p>
    <w:p w:rsidR="00F226C5" w:rsidRDefault="00F226C5" w:rsidP="00357A9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МАМАНДЫҚТЫҢ  ЖҰМЫС  </w:t>
      </w:r>
      <w:r w:rsidRPr="00357A91">
        <w:rPr>
          <w:rFonts w:ascii="Times New Roman" w:hAnsi="Times New Roman"/>
          <w:b/>
          <w:sz w:val="24"/>
          <w:szCs w:val="24"/>
          <w:lang w:val="kk-KZ"/>
        </w:rPr>
        <w:t>ОҚУ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 ЖОСПАРЫНА  </w:t>
      </w:r>
    </w:p>
    <w:p w:rsidR="00F226C5" w:rsidRDefault="00F226C5" w:rsidP="00C9382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ЭЛЕКТИВТІ  МОДУЛЬДЕР ТІЗІМДЕМЕСІ</w:t>
      </w: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F226C5" w:rsidRPr="00B452E2" w:rsidRDefault="00F226C5" w:rsidP="00C9382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B452E2">
        <w:rPr>
          <w:rFonts w:ascii="Times New Roman" w:hAnsi="Times New Roman"/>
          <w:b/>
          <w:sz w:val="24"/>
          <w:szCs w:val="24"/>
          <w:lang w:val="kk-KZ"/>
        </w:rPr>
        <w:t xml:space="preserve">КАТАЛОГ 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B452E2">
        <w:rPr>
          <w:rFonts w:ascii="Times New Roman" w:hAnsi="Times New Roman"/>
          <w:b/>
          <w:sz w:val="24"/>
          <w:szCs w:val="24"/>
          <w:lang w:val="kk-KZ"/>
        </w:rPr>
        <w:t xml:space="preserve">ЭЛЕКТИВНЫХ 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МОДУЛЕЙ</w:t>
      </w:r>
    </w:p>
    <w:p w:rsidR="00F226C5" w:rsidRPr="00B452E2" w:rsidRDefault="00F226C5" w:rsidP="00CB01F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B452E2">
        <w:rPr>
          <w:rFonts w:ascii="Times New Roman" w:hAnsi="Times New Roman"/>
          <w:b/>
          <w:sz w:val="24"/>
          <w:szCs w:val="24"/>
          <w:lang w:val="kk-KZ"/>
        </w:rPr>
        <w:t xml:space="preserve">К РАБОЧЕМУ 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B452E2">
        <w:rPr>
          <w:rFonts w:ascii="Times New Roman" w:hAnsi="Times New Roman"/>
          <w:b/>
          <w:sz w:val="24"/>
          <w:szCs w:val="24"/>
          <w:lang w:val="kk-KZ"/>
        </w:rPr>
        <w:t xml:space="preserve">УЧЕБНОМУ 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B452E2">
        <w:rPr>
          <w:rFonts w:ascii="Times New Roman" w:hAnsi="Times New Roman"/>
          <w:b/>
          <w:sz w:val="24"/>
          <w:szCs w:val="24"/>
          <w:lang w:val="kk-KZ"/>
        </w:rPr>
        <w:t>ПЛАНУ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B452E2">
        <w:rPr>
          <w:rFonts w:ascii="Times New Roman" w:hAnsi="Times New Roman"/>
          <w:b/>
          <w:sz w:val="24"/>
          <w:szCs w:val="24"/>
          <w:lang w:val="kk-KZ"/>
        </w:rPr>
        <w:t xml:space="preserve"> СПЕЦИАЛЬНОСТИ</w:t>
      </w: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F226C5" w:rsidRPr="00C93827" w:rsidRDefault="00F226C5" w:rsidP="006E18CE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C93827">
        <w:rPr>
          <w:rFonts w:ascii="Times New Roman" w:hAnsi="Times New Roman"/>
          <w:sz w:val="24"/>
          <w:szCs w:val="24"/>
          <w:lang w:val="kk-KZ"/>
        </w:rPr>
        <w:t>Мамандық: __________________________</w:t>
      </w:r>
    </w:p>
    <w:p w:rsidR="00F226C5" w:rsidRPr="00C93827" w:rsidRDefault="00F226C5" w:rsidP="006E18CE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C93827">
        <w:rPr>
          <w:rFonts w:ascii="Times New Roman" w:hAnsi="Times New Roman"/>
          <w:sz w:val="24"/>
          <w:szCs w:val="24"/>
          <w:lang w:val="kk-KZ"/>
        </w:rPr>
        <w:t>Специальность: ________________________</w:t>
      </w:r>
    </w:p>
    <w:p w:rsidR="00F226C5" w:rsidRPr="006E18CE" w:rsidRDefault="00F226C5" w:rsidP="00CB01FF">
      <w:pPr>
        <w:spacing w:after="0" w:line="240" w:lineRule="auto"/>
        <w:jc w:val="center"/>
        <w:rPr>
          <w:rFonts w:ascii="Times New Roman" w:hAnsi="Times New Roman"/>
          <w:i/>
          <w:iCs/>
          <w:sz w:val="18"/>
          <w:szCs w:val="18"/>
        </w:rPr>
      </w:pPr>
      <w:r w:rsidRPr="006E18CE">
        <w:rPr>
          <w:rFonts w:ascii="Times New Roman" w:hAnsi="Times New Roman"/>
          <w:i/>
          <w:iCs/>
          <w:sz w:val="18"/>
          <w:szCs w:val="18"/>
        </w:rPr>
        <w:t>(</w:t>
      </w:r>
      <w:r w:rsidRPr="006E18CE">
        <w:rPr>
          <w:rFonts w:ascii="Times New Roman" w:hAnsi="Times New Roman"/>
          <w:i/>
          <w:iCs/>
          <w:sz w:val="18"/>
          <w:szCs w:val="18"/>
          <w:lang w:val="kk-KZ"/>
        </w:rPr>
        <w:t xml:space="preserve">коды және атауы / </w:t>
      </w:r>
      <w:r w:rsidRPr="006E18CE">
        <w:rPr>
          <w:rFonts w:ascii="Times New Roman" w:hAnsi="Times New Roman"/>
          <w:i/>
          <w:iCs/>
          <w:sz w:val="18"/>
          <w:szCs w:val="18"/>
        </w:rPr>
        <w:t>код и наименование)</w:t>
      </w:r>
    </w:p>
    <w:p w:rsidR="00F226C5" w:rsidRPr="005B70E8" w:rsidRDefault="00F226C5" w:rsidP="00CB01FF">
      <w:pPr>
        <w:spacing w:after="0" w:line="240" w:lineRule="auto"/>
        <w:ind w:left="2920"/>
        <w:jc w:val="center"/>
        <w:rPr>
          <w:rFonts w:ascii="Times New Roman" w:hAnsi="Times New Roman"/>
          <w:sz w:val="20"/>
          <w:szCs w:val="20"/>
        </w:rPr>
      </w:pPr>
    </w:p>
    <w:p w:rsidR="00F226C5" w:rsidRDefault="00F226C5" w:rsidP="006E18CE">
      <w:pPr>
        <w:widowControl w:val="0"/>
        <w:autoSpaceDE w:val="0"/>
        <w:autoSpaceDN w:val="0"/>
        <w:adjustRightInd w:val="0"/>
        <w:spacing w:after="0" w:line="263" w:lineRule="exact"/>
        <w:ind w:right="-2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Біліктілік: _________________________</w:t>
      </w:r>
    </w:p>
    <w:p w:rsidR="00F226C5" w:rsidRDefault="00F226C5" w:rsidP="006E18CE">
      <w:pPr>
        <w:widowControl w:val="0"/>
        <w:autoSpaceDE w:val="0"/>
        <w:autoSpaceDN w:val="0"/>
        <w:adjustRightInd w:val="0"/>
        <w:spacing w:after="0" w:line="263" w:lineRule="exact"/>
        <w:ind w:right="-2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Квалификация: _____________________</w:t>
      </w:r>
    </w:p>
    <w:p w:rsidR="00F226C5" w:rsidRPr="006E18CE" w:rsidRDefault="00F226C5" w:rsidP="00CB01FF">
      <w:pPr>
        <w:widowControl w:val="0"/>
        <w:autoSpaceDE w:val="0"/>
        <w:autoSpaceDN w:val="0"/>
        <w:adjustRightInd w:val="0"/>
        <w:spacing w:after="0" w:line="263" w:lineRule="exact"/>
        <w:ind w:right="-20"/>
        <w:jc w:val="center"/>
        <w:rPr>
          <w:rFonts w:ascii="Times New Roman" w:hAnsi="Times New Roman"/>
          <w:sz w:val="18"/>
          <w:szCs w:val="18"/>
        </w:rPr>
      </w:pPr>
      <w:r w:rsidRPr="006E18CE">
        <w:rPr>
          <w:rFonts w:ascii="Times New Roman" w:hAnsi="Times New Roman"/>
          <w:i/>
          <w:iCs/>
          <w:sz w:val="18"/>
          <w:szCs w:val="18"/>
        </w:rPr>
        <w:t>(</w:t>
      </w:r>
      <w:r w:rsidRPr="006E18CE">
        <w:rPr>
          <w:rFonts w:ascii="Times New Roman" w:hAnsi="Times New Roman"/>
          <w:i/>
          <w:iCs/>
          <w:sz w:val="18"/>
          <w:szCs w:val="18"/>
          <w:lang w:val="kk-KZ"/>
        </w:rPr>
        <w:t xml:space="preserve">коды және атауы / </w:t>
      </w:r>
      <w:r w:rsidRPr="006E18CE">
        <w:rPr>
          <w:rFonts w:ascii="Times New Roman" w:hAnsi="Times New Roman"/>
          <w:i/>
          <w:iCs/>
          <w:sz w:val="18"/>
          <w:szCs w:val="18"/>
        </w:rPr>
        <w:t>код и наименование)</w:t>
      </w:r>
    </w:p>
    <w:p w:rsidR="00F226C5" w:rsidRDefault="00F226C5" w:rsidP="00CB01FF">
      <w:pPr>
        <w:spacing w:after="0" w:line="240" w:lineRule="auto"/>
        <w:jc w:val="center"/>
      </w:pPr>
    </w:p>
    <w:p w:rsidR="00F226C5" w:rsidRDefault="00F226C5" w:rsidP="00CB01FF">
      <w:pPr>
        <w:spacing w:after="0" w:line="240" w:lineRule="auto"/>
        <w:jc w:val="center"/>
        <w:rPr>
          <w:lang w:val="kk-KZ"/>
        </w:rPr>
      </w:pPr>
    </w:p>
    <w:p w:rsidR="00F226C5" w:rsidRDefault="00F226C5" w:rsidP="00CB01FF">
      <w:pPr>
        <w:spacing w:after="0" w:line="240" w:lineRule="auto"/>
        <w:jc w:val="center"/>
        <w:rPr>
          <w:lang w:val="kk-KZ"/>
        </w:rPr>
      </w:pPr>
    </w:p>
    <w:p w:rsidR="00F226C5" w:rsidRPr="00B452E2" w:rsidRDefault="00F226C5" w:rsidP="00CB01FF">
      <w:pPr>
        <w:spacing w:after="0" w:line="240" w:lineRule="auto"/>
        <w:jc w:val="center"/>
        <w:rPr>
          <w:lang w:val="kk-KZ"/>
        </w:rPr>
      </w:pPr>
    </w:p>
    <w:p w:rsidR="00F226C5" w:rsidRDefault="00F226C5" w:rsidP="00CB01FF">
      <w:pPr>
        <w:spacing w:after="0" w:line="240" w:lineRule="auto"/>
        <w:jc w:val="center"/>
      </w:pPr>
    </w:p>
    <w:p w:rsidR="00F226C5" w:rsidRPr="006E18CE" w:rsidRDefault="00F226C5" w:rsidP="00E91F6C">
      <w:pPr>
        <w:spacing w:after="0" w:line="240" w:lineRule="auto"/>
        <w:ind w:left="4320"/>
        <w:jc w:val="center"/>
        <w:rPr>
          <w:rFonts w:ascii="Times New Roman" w:hAnsi="Times New Roman"/>
          <w:sz w:val="24"/>
          <w:szCs w:val="24"/>
          <w:lang w:val="kk-KZ"/>
        </w:rPr>
      </w:pPr>
      <w:r w:rsidRPr="006E18CE">
        <w:rPr>
          <w:rFonts w:ascii="Times New Roman" w:hAnsi="Times New Roman"/>
          <w:sz w:val="24"/>
          <w:szCs w:val="24"/>
          <w:lang w:val="kk-KZ"/>
        </w:rPr>
        <w:t xml:space="preserve">ЦӘК отырысында қарастырылды және мақұлданды </w:t>
      </w:r>
      <w:r>
        <w:rPr>
          <w:rFonts w:ascii="Times New Roman" w:hAnsi="Times New Roman"/>
          <w:sz w:val="24"/>
          <w:szCs w:val="24"/>
          <w:lang w:val="kk-KZ"/>
        </w:rPr>
        <w:t>/</w:t>
      </w:r>
    </w:p>
    <w:p w:rsidR="00F226C5" w:rsidRPr="006E18CE" w:rsidRDefault="00F226C5" w:rsidP="00E91F6C">
      <w:pPr>
        <w:spacing w:after="0" w:line="240" w:lineRule="auto"/>
        <w:ind w:left="4320"/>
        <w:jc w:val="center"/>
        <w:rPr>
          <w:rFonts w:ascii="Times New Roman" w:hAnsi="Times New Roman"/>
          <w:sz w:val="24"/>
          <w:szCs w:val="24"/>
          <w:lang w:val="kk-KZ"/>
        </w:rPr>
      </w:pPr>
      <w:r w:rsidRPr="006E18CE">
        <w:rPr>
          <w:rFonts w:ascii="Times New Roman" w:hAnsi="Times New Roman"/>
          <w:sz w:val="24"/>
          <w:szCs w:val="24"/>
          <w:lang w:val="kk-KZ"/>
        </w:rPr>
        <w:t>Рассмотрено и одобрено на заседании ЦМК</w:t>
      </w:r>
    </w:p>
    <w:p w:rsidR="00F226C5" w:rsidRPr="006E18CE" w:rsidRDefault="00F226C5" w:rsidP="00E91F6C">
      <w:pPr>
        <w:spacing w:after="0" w:line="240" w:lineRule="auto"/>
        <w:ind w:left="4320"/>
        <w:jc w:val="center"/>
        <w:rPr>
          <w:rFonts w:ascii="Times New Roman" w:hAnsi="Times New Roman"/>
          <w:sz w:val="24"/>
          <w:szCs w:val="24"/>
        </w:rPr>
      </w:pPr>
      <w:r w:rsidRPr="006E18CE">
        <w:rPr>
          <w:rFonts w:ascii="Times New Roman" w:hAnsi="Times New Roman"/>
          <w:sz w:val="24"/>
          <w:szCs w:val="24"/>
        </w:rPr>
        <w:t>__________</w:t>
      </w:r>
      <w:r w:rsidRPr="006E18CE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____________</w:t>
      </w:r>
      <w:r w:rsidRPr="006E18CE">
        <w:rPr>
          <w:rFonts w:ascii="Times New Roman" w:hAnsi="Times New Roman"/>
          <w:sz w:val="24"/>
          <w:szCs w:val="24"/>
        </w:rPr>
        <w:t>__</w:t>
      </w:r>
    </w:p>
    <w:p w:rsidR="00F226C5" w:rsidRPr="006E18CE" w:rsidRDefault="00F226C5" w:rsidP="00E91F6C">
      <w:pPr>
        <w:spacing w:after="0" w:line="240" w:lineRule="auto"/>
        <w:ind w:left="4320"/>
        <w:jc w:val="center"/>
        <w:rPr>
          <w:rFonts w:ascii="Times New Roman" w:hAnsi="Times New Roman"/>
          <w:sz w:val="18"/>
          <w:szCs w:val="18"/>
        </w:rPr>
      </w:pPr>
      <w:r w:rsidRPr="006E18CE">
        <w:rPr>
          <w:rFonts w:ascii="Times New Roman" w:hAnsi="Times New Roman"/>
          <w:sz w:val="18"/>
          <w:szCs w:val="18"/>
          <w:lang w:val="kk-KZ"/>
        </w:rPr>
        <w:t>Күн</w:t>
      </w:r>
      <w:r w:rsidRPr="006E18CE">
        <w:rPr>
          <w:rFonts w:ascii="Times New Roman" w:hAnsi="Times New Roman"/>
          <w:sz w:val="18"/>
          <w:szCs w:val="18"/>
        </w:rPr>
        <w:t>i, хаттама</w:t>
      </w:r>
      <w:r w:rsidRPr="006E18CE">
        <w:rPr>
          <w:rFonts w:ascii="Times New Roman" w:hAnsi="Times New Roman"/>
          <w:sz w:val="18"/>
          <w:szCs w:val="18"/>
          <w:lang w:val="kk-KZ"/>
        </w:rPr>
        <w:t xml:space="preserve"> </w:t>
      </w:r>
      <w:r w:rsidRPr="006E18CE">
        <w:rPr>
          <w:rFonts w:ascii="Times New Roman" w:hAnsi="Times New Roman"/>
          <w:sz w:val="18"/>
          <w:szCs w:val="18"/>
        </w:rPr>
        <w:t>№ / Дата, протокол №</w:t>
      </w:r>
    </w:p>
    <w:p w:rsidR="00F226C5" w:rsidRPr="007433BC" w:rsidRDefault="00F226C5" w:rsidP="00E91F6C">
      <w:pPr>
        <w:spacing w:after="0" w:line="240" w:lineRule="auto"/>
        <w:ind w:left="4320"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F226C5" w:rsidRPr="006E18CE" w:rsidRDefault="00F226C5" w:rsidP="00E91F6C">
      <w:pPr>
        <w:spacing w:after="0" w:line="240" w:lineRule="auto"/>
        <w:ind w:left="4320"/>
        <w:jc w:val="center"/>
        <w:rPr>
          <w:rFonts w:ascii="Times New Roman" w:hAnsi="Times New Roman"/>
          <w:sz w:val="24"/>
          <w:szCs w:val="24"/>
          <w:lang w:val="kk-KZ"/>
        </w:rPr>
      </w:pPr>
      <w:r w:rsidRPr="006E18CE">
        <w:rPr>
          <w:rFonts w:ascii="Times New Roman" w:hAnsi="Times New Roman"/>
          <w:sz w:val="24"/>
          <w:szCs w:val="24"/>
          <w:lang w:val="kk-KZ"/>
        </w:rPr>
        <w:t>ЦӘ</w:t>
      </w:r>
      <w:r w:rsidRPr="006E18CE">
        <w:rPr>
          <w:rFonts w:ascii="Times New Roman" w:hAnsi="Times New Roman"/>
          <w:sz w:val="24"/>
          <w:szCs w:val="24"/>
        </w:rPr>
        <w:t>К т</w:t>
      </w:r>
      <w:r w:rsidRPr="006E18CE">
        <w:rPr>
          <w:rFonts w:ascii="Times New Roman" w:hAnsi="Times New Roman"/>
          <w:sz w:val="24"/>
          <w:szCs w:val="24"/>
          <w:lang w:val="kk-KZ"/>
        </w:rPr>
        <w:t>ө</w:t>
      </w:r>
      <w:r w:rsidRPr="006E18CE">
        <w:rPr>
          <w:rFonts w:ascii="Times New Roman" w:hAnsi="Times New Roman"/>
          <w:sz w:val="24"/>
          <w:szCs w:val="24"/>
        </w:rPr>
        <w:t>райымы / Председатель ЦМК</w:t>
      </w:r>
    </w:p>
    <w:p w:rsidR="00F226C5" w:rsidRDefault="00F226C5" w:rsidP="00E91F6C">
      <w:pPr>
        <w:spacing w:after="0" w:line="240" w:lineRule="auto"/>
        <w:ind w:left="4320"/>
        <w:jc w:val="center"/>
        <w:rPr>
          <w:rFonts w:ascii="Times New Roman" w:hAnsi="Times New Roman"/>
          <w:sz w:val="20"/>
          <w:szCs w:val="20"/>
        </w:rPr>
      </w:pPr>
    </w:p>
    <w:p w:rsidR="00F226C5" w:rsidRPr="007433BC" w:rsidRDefault="00F226C5" w:rsidP="00E91F6C">
      <w:pPr>
        <w:spacing w:after="0" w:line="240" w:lineRule="auto"/>
        <w:ind w:left="432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  ________________</w:t>
      </w:r>
    </w:p>
    <w:p w:rsidR="00F226C5" w:rsidRPr="006E18CE" w:rsidRDefault="00F226C5" w:rsidP="00E91F6C">
      <w:pPr>
        <w:spacing w:after="0" w:line="240" w:lineRule="auto"/>
        <w:ind w:left="4320"/>
        <w:jc w:val="center"/>
        <w:rPr>
          <w:rFonts w:ascii="Times New Roman" w:hAnsi="Times New Roman"/>
          <w:sz w:val="18"/>
          <w:szCs w:val="18"/>
        </w:rPr>
      </w:pPr>
      <w:r w:rsidRPr="006E18CE">
        <w:rPr>
          <w:rFonts w:ascii="Times New Roman" w:hAnsi="Times New Roman"/>
          <w:sz w:val="18"/>
          <w:szCs w:val="18"/>
        </w:rPr>
        <w:t>қолы / подпись             аты-жөні/ФИО</w:t>
      </w: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226C5" w:rsidRPr="00572E2D" w:rsidRDefault="00F226C5" w:rsidP="00572E2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72E2D">
        <w:rPr>
          <w:rFonts w:ascii="Times New Roman" w:hAnsi="Times New Roman"/>
          <w:bCs/>
          <w:sz w:val="24"/>
          <w:szCs w:val="24"/>
        </w:rPr>
        <w:t>Петропавл к. – 20__ ж.</w:t>
      </w:r>
    </w:p>
    <w:p w:rsidR="00F226C5" w:rsidRDefault="00F226C5" w:rsidP="00572E2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72E2D">
        <w:rPr>
          <w:rFonts w:ascii="Times New Roman" w:hAnsi="Times New Roman"/>
          <w:bCs/>
          <w:sz w:val="24"/>
          <w:szCs w:val="24"/>
        </w:rPr>
        <w:t>г. Петропавловск – 20__ г.</w:t>
      </w:r>
    </w:p>
    <w:p w:rsidR="00F226C5" w:rsidRDefault="00F226C5" w:rsidP="00CB01FF">
      <w:pPr>
        <w:spacing w:after="0" w:line="240" w:lineRule="auto"/>
        <w:jc w:val="center"/>
        <w:sectPr w:rsidR="00F226C5" w:rsidSect="00E91F6C">
          <w:footerReference w:type="default" r:id="rId6"/>
          <w:pgSz w:w="11906" w:h="16838"/>
          <w:pgMar w:top="1134" w:right="850" w:bottom="1134" w:left="1080" w:header="708" w:footer="0" w:gutter="0"/>
          <w:cols w:space="708"/>
          <w:docGrid w:linePitch="360"/>
        </w:sectPr>
      </w:pPr>
    </w:p>
    <w:tbl>
      <w:tblPr>
        <w:tblW w:w="14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4"/>
        <w:gridCol w:w="4961"/>
        <w:gridCol w:w="850"/>
        <w:gridCol w:w="708"/>
        <w:gridCol w:w="709"/>
        <w:gridCol w:w="630"/>
        <w:gridCol w:w="646"/>
        <w:gridCol w:w="1020"/>
        <w:gridCol w:w="1080"/>
        <w:gridCol w:w="709"/>
        <w:gridCol w:w="567"/>
        <w:gridCol w:w="567"/>
        <w:gridCol w:w="992"/>
      </w:tblGrid>
      <w:tr w:rsidR="00F226C5" w:rsidRPr="009B5255" w:rsidTr="006E18CE">
        <w:tc>
          <w:tcPr>
            <w:tcW w:w="1384" w:type="dxa"/>
            <w:vMerge w:val="restart"/>
          </w:tcPr>
          <w:p w:rsidR="00F226C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226C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226C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226C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Индекс</w:t>
            </w:r>
          </w:p>
        </w:tc>
        <w:tc>
          <w:tcPr>
            <w:tcW w:w="4961" w:type="dxa"/>
            <w:vMerge w:val="restart"/>
          </w:tcPr>
          <w:p w:rsidR="00F226C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226C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226C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226C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Базовые и профессиональные модули</w:t>
            </w:r>
          </w:p>
        </w:tc>
        <w:tc>
          <w:tcPr>
            <w:tcW w:w="850" w:type="dxa"/>
            <w:vMerge w:val="restart"/>
            <w:textDirection w:val="btLr"/>
          </w:tcPr>
          <w:p w:rsidR="00F226C5" w:rsidRPr="009B5255" w:rsidRDefault="00F226C5" w:rsidP="009B525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Кол-во кредитов</w:t>
            </w:r>
          </w:p>
        </w:tc>
        <w:tc>
          <w:tcPr>
            <w:tcW w:w="1417" w:type="dxa"/>
            <w:gridSpan w:val="2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Форма контроля</w:t>
            </w:r>
          </w:p>
        </w:tc>
        <w:tc>
          <w:tcPr>
            <w:tcW w:w="5219" w:type="dxa"/>
            <w:gridSpan w:val="7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Объем учебного времени (часы)</w:t>
            </w:r>
          </w:p>
        </w:tc>
        <w:tc>
          <w:tcPr>
            <w:tcW w:w="992" w:type="dxa"/>
            <w:vMerge w:val="restart"/>
            <w:textDirection w:val="btLr"/>
          </w:tcPr>
          <w:p w:rsidR="00F226C5" w:rsidRPr="009B5255" w:rsidRDefault="00F226C5" w:rsidP="009B525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Распределение по курсам</w:t>
            </w:r>
          </w:p>
        </w:tc>
      </w:tr>
      <w:tr w:rsidR="00F226C5" w:rsidRPr="009B5255" w:rsidTr="006E18CE">
        <w:tc>
          <w:tcPr>
            <w:tcW w:w="1384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  <w:textDirection w:val="btLr"/>
          </w:tcPr>
          <w:p w:rsidR="00F226C5" w:rsidRPr="009B5255" w:rsidRDefault="00F226C5" w:rsidP="009B525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09" w:type="dxa"/>
            <w:vMerge w:val="restart"/>
            <w:textDirection w:val="btLr"/>
          </w:tcPr>
          <w:p w:rsidR="00F226C5" w:rsidRPr="009B5255" w:rsidRDefault="00F226C5" w:rsidP="009B525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630" w:type="dxa"/>
            <w:vMerge w:val="restart"/>
            <w:textDirection w:val="btLr"/>
          </w:tcPr>
          <w:p w:rsidR="00F226C5" w:rsidRPr="009B5255" w:rsidRDefault="00F226C5" w:rsidP="009B525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Всего часов</w:t>
            </w:r>
          </w:p>
        </w:tc>
        <w:tc>
          <w:tcPr>
            <w:tcW w:w="2746" w:type="dxa"/>
            <w:gridSpan w:val="3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По видам обучения</w:t>
            </w:r>
          </w:p>
        </w:tc>
        <w:tc>
          <w:tcPr>
            <w:tcW w:w="1843" w:type="dxa"/>
            <w:gridSpan w:val="3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По формам обучения</w:t>
            </w:r>
          </w:p>
        </w:tc>
        <w:tc>
          <w:tcPr>
            <w:tcW w:w="992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226C5" w:rsidRPr="009B5255" w:rsidTr="006E18CE">
        <w:tc>
          <w:tcPr>
            <w:tcW w:w="1384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extDirection w:val="btLr"/>
          </w:tcPr>
          <w:p w:rsidR="00F226C5" w:rsidRPr="009B5255" w:rsidRDefault="00F226C5" w:rsidP="009B525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Теоретическое обучение</w:t>
            </w:r>
          </w:p>
        </w:tc>
        <w:tc>
          <w:tcPr>
            <w:tcW w:w="1020" w:type="dxa"/>
            <w:vMerge w:val="restart"/>
            <w:textDirection w:val="btLr"/>
          </w:tcPr>
          <w:p w:rsidR="00F226C5" w:rsidRPr="009B5255" w:rsidRDefault="00F226C5" w:rsidP="009B525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Лаб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ораторно</w:t>
            </w: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-практ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ические</w:t>
            </w: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 xml:space="preserve"> раб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оты</w:t>
            </w: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, курсовые проекты и работы</w:t>
            </w:r>
          </w:p>
        </w:tc>
        <w:tc>
          <w:tcPr>
            <w:tcW w:w="1080" w:type="dxa"/>
            <w:vMerge w:val="restart"/>
            <w:textDirection w:val="btLr"/>
          </w:tcPr>
          <w:p w:rsidR="00F226C5" w:rsidRPr="009B5255" w:rsidRDefault="00F226C5" w:rsidP="009B525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Производственное обучение и/или профессиональная практика</w:t>
            </w:r>
          </w:p>
        </w:tc>
        <w:tc>
          <w:tcPr>
            <w:tcW w:w="709" w:type="dxa"/>
            <w:vMerge w:val="restart"/>
            <w:textDirection w:val="btLr"/>
          </w:tcPr>
          <w:p w:rsidR="00F226C5" w:rsidRPr="009B5255" w:rsidRDefault="00F226C5" w:rsidP="009B525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Аудиторные</w:t>
            </w:r>
          </w:p>
        </w:tc>
        <w:tc>
          <w:tcPr>
            <w:tcW w:w="1134" w:type="dxa"/>
            <w:gridSpan w:val="2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СРО</w:t>
            </w:r>
          </w:p>
        </w:tc>
        <w:tc>
          <w:tcPr>
            <w:tcW w:w="992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226C5" w:rsidRPr="009B5255" w:rsidTr="006E18CE">
        <w:trPr>
          <w:cantSplit/>
          <w:trHeight w:val="3121"/>
        </w:trPr>
        <w:tc>
          <w:tcPr>
            <w:tcW w:w="1384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6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0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</w:tcPr>
          <w:p w:rsidR="00F226C5" w:rsidRPr="009B5255" w:rsidRDefault="00F226C5" w:rsidP="009B525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СРОП</w:t>
            </w:r>
          </w:p>
        </w:tc>
        <w:tc>
          <w:tcPr>
            <w:tcW w:w="567" w:type="dxa"/>
            <w:textDirection w:val="btLr"/>
          </w:tcPr>
          <w:p w:rsidR="00F226C5" w:rsidRPr="009B5255" w:rsidRDefault="00F226C5" w:rsidP="009B525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СРОС</w:t>
            </w:r>
          </w:p>
        </w:tc>
        <w:tc>
          <w:tcPr>
            <w:tcW w:w="992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226C5" w:rsidRPr="009B5255" w:rsidTr="006E18CE">
        <w:tc>
          <w:tcPr>
            <w:tcW w:w="1384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646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02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</w:tr>
      <w:tr w:rsidR="00F226C5" w:rsidRPr="009B5255" w:rsidTr="006E18CE">
        <w:tc>
          <w:tcPr>
            <w:tcW w:w="14823" w:type="dxa"/>
            <w:gridSpan w:val="13"/>
          </w:tcPr>
          <w:p w:rsidR="00F226C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5255">
              <w:rPr>
                <w:rFonts w:ascii="Times New Roman" w:hAnsi="Times New Roman"/>
                <w:sz w:val="24"/>
                <w:szCs w:val="24"/>
              </w:rPr>
              <w:t xml:space="preserve">Профессиональные модули по рабочей квалификации </w:t>
            </w:r>
            <w:r>
              <w:rPr>
                <w:rFonts w:ascii="Times New Roman" w:hAnsi="Times New Roman"/>
                <w:sz w:val="24"/>
                <w:szCs w:val="24"/>
              </w:rPr>
              <w:t>_________________ (</w:t>
            </w:r>
            <w:r w:rsidRPr="006E18CE">
              <w:rPr>
                <w:rFonts w:ascii="Times New Roman" w:hAnsi="Times New Roman"/>
                <w:i/>
                <w:iCs/>
                <w:sz w:val="18"/>
                <w:szCs w:val="18"/>
              </w:rPr>
              <w:t>указываются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код и наименование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6C5" w:rsidRPr="009B5255" w:rsidTr="006E18CE">
        <w:tc>
          <w:tcPr>
            <w:tcW w:w="1384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F226C5" w:rsidRPr="009B5255" w:rsidRDefault="00F226C5" w:rsidP="009B52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6C5" w:rsidRPr="009B5255" w:rsidTr="006E18CE">
        <w:tc>
          <w:tcPr>
            <w:tcW w:w="1384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F226C5" w:rsidRPr="009B5255" w:rsidRDefault="00F226C5" w:rsidP="009B52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6C5" w:rsidRPr="009B5255" w:rsidTr="006E18CE">
        <w:tc>
          <w:tcPr>
            <w:tcW w:w="1384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F226C5" w:rsidRPr="009B5255" w:rsidRDefault="00F226C5" w:rsidP="009B52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6C5" w:rsidRPr="009B5255" w:rsidTr="006E18CE">
        <w:tc>
          <w:tcPr>
            <w:tcW w:w="1384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F226C5" w:rsidRPr="009B5255" w:rsidRDefault="00F226C5" w:rsidP="009B52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6C5" w:rsidRPr="009B5255" w:rsidTr="006E18CE">
        <w:tc>
          <w:tcPr>
            <w:tcW w:w="1384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226C5" w:rsidRDefault="00F226C5" w:rsidP="00CB01FF">
      <w:pPr>
        <w:spacing w:after="0" w:line="240" w:lineRule="auto"/>
        <w:jc w:val="center"/>
      </w:pPr>
    </w:p>
    <w:p w:rsidR="00F226C5" w:rsidRDefault="00F226C5" w:rsidP="00CB01FF">
      <w:pPr>
        <w:spacing w:after="0" w:line="240" w:lineRule="auto"/>
        <w:jc w:val="center"/>
      </w:pPr>
    </w:p>
    <w:p w:rsidR="00F226C5" w:rsidRDefault="00F226C5" w:rsidP="00CB01FF">
      <w:pPr>
        <w:spacing w:after="0" w:line="240" w:lineRule="auto"/>
        <w:jc w:val="center"/>
      </w:pPr>
    </w:p>
    <w:p w:rsidR="00F226C5" w:rsidRDefault="00F226C5" w:rsidP="00CB01FF">
      <w:pPr>
        <w:spacing w:after="0" w:line="240" w:lineRule="auto"/>
        <w:jc w:val="center"/>
      </w:pPr>
    </w:p>
    <w:p w:rsidR="00F226C5" w:rsidRDefault="00F226C5" w:rsidP="00CB01FF">
      <w:pPr>
        <w:spacing w:after="0" w:line="240" w:lineRule="auto"/>
        <w:jc w:val="center"/>
      </w:pPr>
    </w:p>
    <w:p w:rsidR="00F226C5" w:rsidRDefault="00F226C5" w:rsidP="00CB01FF">
      <w:pPr>
        <w:spacing w:after="0" w:line="240" w:lineRule="auto"/>
        <w:jc w:val="center"/>
      </w:pPr>
    </w:p>
    <w:p w:rsidR="00F226C5" w:rsidRDefault="00F226C5" w:rsidP="00CB01FF">
      <w:pPr>
        <w:spacing w:after="0" w:line="240" w:lineRule="auto"/>
        <w:jc w:val="center"/>
      </w:pPr>
    </w:p>
    <w:p w:rsidR="00F226C5" w:rsidRDefault="00F226C5" w:rsidP="00CB01FF">
      <w:pPr>
        <w:spacing w:after="0" w:line="240" w:lineRule="auto"/>
        <w:jc w:val="center"/>
      </w:pPr>
    </w:p>
    <w:p w:rsidR="00F226C5" w:rsidRDefault="00F226C5" w:rsidP="00CB01FF">
      <w:pPr>
        <w:spacing w:after="0" w:line="240" w:lineRule="auto"/>
        <w:jc w:val="center"/>
      </w:pP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F606A">
        <w:rPr>
          <w:rFonts w:ascii="Times New Roman" w:hAnsi="Times New Roman"/>
          <w:b/>
          <w:sz w:val="24"/>
          <w:szCs w:val="24"/>
        </w:rPr>
        <w:t>Краткое описание модуля</w:t>
      </w:r>
    </w:p>
    <w:p w:rsidR="00F226C5" w:rsidRDefault="00F226C5" w:rsidP="00CB01F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5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04"/>
        <w:gridCol w:w="1822"/>
        <w:gridCol w:w="3050"/>
        <w:gridCol w:w="1417"/>
        <w:gridCol w:w="4027"/>
        <w:gridCol w:w="2517"/>
      </w:tblGrid>
      <w:tr w:rsidR="00F226C5" w:rsidRPr="009B5255" w:rsidTr="006F3488">
        <w:tc>
          <w:tcPr>
            <w:tcW w:w="2304" w:type="dxa"/>
          </w:tcPr>
          <w:p w:rsidR="00F226C5" w:rsidRPr="006E18CE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18CE">
              <w:rPr>
                <w:rFonts w:ascii="Times New Roman" w:hAnsi="Times New Roman"/>
                <w:b/>
                <w:bCs/>
                <w:sz w:val="24"/>
                <w:szCs w:val="24"/>
              </w:rPr>
              <w:t>Базовые и профессиональные компетенции</w:t>
            </w:r>
          </w:p>
        </w:tc>
        <w:tc>
          <w:tcPr>
            <w:tcW w:w="1822" w:type="dxa"/>
          </w:tcPr>
          <w:p w:rsidR="00F226C5" w:rsidRPr="006E18CE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18CE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модуля</w:t>
            </w:r>
          </w:p>
        </w:tc>
        <w:tc>
          <w:tcPr>
            <w:tcW w:w="3050" w:type="dxa"/>
          </w:tcPr>
          <w:p w:rsidR="00F226C5" w:rsidRDefault="00F226C5" w:rsidP="009B5255">
            <w:pPr>
              <w:tabs>
                <w:tab w:val="left" w:pos="6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226C5" w:rsidRPr="006E18CE" w:rsidRDefault="00F226C5" w:rsidP="009B5255">
            <w:pPr>
              <w:tabs>
                <w:tab w:val="left" w:pos="6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18CE">
              <w:rPr>
                <w:rFonts w:ascii="Times New Roman" w:hAnsi="Times New Roman"/>
                <w:b/>
                <w:bCs/>
                <w:sz w:val="24"/>
                <w:szCs w:val="24"/>
              </w:rPr>
              <w:t>Краткий обзор модуля</w:t>
            </w:r>
          </w:p>
        </w:tc>
        <w:tc>
          <w:tcPr>
            <w:tcW w:w="5444" w:type="dxa"/>
            <w:gridSpan w:val="2"/>
          </w:tcPr>
          <w:p w:rsidR="00F226C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226C5" w:rsidRPr="006E18CE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18CE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обучения и критерии оценки</w:t>
            </w:r>
          </w:p>
        </w:tc>
        <w:tc>
          <w:tcPr>
            <w:tcW w:w="2517" w:type="dxa"/>
          </w:tcPr>
          <w:p w:rsidR="00F226C5" w:rsidRPr="006E18CE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18CE">
              <w:rPr>
                <w:rFonts w:ascii="Times New Roman" w:hAnsi="Times New Roman"/>
                <w:b/>
                <w:bCs/>
                <w:sz w:val="24"/>
                <w:szCs w:val="24"/>
              </w:rPr>
              <w:t>Дисциплины, формирующие модуль</w:t>
            </w:r>
          </w:p>
        </w:tc>
      </w:tr>
      <w:tr w:rsidR="00F226C5" w:rsidRPr="009B5255" w:rsidTr="006F3488">
        <w:tc>
          <w:tcPr>
            <w:tcW w:w="15137" w:type="dxa"/>
            <w:gridSpan w:val="6"/>
          </w:tcPr>
          <w:p w:rsidR="00F226C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5255">
              <w:rPr>
                <w:rFonts w:ascii="Times New Roman" w:hAnsi="Times New Roman"/>
                <w:sz w:val="24"/>
                <w:szCs w:val="24"/>
              </w:rPr>
              <w:t>Профессиональные модули по рабочей квалификации</w:t>
            </w:r>
            <w:r>
              <w:rPr>
                <w:rFonts w:ascii="Times New Roman" w:hAnsi="Times New Roman"/>
                <w:sz w:val="24"/>
                <w:szCs w:val="24"/>
              </w:rPr>
              <w:t>: _______________________ (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указываются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код и наименование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6C5" w:rsidRPr="009B5255" w:rsidTr="006F3488">
        <w:tc>
          <w:tcPr>
            <w:tcW w:w="2304" w:type="dxa"/>
            <w:vMerge w:val="restart"/>
          </w:tcPr>
          <w:p w:rsidR="00F226C5" w:rsidRPr="009B5255" w:rsidRDefault="00F226C5" w:rsidP="009B5255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2" w:type="dxa"/>
            <w:vMerge w:val="restart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vMerge w:val="restart"/>
          </w:tcPr>
          <w:p w:rsidR="00F226C5" w:rsidRPr="009B5255" w:rsidRDefault="00F226C5" w:rsidP="009B52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4" w:type="dxa"/>
            <w:gridSpan w:val="2"/>
          </w:tcPr>
          <w:p w:rsidR="00F226C5" w:rsidRPr="009B5255" w:rsidRDefault="00F226C5" w:rsidP="009B5255">
            <w:pPr>
              <w:pStyle w:val="20"/>
              <w:shd w:val="clear" w:color="auto" w:fill="auto"/>
              <w:spacing w:line="240" w:lineRule="auto"/>
              <w:ind w:right="63" w:firstLine="5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B5255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обучения</w:t>
            </w:r>
            <w:r w:rsidRPr="009B525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517" w:type="dxa"/>
            <w:vMerge w:val="restart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6C5" w:rsidRPr="009B5255" w:rsidTr="006F3488">
        <w:tc>
          <w:tcPr>
            <w:tcW w:w="2304" w:type="dxa"/>
            <w:vMerge/>
          </w:tcPr>
          <w:p w:rsidR="00F226C5" w:rsidRPr="009B5255" w:rsidRDefault="00F226C5" w:rsidP="009B5255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4" w:space="0" w:color="auto"/>
            </w:tcBorders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vMerge/>
          </w:tcPr>
          <w:p w:rsidR="00F226C5" w:rsidRPr="009B5255" w:rsidRDefault="00F226C5" w:rsidP="009B52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226C5" w:rsidRPr="009B5255" w:rsidRDefault="00F226C5" w:rsidP="009B5255">
            <w:pPr>
              <w:pStyle w:val="BodyText"/>
              <w:shd w:val="clear" w:color="auto" w:fill="auto"/>
              <w:ind w:right="63" w:firstLine="54"/>
              <w:jc w:val="left"/>
              <w:rPr>
                <w:rStyle w:val="2"/>
                <w:rFonts w:ascii="Times New Roman" w:hAnsi="Times New Roman" w:cs="Times New Roman"/>
                <w:b/>
                <w:sz w:val="24"/>
                <w:szCs w:val="24"/>
              </w:rPr>
            </w:pPr>
            <w:r w:rsidRPr="009B5255">
              <w:rPr>
                <w:rStyle w:val="2"/>
                <w:rFonts w:ascii="Times New Roman" w:hAnsi="Times New Roman" w:cs="Times New Roman"/>
                <w:b/>
                <w:sz w:val="24"/>
                <w:szCs w:val="24"/>
              </w:rPr>
              <w:t>Критерии оценки:</w:t>
            </w:r>
          </w:p>
        </w:tc>
        <w:tc>
          <w:tcPr>
            <w:tcW w:w="4027" w:type="dxa"/>
          </w:tcPr>
          <w:p w:rsidR="00F226C5" w:rsidRDefault="00F226C5" w:rsidP="009B52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  <w:p w:rsidR="00F226C5" w:rsidRPr="009B5255" w:rsidRDefault="00F226C5" w:rsidP="009B52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2…</w:t>
            </w:r>
          </w:p>
        </w:tc>
        <w:tc>
          <w:tcPr>
            <w:tcW w:w="2517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6C5" w:rsidRPr="009B5255" w:rsidTr="006F3488">
        <w:tc>
          <w:tcPr>
            <w:tcW w:w="2304" w:type="dxa"/>
            <w:vMerge w:val="restart"/>
          </w:tcPr>
          <w:p w:rsidR="00F226C5" w:rsidRPr="009B5255" w:rsidRDefault="00F226C5" w:rsidP="009B52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vMerge w:val="restart"/>
          </w:tcPr>
          <w:p w:rsidR="00F226C5" w:rsidRPr="009B5255" w:rsidRDefault="00F226C5" w:rsidP="009B5255">
            <w:pPr>
              <w:pStyle w:val="NormalWeb"/>
              <w:shd w:val="clear" w:color="auto" w:fill="FFFFFF"/>
              <w:spacing w:before="0" w:beforeAutospacing="0" w:after="134" w:afterAutospacing="0" w:line="268" w:lineRule="atLeast"/>
              <w:rPr>
                <w:shd w:val="clear" w:color="auto" w:fill="FFFFFF"/>
              </w:rPr>
            </w:pPr>
          </w:p>
        </w:tc>
        <w:tc>
          <w:tcPr>
            <w:tcW w:w="5444" w:type="dxa"/>
            <w:gridSpan w:val="2"/>
          </w:tcPr>
          <w:p w:rsidR="00F226C5" w:rsidRPr="009B5255" w:rsidRDefault="00F226C5" w:rsidP="009B525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Fonts w:ascii="Times New Roman" w:hAnsi="Times New Roman"/>
                <w:b/>
                <w:sz w:val="24"/>
                <w:szCs w:val="24"/>
              </w:rPr>
              <w:t>Результат обучения</w:t>
            </w:r>
            <w:r w:rsidRPr="009B5255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2517" w:type="dxa"/>
            <w:vMerge w:val="restart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6C5" w:rsidRPr="009B5255" w:rsidTr="006F3488">
        <w:tc>
          <w:tcPr>
            <w:tcW w:w="2304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0" w:type="dxa"/>
            <w:vMerge/>
          </w:tcPr>
          <w:p w:rsidR="00F226C5" w:rsidRPr="009B5255" w:rsidRDefault="00F226C5" w:rsidP="009B52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5255">
              <w:rPr>
                <w:rStyle w:val="2"/>
                <w:rFonts w:ascii="Times New Roman" w:hAnsi="Times New Roman" w:cs="Times New Roman"/>
                <w:b/>
                <w:sz w:val="24"/>
                <w:szCs w:val="24"/>
              </w:rPr>
              <w:t>Критерии оценки:</w:t>
            </w:r>
          </w:p>
        </w:tc>
        <w:tc>
          <w:tcPr>
            <w:tcW w:w="4027" w:type="dxa"/>
          </w:tcPr>
          <w:p w:rsidR="00F226C5" w:rsidRPr="006F3488" w:rsidRDefault="00F226C5" w:rsidP="009B525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F3488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</w:p>
          <w:p w:rsidR="00F226C5" w:rsidRPr="006F3488" w:rsidRDefault="00F226C5" w:rsidP="009B525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F3488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2517" w:type="dxa"/>
            <w:vMerge/>
          </w:tcPr>
          <w:p w:rsidR="00F226C5" w:rsidRPr="009B5255" w:rsidRDefault="00F226C5" w:rsidP="009B52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226C5" w:rsidRPr="00AF606A" w:rsidRDefault="00F226C5" w:rsidP="00CB01F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F226C5" w:rsidRPr="00AF606A" w:rsidSect="00B452E2">
      <w:pgSz w:w="16838" w:h="11906" w:orient="landscape"/>
      <w:pgMar w:top="993" w:right="1134" w:bottom="851" w:left="1134" w:header="709" w:footer="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6C5" w:rsidRDefault="00F226C5">
      <w:r>
        <w:separator/>
      </w:r>
    </w:p>
  </w:endnote>
  <w:endnote w:type="continuationSeparator" w:id="0">
    <w:p w:rsidR="00F226C5" w:rsidRDefault="00F22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6C5" w:rsidRPr="00A74137" w:rsidRDefault="00F226C5" w:rsidP="00A74137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/>
        <w:sz w:val="18"/>
        <w:szCs w:val="18"/>
      </w:rPr>
    </w:pPr>
    <w:r w:rsidRPr="006700CC">
      <w:rPr>
        <w:rFonts w:ascii="Times New Roman" w:hAnsi="Times New Roman"/>
        <w:sz w:val="18"/>
        <w:szCs w:val="18"/>
      </w:rPr>
      <w:t xml:space="preserve">Ф </w:t>
    </w:r>
    <w:r w:rsidRPr="00A74137">
      <w:rPr>
        <w:rFonts w:ascii="Times New Roman" w:hAnsi="Times New Roman"/>
        <w:sz w:val="18"/>
        <w:szCs w:val="18"/>
      </w:rPr>
      <w:t xml:space="preserve">ВКМЖ </w:t>
    </w:r>
    <w:r w:rsidRPr="006700CC">
      <w:rPr>
        <w:rFonts w:ascii="Times New Roman" w:hAnsi="Times New Roman"/>
        <w:sz w:val="18"/>
        <w:szCs w:val="18"/>
      </w:rPr>
      <w:t>703-</w:t>
    </w:r>
    <w:r>
      <w:rPr>
        <w:rFonts w:ascii="Times New Roman" w:hAnsi="Times New Roman"/>
        <w:sz w:val="18"/>
        <w:szCs w:val="18"/>
      </w:rPr>
      <w:t>34</w:t>
    </w:r>
    <w:r w:rsidRPr="006700CC">
      <w:rPr>
        <w:rFonts w:ascii="Times New Roman" w:hAnsi="Times New Roman"/>
        <w:sz w:val="18"/>
        <w:szCs w:val="18"/>
      </w:rPr>
      <w:t>-1</w:t>
    </w:r>
    <w:r>
      <w:rPr>
        <w:rFonts w:ascii="Times New Roman" w:hAnsi="Times New Roman"/>
        <w:sz w:val="18"/>
        <w:szCs w:val="18"/>
      </w:rPr>
      <w:t xml:space="preserve">9 </w:t>
    </w:r>
    <w:r w:rsidRPr="00B452E2">
      <w:rPr>
        <w:rFonts w:ascii="Times New Roman" w:hAnsi="Times New Roman"/>
        <w:sz w:val="18"/>
        <w:szCs w:val="18"/>
      </w:rPr>
      <w:t>Мамандықтың жұмыс оқ</w:t>
    </w:r>
    <w:r>
      <w:rPr>
        <w:rFonts w:ascii="Times New Roman" w:hAnsi="Times New Roman"/>
        <w:sz w:val="18"/>
        <w:szCs w:val="18"/>
      </w:rPr>
      <w:t>у</w:t>
    </w:r>
    <w:r w:rsidRPr="00B452E2">
      <w:rPr>
        <w:rFonts w:ascii="Times New Roman" w:hAnsi="Times New Roman"/>
        <w:sz w:val="18"/>
        <w:szCs w:val="18"/>
      </w:rPr>
      <w:t xml:space="preserve"> жоспарына</w:t>
    </w:r>
    <w:r>
      <w:rPr>
        <w:rFonts w:ascii="Times New Roman" w:hAnsi="Times New Roman"/>
        <w:sz w:val="18"/>
        <w:szCs w:val="18"/>
        <w:lang w:val="kk-KZ"/>
      </w:rPr>
      <w:t xml:space="preserve"> </w:t>
    </w:r>
    <w:r w:rsidRPr="00B452E2">
      <w:rPr>
        <w:rFonts w:ascii="Times New Roman" w:hAnsi="Times New Roman"/>
        <w:sz w:val="18"/>
        <w:szCs w:val="18"/>
      </w:rPr>
      <w:t xml:space="preserve">элективті </w:t>
    </w:r>
    <w:r>
      <w:rPr>
        <w:rFonts w:ascii="Times New Roman" w:hAnsi="Times New Roman"/>
        <w:sz w:val="18"/>
        <w:szCs w:val="18"/>
      </w:rPr>
      <w:t>модуль</w:t>
    </w:r>
    <w:r w:rsidRPr="00B452E2">
      <w:rPr>
        <w:rFonts w:ascii="Times New Roman" w:hAnsi="Times New Roman"/>
        <w:sz w:val="18"/>
        <w:szCs w:val="18"/>
      </w:rPr>
      <w:t>дер тізімдемесі</w:t>
    </w:r>
    <w:r w:rsidRPr="006700CC">
      <w:rPr>
        <w:rFonts w:ascii="Times New Roman" w:hAnsi="Times New Roman"/>
        <w:sz w:val="18"/>
        <w:szCs w:val="18"/>
      </w:rPr>
      <w:t xml:space="preserve">.  </w:t>
    </w:r>
    <w:r w:rsidRPr="00A74137">
      <w:rPr>
        <w:rFonts w:ascii="Times New Roman" w:hAnsi="Times New Roman"/>
        <w:sz w:val="18"/>
        <w:szCs w:val="18"/>
      </w:rPr>
      <w:t>Екінші басылым.</w:t>
    </w:r>
  </w:p>
  <w:p w:rsidR="00F226C5" w:rsidRPr="00A74137" w:rsidRDefault="00F226C5" w:rsidP="00A74137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/>
        <w:sz w:val="18"/>
        <w:szCs w:val="18"/>
      </w:rPr>
    </w:pPr>
    <w:r w:rsidRPr="006700CC">
      <w:rPr>
        <w:rFonts w:ascii="Times New Roman" w:hAnsi="Times New Roman"/>
        <w:sz w:val="18"/>
        <w:szCs w:val="18"/>
      </w:rPr>
      <w:t xml:space="preserve">Ф </w:t>
    </w:r>
    <w:r w:rsidRPr="00A74137">
      <w:rPr>
        <w:rFonts w:ascii="Times New Roman" w:hAnsi="Times New Roman"/>
        <w:sz w:val="18"/>
        <w:szCs w:val="18"/>
      </w:rPr>
      <w:t xml:space="preserve">ВКМЖ </w:t>
    </w:r>
    <w:r w:rsidRPr="006700CC">
      <w:rPr>
        <w:rFonts w:ascii="Times New Roman" w:hAnsi="Times New Roman"/>
        <w:sz w:val="18"/>
        <w:szCs w:val="18"/>
      </w:rPr>
      <w:t>703-</w:t>
    </w:r>
    <w:r>
      <w:rPr>
        <w:rFonts w:ascii="Times New Roman" w:hAnsi="Times New Roman"/>
        <w:sz w:val="18"/>
        <w:szCs w:val="18"/>
      </w:rPr>
      <w:t>34-19</w:t>
    </w:r>
    <w:r w:rsidRPr="006700CC">
      <w:rPr>
        <w:rFonts w:ascii="Times New Roman" w:hAnsi="Times New Roman"/>
        <w:sz w:val="18"/>
        <w:szCs w:val="18"/>
      </w:rPr>
      <w:t xml:space="preserve"> Каталог элективных </w:t>
    </w:r>
    <w:r>
      <w:rPr>
        <w:rFonts w:ascii="Times New Roman" w:hAnsi="Times New Roman"/>
        <w:sz w:val="18"/>
        <w:szCs w:val="18"/>
      </w:rPr>
      <w:t>модулей</w:t>
    </w:r>
    <w:r w:rsidRPr="006700CC">
      <w:rPr>
        <w:rFonts w:ascii="Times New Roman" w:hAnsi="Times New Roman"/>
        <w:sz w:val="18"/>
        <w:szCs w:val="18"/>
      </w:rPr>
      <w:t xml:space="preserve"> к рабочему учебному плану специальности. </w:t>
    </w:r>
    <w:r w:rsidRPr="00A74137">
      <w:rPr>
        <w:rFonts w:ascii="Times New Roman" w:hAnsi="Times New Roman"/>
        <w:sz w:val="18"/>
        <w:szCs w:val="18"/>
      </w:rPr>
      <w:t>Издание второе.</w:t>
    </w:r>
  </w:p>
  <w:p w:rsidR="00F226C5" w:rsidRPr="006700CC" w:rsidRDefault="00F226C5" w:rsidP="006700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6C5" w:rsidRDefault="00F226C5">
      <w:r>
        <w:separator/>
      </w:r>
    </w:p>
  </w:footnote>
  <w:footnote w:type="continuationSeparator" w:id="0">
    <w:p w:rsidR="00F226C5" w:rsidRDefault="00F226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01FF"/>
    <w:rsid w:val="000447DE"/>
    <w:rsid w:val="00054159"/>
    <w:rsid w:val="001940D2"/>
    <w:rsid w:val="001A344F"/>
    <w:rsid w:val="001B323D"/>
    <w:rsid w:val="001F1E46"/>
    <w:rsid w:val="002F72A2"/>
    <w:rsid w:val="00337E44"/>
    <w:rsid w:val="00357A91"/>
    <w:rsid w:val="00395D80"/>
    <w:rsid w:val="003F0AC3"/>
    <w:rsid w:val="003F1724"/>
    <w:rsid w:val="00477A8E"/>
    <w:rsid w:val="00527233"/>
    <w:rsid w:val="00572E2D"/>
    <w:rsid w:val="005B70E8"/>
    <w:rsid w:val="005C339F"/>
    <w:rsid w:val="005E0D3A"/>
    <w:rsid w:val="005F5D79"/>
    <w:rsid w:val="006700CC"/>
    <w:rsid w:val="006B09B9"/>
    <w:rsid w:val="006B7A6D"/>
    <w:rsid w:val="006E18CE"/>
    <w:rsid w:val="006F3488"/>
    <w:rsid w:val="00711D3C"/>
    <w:rsid w:val="0071512C"/>
    <w:rsid w:val="00730482"/>
    <w:rsid w:val="007433BC"/>
    <w:rsid w:val="007732FE"/>
    <w:rsid w:val="007951FB"/>
    <w:rsid w:val="007A03FD"/>
    <w:rsid w:val="00833F10"/>
    <w:rsid w:val="00852D67"/>
    <w:rsid w:val="008B3590"/>
    <w:rsid w:val="008D136F"/>
    <w:rsid w:val="00977E1C"/>
    <w:rsid w:val="009A417B"/>
    <w:rsid w:val="009B5255"/>
    <w:rsid w:val="00A07AB7"/>
    <w:rsid w:val="00A74137"/>
    <w:rsid w:val="00AA0067"/>
    <w:rsid w:val="00AA1F54"/>
    <w:rsid w:val="00AC35CB"/>
    <w:rsid w:val="00AD1EDE"/>
    <w:rsid w:val="00AE3451"/>
    <w:rsid w:val="00AF606A"/>
    <w:rsid w:val="00B15068"/>
    <w:rsid w:val="00B452E2"/>
    <w:rsid w:val="00B9672F"/>
    <w:rsid w:val="00BE5884"/>
    <w:rsid w:val="00BF593F"/>
    <w:rsid w:val="00C1304A"/>
    <w:rsid w:val="00C30986"/>
    <w:rsid w:val="00C512F4"/>
    <w:rsid w:val="00C758DE"/>
    <w:rsid w:val="00C93827"/>
    <w:rsid w:val="00CB01FF"/>
    <w:rsid w:val="00CB341F"/>
    <w:rsid w:val="00CE4B8B"/>
    <w:rsid w:val="00D87A70"/>
    <w:rsid w:val="00DB27B5"/>
    <w:rsid w:val="00E0032E"/>
    <w:rsid w:val="00E22D54"/>
    <w:rsid w:val="00E35CEE"/>
    <w:rsid w:val="00E54F27"/>
    <w:rsid w:val="00E91F6C"/>
    <w:rsid w:val="00EE29B9"/>
    <w:rsid w:val="00F226C5"/>
    <w:rsid w:val="00F64071"/>
    <w:rsid w:val="00F77FC1"/>
    <w:rsid w:val="00F81867"/>
    <w:rsid w:val="00F92FF0"/>
    <w:rsid w:val="00FA1FD5"/>
    <w:rsid w:val="00FA28A4"/>
    <w:rsid w:val="00FB371A"/>
    <w:rsid w:val="00FC2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D2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B01F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rsid w:val="00977E1C"/>
    <w:pPr>
      <w:widowControl w:val="0"/>
      <w:shd w:val="clear" w:color="auto" w:fill="FFFFFF"/>
      <w:spacing w:after="0" w:line="240" w:lineRule="auto"/>
      <w:ind w:firstLine="400"/>
      <w:jc w:val="both"/>
    </w:pPr>
    <w:rPr>
      <w:rFonts w:ascii="Times New Roman" w:hAnsi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7E1C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locked/>
    <w:rsid w:val="00977E1C"/>
    <w:rPr>
      <w:rFonts w:ascii="Arial" w:hAnsi="Arial" w:cs="Arial"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Normal"/>
    <w:link w:val="2"/>
    <w:uiPriority w:val="99"/>
    <w:rsid w:val="00977E1C"/>
    <w:pPr>
      <w:widowControl w:val="0"/>
      <w:shd w:val="clear" w:color="auto" w:fill="FFFFFF"/>
      <w:spacing w:after="0"/>
      <w:ind w:firstLine="160"/>
      <w:jc w:val="both"/>
    </w:pPr>
    <w:rPr>
      <w:rFonts w:ascii="Arial" w:hAnsi="Arial" w:cs="Arial"/>
      <w:sz w:val="17"/>
      <w:szCs w:val="17"/>
    </w:rPr>
  </w:style>
  <w:style w:type="character" w:styleId="Hyperlink">
    <w:name w:val="Hyperlink"/>
    <w:basedOn w:val="DefaultParagraphFont"/>
    <w:uiPriority w:val="99"/>
    <w:semiHidden/>
    <w:rsid w:val="00C3098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711D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6700C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28A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700C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A28A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24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212</TotalTime>
  <Pages>3</Pages>
  <Words>368</Words>
  <Characters>2104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Ира</cp:lastModifiedBy>
  <cp:revision>28</cp:revision>
  <dcterms:created xsi:type="dcterms:W3CDTF">2019-03-28T12:08:00Z</dcterms:created>
  <dcterms:modified xsi:type="dcterms:W3CDTF">2019-10-17T14:25:00Z</dcterms:modified>
</cp:coreProperties>
</file>