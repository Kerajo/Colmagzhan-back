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FA" w:rsidRDefault="00884AFA" w:rsidP="006827EE">
      <w:pPr>
        <w:pStyle w:val="Default"/>
      </w:pPr>
    </w:p>
    <w:p w:rsidR="00884AFA" w:rsidRPr="00C03242" w:rsidRDefault="00884AFA" w:rsidP="00707EBE">
      <w:pPr>
        <w:jc w:val="center"/>
        <w:rPr>
          <w:szCs w:val="28"/>
        </w:rPr>
      </w:pPr>
      <w:r w:rsidRPr="00C03242">
        <w:rPr>
          <w:szCs w:val="28"/>
        </w:rPr>
        <w:t>Қазақстан Республикасы бiлiм және ғылым министрлiгi</w:t>
      </w:r>
    </w:p>
    <w:p w:rsidR="00884AFA" w:rsidRPr="00C03242" w:rsidRDefault="00884AFA" w:rsidP="00707EBE">
      <w:pPr>
        <w:jc w:val="center"/>
        <w:rPr>
          <w:szCs w:val="28"/>
        </w:rPr>
      </w:pPr>
      <w:r w:rsidRPr="00C03242">
        <w:rPr>
          <w:szCs w:val="28"/>
        </w:rPr>
        <w:t>Министерство образования и науки Республики Казахстан</w:t>
      </w:r>
    </w:p>
    <w:p w:rsidR="00884AFA" w:rsidRDefault="00884AFA" w:rsidP="0087333A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884AFA" w:rsidRPr="00C03242" w:rsidRDefault="00884AFA" w:rsidP="0087333A">
      <w:pPr>
        <w:jc w:val="center"/>
        <w:rPr>
          <w:szCs w:val="28"/>
        </w:rPr>
      </w:pPr>
      <w:r>
        <w:t>Высший колледж имени Магжана Жумабаева</w:t>
      </w:r>
    </w:p>
    <w:p w:rsidR="00884AFA" w:rsidRPr="00C03242" w:rsidRDefault="00884AFA" w:rsidP="006827EE">
      <w:pPr>
        <w:jc w:val="center"/>
        <w:rPr>
          <w:b/>
        </w:rPr>
      </w:pPr>
    </w:p>
    <w:p w:rsidR="00884AFA" w:rsidRPr="00C03242" w:rsidRDefault="00884AFA" w:rsidP="006827EE">
      <w:pPr>
        <w:jc w:val="center"/>
        <w:rPr>
          <w:b/>
        </w:rPr>
      </w:pPr>
    </w:p>
    <w:p w:rsidR="00884AFA" w:rsidRPr="00C03242" w:rsidRDefault="00884AFA" w:rsidP="006827EE">
      <w:pPr>
        <w:jc w:val="center"/>
        <w:rPr>
          <w:b/>
        </w:rPr>
      </w:pPr>
    </w:p>
    <w:tbl>
      <w:tblPr>
        <w:tblW w:w="10182" w:type="dxa"/>
        <w:tblInd w:w="173" w:type="dxa"/>
        <w:tblLayout w:type="fixed"/>
        <w:tblLook w:val="01E0"/>
      </w:tblPr>
      <w:tblGrid>
        <w:gridCol w:w="4370"/>
        <w:gridCol w:w="5812"/>
      </w:tblGrid>
      <w:tr w:rsidR="00884AFA" w:rsidRPr="00C03242" w:rsidTr="00ED5C88">
        <w:tc>
          <w:tcPr>
            <w:tcW w:w="4370" w:type="dxa"/>
          </w:tcPr>
          <w:p w:rsidR="00884AFA" w:rsidRPr="00EA6654" w:rsidRDefault="00884AFA" w:rsidP="00ED5C88">
            <w:pPr>
              <w:jc w:val="center"/>
              <w:rPr>
                <w:lang w:val="kk-KZ"/>
              </w:rPr>
            </w:pPr>
            <w:r w:rsidRPr="0087333A">
              <w:t xml:space="preserve">Мағжан </w:t>
            </w:r>
            <w:r w:rsidRPr="00EA6654">
              <w:t xml:space="preserve"> Жұ</w:t>
            </w:r>
            <w:r w:rsidRPr="00EA6654">
              <w:rPr>
                <w:lang w:val="kk-KZ"/>
              </w:rPr>
              <w:t xml:space="preserve">мабаев атындағы </w:t>
            </w:r>
            <w:r>
              <w:rPr>
                <w:lang w:val="kk-KZ"/>
              </w:rPr>
              <w:t xml:space="preserve">жоғары </w:t>
            </w:r>
            <w:r w:rsidRPr="00EA6654">
              <w:t>колледжiнi</w:t>
            </w:r>
            <w:r w:rsidRPr="00EA6654">
              <w:rPr>
                <w:lang w:val="kk-KZ"/>
              </w:rPr>
              <w:t>ң ә</w:t>
            </w:r>
            <w:r w:rsidRPr="00EA6654">
              <w:t>дiстемелiк ке</w:t>
            </w:r>
            <w:r w:rsidRPr="00EA6654">
              <w:rPr>
                <w:lang w:val="kk-KZ"/>
              </w:rPr>
              <w:t>ң</w:t>
            </w:r>
            <w:r w:rsidRPr="00EA6654">
              <w:t xml:space="preserve">есiмен </w:t>
            </w:r>
            <w:r w:rsidRPr="00EA6654">
              <w:rPr>
                <w:lang w:val="kk-KZ"/>
              </w:rPr>
              <w:t>қарастырылды және мақұлданды/</w:t>
            </w:r>
          </w:p>
          <w:p w:rsidR="00884AFA" w:rsidRPr="00EA6654" w:rsidRDefault="00884AFA" w:rsidP="00ED5C88">
            <w:pPr>
              <w:jc w:val="center"/>
            </w:pPr>
            <w:r w:rsidRPr="00EA6654">
              <w:t>Рассмотрено и одобрено методическим советом</w:t>
            </w:r>
            <w:r w:rsidRPr="00EA6654">
              <w:rPr>
                <w:lang w:val="kk-KZ"/>
              </w:rPr>
              <w:t xml:space="preserve"> </w:t>
            </w:r>
            <w:r>
              <w:rPr>
                <w:lang w:val="kk-KZ"/>
              </w:rPr>
              <w:t>Высшего колледжа имени Магжана Жумабаева</w:t>
            </w:r>
          </w:p>
          <w:p w:rsidR="00884AFA" w:rsidRPr="00C03242" w:rsidRDefault="00884AFA" w:rsidP="00ED5C88">
            <w:pPr>
              <w:jc w:val="center"/>
            </w:pPr>
            <w:r w:rsidRPr="00C03242">
              <w:t>_____</w:t>
            </w:r>
            <w:r>
              <w:rPr>
                <w:u w:val="single"/>
              </w:rPr>
              <w:t>______________________</w:t>
            </w:r>
            <w:r w:rsidRPr="00C03242">
              <w:t>__</w:t>
            </w:r>
          </w:p>
          <w:p w:rsidR="00884AFA" w:rsidRPr="00C03242" w:rsidRDefault="00884AFA" w:rsidP="00ED5C88">
            <w:pPr>
              <w:jc w:val="center"/>
              <w:rPr>
                <w:sz w:val="18"/>
                <w:szCs w:val="18"/>
                <w:lang w:val="kk-KZ"/>
              </w:rPr>
            </w:pPr>
            <w:r w:rsidRPr="00C03242">
              <w:rPr>
                <w:sz w:val="18"/>
                <w:szCs w:val="18"/>
                <w:lang w:val="kk-KZ"/>
              </w:rPr>
              <w:t>Күн</w:t>
            </w:r>
            <w:r w:rsidRPr="00C03242">
              <w:rPr>
                <w:sz w:val="18"/>
                <w:szCs w:val="18"/>
              </w:rPr>
              <w:t>i, хаттама</w:t>
            </w:r>
            <w:r w:rsidRPr="00C03242">
              <w:rPr>
                <w:sz w:val="18"/>
                <w:szCs w:val="18"/>
                <w:lang w:val="kk-KZ"/>
              </w:rPr>
              <w:t xml:space="preserve"> </w:t>
            </w:r>
            <w:r w:rsidRPr="00C03242">
              <w:rPr>
                <w:sz w:val="18"/>
                <w:szCs w:val="18"/>
              </w:rPr>
              <w:t>№</w:t>
            </w:r>
            <w:r w:rsidRPr="00C03242">
              <w:rPr>
                <w:sz w:val="18"/>
                <w:szCs w:val="18"/>
                <w:lang w:val="kk-KZ"/>
              </w:rPr>
              <w:t xml:space="preserve"> / Д</w:t>
            </w:r>
            <w:r w:rsidRPr="00C03242">
              <w:rPr>
                <w:sz w:val="18"/>
                <w:szCs w:val="18"/>
              </w:rPr>
              <w:t>ата, протокол №</w:t>
            </w:r>
          </w:p>
          <w:p w:rsidR="00884AFA" w:rsidRPr="00C03242" w:rsidRDefault="00884AFA" w:rsidP="00ED5C88">
            <w:pPr>
              <w:jc w:val="center"/>
            </w:pPr>
          </w:p>
        </w:tc>
        <w:tc>
          <w:tcPr>
            <w:tcW w:w="5812" w:type="dxa"/>
          </w:tcPr>
          <w:p w:rsidR="00884AFA" w:rsidRPr="00EA6654" w:rsidRDefault="00884AFA" w:rsidP="00ED5C88">
            <w:pPr>
              <w:jc w:val="center"/>
              <w:rPr>
                <w:lang w:val="kk-KZ"/>
              </w:rPr>
            </w:pPr>
            <w:r w:rsidRPr="00EA6654">
              <w:rPr>
                <w:lang w:val="kk-KZ"/>
              </w:rPr>
              <w:t>«Бекітемін» /«Утверждаю»</w:t>
            </w:r>
          </w:p>
          <w:p w:rsidR="00884AFA" w:rsidRPr="00EA6654" w:rsidRDefault="00884AFA" w:rsidP="00ED5C88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 xml:space="preserve">Мағжан </w:t>
            </w:r>
            <w:r w:rsidRPr="00EA6654">
              <w:rPr>
                <w:lang w:val="kk-KZ"/>
              </w:rPr>
              <w:t xml:space="preserve">Жұмабаев атындағы </w:t>
            </w:r>
            <w:r>
              <w:rPr>
                <w:lang w:val="kk-KZ"/>
              </w:rPr>
              <w:t>жоғары</w:t>
            </w:r>
          </w:p>
          <w:p w:rsidR="00884AFA" w:rsidRPr="00EA6654" w:rsidRDefault="00884AFA" w:rsidP="00ED5C88">
            <w:pPr>
              <w:jc w:val="center"/>
              <w:rPr>
                <w:lang w:val="kk-KZ"/>
              </w:rPr>
            </w:pPr>
            <w:r w:rsidRPr="00EA6654">
              <w:rPr>
                <w:lang w:val="kk-KZ"/>
              </w:rPr>
              <w:t>колледж директоры/</w:t>
            </w:r>
          </w:p>
          <w:p w:rsidR="00884AFA" w:rsidRPr="00EA6654" w:rsidRDefault="00884AFA" w:rsidP="00B21E0E">
            <w:pPr>
              <w:jc w:val="center"/>
              <w:rPr>
                <w:lang w:val="kk-KZ"/>
              </w:rPr>
            </w:pPr>
            <w:r w:rsidRPr="00EA6654">
              <w:rPr>
                <w:lang w:val="kk-KZ"/>
              </w:rPr>
              <w:t xml:space="preserve">Директор </w:t>
            </w:r>
            <w:r>
              <w:rPr>
                <w:lang w:val="kk-KZ"/>
              </w:rPr>
              <w:t>Высшего колледжа имени Магжана Жумабаева</w:t>
            </w:r>
          </w:p>
          <w:p w:rsidR="00884AFA" w:rsidRPr="00EA6654" w:rsidRDefault="00884AFA" w:rsidP="0087333A">
            <w:pPr>
              <w:jc w:val="center"/>
              <w:rPr>
                <w:lang w:val="kk-KZ"/>
              </w:rPr>
            </w:pPr>
            <w:r w:rsidRPr="00EA6654">
              <w:rPr>
                <w:lang w:val="kk-KZ"/>
              </w:rPr>
              <w:t>_______________</w:t>
            </w:r>
            <w:r>
              <w:rPr>
                <w:lang w:val="kk-KZ"/>
              </w:rPr>
              <w:t>_______</w:t>
            </w:r>
            <w:r w:rsidRPr="00EA6654">
              <w:rPr>
                <w:lang w:val="kk-KZ"/>
              </w:rPr>
              <w:t xml:space="preserve">   </w:t>
            </w:r>
            <w:r w:rsidRPr="00EA6654">
              <w:rPr>
                <w:u w:val="single"/>
                <w:lang w:val="kk-KZ"/>
              </w:rPr>
              <w:t>Жандильдин</w:t>
            </w:r>
            <w:r>
              <w:rPr>
                <w:u w:val="single"/>
                <w:lang w:val="kk-KZ"/>
              </w:rPr>
              <w:t xml:space="preserve"> Е.Б.</w:t>
            </w:r>
            <w:r w:rsidRPr="00EA6654">
              <w:rPr>
                <w:u w:val="single"/>
                <w:lang w:val="kk-KZ"/>
              </w:rPr>
              <w:t xml:space="preserve"> </w:t>
            </w:r>
          </w:p>
          <w:p w:rsidR="00884AFA" w:rsidRPr="00C03242" w:rsidRDefault="00884AFA" w:rsidP="00ED5C88">
            <w:pPr>
              <w:jc w:val="center"/>
              <w:rPr>
                <w:sz w:val="18"/>
                <w:szCs w:val="18"/>
                <w:lang w:val="kk-KZ"/>
              </w:rPr>
            </w:pPr>
            <w:r w:rsidRPr="00C03242">
              <w:rPr>
                <w:sz w:val="18"/>
                <w:szCs w:val="18"/>
              </w:rPr>
              <w:t xml:space="preserve">қолы / подпись         </w:t>
            </w:r>
            <w:r>
              <w:rPr>
                <w:sz w:val="18"/>
                <w:szCs w:val="18"/>
              </w:rPr>
              <w:t xml:space="preserve">                         </w:t>
            </w:r>
            <w:r w:rsidRPr="00C03242">
              <w:rPr>
                <w:sz w:val="18"/>
                <w:szCs w:val="18"/>
              </w:rPr>
              <w:t xml:space="preserve"> аты-жөні/ФИО</w:t>
            </w:r>
          </w:p>
          <w:p w:rsidR="00884AFA" w:rsidRPr="00EA6654" w:rsidRDefault="00884AFA" w:rsidP="00ED5C88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 xml:space="preserve">      </w:t>
            </w:r>
            <w:r w:rsidRPr="00EA6654">
              <w:rPr>
                <w:lang w:val="kk-KZ"/>
              </w:rPr>
              <w:t>«__» ____________  20     ж./г.</w:t>
            </w:r>
          </w:p>
        </w:tc>
      </w:tr>
    </w:tbl>
    <w:p w:rsidR="00884AFA" w:rsidRDefault="00884AFA" w:rsidP="006C38D0">
      <w:pPr>
        <w:pStyle w:val="Default"/>
        <w:jc w:val="center"/>
        <w:rPr>
          <w:color w:val="auto"/>
          <w:sz w:val="28"/>
          <w:szCs w:val="28"/>
        </w:rPr>
      </w:pPr>
    </w:p>
    <w:p w:rsidR="00884AFA" w:rsidRDefault="00884AFA" w:rsidP="006C38D0">
      <w:pPr>
        <w:pStyle w:val="Default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pict>
          <v:rect id="Прямоугольник 2" o:spid="_x0000_s1026" style="position:absolute;left:0;text-align:left;margin-left:18pt;margin-top:4.75pt;width:88.5pt;height:108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" strokeweight=".25pt">
            <v:textbox>
              <w:txbxContent>
                <w:p w:rsidR="00884AFA" w:rsidRPr="00D04DD4" w:rsidRDefault="00884AFA" w:rsidP="00BC5FB5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eastAsia="en-US"/>
                    </w:rPr>
                  </w:pPr>
                </w:p>
                <w:p w:rsidR="00884AFA" w:rsidRPr="006630C5" w:rsidRDefault="00884AFA" w:rsidP="00BC5FB5">
                  <w:pPr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  <w:r w:rsidRPr="00D04DD4">
                    <w:rPr>
                      <w:color w:val="000000"/>
                      <w:lang w:eastAsia="en-US"/>
                    </w:rPr>
                    <w:t xml:space="preserve"> </w:t>
                  </w:r>
                  <w:r w:rsidRPr="006630C5">
                    <w:rPr>
                      <w:i/>
                      <w:iCs/>
                      <w:color w:val="000000"/>
                      <w:sz w:val="18"/>
                      <w:szCs w:val="18"/>
                      <w:lang w:eastAsia="en-US"/>
                    </w:rPr>
                    <w:t>Место для фото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Прямоугольник 1" o:spid="_x0000_s1027" style="position:absolute;left:0;text-align:left;margin-left:36.2pt;margin-top:6.95pt;width:82.5pt;height:84.7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" strokecolor="white" strokeweight="2pt"/>
        </w:pict>
      </w:r>
    </w:p>
    <w:p w:rsidR="00884AFA" w:rsidRDefault="00884AFA" w:rsidP="006C38D0">
      <w:pPr>
        <w:pStyle w:val="Default"/>
        <w:jc w:val="center"/>
        <w:rPr>
          <w:color w:val="auto"/>
          <w:sz w:val="28"/>
          <w:szCs w:val="28"/>
        </w:rPr>
      </w:pPr>
    </w:p>
    <w:p w:rsidR="00884AFA" w:rsidRDefault="00884AFA" w:rsidP="006C38D0">
      <w:pPr>
        <w:pStyle w:val="Default"/>
        <w:jc w:val="center"/>
        <w:rPr>
          <w:color w:val="auto"/>
          <w:sz w:val="28"/>
          <w:szCs w:val="28"/>
        </w:rPr>
      </w:pPr>
    </w:p>
    <w:p w:rsidR="00884AFA" w:rsidRDefault="00884AFA" w:rsidP="006C38D0">
      <w:pPr>
        <w:pStyle w:val="Default"/>
        <w:jc w:val="center"/>
        <w:rPr>
          <w:color w:val="auto"/>
          <w:sz w:val="28"/>
          <w:szCs w:val="28"/>
        </w:rPr>
      </w:pPr>
    </w:p>
    <w:p w:rsidR="00884AFA" w:rsidRDefault="00884AFA" w:rsidP="006C38D0">
      <w:pPr>
        <w:pStyle w:val="Default"/>
        <w:jc w:val="center"/>
        <w:rPr>
          <w:color w:val="auto"/>
          <w:sz w:val="28"/>
          <w:szCs w:val="28"/>
        </w:rPr>
      </w:pPr>
    </w:p>
    <w:p w:rsidR="00884AFA" w:rsidRDefault="00884AFA" w:rsidP="006C38D0">
      <w:pPr>
        <w:pStyle w:val="Default"/>
        <w:jc w:val="center"/>
        <w:rPr>
          <w:color w:val="auto"/>
          <w:sz w:val="28"/>
          <w:szCs w:val="28"/>
        </w:rPr>
      </w:pPr>
    </w:p>
    <w:p w:rsidR="00884AFA" w:rsidRDefault="00884AFA" w:rsidP="00C3070A">
      <w:pPr>
        <w:ind w:firstLine="709"/>
        <w:jc w:val="center"/>
        <w:rPr>
          <w:b/>
          <w:lang w:val="kk-KZ"/>
        </w:rPr>
      </w:pPr>
      <w:r w:rsidRPr="00E84A41">
        <w:rPr>
          <w:b/>
        </w:rPr>
        <w:t>ЖЕКЕ</w:t>
      </w:r>
      <w:r>
        <w:rPr>
          <w:b/>
          <w:lang w:val="kk-KZ"/>
        </w:rPr>
        <w:t xml:space="preserve"> </w:t>
      </w:r>
      <w:r w:rsidRPr="00E84A41">
        <w:rPr>
          <w:b/>
        </w:rPr>
        <w:t xml:space="preserve"> ОҚУ</w:t>
      </w:r>
      <w:r>
        <w:rPr>
          <w:b/>
          <w:lang w:val="kk-KZ"/>
        </w:rPr>
        <w:t xml:space="preserve"> </w:t>
      </w:r>
      <w:r w:rsidRPr="00E84A41">
        <w:rPr>
          <w:b/>
        </w:rPr>
        <w:t xml:space="preserve"> ЖОСПАРЫ</w:t>
      </w:r>
    </w:p>
    <w:p w:rsidR="00884AFA" w:rsidRDefault="00884AFA" w:rsidP="00C3070A">
      <w:pPr>
        <w:ind w:firstLine="709"/>
        <w:jc w:val="center"/>
        <w:rPr>
          <w:b/>
          <w:lang w:val="kk-KZ"/>
        </w:rPr>
      </w:pPr>
    </w:p>
    <w:p w:rsidR="00884AFA" w:rsidRPr="00C03242" w:rsidRDefault="00884AFA" w:rsidP="00C3070A">
      <w:pPr>
        <w:ind w:firstLine="709"/>
        <w:jc w:val="center"/>
        <w:rPr>
          <w:b/>
        </w:rPr>
      </w:pPr>
      <w:r w:rsidRPr="00E84A41">
        <w:rPr>
          <w:b/>
        </w:rPr>
        <w:t xml:space="preserve"> </w:t>
      </w:r>
      <w:r>
        <w:rPr>
          <w:b/>
        </w:rPr>
        <w:t>ИНДИВИДУАЛЬНЫЙ  УЧЕБНЫЙ  ПЛАН</w:t>
      </w:r>
    </w:p>
    <w:p w:rsidR="00884AFA" w:rsidRDefault="00884AFA" w:rsidP="006C38D0">
      <w:pPr>
        <w:pStyle w:val="Default"/>
        <w:tabs>
          <w:tab w:val="center" w:pos="5174"/>
        </w:tabs>
        <w:rPr>
          <w:color w:val="auto"/>
        </w:rPr>
      </w:pPr>
    </w:p>
    <w:p w:rsidR="00884AFA" w:rsidRPr="008E5086" w:rsidRDefault="00884AFA" w:rsidP="008E5086">
      <w:pPr>
        <w:rPr>
          <w:lang w:eastAsia="en-US"/>
        </w:rPr>
      </w:pPr>
    </w:p>
    <w:p w:rsidR="00884AFA" w:rsidRPr="00C03242" w:rsidRDefault="00884AFA" w:rsidP="00707EBE">
      <w:pPr>
        <w:ind w:firstLine="709"/>
        <w:rPr>
          <w:b/>
        </w:rPr>
      </w:pPr>
      <w:r>
        <w:rPr>
          <w:b/>
        </w:rPr>
        <w:t>Мамандық / Специальность</w:t>
      </w:r>
      <w:r>
        <w:rPr>
          <w:bCs/>
        </w:rPr>
        <w:t xml:space="preserve"> </w:t>
      </w:r>
      <w:r w:rsidRPr="00C03242">
        <w:rPr>
          <w:b/>
        </w:rPr>
        <w:t>____________________</w:t>
      </w:r>
      <w:r>
        <w:rPr>
          <w:b/>
        </w:rPr>
        <w:t>_______________________</w:t>
      </w:r>
      <w:r w:rsidRPr="00C03242">
        <w:rPr>
          <w:b/>
        </w:rPr>
        <w:t>_</w:t>
      </w:r>
    </w:p>
    <w:p w:rsidR="00884AFA" w:rsidRPr="00C03242" w:rsidRDefault="00884AFA" w:rsidP="008E5086">
      <w:pPr>
        <w:ind w:firstLine="709"/>
        <w:rPr>
          <w:b/>
        </w:rPr>
      </w:pPr>
    </w:p>
    <w:p w:rsidR="00884AFA" w:rsidRPr="008E5086" w:rsidRDefault="00884AFA" w:rsidP="00707EBE">
      <w:pPr>
        <w:ind w:firstLine="709"/>
        <w:rPr>
          <w:u w:val="single"/>
        </w:rPr>
      </w:pPr>
      <w:r>
        <w:rPr>
          <w:b/>
          <w:bCs/>
          <w:lang w:val="kk-KZ"/>
        </w:rPr>
        <w:t>Біліктілік</w:t>
      </w:r>
      <w:r>
        <w:rPr>
          <w:b/>
          <w:bCs/>
        </w:rPr>
        <w:t xml:space="preserve"> / Квалификация</w:t>
      </w:r>
      <w:r>
        <w:rPr>
          <w:bCs/>
        </w:rPr>
        <w:t xml:space="preserve"> </w:t>
      </w:r>
      <w:r w:rsidRPr="00C03242">
        <w:rPr>
          <w:b/>
        </w:rPr>
        <w:t>__</w:t>
      </w:r>
      <w:r>
        <w:rPr>
          <w:b/>
        </w:rPr>
        <w:t>____________________________________________</w:t>
      </w:r>
    </w:p>
    <w:p w:rsidR="00884AFA" w:rsidRDefault="00884AFA" w:rsidP="008E5086">
      <w:pPr>
        <w:pStyle w:val="Default"/>
      </w:pPr>
    </w:p>
    <w:p w:rsidR="00884AFA" w:rsidRDefault="00884AFA" w:rsidP="008E5086">
      <w:r>
        <w:t xml:space="preserve">           </w:t>
      </w:r>
      <w:r w:rsidRPr="006630C5">
        <w:rPr>
          <w:b/>
          <w:bCs/>
        </w:rPr>
        <w:t>Ф.И.О. студента</w:t>
      </w:r>
      <w:r w:rsidRPr="008E5086">
        <w:t xml:space="preserve"> _________________________________</w:t>
      </w:r>
      <w:r>
        <w:t>_______________</w:t>
      </w:r>
      <w:r w:rsidRPr="008E5086">
        <w:t xml:space="preserve"> </w:t>
      </w:r>
    </w:p>
    <w:p w:rsidR="00884AFA" w:rsidRDefault="00884AFA" w:rsidP="008E5086">
      <w:r>
        <w:t xml:space="preserve">           </w:t>
      </w:r>
    </w:p>
    <w:p w:rsidR="00884AFA" w:rsidRDefault="00884AFA" w:rsidP="00EA6654">
      <w:r>
        <w:t xml:space="preserve">           </w:t>
      </w:r>
      <w:r w:rsidRPr="006630C5">
        <w:rPr>
          <w:b/>
          <w:bCs/>
        </w:rPr>
        <w:t>Топ</w:t>
      </w:r>
      <w:r>
        <w:t xml:space="preserve"> / </w:t>
      </w:r>
      <w:r w:rsidRPr="006630C5">
        <w:rPr>
          <w:b/>
          <w:bCs/>
        </w:rPr>
        <w:t>Группа</w:t>
      </w:r>
      <w:r w:rsidRPr="008E5086">
        <w:t xml:space="preserve"> _______</w:t>
      </w:r>
    </w:p>
    <w:p w:rsidR="00884AFA" w:rsidRDefault="00884AFA" w:rsidP="008E5086"/>
    <w:p w:rsidR="00884AFA" w:rsidRDefault="00884AFA" w:rsidP="008E5086"/>
    <w:p w:rsidR="00884AFA" w:rsidRDefault="00884AFA" w:rsidP="00826A49">
      <w:pPr>
        <w:pStyle w:val="Default"/>
      </w:pPr>
    </w:p>
    <w:p w:rsidR="00884AFA" w:rsidRPr="00826A49" w:rsidRDefault="00884AFA" w:rsidP="00826A49">
      <w:pPr>
        <w:pStyle w:val="Default"/>
      </w:pPr>
      <w:r>
        <w:t xml:space="preserve">           </w:t>
      </w:r>
      <w:r w:rsidRPr="00826A49">
        <w:rPr>
          <w:b/>
          <w:bCs/>
        </w:rPr>
        <w:t>Год поступления</w:t>
      </w:r>
      <w:r w:rsidRPr="00826A49">
        <w:t xml:space="preserve">:_________ </w:t>
      </w:r>
    </w:p>
    <w:p w:rsidR="00884AFA" w:rsidRPr="00826A49" w:rsidRDefault="00884AFA" w:rsidP="00826A49">
      <w:pPr>
        <w:pStyle w:val="Default"/>
      </w:pPr>
      <w:r>
        <w:rPr>
          <w:b/>
          <w:bCs/>
        </w:rPr>
        <w:t xml:space="preserve">           </w:t>
      </w:r>
      <w:r w:rsidRPr="00826A49">
        <w:rPr>
          <w:b/>
          <w:bCs/>
        </w:rPr>
        <w:t>Приказ</w:t>
      </w:r>
      <w:r w:rsidRPr="00826A49">
        <w:t xml:space="preserve">: </w:t>
      </w:r>
      <w:r w:rsidRPr="006630C5">
        <w:rPr>
          <w:sz w:val="18"/>
          <w:szCs w:val="18"/>
        </w:rPr>
        <w:t>(</w:t>
      </w:r>
      <w:r w:rsidRPr="006630C5">
        <w:rPr>
          <w:i/>
          <w:iCs/>
          <w:sz w:val="18"/>
          <w:szCs w:val="18"/>
        </w:rPr>
        <w:t>номер, дата)</w:t>
      </w:r>
      <w:r w:rsidRPr="00826A49">
        <w:t xml:space="preserve"> </w:t>
      </w:r>
    </w:p>
    <w:p w:rsidR="00884AFA" w:rsidRPr="00826A49" w:rsidRDefault="00884AFA" w:rsidP="00826A49">
      <w:pPr>
        <w:pStyle w:val="Default"/>
      </w:pPr>
      <w:r>
        <w:t xml:space="preserve">           </w:t>
      </w:r>
      <w:r w:rsidRPr="00826A49">
        <w:t xml:space="preserve">Индивидуальный код или номер регистрации: </w:t>
      </w:r>
    </w:p>
    <w:p w:rsidR="00884AFA" w:rsidRPr="00826A49" w:rsidRDefault="00884AFA" w:rsidP="00826A49">
      <w:pPr>
        <w:pStyle w:val="Default"/>
      </w:pPr>
      <w:r>
        <w:rPr>
          <w:b/>
          <w:bCs/>
        </w:rPr>
        <w:t xml:space="preserve">           </w:t>
      </w:r>
      <w:r w:rsidRPr="00826A49">
        <w:rPr>
          <w:b/>
          <w:bCs/>
        </w:rPr>
        <w:t>Форма обучения</w:t>
      </w:r>
      <w:r w:rsidRPr="00826A49">
        <w:t xml:space="preserve">: очная </w:t>
      </w:r>
    </w:p>
    <w:p w:rsidR="00884AFA" w:rsidRPr="00826A49" w:rsidRDefault="00884AFA" w:rsidP="00826A49">
      <w:pPr>
        <w:pStyle w:val="Default"/>
      </w:pPr>
      <w:r>
        <w:rPr>
          <w:b/>
          <w:bCs/>
        </w:rPr>
        <w:t xml:space="preserve">           </w:t>
      </w:r>
      <w:r w:rsidRPr="00826A49">
        <w:rPr>
          <w:b/>
          <w:bCs/>
        </w:rPr>
        <w:t>Нормативный срок обучения</w:t>
      </w:r>
      <w:r w:rsidRPr="00826A49">
        <w:t xml:space="preserve">: 2 года 10 месяцев </w:t>
      </w:r>
    </w:p>
    <w:p w:rsidR="00884AFA" w:rsidRDefault="00884AFA" w:rsidP="00826A49">
      <w:pPr>
        <w:rPr>
          <w:lang w:eastAsia="en-US"/>
        </w:rPr>
      </w:pPr>
      <w:r>
        <w:rPr>
          <w:b/>
          <w:bCs/>
        </w:rPr>
        <w:t xml:space="preserve">           </w:t>
      </w:r>
      <w:r w:rsidRPr="00826A49">
        <w:rPr>
          <w:b/>
          <w:bCs/>
        </w:rPr>
        <w:t xml:space="preserve">на базе </w:t>
      </w:r>
      <w:r w:rsidRPr="00826A49">
        <w:t>общего среднего образования</w:t>
      </w:r>
    </w:p>
    <w:p w:rsidR="00884AFA" w:rsidRPr="00F205B3" w:rsidRDefault="00884AFA" w:rsidP="00F205B3">
      <w:pPr>
        <w:rPr>
          <w:lang w:eastAsia="en-US"/>
        </w:rPr>
      </w:pPr>
    </w:p>
    <w:p w:rsidR="00884AFA" w:rsidRPr="00F205B3" w:rsidRDefault="00884AFA" w:rsidP="00F205B3">
      <w:pPr>
        <w:rPr>
          <w:lang w:eastAsia="en-US"/>
        </w:rPr>
      </w:pPr>
    </w:p>
    <w:p w:rsidR="00884AFA" w:rsidRPr="00F205B3" w:rsidRDefault="00884AFA" w:rsidP="00F205B3">
      <w:pPr>
        <w:rPr>
          <w:lang w:eastAsia="en-US"/>
        </w:rPr>
      </w:pPr>
    </w:p>
    <w:p w:rsidR="00884AFA" w:rsidRPr="00F205B3" w:rsidRDefault="00884AFA" w:rsidP="00F205B3">
      <w:pPr>
        <w:rPr>
          <w:lang w:eastAsia="en-US"/>
        </w:rPr>
      </w:pPr>
    </w:p>
    <w:p w:rsidR="00884AFA" w:rsidRPr="00F205B3" w:rsidRDefault="00884AFA" w:rsidP="00F205B3">
      <w:pPr>
        <w:rPr>
          <w:lang w:eastAsia="en-US"/>
        </w:rPr>
      </w:pPr>
    </w:p>
    <w:p w:rsidR="00884AFA" w:rsidRDefault="00884AFA" w:rsidP="00F205B3">
      <w:pPr>
        <w:rPr>
          <w:lang w:eastAsia="en-US"/>
        </w:rPr>
      </w:pPr>
    </w:p>
    <w:p w:rsidR="00884AFA" w:rsidRDefault="00884AFA" w:rsidP="00F205B3">
      <w:pPr>
        <w:pStyle w:val="Default"/>
      </w:pPr>
    </w:p>
    <w:p w:rsidR="00884AFA" w:rsidRPr="00B07388" w:rsidRDefault="00884AFA" w:rsidP="007E2664">
      <w:pPr>
        <w:jc w:val="center"/>
        <w:rPr>
          <w:bCs/>
        </w:rPr>
      </w:pPr>
      <w:bookmarkStart w:id="0" w:name="_GoBack"/>
      <w:bookmarkEnd w:id="0"/>
      <w:r w:rsidRPr="00B07388">
        <w:rPr>
          <w:bCs/>
        </w:rPr>
        <w:t>Петропавл к. – 20__ ж.</w:t>
      </w:r>
    </w:p>
    <w:p w:rsidR="00884AFA" w:rsidRDefault="00884AFA" w:rsidP="007E2664">
      <w:pPr>
        <w:jc w:val="center"/>
        <w:rPr>
          <w:bCs/>
        </w:rPr>
      </w:pPr>
      <w:r w:rsidRPr="00B07388">
        <w:rPr>
          <w:bCs/>
        </w:rPr>
        <w:t>г. Петропавловск – 20__ г.</w:t>
      </w:r>
    </w:p>
    <w:p w:rsidR="00884AFA" w:rsidRDefault="00884AFA" w:rsidP="00BC5FB5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eastAsia="en-US"/>
        </w:rPr>
        <w:sectPr w:rsidR="00884AFA" w:rsidSect="00BC5FB5">
          <w:footerReference w:type="default" r:id="rId6"/>
          <w:pgSz w:w="11906" w:h="17338"/>
          <w:pgMar w:top="709" w:right="164" w:bottom="709" w:left="851" w:header="720" w:footer="720" w:gutter="0"/>
          <w:cols w:space="720"/>
          <w:noEndnote/>
        </w:sectPr>
      </w:pPr>
    </w:p>
    <w:p w:rsidR="00884AFA" w:rsidRDefault="00884AFA" w:rsidP="006D0D33">
      <w:pPr>
        <w:jc w:val="center"/>
        <w:rPr>
          <w:b/>
          <w:bCs/>
          <w:sz w:val="23"/>
          <w:szCs w:val="23"/>
        </w:rPr>
      </w:pPr>
    </w:p>
    <w:p w:rsidR="00884AFA" w:rsidRDefault="00884AFA" w:rsidP="006D0D33">
      <w:pPr>
        <w:jc w:val="center"/>
        <w:rPr>
          <w:b/>
          <w:bCs/>
          <w:sz w:val="23"/>
          <w:szCs w:val="23"/>
        </w:rPr>
      </w:pPr>
    </w:p>
    <w:p w:rsidR="00884AFA" w:rsidRDefault="00884AFA" w:rsidP="006D0D33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ИНДИВИДУАЛЬНЫЙ УЧЕБНЫЙ ПЛАН</w:t>
      </w:r>
    </w:p>
    <w:p w:rsidR="00884AFA" w:rsidRDefault="00884AFA" w:rsidP="00C436B7">
      <w:pPr>
        <w:tabs>
          <w:tab w:val="left" w:pos="7230"/>
          <w:tab w:val="center" w:pos="7960"/>
        </w:tabs>
        <w:rPr>
          <w:lang w:eastAsia="en-US"/>
        </w:rPr>
      </w:pPr>
      <w:r>
        <w:rPr>
          <w:lang w:eastAsia="en-US"/>
        </w:rPr>
        <w:tab/>
      </w:r>
      <w:r>
        <w:rPr>
          <w:sz w:val="23"/>
          <w:szCs w:val="23"/>
        </w:rPr>
        <w:t>на ________ курс</w:t>
      </w:r>
      <w:r>
        <w:rPr>
          <w:lang w:eastAsia="en-US"/>
        </w:rPr>
        <w:tab/>
      </w:r>
    </w:p>
    <w:p w:rsidR="00884AFA" w:rsidRDefault="00884AFA" w:rsidP="00430E2B">
      <w:pPr>
        <w:tabs>
          <w:tab w:val="left" w:pos="1695"/>
        </w:tabs>
        <w:rPr>
          <w:lang w:eastAsia="en-US"/>
        </w:rPr>
      </w:pPr>
    </w:p>
    <w:tbl>
      <w:tblPr>
        <w:tblW w:w="15197" w:type="dxa"/>
        <w:jc w:val="center"/>
        <w:tblInd w:w="-2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706"/>
        <w:gridCol w:w="4847"/>
        <w:gridCol w:w="619"/>
        <w:gridCol w:w="709"/>
        <w:gridCol w:w="708"/>
        <w:gridCol w:w="709"/>
        <w:gridCol w:w="709"/>
        <w:gridCol w:w="1084"/>
        <w:gridCol w:w="1017"/>
        <w:gridCol w:w="709"/>
        <w:gridCol w:w="751"/>
        <w:gridCol w:w="709"/>
        <w:gridCol w:w="950"/>
        <w:gridCol w:w="970"/>
      </w:tblGrid>
      <w:tr w:rsidR="00884AFA" w:rsidRPr="004C44FB" w:rsidTr="006630C5">
        <w:trPr>
          <w:cantSplit/>
          <w:trHeight w:val="801"/>
          <w:jc w:val="center"/>
        </w:trPr>
        <w:tc>
          <w:tcPr>
            <w:tcW w:w="706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884AFA" w:rsidRPr="00D04DD4" w:rsidRDefault="00884AFA" w:rsidP="0055319A">
            <w:pPr>
              <w:pStyle w:val="Default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6630C5">
              <w:rPr>
                <w:b/>
                <w:bCs/>
              </w:rPr>
              <w:t>Индекс</w:t>
            </w:r>
          </w:p>
          <w:p w:rsidR="00884AFA" w:rsidRPr="004F6D6A" w:rsidRDefault="00884AFA" w:rsidP="00430E2B">
            <w:pPr>
              <w:ind w:right="113" w:firstLine="709"/>
              <w:jc w:val="both"/>
            </w:pPr>
          </w:p>
        </w:tc>
        <w:tc>
          <w:tcPr>
            <w:tcW w:w="4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4F6D6A" w:rsidRDefault="00884AFA" w:rsidP="003E4AE2">
            <w:pPr>
              <w:ind w:firstLine="709"/>
              <w:jc w:val="both"/>
            </w:pPr>
          </w:p>
          <w:p w:rsidR="00884AFA" w:rsidRPr="004F6D6A" w:rsidRDefault="00884AFA" w:rsidP="003E4AE2">
            <w:pPr>
              <w:ind w:firstLine="709"/>
              <w:jc w:val="both"/>
            </w:pPr>
          </w:p>
          <w:p w:rsidR="00884AFA" w:rsidRPr="004F6D6A" w:rsidRDefault="00884AFA" w:rsidP="003E4AE2">
            <w:pPr>
              <w:ind w:firstLine="709"/>
              <w:jc w:val="both"/>
            </w:pPr>
          </w:p>
          <w:p w:rsidR="00884AFA" w:rsidRPr="004F6D6A" w:rsidRDefault="00884AFA" w:rsidP="003E4AE2">
            <w:pPr>
              <w:ind w:firstLine="709"/>
              <w:jc w:val="both"/>
            </w:pPr>
          </w:p>
          <w:p w:rsidR="00884AFA" w:rsidRPr="00D04DD4" w:rsidRDefault="00884AFA" w:rsidP="002669BD">
            <w:pPr>
              <w:pStyle w:val="Default"/>
              <w:jc w:val="center"/>
              <w:rPr>
                <w:sz w:val="22"/>
                <w:szCs w:val="22"/>
              </w:rPr>
            </w:pPr>
            <w:r w:rsidRPr="00D04DD4">
              <w:rPr>
                <w:b/>
                <w:bCs/>
                <w:sz w:val="22"/>
                <w:szCs w:val="22"/>
              </w:rPr>
              <w:t>Базовые и профессиональные модули</w:t>
            </w:r>
          </w:p>
          <w:p w:rsidR="00884AFA" w:rsidRPr="004F6D6A" w:rsidRDefault="00884AFA" w:rsidP="003E4AE2">
            <w:pPr>
              <w:jc w:val="both"/>
            </w:pPr>
          </w:p>
          <w:p w:rsidR="00884AFA" w:rsidRPr="004F6D6A" w:rsidRDefault="00884AFA" w:rsidP="003E4AE2">
            <w:pPr>
              <w:jc w:val="both"/>
            </w:pPr>
          </w:p>
          <w:p w:rsidR="00884AFA" w:rsidRPr="004F6D6A" w:rsidRDefault="00884AFA" w:rsidP="003E4AE2">
            <w:pPr>
              <w:jc w:val="both"/>
            </w:pPr>
          </w:p>
          <w:p w:rsidR="00884AFA" w:rsidRPr="004F6D6A" w:rsidRDefault="00884AFA" w:rsidP="003E4AE2">
            <w:pPr>
              <w:jc w:val="both"/>
            </w:pPr>
          </w:p>
          <w:p w:rsidR="00884AFA" w:rsidRPr="004F6D6A" w:rsidRDefault="00884AFA" w:rsidP="003E4AE2">
            <w:pPr>
              <w:jc w:val="both"/>
            </w:pPr>
          </w:p>
          <w:p w:rsidR="00884AFA" w:rsidRPr="004F6D6A" w:rsidRDefault="00884AFA" w:rsidP="003E4AE2">
            <w:pPr>
              <w:jc w:val="both"/>
            </w:pPr>
          </w:p>
          <w:p w:rsidR="00884AFA" w:rsidRPr="004F6D6A" w:rsidRDefault="00884AFA" w:rsidP="003E4AE2">
            <w:pPr>
              <w:jc w:val="both"/>
            </w:pPr>
          </w:p>
          <w:p w:rsidR="00884AFA" w:rsidRPr="004F6D6A" w:rsidRDefault="00884AFA" w:rsidP="003E4AE2">
            <w:pPr>
              <w:jc w:val="both"/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ind w:firstLine="709"/>
              <w:jc w:val="center"/>
              <w:rPr>
                <w:b/>
              </w:rPr>
            </w:pPr>
            <w:r w:rsidRPr="006630C5">
              <w:rPr>
                <w:b/>
              </w:rPr>
              <w:t>Количество кредитов</w:t>
            </w:r>
          </w:p>
          <w:p w:rsidR="00884AFA" w:rsidRPr="006630C5" w:rsidRDefault="00884AFA" w:rsidP="006630C5">
            <w:pPr>
              <w:ind w:firstLine="709"/>
              <w:jc w:val="center"/>
              <w:rPr>
                <w:b/>
              </w:rPr>
            </w:pPr>
          </w:p>
          <w:p w:rsidR="00884AFA" w:rsidRPr="006630C5" w:rsidRDefault="00884AFA" w:rsidP="006630C5">
            <w:pPr>
              <w:ind w:firstLine="709"/>
              <w:jc w:val="center"/>
            </w:pPr>
          </w:p>
          <w:p w:rsidR="00884AFA" w:rsidRPr="006630C5" w:rsidRDefault="00884AFA" w:rsidP="006630C5">
            <w:pPr>
              <w:ind w:firstLine="709"/>
              <w:jc w:val="center"/>
            </w:pPr>
          </w:p>
          <w:p w:rsidR="00884AFA" w:rsidRPr="006630C5" w:rsidRDefault="00884AFA" w:rsidP="006630C5">
            <w:pPr>
              <w:ind w:firstLine="709"/>
              <w:jc w:val="center"/>
            </w:pPr>
          </w:p>
          <w:p w:rsidR="00884AFA" w:rsidRPr="006630C5" w:rsidRDefault="00884AFA" w:rsidP="006630C5">
            <w:pPr>
              <w:ind w:firstLine="709"/>
              <w:jc w:val="center"/>
            </w:pPr>
          </w:p>
          <w:p w:rsidR="00884AFA" w:rsidRPr="006630C5" w:rsidRDefault="00884AFA" w:rsidP="006630C5">
            <w:pPr>
              <w:ind w:firstLine="709"/>
              <w:jc w:val="center"/>
            </w:pPr>
          </w:p>
          <w:p w:rsidR="00884AFA" w:rsidRPr="006630C5" w:rsidRDefault="00884AFA" w:rsidP="006630C5">
            <w:pPr>
              <w:ind w:firstLine="709"/>
              <w:jc w:val="center"/>
            </w:pPr>
          </w:p>
          <w:p w:rsidR="00884AFA" w:rsidRPr="006630C5" w:rsidRDefault="00884AFA" w:rsidP="006630C5">
            <w:pPr>
              <w:ind w:firstLine="709"/>
              <w:jc w:val="center"/>
            </w:pPr>
          </w:p>
          <w:p w:rsidR="00884AFA" w:rsidRPr="006630C5" w:rsidRDefault="00884AFA" w:rsidP="006630C5">
            <w:pPr>
              <w:ind w:firstLine="709"/>
              <w:jc w:val="center"/>
            </w:pPr>
          </w:p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Default="00884AFA" w:rsidP="006630C5">
            <w:pPr>
              <w:pStyle w:val="Default"/>
              <w:jc w:val="center"/>
              <w:rPr>
                <w:b/>
                <w:bCs/>
              </w:rPr>
            </w:pPr>
          </w:p>
          <w:p w:rsidR="00884AFA" w:rsidRPr="006630C5" w:rsidRDefault="00884AFA" w:rsidP="006630C5">
            <w:pPr>
              <w:pStyle w:val="Default"/>
              <w:jc w:val="center"/>
            </w:pPr>
            <w:r w:rsidRPr="006630C5">
              <w:rPr>
                <w:b/>
                <w:bCs/>
              </w:rPr>
              <w:t>Категория</w:t>
            </w:r>
          </w:p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5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Default="00884AFA" w:rsidP="006630C5">
            <w:pPr>
              <w:pStyle w:val="Default"/>
              <w:jc w:val="center"/>
              <w:rPr>
                <w:b/>
                <w:bCs/>
              </w:rPr>
            </w:pPr>
          </w:p>
          <w:p w:rsidR="00884AFA" w:rsidRPr="006630C5" w:rsidRDefault="00884AFA" w:rsidP="006630C5">
            <w:pPr>
              <w:pStyle w:val="Default"/>
              <w:jc w:val="center"/>
            </w:pPr>
            <w:r w:rsidRPr="006630C5">
              <w:rPr>
                <w:b/>
                <w:bCs/>
              </w:rPr>
              <w:t>Объем учебного времени (часы)</w:t>
            </w:r>
          </w:p>
          <w:p w:rsidR="00884AFA" w:rsidRPr="006630C5" w:rsidRDefault="00884AFA" w:rsidP="006630C5">
            <w:pPr>
              <w:jc w:val="center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4AFA" w:rsidRPr="006630C5" w:rsidRDefault="00884AFA" w:rsidP="006630C5">
            <w:pPr>
              <w:pStyle w:val="Default"/>
              <w:jc w:val="center"/>
            </w:pPr>
            <w:r w:rsidRPr="006630C5">
              <w:rPr>
                <w:b/>
                <w:bCs/>
              </w:rPr>
              <w:t>Форма контроля</w:t>
            </w:r>
          </w:p>
          <w:p w:rsidR="00884AFA" w:rsidRPr="006630C5" w:rsidRDefault="00884AFA" w:rsidP="006630C5">
            <w:pPr>
              <w:ind w:firstLine="709"/>
              <w:jc w:val="center"/>
              <w:rPr>
                <w:b/>
                <w:bCs/>
              </w:rPr>
            </w:pPr>
          </w:p>
        </w:tc>
      </w:tr>
      <w:tr w:rsidR="00884AFA" w:rsidRPr="004C44FB" w:rsidTr="006630C5">
        <w:trPr>
          <w:cantSplit/>
          <w:trHeight w:val="653"/>
          <w:jc w:val="center"/>
        </w:trPr>
        <w:tc>
          <w:tcPr>
            <w:tcW w:w="706" w:type="dxa"/>
            <w:vMerge/>
            <w:tcBorders>
              <w:right w:val="single" w:sz="4" w:space="0" w:color="auto"/>
            </w:tcBorders>
          </w:tcPr>
          <w:p w:rsidR="00884AFA" w:rsidRPr="004F6D6A" w:rsidRDefault="00884AFA" w:rsidP="003E4AE2">
            <w:pPr>
              <w:ind w:firstLine="709"/>
              <w:jc w:val="both"/>
            </w:pPr>
          </w:p>
        </w:tc>
        <w:tc>
          <w:tcPr>
            <w:tcW w:w="4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FA" w:rsidRPr="004F6D6A" w:rsidRDefault="00884AFA" w:rsidP="003E4AE2">
            <w:pPr>
              <w:ind w:firstLine="709"/>
              <w:jc w:val="both"/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  <w:r w:rsidRPr="006630C5">
              <w:rPr>
                <w:b/>
                <w:bCs/>
              </w:rPr>
              <w:t>Обязательный компонент (ОК)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  <w:r w:rsidRPr="006630C5">
              <w:rPr>
                <w:b/>
                <w:bCs/>
              </w:rPr>
              <w:t>Компонент по выбору (КВ)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ind w:firstLine="709"/>
              <w:jc w:val="center"/>
            </w:pPr>
          </w:p>
          <w:p w:rsidR="00884AFA" w:rsidRPr="006630C5" w:rsidRDefault="00884AFA" w:rsidP="006630C5">
            <w:pPr>
              <w:ind w:firstLine="709"/>
              <w:jc w:val="center"/>
              <w:rPr>
                <w:b/>
              </w:rPr>
            </w:pPr>
            <w:r w:rsidRPr="006630C5">
              <w:rPr>
                <w:b/>
              </w:rPr>
              <w:t>Всего часов</w:t>
            </w:r>
          </w:p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2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6630C5" w:rsidRDefault="00884AFA" w:rsidP="006630C5">
            <w:pPr>
              <w:pStyle w:val="Default"/>
              <w:jc w:val="center"/>
              <w:rPr>
                <w:b/>
                <w:bCs/>
              </w:rPr>
            </w:pPr>
            <w:r w:rsidRPr="006630C5">
              <w:rPr>
                <w:b/>
                <w:bCs/>
              </w:rPr>
              <w:t>по видам обучения</w:t>
            </w:r>
          </w:p>
          <w:p w:rsidR="00884AFA" w:rsidRPr="006630C5" w:rsidRDefault="00884AFA" w:rsidP="006630C5">
            <w:pPr>
              <w:pStyle w:val="Default"/>
              <w:jc w:val="center"/>
            </w:pPr>
          </w:p>
        </w:tc>
        <w:tc>
          <w:tcPr>
            <w:tcW w:w="2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6630C5" w:rsidRDefault="00884AFA" w:rsidP="006630C5">
            <w:pPr>
              <w:pStyle w:val="Default"/>
              <w:jc w:val="center"/>
            </w:pPr>
            <w:r w:rsidRPr="006630C5">
              <w:rPr>
                <w:b/>
                <w:bCs/>
              </w:rPr>
              <w:t>по формам обучения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4AFA" w:rsidRPr="006630C5" w:rsidRDefault="00884AFA" w:rsidP="006630C5">
            <w:pPr>
              <w:pStyle w:val="Default"/>
              <w:jc w:val="center"/>
            </w:pPr>
            <w:r>
              <w:rPr>
                <w:b/>
                <w:bCs/>
              </w:rPr>
              <w:t>___</w:t>
            </w:r>
            <w:r w:rsidRPr="006630C5">
              <w:rPr>
                <w:b/>
                <w:bCs/>
              </w:rPr>
              <w:t xml:space="preserve"> КУРС</w:t>
            </w:r>
          </w:p>
        </w:tc>
      </w:tr>
      <w:tr w:rsidR="00884AFA" w:rsidRPr="004C44FB" w:rsidTr="006630C5">
        <w:trPr>
          <w:cantSplit/>
          <w:trHeight w:val="70"/>
          <w:jc w:val="center"/>
        </w:trPr>
        <w:tc>
          <w:tcPr>
            <w:tcW w:w="706" w:type="dxa"/>
            <w:vMerge/>
            <w:tcBorders>
              <w:right w:val="single" w:sz="4" w:space="0" w:color="auto"/>
            </w:tcBorders>
          </w:tcPr>
          <w:p w:rsidR="00884AFA" w:rsidRPr="004F6D6A" w:rsidRDefault="00884AFA" w:rsidP="003E4AE2">
            <w:pPr>
              <w:ind w:firstLine="709"/>
              <w:jc w:val="both"/>
            </w:pPr>
          </w:p>
        </w:tc>
        <w:tc>
          <w:tcPr>
            <w:tcW w:w="4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FA" w:rsidRPr="004F6D6A" w:rsidRDefault="00884AFA" w:rsidP="003E4AE2">
            <w:pPr>
              <w:ind w:firstLine="709"/>
              <w:jc w:val="both"/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  <w:rPr>
                <w:b/>
                <w:bCs/>
              </w:rPr>
            </w:pPr>
            <w:r w:rsidRPr="006630C5">
              <w:rPr>
                <w:b/>
                <w:bCs/>
              </w:rPr>
              <w:t>Теоретическое обучение</w:t>
            </w:r>
          </w:p>
        </w:tc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  <w:rPr>
                <w:b/>
                <w:bCs/>
              </w:rPr>
            </w:pPr>
            <w:r w:rsidRPr="006630C5">
              <w:rPr>
                <w:b/>
              </w:rPr>
              <w:t>Лабораторно-практические работы, курсовые проекты и работы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  <w:r w:rsidRPr="006630C5">
              <w:rPr>
                <w:b/>
                <w:bCs/>
              </w:rPr>
              <w:t>Производственное обучение и / или профессиональная практика</w:t>
            </w:r>
          </w:p>
          <w:p w:rsidR="00884AFA" w:rsidRPr="006630C5" w:rsidRDefault="00884AFA" w:rsidP="006630C5">
            <w:pPr>
              <w:pStyle w:val="Default"/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  <w:r w:rsidRPr="006630C5">
              <w:rPr>
                <w:b/>
                <w:bCs/>
              </w:rPr>
              <w:t>Аудиторные</w:t>
            </w:r>
          </w:p>
          <w:p w:rsidR="00884AFA" w:rsidRPr="006630C5" w:rsidRDefault="00884AFA" w:rsidP="006630C5">
            <w:pPr>
              <w:pStyle w:val="Default"/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6630C5" w:rsidRDefault="00884AFA" w:rsidP="006630C5">
            <w:pPr>
              <w:pStyle w:val="Default"/>
              <w:jc w:val="center"/>
            </w:pPr>
            <w:r w:rsidRPr="006630C5">
              <w:rPr>
                <w:b/>
                <w:bCs/>
              </w:rPr>
              <w:t>СРО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6630C5" w:rsidRDefault="00884AFA" w:rsidP="006630C5">
            <w:pPr>
              <w:pStyle w:val="Default"/>
              <w:ind w:left="-151" w:right="-108"/>
              <w:jc w:val="center"/>
            </w:pPr>
            <w:r w:rsidRPr="006630C5">
              <w:rPr>
                <w:b/>
                <w:bCs/>
              </w:rPr>
              <w:t>декабрь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4AFA" w:rsidRPr="006630C5" w:rsidRDefault="00884AFA" w:rsidP="006630C5">
            <w:pPr>
              <w:pStyle w:val="Default"/>
              <w:jc w:val="center"/>
            </w:pPr>
            <w:r w:rsidRPr="006630C5">
              <w:rPr>
                <w:b/>
                <w:bCs/>
              </w:rPr>
              <w:t>май</w:t>
            </w:r>
          </w:p>
        </w:tc>
      </w:tr>
      <w:tr w:rsidR="00884AFA" w:rsidRPr="004C44FB" w:rsidTr="006630C5">
        <w:trPr>
          <w:cantSplit/>
          <w:trHeight w:val="3007"/>
          <w:jc w:val="center"/>
        </w:trPr>
        <w:tc>
          <w:tcPr>
            <w:tcW w:w="7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84AFA" w:rsidRPr="004F6D6A" w:rsidRDefault="00884AFA" w:rsidP="003E4AE2">
            <w:pPr>
              <w:ind w:firstLine="709"/>
              <w:jc w:val="both"/>
            </w:pPr>
          </w:p>
        </w:tc>
        <w:tc>
          <w:tcPr>
            <w:tcW w:w="4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FA" w:rsidRPr="004F6D6A" w:rsidRDefault="00884AFA" w:rsidP="003E4AE2">
            <w:pPr>
              <w:ind w:firstLine="709"/>
              <w:jc w:val="both"/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FA" w:rsidRPr="006630C5" w:rsidRDefault="00884AFA" w:rsidP="006630C5">
            <w:pPr>
              <w:ind w:firstLine="709"/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</w:p>
        </w:tc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</w:p>
        </w:tc>
        <w:tc>
          <w:tcPr>
            <w:tcW w:w="10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  <w:r w:rsidRPr="006630C5">
              <w:rPr>
                <w:b/>
                <w:bCs/>
              </w:rPr>
              <w:t>СРОП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  <w:r w:rsidRPr="006630C5">
              <w:rPr>
                <w:b/>
                <w:bCs/>
              </w:rPr>
              <w:t>СРОС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  <w:r w:rsidRPr="006630C5">
              <w:rPr>
                <w:b/>
                <w:bCs/>
              </w:rPr>
              <w:t>Семестр 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</w:tcPr>
          <w:p w:rsidR="00884AFA" w:rsidRPr="006630C5" w:rsidRDefault="00884AFA" w:rsidP="006630C5">
            <w:pPr>
              <w:pStyle w:val="Default"/>
              <w:ind w:left="113" w:right="113"/>
              <w:jc w:val="center"/>
            </w:pPr>
            <w:r w:rsidRPr="006630C5">
              <w:rPr>
                <w:b/>
                <w:bCs/>
              </w:rPr>
              <w:t>Семестр 2</w:t>
            </w:r>
          </w:p>
        </w:tc>
      </w:tr>
      <w:tr w:rsidR="00884AFA" w:rsidRPr="004C44FB" w:rsidTr="006630C5">
        <w:trPr>
          <w:cantSplit/>
          <w:trHeight w:val="363"/>
          <w:jc w:val="center"/>
        </w:trPr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1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12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13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4AFA" w:rsidRPr="0087333A" w:rsidRDefault="00884AFA" w:rsidP="006630C5">
            <w:pPr>
              <w:pStyle w:val="Default"/>
              <w:jc w:val="center"/>
            </w:pPr>
            <w:r w:rsidRPr="0087333A">
              <w:t>14</w:t>
            </w:r>
          </w:p>
        </w:tc>
      </w:tr>
      <w:tr w:rsidR="00884AFA" w:rsidRPr="0087333A" w:rsidTr="006630C5">
        <w:trPr>
          <w:cantSplit/>
          <w:trHeight w:val="363"/>
          <w:jc w:val="center"/>
        </w:trPr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</w:tr>
      <w:tr w:rsidR="00884AFA" w:rsidRPr="0087333A" w:rsidTr="006630C5">
        <w:trPr>
          <w:cantSplit/>
          <w:trHeight w:val="363"/>
          <w:jc w:val="center"/>
        </w:trPr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</w:tr>
      <w:tr w:rsidR="00884AFA" w:rsidRPr="0087333A" w:rsidTr="006630C5">
        <w:trPr>
          <w:cantSplit/>
          <w:trHeight w:val="363"/>
          <w:jc w:val="center"/>
        </w:trPr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 w:rsidP="0055319A">
            <w:pPr>
              <w:pStyle w:val="Default"/>
              <w:ind w:left="-678"/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</w:tr>
      <w:tr w:rsidR="00884AFA" w:rsidRPr="0087333A" w:rsidTr="006630C5">
        <w:trPr>
          <w:cantSplit/>
          <w:trHeight w:val="363"/>
          <w:jc w:val="center"/>
        </w:trPr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</w:tr>
      <w:tr w:rsidR="00884AFA" w:rsidRPr="0087333A" w:rsidTr="006630C5">
        <w:trPr>
          <w:cantSplit/>
          <w:trHeight w:val="363"/>
          <w:jc w:val="center"/>
        </w:trPr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4AFA" w:rsidRPr="0087333A" w:rsidRDefault="00884AFA">
            <w:pPr>
              <w:pStyle w:val="Default"/>
            </w:pPr>
          </w:p>
        </w:tc>
      </w:tr>
    </w:tbl>
    <w:p w:rsidR="00884AFA" w:rsidRPr="0087333A" w:rsidRDefault="00884AFA" w:rsidP="0055319A">
      <w:pPr>
        <w:autoSpaceDE w:val="0"/>
        <w:autoSpaceDN w:val="0"/>
        <w:adjustRightInd w:val="0"/>
        <w:rPr>
          <w:lang w:eastAsia="en-US"/>
        </w:rPr>
      </w:pPr>
    </w:p>
    <w:p w:rsidR="00884AFA" w:rsidRDefault="00884AFA" w:rsidP="0055319A">
      <w:pPr>
        <w:autoSpaceDE w:val="0"/>
        <w:autoSpaceDN w:val="0"/>
        <w:adjustRightInd w:val="0"/>
        <w:rPr>
          <w:lang w:eastAsia="en-US"/>
        </w:rPr>
      </w:pPr>
    </w:p>
    <w:p w:rsidR="00884AFA" w:rsidRDefault="00884AFA" w:rsidP="0055319A">
      <w:pPr>
        <w:autoSpaceDE w:val="0"/>
        <w:autoSpaceDN w:val="0"/>
        <w:adjustRightInd w:val="0"/>
        <w:rPr>
          <w:lang w:eastAsia="en-US"/>
        </w:rPr>
      </w:pPr>
    </w:p>
    <w:p w:rsidR="00884AFA" w:rsidRDefault="00884AFA" w:rsidP="0055319A">
      <w:pPr>
        <w:autoSpaceDE w:val="0"/>
        <w:autoSpaceDN w:val="0"/>
        <w:adjustRightInd w:val="0"/>
        <w:rPr>
          <w:color w:val="000000"/>
          <w:lang w:eastAsia="en-US"/>
        </w:rPr>
      </w:pPr>
      <w:r w:rsidRPr="0055319A">
        <w:rPr>
          <w:color w:val="000000"/>
          <w:lang w:eastAsia="en-US"/>
        </w:rPr>
        <w:t xml:space="preserve">Ознакомление: </w:t>
      </w:r>
      <w:r>
        <w:rPr>
          <w:color w:val="000000"/>
          <w:lang w:eastAsia="en-US"/>
        </w:rPr>
        <w:t>____________________________________________________________________________________________________________________</w:t>
      </w:r>
    </w:p>
    <w:p w:rsidR="00884AFA" w:rsidRPr="00EA6654" w:rsidRDefault="00884AFA" w:rsidP="00EA6654">
      <w:pPr>
        <w:autoSpaceDE w:val="0"/>
        <w:autoSpaceDN w:val="0"/>
        <w:adjustRightInd w:val="0"/>
        <w:jc w:val="center"/>
        <w:rPr>
          <w:i/>
          <w:iCs/>
          <w:color w:val="000000"/>
          <w:sz w:val="18"/>
          <w:szCs w:val="18"/>
          <w:lang w:eastAsia="en-US"/>
        </w:rPr>
      </w:pPr>
      <w:r w:rsidRPr="00EA6654">
        <w:rPr>
          <w:i/>
          <w:iCs/>
          <w:color w:val="000000"/>
          <w:sz w:val="18"/>
          <w:szCs w:val="18"/>
          <w:lang w:eastAsia="en-US"/>
        </w:rPr>
        <w:t>(Дата, подписи эдвайзера, студента, куратора, зав. отделения)</w:t>
      </w:r>
    </w:p>
    <w:p w:rsidR="00884AFA" w:rsidRDefault="00884AFA" w:rsidP="0055319A">
      <w:pPr>
        <w:tabs>
          <w:tab w:val="left" w:pos="1425"/>
        </w:tabs>
        <w:rPr>
          <w:color w:val="000000"/>
          <w:lang w:eastAsia="en-US"/>
        </w:rPr>
      </w:pPr>
      <w:r w:rsidRPr="0055319A">
        <w:rPr>
          <w:color w:val="000000"/>
          <w:lang w:eastAsia="en-US"/>
        </w:rPr>
        <w:t>Офис Регистратор</w:t>
      </w:r>
      <w:r>
        <w:rPr>
          <w:color w:val="000000"/>
          <w:lang w:eastAsia="en-US"/>
        </w:rPr>
        <w:t>: _____________________________________</w:t>
      </w:r>
      <w:r w:rsidRPr="0055319A">
        <w:rPr>
          <w:color w:val="000000"/>
          <w:lang w:eastAsia="en-US"/>
        </w:rPr>
        <w:t xml:space="preserve"> </w:t>
      </w:r>
    </w:p>
    <w:p w:rsidR="00884AFA" w:rsidRPr="00EA6654" w:rsidRDefault="00884AFA" w:rsidP="0055319A">
      <w:pPr>
        <w:tabs>
          <w:tab w:val="left" w:pos="1425"/>
        </w:tabs>
        <w:rPr>
          <w:i/>
          <w:iCs/>
          <w:sz w:val="18"/>
          <w:szCs w:val="18"/>
        </w:rPr>
      </w:pPr>
      <w:r>
        <w:rPr>
          <w:i/>
          <w:iCs/>
          <w:color w:val="000000"/>
          <w:sz w:val="18"/>
          <w:szCs w:val="18"/>
          <w:lang w:eastAsia="en-US"/>
        </w:rPr>
        <w:t xml:space="preserve">                                                  </w:t>
      </w:r>
      <w:r w:rsidRPr="00EA6654">
        <w:rPr>
          <w:i/>
          <w:iCs/>
          <w:color w:val="000000"/>
          <w:sz w:val="18"/>
          <w:szCs w:val="18"/>
          <w:lang w:eastAsia="en-US"/>
        </w:rPr>
        <w:t>(ФИО, подпись)</w:t>
      </w:r>
    </w:p>
    <w:sectPr w:rsidR="00884AFA" w:rsidRPr="00EA6654" w:rsidSect="00707287">
      <w:pgSz w:w="17338" w:h="11907" w:orient="landscape"/>
      <w:pgMar w:top="164" w:right="70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AFA" w:rsidRDefault="00884AFA" w:rsidP="0055319A">
      <w:r>
        <w:separator/>
      </w:r>
    </w:p>
  </w:endnote>
  <w:endnote w:type="continuationSeparator" w:id="0">
    <w:p w:rsidR="00884AFA" w:rsidRDefault="00884AFA" w:rsidP="00553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AFA" w:rsidRDefault="00884AFA" w:rsidP="0087333A">
    <w:pPr>
      <w:tabs>
        <w:tab w:val="center" w:pos="4677"/>
        <w:tab w:val="right" w:pos="9355"/>
      </w:tabs>
      <w:rPr>
        <w:sz w:val="18"/>
        <w:szCs w:val="18"/>
      </w:rPr>
    </w:pPr>
    <w:r>
      <w:rPr>
        <w:sz w:val="18"/>
        <w:szCs w:val="18"/>
      </w:rPr>
      <w:t>Ф ВКМЖ 703-35-19 Жеке о</w:t>
    </w:r>
    <w:r>
      <w:rPr>
        <w:sz w:val="18"/>
        <w:szCs w:val="18"/>
        <w:lang w:val="kk-KZ"/>
      </w:rPr>
      <w:t>қу жоспары</w:t>
    </w:r>
    <w:r>
      <w:rPr>
        <w:sz w:val="18"/>
        <w:szCs w:val="18"/>
      </w:rPr>
      <w:t xml:space="preserve">. </w:t>
    </w:r>
    <w:r>
      <w:rPr>
        <w:sz w:val="18"/>
        <w:szCs w:val="18"/>
        <w:lang w:val="kk-KZ"/>
      </w:rPr>
      <w:t>Екінші басылым.</w:t>
    </w:r>
  </w:p>
  <w:p w:rsidR="00884AFA" w:rsidRDefault="00884AFA" w:rsidP="0087333A">
    <w:pPr>
      <w:pStyle w:val="Footer"/>
    </w:pPr>
    <w:r>
      <w:rPr>
        <w:sz w:val="18"/>
        <w:szCs w:val="18"/>
      </w:rPr>
      <w:t>Ф ВКМЖ 703-35-19 Индивидуальный учебный план. Издание второе.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AFA" w:rsidRDefault="00884AFA" w:rsidP="0055319A">
      <w:r>
        <w:separator/>
      </w:r>
    </w:p>
  </w:footnote>
  <w:footnote w:type="continuationSeparator" w:id="0">
    <w:p w:rsidR="00884AFA" w:rsidRDefault="00884AFA" w:rsidP="005531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1BE3"/>
    <w:rsid w:val="000448B7"/>
    <w:rsid w:val="000F764D"/>
    <w:rsid w:val="00121BE3"/>
    <w:rsid w:val="002669BD"/>
    <w:rsid w:val="00287531"/>
    <w:rsid w:val="002C01B9"/>
    <w:rsid w:val="00334547"/>
    <w:rsid w:val="00367427"/>
    <w:rsid w:val="00395F48"/>
    <w:rsid w:val="003A442D"/>
    <w:rsid w:val="003D2335"/>
    <w:rsid w:val="003E4AE2"/>
    <w:rsid w:val="00430E2B"/>
    <w:rsid w:val="004C44FB"/>
    <w:rsid w:val="004F6D6A"/>
    <w:rsid w:val="00507BBB"/>
    <w:rsid w:val="0055319A"/>
    <w:rsid w:val="005560BF"/>
    <w:rsid w:val="00612459"/>
    <w:rsid w:val="006630C5"/>
    <w:rsid w:val="00676F5F"/>
    <w:rsid w:val="006827EE"/>
    <w:rsid w:val="00693ADC"/>
    <w:rsid w:val="006C38D0"/>
    <w:rsid w:val="006D0D33"/>
    <w:rsid w:val="006D5C75"/>
    <w:rsid w:val="00707287"/>
    <w:rsid w:val="00707EBE"/>
    <w:rsid w:val="00721982"/>
    <w:rsid w:val="00724A0D"/>
    <w:rsid w:val="007438F0"/>
    <w:rsid w:val="00784A0B"/>
    <w:rsid w:val="007E2664"/>
    <w:rsid w:val="00826A49"/>
    <w:rsid w:val="0087333A"/>
    <w:rsid w:val="00884AFA"/>
    <w:rsid w:val="008E5086"/>
    <w:rsid w:val="009100D7"/>
    <w:rsid w:val="00AD3CF1"/>
    <w:rsid w:val="00B07388"/>
    <w:rsid w:val="00B14B30"/>
    <w:rsid w:val="00B14C16"/>
    <w:rsid w:val="00B21E0E"/>
    <w:rsid w:val="00B306EF"/>
    <w:rsid w:val="00B81FC6"/>
    <w:rsid w:val="00BC5FB5"/>
    <w:rsid w:val="00C0027A"/>
    <w:rsid w:val="00C03242"/>
    <w:rsid w:val="00C3070A"/>
    <w:rsid w:val="00C436B7"/>
    <w:rsid w:val="00C45FFE"/>
    <w:rsid w:val="00CD380E"/>
    <w:rsid w:val="00D04DD4"/>
    <w:rsid w:val="00D05EF6"/>
    <w:rsid w:val="00D173AA"/>
    <w:rsid w:val="00D5472A"/>
    <w:rsid w:val="00DF077A"/>
    <w:rsid w:val="00E17A6D"/>
    <w:rsid w:val="00E84A41"/>
    <w:rsid w:val="00E85D07"/>
    <w:rsid w:val="00EA6654"/>
    <w:rsid w:val="00EA7FCC"/>
    <w:rsid w:val="00ED5C88"/>
    <w:rsid w:val="00EF4168"/>
    <w:rsid w:val="00F205B3"/>
    <w:rsid w:val="00F51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E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345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5531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5319A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5531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5319A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86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81</TotalTime>
  <Pages>2</Pages>
  <Words>345</Words>
  <Characters>1973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ФОРА</dc:creator>
  <cp:keywords/>
  <dc:description/>
  <cp:lastModifiedBy>Ира</cp:lastModifiedBy>
  <cp:revision>37</cp:revision>
  <dcterms:created xsi:type="dcterms:W3CDTF">2019-05-12T11:08:00Z</dcterms:created>
  <dcterms:modified xsi:type="dcterms:W3CDTF">2019-10-17T14:28:00Z</dcterms:modified>
</cp:coreProperties>
</file>