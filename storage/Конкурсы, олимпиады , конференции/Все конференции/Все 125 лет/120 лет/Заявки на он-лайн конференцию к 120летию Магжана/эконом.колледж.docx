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DC" w:rsidRPr="00D86B64" w:rsidRDefault="00A629DC" w:rsidP="00D86B64">
      <w:pPr>
        <w:spacing w:after="0" w:line="360" w:lineRule="auto"/>
        <w:ind w:firstLine="709"/>
        <w:jc w:val="center"/>
        <w:rPr>
          <w:rFonts w:ascii="Times New Roman" w:hAnsi="Times New Roman"/>
          <w:caps/>
          <w:sz w:val="28"/>
          <w:szCs w:val="28"/>
          <w:lang w:val="kk-KZ"/>
        </w:rPr>
      </w:pPr>
      <w:r>
        <w:rPr>
          <w:rFonts w:ascii="Times New Roman" w:hAnsi="Times New Roman"/>
          <w:caps/>
          <w:sz w:val="28"/>
          <w:szCs w:val="28"/>
          <w:lang w:val="kk-KZ"/>
        </w:rPr>
        <w:t xml:space="preserve">С думой о судьбах народа </w:t>
      </w:r>
    </w:p>
    <w:p w:rsidR="00A629DC" w:rsidRDefault="00A629DC" w:rsidP="00D86B64">
      <w:pPr>
        <w:spacing w:after="0" w:line="360" w:lineRule="auto"/>
        <w:ind w:firstLine="709"/>
        <w:jc w:val="center"/>
        <w:rPr>
          <w:rFonts w:ascii="Times New Roman" w:hAnsi="Times New Roman"/>
          <w:b/>
          <w:caps/>
          <w:sz w:val="28"/>
          <w:szCs w:val="28"/>
          <w:lang w:val="kk-KZ"/>
        </w:rPr>
      </w:pPr>
    </w:p>
    <w:p w:rsidR="00A629DC" w:rsidRDefault="00A629DC" w:rsidP="00D86B64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  <w:lang w:val="kk-KZ"/>
        </w:rPr>
      </w:pPr>
      <w:r w:rsidRPr="00D86B64">
        <w:rPr>
          <w:rFonts w:ascii="Times New Roman" w:hAnsi="Times New Roman"/>
          <w:i/>
          <w:sz w:val="28"/>
          <w:szCs w:val="28"/>
          <w:lang w:val="kk-KZ"/>
        </w:rPr>
        <w:t>Тулубаева С.К.</w:t>
      </w:r>
      <w:r>
        <w:rPr>
          <w:rFonts w:ascii="Times New Roman" w:hAnsi="Times New Roman"/>
          <w:i/>
          <w:sz w:val="28"/>
          <w:szCs w:val="28"/>
          <w:lang w:val="kk-KZ"/>
        </w:rPr>
        <w:t xml:space="preserve"> </w:t>
      </w:r>
    </w:p>
    <w:p w:rsidR="00A629DC" w:rsidRPr="00F323B3" w:rsidRDefault="00A629DC" w:rsidP="00D86B6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F323B3">
        <w:rPr>
          <w:rFonts w:ascii="Times New Roman" w:hAnsi="Times New Roman"/>
          <w:b/>
          <w:sz w:val="28"/>
          <w:szCs w:val="28"/>
          <w:lang w:val="kk-KZ"/>
        </w:rPr>
        <w:t>Петропавловский строительно-экономический колледж</w:t>
      </w:r>
    </w:p>
    <w:p w:rsidR="00A629DC" w:rsidRPr="00D86B64" w:rsidRDefault="00A629DC" w:rsidP="00D86B64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  <w:lang w:val="kk-KZ"/>
        </w:rPr>
      </w:pPr>
    </w:p>
    <w:p w:rsidR="00A629DC" w:rsidRPr="005F29C1" w:rsidRDefault="00A629DC" w:rsidP="00D86B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</w:rPr>
        <w:t>Звезда Магжана</w:t>
      </w:r>
      <w:r w:rsidRPr="00552A20">
        <w:rPr>
          <w:rFonts w:ascii="Times New Roman" w:hAnsi="Times New Roman"/>
          <w:sz w:val="28"/>
          <w:szCs w:val="28"/>
        </w:rPr>
        <w:t xml:space="preserve"> Жумабаев</w:t>
      </w:r>
      <w:r>
        <w:rPr>
          <w:rFonts w:ascii="Times New Roman" w:hAnsi="Times New Roman"/>
          <w:sz w:val="28"/>
          <w:szCs w:val="28"/>
        </w:rPr>
        <w:t xml:space="preserve">а </w:t>
      </w:r>
      <w:r w:rsidRPr="00552A20">
        <w:rPr>
          <w:rFonts w:ascii="Times New Roman" w:hAnsi="Times New Roman"/>
          <w:sz w:val="28"/>
          <w:szCs w:val="28"/>
        </w:rPr>
        <w:t xml:space="preserve"> принадлежит к блестящей плеяде казахских интеллигентов, которые, являясь </w:t>
      </w:r>
      <w:r w:rsidRPr="00552A20">
        <w:rPr>
          <w:rFonts w:ascii="Times New Roman" w:hAnsi="Times New Roman"/>
          <w:sz w:val="28"/>
          <w:szCs w:val="28"/>
          <w:lang w:val="kk-KZ"/>
        </w:rPr>
        <w:t xml:space="preserve">глашатаями </w:t>
      </w:r>
      <w:r w:rsidRPr="00552A20">
        <w:rPr>
          <w:rFonts w:ascii="Times New Roman" w:hAnsi="Times New Roman"/>
          <w:sz w:val="28"/>
          <w:szCs w:val="28"/>
        </w:rPr>
        <w:t xml:space="preserve"> нового времени, оказали огромное влияние на формирование национального самосознания. Ахмет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2A20">
        <w:rPr>
          <w:rFonts w:ascii="Times New Roman" w:hAnsi="Times New Roman"/>
          <w:sz w:val="28"/>
          <w:szCs w:val="28"/>
        </w:rPr>
        <w:t>Байтурсынов, Жусупбек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2A20">
        <w:rPr>
          <w:rFonts w:ascii="Times New Roman" w:hAnsi="Times New Roman"/>
          <w:sz w:val="28"/>
          <w:szCs w:val="28"/>
        </w:rPr>
        <w:t>Аймауытов, Миржакып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2A20">
        <w:rPr>
          <w:rFonts w:ascii="Times New Roman" w:hAnsi="Times New Roman"/>
          <w:sz w:val="28"/>
          <w:szCs w:val="28"/>
        </w:rPr>
        <w:t xml:space="preserve">Дулатов, Магжан Жумабаев </w:t>
      </w:r>
      <w:r>
        <w:rPr>
          <w:rFonts w:ascii="Times New Roman" w:hAnsi="Times New Roman"/>
          <w:sz w:val="28"/>
          <w:szCs w:val="28"/>
          <w:lang w:val="kk-KZ"/>
        </w:rPr>
        <w:t>-</w:t>
      </w:r>
      <w:r w:rsidRPr="00552A20">
        <w:rPr>
          <w:rFonts w:ascii="Times New Roman" w:hAnsi="Times New Roman"/>
          <w:sz w:val="28"/>
          <w:szCs w:val="28"/>
        </w:rPr>
        <w:t xml:space="preserve"> это,</w:t>
      </w:r>
      <w:r w:rsidRPr="00552A20">
        <w:rPr>
          <w:rFonts w:ascii="Times New Roman" w:hAnsi="Times New Roman"/>
          <w:sz w:val="28"/>
          <w:szCs w:val="28"/>
          <w:lang w:val="kk-KZ"/>
        </w:rPr>
        <w:t xml:space="preserve"> действительно</w:t>
      </w:r>
      <w:r>
        <w:rPr>
          <w:rFonts w:ascii="Times New Roman" w:hAnsi="Times New Roman"/>
          <w:sz w:val="28"/>
          <w:szCs w:val="28"/>
          <w:lang w:val="kk-KZ"/>
        </w:rPr>
        <w:t xml:space="preserve">, </w:t>
      </w:r>
      <w:r w:rsidRPr="00552A20">
        <w:rPr>
          <w:rFonts w:ascii="Times New Roman" w:hAnsi="Times New Roman"/>
          <w:sz w:val="28"/>
          <w:szCs w:val="28"/>
        </w:rPr>
        <w:t xml:space="preserve"> «вершины возвращенной литературы», сияющие у истоков отечественной науки и культуры. Сочетая в своем творчестве традиции фольклора, высокий пафос поэзии жырау и акынов с современными веяниями западноевропейской, русской литературы, являясь преемниками великого Абая, они утверждали идеи гуманизма и свободы. У каждой эпохи своя поэзия, свой голос. Время увлекает за собой каждого, хочет он того или нет, определяя и образуя его. И каждое новое произведение великого поэта таит в себе высокий замысел времени. Эпоха, в которую суждено было родиться Магжану, великому казахскому поэту, была переломной, породившей небывалые до тех пор исторические катаклизмы, духовные и экономические кризисы. Но д</w:t>
      </w:r>
      <w:r>
        <w:rPr>
          <w:rFonts w:ascii="Times New Roman" w:hAnsi="Times New Roman"/>
          <w:sz w:val="28"/>
          <w:szCs w:val="28"/>
        </w:rPr>
        <w:t>аже в период</w:t>
      </w:r>
      <w:r w:rsidRPr="00552A20">
        <w:rPr>
          <w:rFonts w:ascii="Times New Roman" w:hAnsi="Times New Roman"/>
          <w:sz w:val="28"/>
          <w:szCs w:val="28"/>
        </w:rPr>
        <w:t xml:space="preserve"> трех революций, политических переворотов, </w:t>
      </w:r>
      <w:r>
        <w:rPr>
          <w:rFonts w:ascii="Times New Roman" w:hAnsi="Times New Roman"/>
          <w:sz w:val="28"/>
          <w:szCs w:val="28"/>
        </w:rPr>
        <w:t xml:space="preserve">общественно-социальных </w:t>
      </w:r>
      <w:r>
        <w:rPr>
          <w:rFonts w:ascii="Times New Roman" w:hAnsi="Times New Roman"/>
          <w:sz w:val="28"/>
          <w:szCs w:val="28"/>
          <w:lang w:val="kk-KZ"/>
        </w:rPr>
        <w:t>катаклизмов,</w:t>
      </w:r>
      <w:r w:rsidRPr="00552A20">
        <w:rPr>
          <w:rFonts w:ascii="Times New Roman" w:hAnsi="Times New Roman"/>
          <w:sz w:val="28"/>
          <w:szCs w:val="28"/>
        </w:rPr>
        <w:t xml:space="preserve">Магжан сохранил верность своему призванию, не поддавшись конъюнктуре времени, заняв по оригинальности своих взглядов, глубине и смелости мышления особое место в истории казахской культуры. Не случайно спустя годы другой выдающийся поэт </w:t>
      </w:r>
      <w:r>
        <w:rPr>
          <w:rFonts w:ascii="Times New Roman" w:hAnsi="Times New Roman"/>
          <w:sz w:val="28"/>
          <w:szCs w:val="28"/>
          <w:lang w:val="kk-KZ"/>
        </w:rPr>
        <w:t>–</w:t>
      </w:r>
      <w:r w:rsidRPr="00552A20">
        <w:rPr>
          <w:rFonts w:ascii="Times New Roman" w:hAnsi="Times New Roman"/>
          <w:sz w:val="28"/>
          <w:szCs w:val="28"/>
        </w:rPr>
        <w:t>Гафу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2A20">
        <w:rPr>
          <w:rFonts w:ascii="Times New Roman" w:hAnsi="Times New Roman"/>
          <w:sz w:val="28"/>
          <w:szCs w:val="28"/>
        </w:rPr>
        <w:t>Каирбеков, воздавая долж</w:t>
      </w:r>
      <w:r>
        <w:rPr>
          <w:rFonts w:ascii="Times New Roman" w:hAnsi="Times New Roman"/>
          <w:sz w:val="28"/>
          <w:szCs w:val="28"/>
        </w:rPr>
        <w:t xml:space="preserve">ное гению </w:t>
      </w:r>
      <w:r w:rsidRPr="00552A20">
        <w:rPr>
          <w:rFonts w:ascii="Times New Roman" w:hAnsi="Times New Roman"/>
          <w:sz w:val="28"/>
          <w:szCs w:val="28"/>
        </w:rPr>
        <w:t>назовет его поэтом планетарного масштаба, потому что Магжан Жумабаев, вобрав в себя глубокий и трагический смысл эпохи, в ее художественном воплощении опередил свое время, свою среду</w:t>
      </w:r>
      <w:r w:rsidRPr="00413324">
        <w:rPr>
          <w:rFonts w:ascii="Times New Roman" w:hAnsi="Times New Roman"/>
          <w:sz w:val="28"/>
          <w:szCs w:val="28"/>
        </w:rPr>
        <w:t>[1</w:t>
      </w:r>
      <w:r w:rsidRPr="00413324">
        <w:rPr>
          <w:rFonts w:ascii="Times New Roman" w:hAnsi="Times New Roman"/>
          <w:sz w:val="28"/>
          <w:szCs w:val="28"/>
          <w:lang w:val="kk-KZ"/>
        </w:rPr>
        <w:t>,с.3</w:t>
      </w:r>
      <w:r w:rsidRPr="0041332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kk-KZ"/>
        </w:rPr>
        <w:t xml:space="preserve"> . </w:t>
      </w:r>
      <w:r w:rsidRPr="00552A20">
        <w:rPr>
          <w:rFonts w:ascii="Times New Roman" w:hAnsi="Times New Roman"/>
          <w:sz w:val="28"/>
          <w:szCs w:val="28"/>
        </w:rPr>
        <w:t xml:space="preserve">«Капля, по которой узнают вкус океана», </w:t>
      </w:r>
      <w:r>
        <w:rPr>
          <w:rFonts w:ascii="Times New Roman" w:hAnsi="Times New Roman"/>
          <w:sz w:val="28"/>
          <w:szCs w:val="28"/>
          <w:lang w:val="kk-KZ"/>
        </w:rPr>
        <w:t>-</w:t>
      </w:r>
      <w:r w:rsidRPr="00552A20">
        <w:rPr>
          <w:rFonts w:ascii="Times New Roman" w:hAnsi="Times New Roman"/>
          <w:sz w:val="28"/>
          <w:szCs w:val="28"/>
        </w:rPr>
        <w:t xml:space="preserve"> писал ко</w:t>
      </w:r>
      <w:r>
        <w:rPr>
          <w:rFonts w:ascii="Times New Roman" w:hAnsi="Times New Roman"/>
          <w:sz w:val="28"/>
          <w:szCs w:val="28"/>
        </w:rPr>
        <w:t xml:space="preserve">гда-то АнуарАлимжанов о </w:t>
      </w:r>
      <w:r>
        <w:rPr>
          <w:rFonts w:ascii="Times New Roman" w:hAnsi="Times New Roman"/>
          <w:sz w:val="28"/>
          <w:szCs w:val="28"/>
          <w:lang w:val="kk-KZ"/>
        </w:rPr>
        <w:t xml:space="preserve">Шокане Уалиханове, </w:t>
      </w:r>
      <w:r w:rsidRPr="00552A20">
        <w:rPr>
          <w:rFonts w:ascii="Times New Roman" w:hAnsi="Times New Roman"/>
          <w:sz w:val="28"/>
          <w:szCs w:val="28"/>
        </w:rPr>
        <w:t xml:space="preserve"> говоря о значимости его подвига, оместе его в истории развития казахской нации. </w:t>
      </w:r>
      <w:r w:rsidRPr="00552A20">
        <w:rPr>
          <w:rFonts w:ascii="Times New Roman" w:hAnsi="Times New Roman"/>
          <w:sz w:val="28"/>
          <w:szCs w:val="28"/>
          <w:lang w:val="kk-KZ"/>
        </w:rPr>
        <w:t xml:space="preserve"> Такие же слова можно сказать и о Магжане,  произведения  которого пропитаны </w:t>
      </w:r>
      <w:r w:rsidRPr="00552A20">
        <w:rPr>
          <w:rFonts w:ascii="Times New Roman" w:hAnsi="Times New Roman"/>
          <w:sz w:val="28"/>
          <w:szCs w:val="28"/>
        </w:rPr>
        <w:t xml:space="preserve"> сил</w:t>
      </w:r>
      <w:r w:rsidRPr="00552A20">
        <w:rPr>
          <w:rFonts w:ascii="Times New Roman" w:hAnsi="Times New Roman"/>
          <w:sz w:val="28"/>
          <w:szCs w:val="28"/>
          <w:lang w:val="kk-KZ"/>
        </w:rPr>
        <w:t xml:space="preserve">ой, </w:t>
      </w:r>
      <w:r w:rsidRPr="00552A20">
        <w:rPr>
          <w:rFonts w:ascii="Times New Roman" w:hAnsi="Times New Roman"/>
          <w:sz w:val="28"/>
          <w:szCs w:val="28"/>
        </w:rPr>
        <w:t xml:space="preserve"> дух</w:t>
      </w:r>
      <w:r w:rsidRPr="00552A20">
        <w:rPr>
          <w:rFonts w:ascii="Times New Roman" w:hAnsi="Times New Roman"/>
          <w:sz w:val="28"/>
          <w:szCs w:val="28"/>
          <w:lang w:val="kk-KZ"/>
        </w:rPr>
        <w:t xml:space="preserve">ом </w:t>
      </w:r>
      <w:r w:rsidRPr="00552A20">
        <w:rPr>
          <w:rFonts w:ascii="Times New Roman" w:hAnsi="Times New Roman"/>
          <w:sz w:val="28"/>
          <w:szCs w:val="28"/>
        </w:rPr>
        <w:t xml:space="preserve"> народа, его мощь</w:t>
      </w:r>
      <w:r w:rsidRPr="00552A20">
        <w:rPr>
          <w:rFonts w:ascii="Times New Roman" w:hAnsi="Times New Roman"/>
          <w:sz w:val="28"/>
          <w:szCs w:val="28"/>
          <w:lang w:val="kk-KZ"/>
        </w:rPr>
        <w:t xml:space="preserve">ю </w:t>
      </w:r>
      <w:r w:rsidRPr="00552A20">
        <w:rPr>
          <w:rFonts w:ascii="Times New Roman" w:hAnsi="Times New Roman"/>
          <w:sz w:val="28"/>
          <w:szCs w:val="28"/>
        </w:rPr>
        <w:t xml:space="preserve"> и величие</w:t>
      </w:r>
      <w:r>
        <w:rPr>
          <w:rFonts w:ascii="Times New Roman" w:hAnsi="Times New Roman"/>
          <w:sz w:val="28"/>
          <w:szCs w:val="28"/>
          <w:lang w:val="kk-KZ"/>
        </w:rPr>
        <w:t>м</w:t>
      </w:r>
      <w:r w:rsidRPr="00552A20">
        <w:rPr>
          <w:rFonts w:ascii="Times New Roman" w:hAnsi="Times New Roman"/>
          <w:sz w:val="28"/>
          <w:szCs w:val="28"/>
        </w:rPr>
        <w:t>[</w:t>
      </w:r>
      <w:r w:rsidRPr="00552A20">
        <w:rPr>
          <w:rFonts w:ascii="Times New Roman" w:hAnsi="Times New Roman"/>
          <w:sz w:val="28"/>
          <w:szCs w:val="28"/>
          <w:lang w:val="kk-KZ"/>
        </w:rPr>
        <w:t>2, с.2</w:t>
      </w:r>
      <w:r w:rsidRPr="00552A2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kk-KZ"/>
        </w:rPr>
        <w:t xml:space="preserve"> .</w:t>
      </w:r>
      <w:r w:rsidRPr="00552A20">
        <w:rPr>
          <w:rFonts w:ascii="Times New Roman" w:hAnsi="Times New Roman"/>
          <w:sz w:val="28"/>
          <w:szCs w:val="28"/>
        </w:rPr>
        <w:t>Магжан Жумабаев был одним из образованнейших людей своего времени, и его творчество не случайно стало одним из идейных источников поли</w:t>
      </w:r>
      <w:r>
        <w:rPr>
          <w:rFonts w:ascii="Times New Roman" w:hAnsi="Times New Roman"/>
          <w:sz w:val="28"/>
          <w:szCs w:val="28"/>
        </w:rPr>
        <w:t>тической программы Алаш-орды. В</w:t>
      </w:r>
      <w:r w:rsidRPr="00552A20">
        <w:rPr>
          <w:rFonts w:ascii="Times New Roman" w:hAnsi="Times New Roman"/>
          <w:sz w:val="28"/>
          <w:szCs w:val="28"/>
        </w:rPr>
        <w:t xml:space="preserve">озникновение алашординского движения, оформление его в политическую партию, принятие партией политической программы борьбы за создание независимого казахского государства во многом было подготовлено и определено идейным содержанием творчества казахской интеллигенции начала ХХ века. Магжан Жумабаев </w:t>
      </w:r>
      <w:r>
        <w:rPr>
          <w:rFonts w:ascii="Times New Roman" w:hAnsi="Times New Roman"/>
          <w:sz w:val="28"/>
          <w:szCs w:val="28"/>
        </w:rPr>
        <w:t xml:space="preserve">так же, как </w:t>
      </w:r>
      <w:r w:rsidRPr="00552A20">
        <w:rPr>
          <w:rFonts w:ascii="Times New Roman" w:hAnsi="Times New Roman"/>
          <w:sz w:val="28"/>
          <w:szCs w:val="28"/>
        </w:rPr>
        <w:t>и другие идейные вдохновители Алаш-орды, видел свое предназначение в создании новых ценностных отношений между людьми, новой модели национального характера, соответствующих новым общественным отношениям</w:t>
      </w:r>
      <w:r>
        <w:rPr>
          <w:rFonts w:ascii="Times New Roman" w:hAnsi="Times New Roman"/>
          <w:sz w:val="28"/>
          <w:szCs w:val="28"/>
          <w:lang w:val="kk-KZ"/>
        </w:rPr>
        <w:t xml:space="preserve">. </w:t>
      </w:r>
      <w:r w:rsidRPr="00552A20">
        <w:rPr>
          <w:rFonts w:ascii="Times New Roman" w:hAnsi="Times New Roman"/>
          <w:sz w:val="28"/>
          <w:szCs w:val="28"/>
        </w:rPr>
        <w:t xml:space="preserve">Американская исследовательница БриллОлкотт в книге «Казахи», изданной в 1986 году, пишет о том, как стало возможным зарождение идеи создания независимой республики, которую она называет «казахским национализмом»: «Ослабление цензуры, которая последовала после революции 1905 года, вызвало широкую циркуляцию взглядов новой группы более молодых и более четко выражавших свои мысли </w:t>
      </w:r>
      <w:r>
        <w:rPr>
          <w:rFonts w:ascii="Times New Roman" w:hAnsi="Times New Roman"/>
          <w:sz w:val="28"/>
          <w:szCs w:val="28"/>
        </w:rPr>
        <w:t>писателей.</w:t>
      </w:r>
      <w:r w:rsidRPr="00552A20">
        <w:rPr>
          <w:rFonts w:ascii="Times New Roman" w:hAnsi="Times New Roman"/>
          <w:sz w:val="28"/>
          <w:szCs w:val="28"/>
        </w:rPr>
        <w:t xml:space="preserve"> Молодое поколение казахов, впитавшее западную философскую и политическую мысль и оказавшееся под влиянием русских революционных течений, начало подд</w:t>
      </w:r>
      <w:r>
        <w:rPr>
          <w:rFonts w:ascii="Times New Roman" w:hAnsi="Times New Roman"/>
          <w:sz w:val="28"/>
          <w:szCs w:val="28"/>
        </w:rPr>
        <w:t>ерживать казахский национализм»</w:t>
      </w:r>
      <w:r w:rsidRPr="00AA763F">
        <w:rPr>
          <w:rFonts w:ascii="Times New Roman" w:hAnsi="Times New Roman"/>
          <w:sz w:val="28"/>
          <w:szCs w:val="28"/>
        </w:rPr>
        <w:t xml:space="preserve"> [</w:t>
      </w:r>
      <w:r w:rsidRPr="00AA763F">
        <w:rPr>
          <w:rFonts w:ascii="Times New Roman" w:hAnsi="Times New Roman"/>
          <w:sz w:val="28"/>
          <w:szCs w:val="28"/>
          <w:lang w:val="kk-KZ"/>
        </w:rPr>
        <w:t>3, с.1</w:t>
      </w:r>
      <w:r w:rsidRPr="00AA763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kk-KZ"/>
        </w:rPr>
        <w:t>.</w:t>
      </w:r>
      <w:r w:rsidRPr="00552A20">
        <w:rPr>
          <w:rFonts w:ascii="Times New Roman" w:hAnsi="Times New Roman"/>
          <w:sz w:val="28"/>
          <w:szCs w:val="28"/>
        </w:rPr>
        <w:t xml:space="preserve"> Один из этих представителей молодого поколения казахов Магжан Жумабаев принимает активное участие в создании партии «Алаш», становится членом областного комитета правительства Алаш-орды, кандидатом в депутаты Учредительного собран</w:t>
      </w:r>
      <w:r>
        <w:rPr>
          <w:rFonts w:ascii="Times New Roman" w:hAnsi="Times New Roman"/>
          <w:sz w:val="28"/>
          <w:szCs w:val="28"/>
        </w:rPr>
        <w:t xml:space="preserve">ия. Немецкий поэт Гете когда </w:t>
      </w: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>
        <w:rPr>
          <w:rFonts w:ascii="Times New Roman" w:hAnsi="Times New Roman"/>
          <w:sz w:val="28"/>
          <w:szCs w:val="28"/>
        </w:rPr>
        <w:t>то говорил</w:t>
      </w:r>
      <w:r w:rsidRPr="00552A20">
        <w:rPr>
          <w:rFonts w:ascii="Times New Roman" w:hAnsi="Times New Roman"/>
          <w:sz w:val="28"/>
          <w:szCs w:val="28"/>
        </w:rPr>
        <w:t xml:space="preserve"> о том, что если убеждение крупного писателя проникает во все его творения, душа этих творений становится душой народа. Пожалуй, именно в глубочайшей близости к народному духу заключается феномен необычайной популярности и востребованности поэзии Магжана, высокой оценки его творчества современниками и представителями последующих поколений. Еще при жизни имя поэта было хорошо известно не только в Казахстане, но и в Башкортостане, Узбекистане, Кыргызстане, Татарстане. В своих статьях его современники татарин Галымжан Ибрагимов, узбеки Фитрат, Чулпан, кыргызКасынТыныстанов, башкир СайфиКудаш раскрыли основные черты поэтического творчества Магжана Жумабаева. Но </w:t>
      </w:r>
      <w:r>
        <w:rPr>
          <w:rFonts w:ascii="Times New Roman" w:hAnsi="Times New Roman"/>
          <w:sz w:val="28"/>
          <w:szCs w:val="28"/>
          <w:lang w:val="kk-KZ"/>
        </w:rPr>
        <w:t xml:space="preserve"> самым главным среди них, непревзойденным достижением является </w:t>
      </w:r>
      <w:r w:rsidRPr="00552A20">
        <w:rPr>
          <w:rFonts w:ascii="Times New Roman" w:hAnsi="Times New Roman"/>
          <w:sz w:val="28"/>
          <w:szCs w:val="28"/>
        </w:rPr>
        <w:t>исследование ЖусупбекаАймауытова «О поэтическом тв</w:t>
      </w:r>
      <w:r>
        <w:rPr>
          <w:rFonts w:ascii="Times New Roman" w:hAnsi="Times New Roman"/>
          <w:sz w:val="28"/>
          <w:szCs w:val="28"/>
        </w:rPr>
        <w:t>орчестве Магжана»</w:t>
      </w:r>
      <w:r w:rsidRPr="00552A20">
        <w:rPr>
          <w:rFonts w:ascii="Times New Roman" w:hAnsi="Times New Roman"/>
          <w:sz w:val="28"/>
          <w:szCs w:val="28"/>
        </w:rPr>
        <w:t xml:space="preserve"> Автор статьи относит Магжана к последним романтикам уходящей эпохи и заключает, что Магжан не из числа поэтов-пророков, которые ведут</w:t>
      </w:r>
      <w:r>
        <w:rPr>
          <w:rFonts w:ascii="Times New Roman" w:hAnsi="Times New Roman"/>
          <w:sz w:val="28"/>
          <w:szCs w:val="28"/>
        </w:rPr>
        <w:t xml:space="preserve"> за собой толпу. «Сила Магжана</w:t>
      </w:r>
      <w:r>
        <w:rPr>
          <w:rFonts w:ascii="Times New Roman" w:hAnsi="Times New Roman"/>
          <w:sz w:val="28"/>
          <w:szCs w:val="28"/>
          <w:lang w:val="kk-KZ"/>
        </w:rPr>
        <w:t>-</w:t>
      </w:r>
      <w:r w:rsidRPr="00552A20">
        <w:rPr>
          <w:rFonts w:ascii="Times New Roman" w:hAnsi="Times New Roman"/>
          <w:sz w:val="28"/>
          <w:szCs w:val="28"/>
        </w:rPr>
        <w:t xml:space="preserve"> в его тончайшем лиризме, интимности, яркости поэтических образов, изяществе слога в необычайно чистой, как жемчужная нить, мягкой, как пух, мелодичности строф. Такого проникновения в мир сердечных отношений до Маг</w:t>
      </w:r>
      <w:r>
        <w:rPr>
          <w:rFonts w:ascii="Times New Roman" w:hAnsi="Times New Roman"/>
          <w:sz w:val="28"/>
          <w:szCs w:val="28"/>
        </w:rPr>
        <w:t>жана казахская поэзия не знала»</w:t>
      </w:r>
      <w:bookmarkStart w:id="0" w:name="_GoBack"/>
      <w:bookmarkEnd w:id="0"/>
      <w:r w:rsidRPr="006D5DFA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kk-KZ"/>
        </w:rPr>
        <w:t>4,с.4</w:t>
      </w:r>
      <w:r w:rsidRPr="006D5DFA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kk-KZ"/>
        </w:rPr>
        <w:t>.</w:t>
      </w:r>
      <w:r w:rsidRPr="00552A20">
        <w:rPr>
          <w:rFonts w:ascii="Times New Roman" w:hAnsi="Times New Roman"/>
          <w:sz w:val="28"/>
          <w:szCs w:val="28"/>
        </w:rPr>
        <w:t xml:space="preserve">ЖусупбекАймауытов писал эту статью в 1923 году к тридцатилетию поэта, и неведомо было ему, какие страшные испытания обрушатся в скором времени на всех тех, кто представлял духовную элиту казахской нации, ее цвет и гордость. </w:t>
      </w:r>
    </w:p>
    <w:p w:rsidR="00A629DC" w:rsidRPr="00D86B64" w:rsidRDefault="00A629DC" w:rsidP="00D86B64">
      <w:pPr>
        <w:spacing w:after="0" w:line="360" w:lineRule="auto"/>
        <w:ind w:left="851"/>
        <w:rPr>
          <w:rFonts w:ascii="Times New Roman" w:hAnsi="Times New Roman"/>
          <w:iCs/>
          <w:sz w:val="28"/>
          <w:szCs w:val="28"/>
        </w:rPr>
      </w:pPr>
      <w:r w:rsidRPr="00D86B64">
        <w:rPr>
          <w:rFonts w:ascii="Times New Roman" w:hAnsi="Times New Roman"/>
          <w:iCs/>
          <w:sz w:val="28"/>
          <w:szCs w:val="28"/>
        </w:rPr>
        <w:t>Слышишь, судьба, не хочу подаяний!</w:t>
      </w:r>
      <w:r w:rsidRPr="00D86B64">
        <w:rPr>
          <w:rFonts w:ascii="Times New Roman" w:hAnsi="Times New Roman"/>
          <w:iCs/>
          <w:sz w:val="28"/>
          <w:szCs w:val="28"/>
        </w:rPr>
        <w:br/>
        <w:t>Полною мерой отмерь мне страданий,</w:t>
      </w:r>
      <w:r w:rsidRPr="00D86B64">
        <w:rPr>
          <w:rFonts w:ascii="Times New Roman" w:hAnsi="Times New Roman"/>
          <w:iCs/>
          <w:sz w:val="28"/>
          <w:szCs w:val="28"/>
        </w:rPr>
        <w:br/>
        <w:t>Жги на огне, в три погибели гни!</w:t>
      </w:r>
      <w:r w:rsidRPr="00D86B64">
        <w:rPr>
          <w:rFonts w:ascii="Times New Roman" w:hAnsi="Times New Roman"/>
          <w:iCs/>
          <w:sz w:val="28"/>
          <w:szCs w:val="28"/>
        </w:rPr>
        <w:br/>
        <w:t>Если народ разбужу я стихами,</w:t>
      </w:r>
      <w:r w:rsidRPr="00D86B64">
        <w:rPr>
          <w:rFonts w:ascii="Times New Roman" w:hAnsi="Times New Roman"/>
          <w:iCs/>
          <w:sz w:val="28"/>
          <w:szCs w:val="28"/>
        </w:rPr>
        <w:br/>
        <w:t>Горе отступит, и жаркое пламя</w:t>
      </w:r>
      <w:r w:rsidRPr="00D86B64">
        <w:rPr>
          <w:rFonts w:ascii="Times New Roman" w:hAnsi="Times New Roman"/>
          <w:iCs/>
          <w:sz w:val="28"/>
          <w:szCs w:val="28"/>
        </w:rPr>
        <w:br/>
        <w:t>Высушит слезы, к чему мне они.</w:t>
      </w:r>
    </w:p>
    <w:p w:rsidR="00A629DC" w:rsidRDefault="00A629DC" w:rsidP="00D86B64">
      <w:pPr>
        <w:spacing w:after="0" w:line="360" w:lineRule="auto"/>
        <w:ind w:left="2267" w:firstLine="565"/>
        <w:rPr>
          <w:rFonts w:ascii="Times New Roman" w:hAnsi="Times New Roman"/>
          <w:iCs/>
          <w:sz w:val="28"/>
          <w:szCs w:val="28"/>
        </w:rPr>
      </w:pPr>
    </w:p>
    <w:p w:rsidR="00A629DC" w:rsidRPr="00D86B64" w:rsidRDefault="00A629DC" w:rsidP="00D86B64">
      <w:pPr>
        <w:spacing w:after="0" w:line="360" w:lineRule="auto"/>
        <w:ind w:left="2267" w:firstLine="565"/>
        <w:rPr>
          <w:rFonts w:ascii="Times New Roman" w:hAnsi="Times New Roman"/>
          <w:sz w:val="28"/>
          <w:szCs w:val="28"/>
        </w:rPr>
      </w:pPr>
      <w:r w:rsidRPr="00D86B64">
        <w:rPr>
          <w:rFonts w:ascii="Times New Roman" w:hAnsi="Times New Roman"/>
          <w:iCs/>
          <w:sz w:val="28"/>
          <w:szCs w:val="28"/>
        </w:rPr>
        <w:t>Магжан ЖУМАБАЕВ</w:t>
      </w:r>
    </w:p>
    <w:p w:rsidR="00A629DC" w:rsidRPr="00CE70DE" w:rsidRDefault="00A629DC" w:rsidP="00D86B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Это строки поэта </w:t>
      </w:r>
      <w:r w:rsidRPr="00103DE3">
        <w:rPr>
          <w:rFonts w:ascii="Times New Roman" w:hAnsi="Times New Roman"/>
          <w:sz w:val="28"/>
          <w:szCs w:val="28"/>
        </w:rPr>
        <w:t>, который прожил всег</w:t>
      </w:r>
      <w:r>
        <w:rPr>
          <w:rFonts w:ascii="Times New Roman" w:hAnsi="Times New Roman"/>
          <w:sz w:val="28"/>
          <w:szCs w:val="28"/>
        </w:rPr>
        <w:t xml:space="preserve">о 45 лет. Много это или мало? Интересную </w:t>
      </w:r>
      <w:r w:rsidRPr="00103DE3">
        <w:rPr>
          <w:rFonts w:ascii="Times New Roman" w:hAnsi="Times New Roman"/>
          <w:sz w:val="28"/>
          <w:szCs w:val="28"/>
        </w:rPr>
        <w:t xml:space="preserve"> точку зрения высказал по этому поводу БахытжанКанапьянов: </w:t>
      </w:r>
      <w:r>
        <w:rPr>
          <w:rFonts w:ascii="Times New Roman" w:hAnsi="Times New Roman"/>
          <w:sz w:val="28"/>
          <w:szCs w:val="28"/>
          <w:lang w:val="kk-KZ"/>
        </w:rPr>
        <w:t>-«</w:t>
      </w:r>
      <w:r w:rsidRPr="00103DE3">
        <w:rPr>
          <w:rFonts w:ascii="Times New Roman" w:hAnsi="Times New Roman"/>
          <w:sz w:val="28"/>
          <w:szCs w:val="28"/>
        </w:rPr>
        <w:t xml:space="preserve">Я всегда разделял творческих людей: есть поэты судьбы, а есть судьба Поэта. Так вот, судьба Поэта — это Магжан Жумабаев или, например, Пушкин. Поэты судьбы могут быть по-своему талантливы, но все же главное их предназначение, на мой взгляд, </w:t>
      </w:r>
      <w:r>
        <w:rPr>
          <w:rFonts w:ascii="Times New Roman" w:hAnsi="Times New Roman"/>
          <w:sz w:val="28"/>
          <w:szCs w:val="28"/>
          <w:lang w:val="kk-KZ"/>
        </w:rPr>
        <w:t>-</w:t>
      </w:r>
      <w:r w:rsidRPr="00103DE3">
        <w:rPr>
          <w:rFonts w:ascii="Times New Roman" w:hAnsi="Times New Roman"/>
          <w:sz w:val="28"/>
          <w:szCs w:val="28"/>
        </w:rPr>
        <w:t xml:space="preserve"> оттенять своим долголетием судьбу Поэта</w:t>
      </w:r>
      <w:r>
        <w:rPr>
          <w:rFonts w:ascii="Times New Roman" w:hAnsi="Times New Roman"/>
          <w:sz w:val="28"/>
          <w:szCs w:val="28"/>
          <w:lang w:val="kk-KZ"/>
        </w:rPr>
        <w:t>»</w:t>
      </w:r>
      <w:r w:rsidRPr="0017355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kk-KZ"/>
        </w:rPr>
        <w:t>5,с.3</w:t>
      </w:r>
      <w:r w:rsidRPr="0017355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kk-KZ"/>
        </w:rPr>
        <w:t>.</w:t>
      </w:r>
    </w:p>
    <w:p w:rsidR="00A629DC" w:rsidRDefault="00A629DC" w:rsidP="00D86B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>Магжан</w:t>
      </w:r>
      <w:r w:rsidRPr="00CD4B16">
        <w:rPr>
          <w:rFonts w:ascii="Times New Roman" w:hAnsi="Times New Roman"/>
          <w:sz w:val="28"/>
          <w:szCs w:val="28"/>
        </w:rPr>
        <w:t xml:space="preserve"> изменил традиции, существовавшие в литературе до него, внес много новшеств в области стихосложения, разработки тем, образов. </w:t>
      </w:r>
    </w:p>
    <w:p w:rsidR="00A629DC" w:rsidRPr="00016763" w:rsidRDefault="00A629DC" w:rsidP="000167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016763">
        <w:rPr>
          <w:rFonts w:ascii="Times New Roman" w:hAnsi="Times New Roman"/>
          <w:sz w:val="28"/>
          <w:szCs w:val="28"/>
        </w:rPr>
        <w:t>Оставил в наследство потомкам свое слово, пламенные стихи, которые так понятны и близки нынешнему поколению. Его талант уникален по своей природе и сути</w:t>
      </w:r>
      <w:r w:rsidRPr="00016763">
        <w:rPr>
          <w:rFonts w:ascii="Times New Roman" w:hAnsi="Times New Roman"/>
          <w:sz w:val="28"/>
          <w:szCs w:val="28"/>
          <w:lang w:val="kk-KZ"/>
        </w:rPr>
        <w:t>.</w:t>
      </w:r>
    </w:p>
    <w:p w:rsidR="00A629DC" w:rsidRPr="0094625F" w:rsidRDefault="00A629DC" w:rsidP="000167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В контексте  темы уместны слова Бахытжана Канапьянова: «Поэзия Магжана принадлежит человечеству, ибо есть  некая особенность настоящей поэзии, настоящих стихов, которая сродни цепной реакции, когда, родившись в одном определенном месте, в одном регионе, в одной стране, эти стихи уже не принадлежат этой местности, они распространяются по странам и континентам, минуя преграды и запреты чтобы навсегда остаться в сердце своего читателя».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kk-KZ"/>
        </w:rPr>
        <w:t>Думается, что необыкновенная востребованность творчества Магжана Жумабаева в наши дни заключается в том, что у Казахстана третьего тысячелетия и у Казахстана двадцатых годов прошлого века были общие цели - обретение подлинного суверенитета, подлинной свободы личности.</w:t>
      </w:r>
    </w:p>
    <w:p w:rsidR="00A629DC" w:rsidRDefault="00A629DC" w:rsidP="00D86B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A629DC" w:rsidRDefault="00A629DC" w:rsidP="00D86B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</w:rPr>
        <w:t>Список используемой литературы</w:t>
      </w:r>
      <w:r>
        <w:rPr>
          <w:rFonts w:ascii="Times New Roman" w:hAnsi="Times New Roman"/>
          <w:sz w:val="28"/>
          <w:szCs w:val="28"/>
          <w:lang w:val="kk-KZ"/>
        </w:rPr>
        <w:t>:</w:t>
      </w:r>
    </w:p>
    <w:p w:rsidR="00A629DC" w:rsidRDefault="00A629DC" w:rsidP="00D86B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A629DC" w:rsidRPr="00D86B64" w:rsidRDefault="00A629DC" w:rsidP="00D86B64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kk-KZ"/>
        </w:rPr>
      </w:pPr>
      <w:r w:rsidRPr="00D86B64">
        <w:rPr>
          <w:rFonts w:ascii="Times New Roman" w:hAnsi="Times New Roman"/>
          <w:sz w:val="28"/>
          <w:szCs w:val="28"/>
          <w:lang w:val="kk-KZ"/>
        </w:rPr>
        <w:t>«Он перерос рамки своей эпохи». Северный Казахстан. 1998. 10 августа</w:t>
      </w:r>
    </w:p>
    <w:p w:rsidR="00A629DC" w:rsidRDefault="00A629DC" w:rsidP="00D86B64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«Слово, устремленное в будущее». Ленинское знамя. 1989. 5 августа</w:t>
      </w:r>
    </w:p>
    <w:p w:rsidR="00A629DC" w:rsidRPr="00D86B64" w:rsidRDefault="00A629DC" w:rsidP="00D86B64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Магжан Жумабаев. Стихи, проза и литературные исследования.</w:t>
      </w:r>
      <w:r w:rsidRPr="00D86B64">
        <w:rPr>
          <w:rFonts w:ascii="Times New Roman" w:hAnsi="Times New Roman"/>
          <w:sz w:val="28"/>
          <w:szCs w:val="28"/>
          <w:lang w:val="kk-KZ"/>
        </w:rPr>
        <w:t>2006. стр 223-231.</w:t>
      </w:r>
    </w:p>
    <w:p w:rsidR="00A629DC" w:rsidRPr="00D86B64" w:rsidRDefault="00A629DC" w:rsidP="00D86B64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«</w:t>
      </w:r>
      <w:r w:rsidRPr="00D86B64">
        <w:rPr>
          <w:rFonts w:ascii="Times New Roman" w:hAnsi="Times New Roman"/>
          <w:sz w:val="28"/>
          <w:szCs w:val="28"/>
          <w:lang w:val="kk-KZ"/>
        </w:rPr>
        <w:t>Пусть же окрепнет, рожденный в неволе, голос мой, полный печали и боли». М.Жумабаев. Ленинское знамя. 1993. 12 августа</w:t>
      </w:r>
    </w:p>
    <w:p w:rsidR="00A629DC" w:rsidRPr="00D86B64" w:rsidRDefault="00A629DC" w:rsidP="00D86B64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kk-KZ"/>
        </w:rPr>
      </w:pPr>
      <w:r w:rsidRPr="00D86B64">
        <w:rPr>
          <w:rFonts w:ascii="Times New Roman" w:hAnsi="Times New Roman"/>
          <w:sz w:val="28"/>
          <w:szCs w:val="28"/>
          <w:lang w:val="kk-KZ"/>
        </w:rPr>
        <w:t>«Возвращение памяти – возвращение поэта». Казахстанская правда.1993. 13 августа</w:t>
      </w:r>
    </w:p>
    <w:sectPr w:rsidR="00A629DC" w:rsidRPr="00D86B64" w:rsidSect="00D86B64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6220E"/>
    <w:multiLevelType w:val="hybridMultilevel"/>
    <w:tmpl w:val="2E5E25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95418ED"/>
    <w:multiLevelType w:val="hybridMultilevel"/>
    <w:tmpl w:val="F3A22F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D300DAE"/>
    <w:multiLevelType w:val="multilevel"/>
    <w:tmpl w:val="0C9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4688"/>
    <w:rsid w:val="00016763"/>
    <w:rsid w:val="00022351"/>
    <w:rsid w:val="00093110"/>
    <w:rsid w:val="00093919"/>
    <w:rsid w:val="00103DE3"/>
    <w:rsid w:val="00116099"/>
    <w:rsid w:val="0014629E"/>
    <w:rsid w:val="00172DBB"/>
    <w:rsid w:val="0017355F"/>
    <w:rsid w:val="00177EB2"/>
    <w:rsid w:val="001953EC"/>
    <w:rsid w:val="0022214F"/>
    <w:rsid w:val="0022662C"/>
    <w:rsid w:val="00384A3B"/>
    <w:rsid w:val="00413324"/>
    <w:rsid w:val="004C4692"/>
    <w:rsid w:val="004F16AF"/>
    <w:rsid w:val="00531B7E"/>
    <w:rsid w:val="00535950"/>
    <w:rsid w:val="00552226"/>
    <w:rsid w:val="00552A20"/>
    <w:rsid w:val="00561B84"/>
    <w:rsid w:val="005915F9"/>
    <w:rsid w:val="005C35F7"/>
    <w:rsid w:val="005E6A1E"/>
    <w:rsid w:val="005F29C1"/>
    <w:rsid w:val="006110AB"/>
    <w:rsid w:val="00615C9D"/>
    <w:rsid w:val="00660C88"/>
    <w:rsid w:val="006D5DFA"/>
    <w:rsid w:val="006F07BB"/>
    <w:rsid w:val="0073318F"/>
    <w:rsid w:val="007C3DED"/>
    <w:rsid w:val="007F69FC"/>
    <w:rsid w:val="008129F9"/>
    <w:rsid w:val="008318D9"/>
    <w:rsid w:val="0084654D"/>
    <w:rsid w:val="008A693A"/>
    <w:rsid w:val="00924095"/>
    <w:rsid w:val="0092710A"/>
    <w:rsid w:val="0094625F"/>
    <w:rsid w:val="009A6BFC"/>
    <w:rsid w:val="00A629DC"/>
    <w:rsid w:val="00A8352A"/>
    <w:rsid w:val="00AA763F"/>
    <w:rsid w:val="00C04688"/>
    <w:rsid w:val="00C46814"/>
    <w:rsid w:val="00C8618A"/>
    <w:rsid w:val="00CD4B16"/>
    <w:rsid w:val="00CE70DE"/>
    <w:rsid w:val="00D86B64"/>
    <w:rsid w:val="00E165C8"/>
    <w:rsid w:val="00E5143D"/>
    <w:rsid w:val="00F323B3"/>
    <w:rsid w:val="00F44243"/>
    <w:rsid w:val="00F74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A3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2409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D4B1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4</Pages>
  <Words>1044</Words>
  <Characters>5956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Каб79</cp:lastModifiedBy>
  <cp:revision>6</cp:revision>
  <dcterms:created xsi:type="dcterms:W3CDTF">2013-02-27T10:08:00Z</dcterms:created>
  <dcterms:modified xsi:type="dcterms:W3CDTF">2013-03-01T04:24:00Z</dcterms:modified>
</cp:coreProperties>
</file>