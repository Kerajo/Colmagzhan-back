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00" w:rsidRPr="00B5080D" w:rsidRDefault="000B1800" w:rsidP="004A260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B5080D">
        <w:rPr>
          <w:rFonts w:ascii="Times New Roman" w:hAnsi="Times New Roman"/>
          <w:b/>
          <w:sz w:val="28"/>
          <w:szCs w:val="28"/>
        </w:rPr>
        <w:t>С думой о судьбах народа (гражданская позиция М.Жумабаева)</w:t>
      </w:r>
    </w:p>
    <w:p w:rsidR="000B1800" w:rsidRPr="00B5080D" w:rsidRDefault="000B1800" w:rsidP="005B6FDE">
      <w:pPr>
        <w:pStyle w:val="NoSpacing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0B1800" w:rsidRDefault="000B1800" w:rsidP="005B6FDE">
      <w:pPr>
        <w:pStyle w:val="NoSpacing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D51958">
        <w:rPr>
          <w:rFonts w:ascii="Times New Roman" w:hAnsi="Times New Roman"/>
          <w:sz w:val="28"/>
          <w:szCs w:val="28"/>
        </w:rPr>
        <w:t xml:space="preserve">В своем послании народу Казахстана Президент </w:t>
      </w:r>
      <w:r>
        <w:rPr>
          <w:rFonts w:ascii="Times New Roman" w:hAnsi="Times New Roman"/>
          <w:sz w:val="28"/>
          <w:szCs w:val="28"/>
        </w:rPr>
        <w:t>отметил</w:t>
      </w:r>
      <w:r w:rsidRPr="00D51958">
        <w:rPr>
          <w:rFonts w:ascii="Times New Roman" w:hAnsi="Times New Roman"/>
          <w:sz w:val="28"/>
          <w:szCs w:val="28"/>
        </w:rPr>
        <w:t>, что фундамент казахстанского</w:t>
      </w:r>
      <w:r>
        <w:rPr>
          <w:rFonts w:ascii="Times New Roman" w:hAnsi="Times New Roman"/>
          <w:sz w:val="28"/>
          <w:szCs w:val="28"/>
        </w:rPr>
        <w:t xml:space="preserve"> патриотизма – это </w:t>
      </w:r>
      <w:r w:rsidRPr="00D51958">
        <w:rPr>
          <w:rFonts w:ascii="Times New Roman" w:hAnsi="Times New Roman"/>
          <w:sz w:val="28"/>
          <w:szCs w:val="28"/>
        </w:rPr>
        <w:t xml:space="preserve">равноправие всех граждан и их общая ответственность за честь Родины. </w:t>
      </w:r>
      <w:r>
        <w:rPr>
          <w:rFonts w:ascii="Times New Roman" w:hAnsi="Times New Roman"/>
          <w:sz w:val="28"/>
          <w:szCs w:val="28"/>
        </w:rPr>
        <w:t>Также он добавил, что без уверенности в будущем нельзя построить полноценное государство. Жизненно важно, чтобы цели государства и гражданина совпадали по всем основным направлениям. Каждый гражданин нашей страны должен обрести чувство хозяина на своей земле.</w:t>
      </w:r>
    </w:p>
    <w:p w:rsidR="000B1800" w:rsidRPr="00D51958" w:rsidRDefault="000B1800" w:rsidP="005B6FDE">
      <w:pPr>
        <w:pStyle w:val="NoSpacing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пример этому показал наш великий поэт-земляк Магжан Жумабаев. </w:t>
      </w:r>
      <w:r w:rsidRPr="00D51958">
        <w:rPr>
          <w:rFonts w:ascii="Times New Roman" w:hAnsi="Times New Roman"/>
          <w:sz w:val="28"/>
          <w:szCs w:val="28"/>
        </w:rPr>
        <w:t>Одним из самых страшных преступлений тоталитарного режима</w:t>
      </w:r>
      <w:r>
        <w:rPr>
          <w:rFonts w:ascii="Times New Roman" w:hAnsi="Times New Roman"/>
          <w:sz w:val="28"/>
          <w:szCs w:val="28"/>
        </w:rPr>
        <w:t xml:space="preserve"> того времени</w:t>
      </w:r>
      <w:r w:rsidRPr="00D51958">
        <w:rPr>
          <w:rFonts w:ascii="Times New Roman" w:hAnsi="Times New Roman"/>
          <w:sz w:val="28"/>
          <w:szCs w:val="28"/>
        </w:rPr>
        <w:t xml:space="preserve"> является тот процесс забвения, в которое он сумел погрузить имена славных сынов народа, предав их клевете и шельмованию. </w:t>
      </w:r>
    </w:p>
    <w:p w:rsidR="000B1800" w:rsidRPr="00D51958" w:rsidRDefault="000B1800" w:rsidP="005B6FDE">
      <w:pPr>
        <w:pStyle w:val="NoSpacing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D51958">
        <w:rPr>
          <w:rFonts w:ascii="Times New Roman" w:hAnsi="Times New Roman"/>
          <w:sz w:val="28"/>
          <w:szCs w:val="28"/>
        </w:rPr>
        <w:t xml:space="preserve">Только сейчас, и то не в полной мере, их имена, их творчество начинают выплывать из мрака неизвестности. В двадцатые годы и друзья, и враги Магжана Жумабаева не сомневались, что лучшим казахским поэтом является именно он. </w:t>
      </w:r>
    </w:p>
    <w:p w:rsidR="000B1800" w:rsidRDefault="000B1800" w:rsidP="005B6FDE">
      <w:pPr>
        <w:pStyle w:val="NoSpacing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Гражданск</w:t>
      </w:r>
      <w:r w:rsidRPr="00D51958">
        <w:rPr>
          <w:rFonts w:ascii="Times New Roman" w:hAnsi="Times New Roman"/>
          <w:sz w:val="28"/>
          <w:szCs w:val="28"/>
        </w:rPr>
        <w:t>ая позиция Магжана сформировалась в то время, когда революции поставили вопрос о будущем его родины, когда разворачивалось национально-патриотическое движение «Алаш», в котором поэт принимал самое деятельное участие. В эти огненные годы шли горячие, порой непримиримые споры о будущем Степи. Эти с</w:t>
      </w:r>
      <w:r>
        <w:rPr>
          <w:rFonts w:ascii="Times New Roman" w:hAnsi="Times New Roman"/>
          <w:sz w:val="28"/>
          <w:szCs w:val="28"/>
        </w:rPr>
        <w:t>поры решались не только творчес</w:t>
      </w:r>
      <w:r w:rsidRPr="00D51958">
        <w:rPr>
          <w:rFonts w:ascii="Times New Roman" w:hAnsi="Times New Roman"/>
          <w:sz w:val="28"/>
          <w:szCs w:val="28"/>
        </w:rPr>
        <w:t>кими дискуссиями, но и силой оружия. Водоворот трагических событий не мог не увлечь талантливого юношу с пылким сердцем и страстной душой, жаждущей отдать все силы служению людям</w:t>
      </w:r>
      <w:r>
        <w:rPr>
          <w:rFonts w:ascii="Times New Roman" w:hAnsi="Times New Roman"/>
          <w:sz w:val="28"/>
          <w:szCs w:val="28"/>
          <w:lang w:val="kk-KZ"/>
        </w:rPr>
        <w:t xml:space="preserve">. </w:t>
      </w:r>
      <w:r w:rsidRPr="00D51958">
        <w:rPr>
          <w:rFonts w:ascii="Times New Roman" w:hAnsi="Times New Roman"/>
          <w:sz w:val="28"/>
          <w:szCs w:val="28"/>
        </w:rPr>
        <w:t xml:space="preserve">Арестовали Магжана в 1929 году. </w:t>
      </w:r>
    </w:p>
    <w:p w:rsidR="000B1800" w:rsidRPr="00D34B41" w:rsidRDefault="000B1800" w:rsidP="005B6FDE">
      <w:pPr>
        <w:pStyle w:val="NoSpacing"/>
        <w:spacing w:line="276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D51958">
        <w:rPr>
          <w:rFonts w:ascii="Times New Roman" w:hAnsi="Times New Roman"/>
          <w:sz w:val="28"/>
          <w:szCs w:val="28"/>
        </w:rPr>
        <w:t xml:space="preserve">Вместе с ним были репрессированы лучшие люди страны, цвет казахской интеллигенции. Когда Магжан уходил в последний раз из дома, он сказал жене: «Знай, я ни в чем не виноват - и должен вернуться. Если же не вернусь, значит, волчонок съел волчицу». 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О, стих мой, ты мне лишь услада,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Когда просветов в жизни нет.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Когда за жизнь бороться надо,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Но так, как борется поэт.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Тот век долиной был печали,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Страна глухих, слепых, немых.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Молчали люди, все молчали.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Слова лишали жизни их.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Замолк поэт, замолкло словов,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Замолкла правда. Мрак ночи.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Шныряют ложь и сумрак снова,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Ты хочешь жить, поэт? Молчи!</w:t>
      </w:r>
    </w:p>
    <w:p w:rsidR="000B1800" w:rsidRPr="008A19F7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B1800" w:rsidRPr="008A19F7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Молчи для радости, для горя,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Пусть голос правды не звучит.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Их всех постигла эта доля,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И если жизнь важна, молчи.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И вдруг сквозь твердь земли пробился,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Красивый, неземной цветок.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Он в этот мир творить явился,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И был один средь сорняков.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И вот поэт запел, как птица.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Запел, как гордый соловей.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Он знал, что с ними не сравнится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Никто из этих нелюдей.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Поэт был гордым и упрямым,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Правдивым был в своих стихах.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И церберу сказал он прямо: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«Я буду жить в людских сердцах!»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Упал, сраженный пулей дерзкой,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Он не боялсы вражьих стрел.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И долго-долго цербер мерзкий,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В упор на юношу смотрел.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Талантлив был Магжан-поэт,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Стихи, поэмы и рассказы.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Писал о жизни он тех лет,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Крылаты стали его фразы.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И среди нас ему нет равных,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Его победы нам не счесть.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И пал поэт, пал смертью храбрых,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За доблесть, мужество и честь. 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И в страшный день Армагеддона,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Сквозь пыль и парх глубоких ран.</w:t>
      </w:r>
    </w:p>
    <w:p w:rsidR="000B1800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Те люди, что его любили,</w:t>
      </w:r>
    </w:p>
    <w:p w:rsidR="000B1800" w:rsidRPr="00D45CC3" w:rsidRDefault="000B1800" w:rsidP="007A6C05">
      <w:pPr>
        <w:pStyle w:val="NoSpacing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Из камня высекут: «Магжан».</w:t>
      </w:r>
    </w:p>
    <w:p w:rsidR="000B1800" w:rsidRPr="007A6C05" w:rsidRDefault="000B1800" w:rsidP="007A6C05">
      <w:pPr>
        <w:pStyle w:val="NoSpacing"/>
        <w:spacing w:line="276" w:lineRule="auto"/>
        <w:jc w:val="center"/>
        <w:rPr>
          <w:rFonts w:ascii="Times New Roman" w:hAnsi="Times New Roman"/>
          <w:lang w:val="kk-KZ"/>
        </w:rPr>
      </w:pP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The silent land, the hollow side,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The empty space filled up with tears.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And you will find no place to hide,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Nobody speaks, nobody hears.</w:t>
      </w:r>
    </w:p>
    <w:p w:rsidR="000B1800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</w:rPr>
      </w:pPr>
    </w:p>
    <w:p w:rsidR="000B1800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</w:rPr>
      </w:pPr>
    </w:p>
    <w:p w:rsidR="000B1800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</w:rPr>
      </w:pPr>
    </w:p>
    <w:p w:rsidR="000B1800" w:rsidRPr="008A19F7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</w:rPr>
      </w:pP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This could be hell or could be Heaven,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If you are deaf, and mute, and blind.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If you are not, you are the raven,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The only raven which is white.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The truth has stopped. Keep silent, poet,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And don’t you have a word to say.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A word can kill you. Have to know it,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The truth has stopped. You better pray.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Pray for salvation, pray for Peace,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Pray for the Sun to shine above.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You pray for good. The good thing is –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A freedom, happiness and love.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So you don’t speak. And please, forbear,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To show your hatred, tears and pain.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The Heavens want you to be here,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You have a heart no one can tame.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The poet’s heart in a tiger’s hide,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That poet’s heart was full of gleam,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He is the only one to fight,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He is the one who will redeem.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That poet used to be Magzhan,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His epic poems keen and seize,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They show nobility. He won,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Defending us. He didn’t miss.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He silent was, he only stood,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One gun. One shot. And utter loss.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>Magzhan had left, but left for good,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  <w:r w:rsidRPr="00E00546">
        <w:rPr>
          <w:rFonts w:ascii="KZ Times New Roman" w:hAnsi="KZ Times New Roman"/>
          <w:sz w:val="28"/>
          <w:szCs w:val="28"/>
          <w:lang w:val="en-US"/>
        </w:rPr>
        <w:t xml:space="preserve">The only thing – he </w:t>
      </w:r>
      <w:r>
        <w:rPr>
          <w:rFonts w:ascii="KZ Times New Roman" w:hAnsi="KZ Times New Roman"/>
          <w:sz w:val="28"/>
          <w:szCs w:val="28"/>
          <w:lang w:val="en-US"/>
        </w:rPr>
        <w:t>poet</w:t>
      </w:r>
      <w:r w:rsidRPr="00E00546">
        <w:rPr>
          <w:rFonts w:ascii="KZ Times New Roman" w:hAnsi="KZ Times New Roman"/>
          <w:sz w:val="28"/>
          <w:szCs w:val="28"/>
          <w:lang w:val="en-US"/>
        </w:rPr>
        <w:t xml:space="preserve"> was.</w:t>
      </w:r>
    </w:p>
    <w:p w:rsidR="000B1800" w:rsidRPr="00E00546" w:rsidRDefault="000B1800" w:rsidP="003217B7">
      <w:pPr>
        <w:pStyle w:val="NoSpacing"/>
        <w:jc w:val="center"/>
        <w:rPr>
          <w:rFonts w:ascii="KZ Times New Roman" w:hAnsi="KZ Times New Roman"/>
          <w:sz w:val="28"/>
          <w:szCs w:val="28"/>
          <w:lang w:val="en-US"/>
        </w:rPr>
      </w:pPr>
    </w:p>
    <w:p w:rsidR="000B1800" w:rsidRPr="00E00546" w:rsidRDefault="000B1800" w:rsidP="003217B7">
      <w:pPr>
        <w:pStyle w:val="NoSpacing"/>
        <w:spacing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0B1800" w:rsidRPr="00E00546" w:rsidSect="005B6F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KZ Times New Roman">
    <w:altName w:val="Times New Roman"/>
    <w:panose1 w:val="020206030504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4F27"/>
    <w:rsid w:val="00065090"/>
    <w:rsid w:val="000B1800"/>
    <w:rsid w:val="00122908"/>
    <w:rsid w:val="001648F4"/>
    <w:rsid w:val="002B2489"/>
    <w:rsid w:val="003217B7"/>
    <w:rsid w:val="00437CD6"/>
    <w:rsid w:val="00492FD3"/>
    <w:rsid w:val="004A260E"/>
    <w:rsid w:val="00551FC6"/>
    <w:rsid w:val="00597694"/>
    <w:rsid w:val="005B6FDE"/>
    <w:rsid w:val="005F4F27"/>
    <w:rsid w:val="00680D1E"/>
    <w:rsid w:val="006D7547"/>
    <w:rsid w:val="00715E37"/>
    <w:rsid w:val="00723733"/>
    <w:rsid w:val="007A6C05"/>
    <w:rsid w:val="00897D21"/>
    <w:rsid w:val="008A19F7"/>
    <w:rsid w:val="008A2C00"/>
    <w:rsid w:val="00A80AD6"/>
    <w:rsid w:val="00A93ACA"/>
    <w:rsid w:val="00AB17A6"/>
    <w:rsid w:val="00B5080D"/>
    <w:rsid w:val="00B809B2"/>
    <w:rsid w:val="00D268A2"/>
    <w:rsid w:val="00D34B41"/>
    <w:rsid w:val="00D45CC3"/>
    <w:rsid w:val="00D51958"/>
    <w:rsid w:val="00DE5CA3"/>
    <w:rsid w:val="00E00546"/>
    <w:rsid w:val="00E634EA"/>
    <w:rsid w:val="00E64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D1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51FC6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84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60</TotalTime>
  <Pages>3</Pages>
  <Words>619</Words>
  <Characters>3534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XLAB0602013</dc:creator>
  <cp:keywords/>
  <dc:description/>
  <cp:lastModifiedBy>Каб79</cp:lastModifiedBy>
  <cp:revision>29</cp:revision>
  <dcterms:created xsi:type="dcterms:W3CDTF">2013-03-12T17:12:00Z</dcterms:created>
  <dcterms:modified xsi:type="dcterms:W3CDTF">2013-03-20T02:37:00Z</dcterms:modified>
</cp:coreProperties>
</file>