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1308" w:rsidRPr="00F12AF7" w:rsidRDefault="00351308" w:rsidP="00F12AF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F12AF7">
        <w:rPr>
          <w:rFonts w:ascii="Times New Roman" w:hAnsi="Times New Roman"/>
          <w:sz w:val="24"/>
          <w:szCs w:val="24"/>
          <w:lang w:val="kk-KZ"/>
        </w:rPr>
        <w:t xml:space="preserve">Қазақстан Республикасы </w:t>
      </w:r>
      <w:r w:rsidRPr="00F12AF7">
        <w:rPr>
          <w:rFonts w:ascii="Times New Roman" w:hAnsi="Times New Roman"/>
          <w:sz w:val="24"/>
          <w:szCs w:val="24"/>
        </w:rPr>
        <w:t>Бiлiм ж</w:t>
      </w:r>
      <w:r w:rsidRPr="00F12AF7">
        <w:rPr>
          <w:rFonts w:ascii="Times New Roman" w:hAnsi="Times New Roman"/>
          <w:sz w:val="24"/>
          <w:szCs w:val="24"/>
          <w:lang w:val="kk-KZ"/>
        </w:rPr>
        <w:t>ә</w:t>
      </w:r>
      <w:r w:rsidRPr="00F12AF7">
        <w:rPr>
          <w:rFonts w:ascii="Times New Roman" w:hAnsi="Times New Roman"/>
          <w:sz w:val="24"/>
          <w:szCs w:val="24"/>
        </w:rPr>
        <w:t xml:space="preserve">не </w:t>
      </w:r>
      <w:r w:rsidRPr="00F12AF7">
        <w:rPr>
          <w:rFonts w:ascii="Times New Roman" w:hAnsi="Times New Roman"/>
          <w:sz w:val="24"/>
          <w:szCs w:val="24"/>
          <w:lang w:val="kk-KZ"/>
        </w:rPr>
        <w:t>ғ</w:t>
      </w:r>
      <w:r w:rsidRPr="00F12AF7">
        <w:rPr>
          <w:rFonts w:ascii="Times New Roman" w:hAnsi="Times New Roman"/>
          <w:sz w:val="24"/>
          <w:szCs w:val="24"/>
        </w:rPr>
        <w:t>ылымминистрлiгi</w:t>
      </w:r>
    </w:p>
    <w:p w:rsidR="00351308" w:rsidRPr="00F12AF7" w:rsidRDefault="00351308" w:rsidP="00F12AF7">
      <w:pPr>
        <w:pStyle w:val="Title"/>
        <w:rPr>
          <w:rFonts w:ascii="Times New Roman" w:hAnsi="Times New Roman"/>
          <w:sz w:val="24"/>
        </w:rPr>
      </w:pPr>
      <w:r w:rsidRPr="00F12AF7">
        <w:rPr>
          <w:rFonts w:ascii="Times New Roman" w:hAnsi="Times New Roman"/>
          <w:sz w:val="24"/>
        </w:rPr>
        <w:t>Министерство образования и науки Республики Казахстан</w:t>
      </w:r>
    </w:p>
    <w:p w:rsidR="00351308" w:rsidRPr="00F87717" w:rsidRDefault="00351308" w:rsidP="00F87717">
      <w:pPr>
        <w:pStyle w:val="Heading1"/>
        <w:rPr>
          <w:sz w:val="24"/>
          <w:szCs w:val="24"/>
          <w:lang w:val="kk-KZ"/>
        </w:rPr>
      </w:pPr>
      <w:r w:rsidRPr="00F87717">
        <w:rPr>
          <w:sz w:val="24"/>
          <w:szCs w:val="24"/>
          <w:lang w:val="kk-KZ"/>
        </w:rPr>
        <w:t>Мағжан Жұмабаев атындағы жоғары колледж</w:t>
      </w:r>
    </w:p>
    <w:p w:rsidR="00351308" w:rsidRPr="00F12AF7" w:rsidRDefault="00351308" w:rsidP="00F87717">
      <w:pPr>
        <w:pStyle w:val="Heading1"/>
        <w:rPr>
          <w:bCs/>
          <w:sz w:val="24"/>
          <w:szCs w:val="24"/>
          <w:lang w:val="kk-KZ"/>
        </w:rPr>
      </w:pPr>
      <w:r w:rsidRPr="00F87717">
        <w:rPr>
          <w:sz w:val="24"/>
          <w:szCs w:val="24"/>
        </w:rPr>
        <w:t>Высший колледж имени Магжана Жумабаева</w:t>
      </w:r>
    </w:p>
    <w:p w:rsidR="00351308" w:rsidRDefault="00351308" w:rsidP="00727ED5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351308" w:rsidRDefault="00351308" w:rsidP="00727ED5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351308" w:rsidRDefault="00351308" w:rsidP="00F12AF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val="kk-KZ" w:eastAsia="ru-RU"/>
        </w:rPr>
      </w:pPr>
      <w:r>
        <w:rPr>
          <w:rFonts w:ascii="Times New Roman" w:hAnsi="Times New Roman"/>
          <w:b/>
          <w:bCs/>
          <w:sz w:val="24"/>
          <w:szCs w:val="24"/>
          <w:lang w:val="kk-KZ" w:eastAsia="ru-RU"/>
        </w:rPr>
        <w:t>СТУДЕНТТІҢ  КУРСТЫҚ  ЖҰМЫСЫНА СЫН  ПІКІР</w:t>
      </w:r>
    </w:p>
    <w:p w:rsidR="00351308" w:rsidRDefault="00351308" w:rsidP="00F12AF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  <w:r w:rsidRPr="00D9788B">
        <w:rPr>
          <w:rFonts w:ascii="Times New Roman" w:hAnsi="Times New Roman"/>
          <w:b/>
          <w:bCs/>
          <w:sz w:val="24"/>
          <w:szCs w:val="24"/>
          <w:lang w:eastAsia="ru-RU"/>
        </w:rPr>
        <w:t>РЕЦЕНЗИЯ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 </w:t>
      </w:r>
      <w:r>
        <w:rPr>
          <w:rFonts w:ascii="Times New Roman" w:hAnsi="Times New Roman"/>
          <w:b/>
          <w:bCs/>
          <w:sz w:val="24"/>
          <w:szCs w:val="24"/>
          <w:lang w:val="kk-KZ" w:eastAsia="ru-RU"/>
        </w:rPr>
        <w:t>Н</w:t>
      </w:r>
      <w:r w:rsidRPr="00D9788B">
        <w:rPr>
          <w:rFonts w:ascii="Times New Roman" w:hAnsi="Times New Roman"/>
          <w:b/>
          <w:bCs/>
          <w:sz w:val="24"/>
          <w:szCs w:val="24"/>
          <w:lang w:eastAsia="ru-RU"/>
        </w:rPr>
        <w:t>А</w:t>
      </w:r>
      <w:r>
        <w:rPr>
          <w:rFonts w:ascii="Times New Roman" w:hAnsi="Times New Roman"/>
          <w:b/>
          <w:bCs/>
          <w:sz w:val="24"/>
          <w:szCs w:val="24"/>
          <w:lang w:val="kk-KZ" w:eastAsia="ru-RU"/>
        </w:rPr>
        <w:t xml:space="preserve">  </w:t>
      </w:r>
      <w:r w:rsidRPr="00D9788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КУРСОВУЮ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D9788B">
        <w:rPr>
          <w:rFonts w:ascii="Times New Roman" w:hAnsi="Times New Roman"/>
          <w:b/>
          <w:bCs/>
          <w:sz w:val="24"/>
          <w:szCs w:val="24"/>
          <w:lang w:eastAsia="ru-RU"/>
        </w:rPr>
        <w:t xml:space="preserve">РАБОТУ </w:t>
      </w:r>
      <w:r>
        <w:rPr>
          <w:rFonts w:ascii="Times New Roman" w:hAnsi="Times New Roman"/>
          <w:b/>
          <w:bCs/>
          <w:sz w:val="24"/>
          <w:szCs w:val="24"/>
          <w:lang w:eastAsia="ru-RU"/>
        </w:rPr>
        <w:t xml:space="preserve"> </w:t>
      </w:r>
      <w:r w:rsidRPr="00D9788B">
        <w:rPr>
          <w:rFonts w:ascii="Times New Roman" w:hAnsi="Times New Roman"/>
          <w:b/>
          <w:bCs/>
          <w:sz w:val="24"/>
          <w:szCs w:val="24"/>
          <w:lang w:eastAsia="ru-RU"/>
        </w:rPr>
        <w:t>СТУДЕНТА</w:t>
      </w:r>
    </w:p>
    <w:p w:rsidR="00351308" w:rsidRDefault="00351308" w:rsidP="00F12AF7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  <w:lang w:eastAsia="ru-RU"/>
        </w:rPr>
      </w:pPr>
    </w:p>
    <w:p w:rsidR="00351308" w:rsidRPr="00D9788B" w:rsidRDefault="00351308" w:rsidP="00F12AF7">
      <w:pPr>
        <w:shd w:val="clear" w:color="auto" w:fill="FFFFFF"/>
        <w:spacing w:after="0" w:line="240" w:lineRule="auto"/>
        <w:jc w:val="center"/>
        <w:rPr>
          <w:rFonts w:ascii="Times New Roman" w:hAnsi="Times New Roman"/>
          <w:sz w:val="24"/>
          <w:szCs w:val="24"/>
          <w:lang w:eastAsia="ru-RU"/>
        </w:rPr>
      </w:pPr>
    </w:p>
    <w:p w:rsidR="00351308" w:rsidRPr="00C955D3" w:rsidRDefault="00351308" w:rsidP="00C955D3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kk-KZ"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 xml:space="preserve">Студенттің аты-жөні / 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ФИО студента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 xml:space="preserve"> ________________________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</w:t>
      </w:r>
    </w:p>
    <w:p w:rsidR="00351308" w:rsidRPr="00D9788B" w:rsidRDefault="00351308" w:rsidP="00933EC8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>Мамандық/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Специальность ________________________________________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</w:t>
      </w:r>
    </w:p>
    <w:p w:rsidR="00351308" w:rsidRPr="00C955D3" w:rsidRDefault="00351308" w:rsidP="00933EC8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val="kk-KZ"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>Біліктілік/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Квалификация______________________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</w:t>
      </w:r>
    </w:p>
    <w:p w:rsidR="00351308" w:rsidRPr="00D9788B" w:rsidRDefault="00351308" w:rsidP="00933EC8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Курс_____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</w:t>
      </w:r>
    </w:p>
    <w:p w:rsidR="00351308" w:rsidRPr="00D9788B" w:rsidRDefault="00351308" w:rsidP="00933EC8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 xml:space="preserve">Топ/ 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Группа________</w:t>
      </w:r>
    </w:p>
    <w:p w:rsidR="00351308" w:rsidRPr="00C955D3" w:rsidRDefault="00351308" w:rsidP="00C955D3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val="kk-KZ" w:eastAsia="ru-RU"/>
        </w:rPr>
      </w:pPr>
      <w:r>
        <w:rPr>
          <w:rFonts w:ascii="Times New Roman" w:hAnsi="Times New Roman"/>
          <w:bCs/>
          <w:color w:val="000000"/>
          <w:sz w:val="24"/>
          <w:szCs w:val="24"/>
          <w:lang w:val="kk-KZ" w:eastAsia="ru-RU"/>
        </w:rPr>
        <w:t>Жұмыстың тақырыбы /</w:t>
      </w:r>
      <w:r w:rsidRPr="00D9788B">
        <w:rPr>
          <w:rFonts w:ascii="Times New Roman" w:hAnsi="Times New Roman"/>
          <w:bCs/>
          <w:color w:val="000000"/>
          <w:sz w:val="24"/>
          <w:szCs w:val="24"/>
          <w:lang w:eastAsia="ru-RU"/>
        </w:rPr>
        <w:t>Тема работы</w:t>
      </w:r>
      <w:r w:rsidRPr="00D9788B"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 xml:space="preserve"> ________________________________________________________</w:t>
      </w:r>
      <w:r>
        <w:rPr>
          <w:rFonts w:ascii="Times New Roman" w:hAnsi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__________________________________________________________________________________________________________________</w:t>
      </w:r>
    </w:p>
    <w:p w:rsidR="00351308" w:rsidRPr="00F12AF7" w:rsidRDefault="00351308" w:rsidP="00933EC8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0"/>
          <w:szCs w:val="20"/>
          <w:lang w:eastAsia="ru-RU"/>
        </w:rPr>
      </w:pPr>
    </w:p>
    <w:p w:rsidR="00351308" w:rsidRPr="00F12AF7" w:rsidRDefault="00351308" w:rsidP="00727ED5">
      <w:p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В рецензии необходимо отметить:</w:t>
      </w:r>
    </w:p>
    <w:p w:rsidR="00351308" w:rsidRPr="00F12AF7" w:rsidRDefault="00351308" w:rsidP="00727ED5">
      <w:p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соответствие задания и содержания курсовой работы основной цели – проверке знаний и степени подготовленности студента по соответствующей специальности;</w:t>
      </w: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актуальность тематики и научно-технический уровень проекта;</w:t>
      </w: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полнота, глубина и особенность решения поставленных в задании вопросов;</w:t>
      </w: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новизна полученных результатов, возможность и место дальнейшего использования курсовой работы или отдельных ее частей;</w:t>
      </w: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грамотность изложения вопросов, стиль пояснительной записки и качество иллюстративного материала;</w:t>
      </w: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особые достоинства рецензируемой работы;</w:t>
      </w: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необходимо указать замечания по курсовой работе и насколько они влияют на оценку работы;</w:t>
      </w:r>
    </w:p>
    <w:p w:rsidR="00351308" w:rsidRPr="00F12AF7" w:rsidRDefault="00351308" w:rsidP="008B32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Times New Roman" w:hAnsi="Times New Roman"/>
          <w:i/>
          <w:color w:val="000000"/>
          <w:sz w:val="20"/>
          <w:szCs w:val="20"/>
          <w:lang w:eastAsia="ru-RU"/>
        </w:rPr>
      </w:pPr>
      <w:r w:rsidRPr="00F12AF7">
        <w:rPr>
          <w:rFonts w:ascii="Times New Roman" w:hAnsi="Times New Roman"/>
          <w:i/>
          <w:color w:val="000000"/>
          <w:sz w:val="20"/>
          <w:szCs w:val="20"/>
          <w:lang w:eastAsia="ru-RU"/>
        </w:rPr>
        <w:t>соответствие представленной курсовой работы квалификации по соответствующей специальности и какой оценки она заслуживает.</w:t>
      </w:r>
    </w:p>
    <w:p w:rsidR="00351308" w:rsidRDefault="00351308" w:rsidP="00802D7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51308" w:rsidRPr="00D9788B" w:rsidRDefault="00351308" w:rsidP="00802D78">
      <w:pPr>
        <w:shd w:val="clear" w:color="auto" w:fill="FFFFFF"/>
        <w:spacing w:after="0" w:line="24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51308" w:rsidRDefault="00351308" w:rsidP="002967B1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>Курстық жұмысқа лайық баға /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В связи с этим, курсовая работа заслуживает оценки </w:t>
      </w:r>
    </w:p>
    <w:p w:rsidR="00351308" w:rsidRPr="00D9788B" w:rsidRDefault="00351308" w:rsidP="00F87717">
      <w:pPr>
        <w:shd w:val="clear" w:color="auto" w:fill="FFFFFF"/>
        <w:spacing w:after="0" w:line="36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«_________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_»</w:t>
      </w:r>
    </w:p>
    <w:p w:rsidR="00351308" w:rsidRDefault="00351308" w:rsidP="00C955D3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>Курстық жұмыс жетекшісінің аты-жөні/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ФИО руководителя курсовой работы ______________________</w:t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>___________________________________________________________</w:t>
      </w:r>
    </w:p>
    <w:p w:rsidR="00351308" w:rsidRPr="00D9788B" w:rsidRDefault="00351308" w:rsidP="00C955D3">
      <w:pPr>
        <w:shd w:val="clear" w:color="auto" w:fill="FFFFFF"/>
        <w:spacing w:after="0" w:line="36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</w:p>
    <w:p w:rsidR="00351308" w:rsidRPr="00D9788B" w:rsidRDefault="00351308" w:rsidP="00F12AF7">
      <w:pPr>
        <w:shd w:val="clear" w:color="auto" w:fill="FFFFFF"/>
        <w:spacing w:after="0" w:line="36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«___» __________20__ </w:t>
      </w:r>
      <w:r>
        <w:rPr>
          <w:rFonts w:ascii="Times New Roman" w:hAnsi="Times New Roman"/>
          <w:color w:val="000000"/>
          <w:sz w:val="24"/>
          <w:szCs w:val="24"/>
          <w:lang w:val="kk-KZ" w:eastAsia="ru-RU"/>
        </w:rPr>
        <w:t>ж/</w:t>
      </w: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 xml:space="preserve">г </w:t>
      </w:r>
    </w:p>
    <w:p w:rsidR="00351308" w:rsidRDefault="00351308" w:rsidP="00F12AF7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24"/>
          <w:szCs w:val="24"/>
          <w:lang w:eastAsia="ru-RU"/>
        </w:rPr>
      </w:pPr>
      <w:r w:rsidRPr="00D9788B">
        <w:rPr>
          <w:rFonts w:ascii="Times New Roman" w:hAnsi="Times New Roman"/>
          <w:color w:val="000000"/>
          <w:sz w:val="24"/>
          <w:szCs w:val="24"/>
          <w:lang w:eastAsia="ru-RU"/>
        </w:rPr>
        <w:t>__________________</w:t>
      </w:r>
    </w:p>
    <w:p w:rsidR="00351308" w:rsidRDefault="00351308" w:rsidP="00F12AF7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18"/>
          <w:szCs w:val="18"/>
          <w:lang w:eastAsia="ru-RU"/>
        </w:rPr>
      </w:pPr>
      <w:r>
        <w:rPr>
          <w:rFonts w:ascii="Times New Roman" w:hAnsi="Times New Roman"/>
          <w:color w:val="000000"/>
          <w:sz w:val="18"/>
          <w:szCs w:val="18"/>
          <w:lang w:val="kk-KZ" w:eastAsia="ru-RU"/>
        </w:rPr>
        <w:t>(</w:t>
      </w:r>
      <w:r w:rsidRPr="00F12AF7">
        <w:rPr>
          <w:rFonts w:ascii="Times New Roman" w:hAnsi="Times New Roman"/>
          <w:color w:val="000000"/>
          <w:sz w:val="18"/>
          <w:szCs w:val="18"/>
          <w:lang w:val="kk-KZ" w:eastAsia="ru-RU"/>
        </w:rPr>
        <w:t>қолы/</w:t>
      </w:r>
      <w:r w:rsidRPr="00F12AF7">
        <w:rPr>
          <w:rFonts w:ascii="Times New Roman" w:hAnsi="Times New Roman"/>
          <w:color w:val="000000"/>
          <w:sz w:val="18"/>
          <w:szCs w:val="18"/>
          <w:lang w:eastAsia="ru-RU"/>
        </w:rPr>
        <w:t>подпись</w:t>
      </w:r>
      <w:r>
        <w:rPr>
          <w:rFonts w:ascii="Times New Roman" w:hAnsi="Times New Roman"/>
          <w:color w:val="000000"/>
          <w:sz w:val="18"/>
          <w:szCs w:val="18"/>
          <w:lang w:eastAsia="ru-RU"/>
        </w:rPr>
        <w:t>)</w:t>
      </w:r>
    </w:p>
    <w:p w:rsidR="00351308" w:rsidRDefault="00351308" w:rsidP="00F12AF7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351308" w:rsidRDefault="00351308" w:rsidP="00F12AF7">
      <w:pPr>
        <w:shd w:val="clear" w:color="auto" w:fill="FFFFFF"/>
        <w:spacing w:after="0" w:line="240" w:lineRule="auto"/>
        <w:jc w:val="right"/>
        <w:rPr>
          <w:rFonts w:ascii="Times New Roman" w:hAnsi="Times New Roman"/>
          <w:color w:val="000000"/>
          <w:sz w:val="18"/>
          <w:szCs w:val="18"/>
          <w:lang w:eastAsia="ru-RU"/>
        </w:rPr>
      </w:pPr>
    </w:p>
    <w:p w:rsidR="00351308" w:rsidRPr="00D9788B" w:rsidRDefault="00351308" w:rsidP="002967B1">
      <w:pPr>
        <w:spacing w:after="0" w:line="360" w:lineRule="auto"/>
        <w:rPr>
          <w:rFonts w:ascii="Times New Roman" w:hAnsi="Times New Roman"/>
          <w:sz w:val="24"/>
          <w:szCs w:val="24"/>
        </w:rPr>
      </w:pPr>
    </w:p>
    <w:sectPr w:rsidR="00351308" w:rsidRPr="00D9788B" w:rsidSect="00BA4AFF">
      <w:footerReference w:type="default" r:id="rId7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51308" w:rsidRDefault="00351308">
      <w:r>
        <w:separator/>
      </w:r>
    </w:p>
  </w:endnote>
  <w:endnote w:type="continuationSeparator" w:id="0">
    <w:p w:rsidR="00351308" w:rsidRDefault="003513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entury Gothic"/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KZ Times New Roman">
    <w:altName w:val="Times New Roman"/>
    <w:panose1 w:val="00000000000000000000"/>
    <w:charset w:val="CC"/>
    <w:family w:val="roman"/>
    <w:notTrueType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51308" w:rsidRPr="00F87717" w:rsidRDefault="00351308" w:rsidP="007D6278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  <w:lang w:val="be-BY" w:eastAsia="ru-RU"/>
      </w:rPr>
    </w:pPr>
    <w:r w:rsidRPr="00F87717">
      <w:rPr>
        <w:rFonts w:ascii="Times New Roman" w:hAnsi="Times New Roman"/>
        <w:sz w:val="18"/>
        <w:szCs w:val="18"/>
        <w:lang w:val="be-BY" w:eastAsia="ru-RU"/>
      </w:rPr>
      <w:t xml:space="preserve">Ф </w:t>
    </w:r>
    <w:r w:rsidRPr="00F87717">
      <w:rPr>
        <w:rFonts w:ascii="Times New Roman" w:hAnsi="Times New Roman"/>
        <w:sz w:val="18"/>
        <w:szCs w:val="18"/>
      </w:rPr>
      <w:t xml:space="preserve">ВКМЖ </w:t>
    </w:r>
    <w:r w:rsidRPr="00F87717">
      <w:rPr>
        <w:rFonts w:ascii="Times New Roman" w:hAnsi="Times New Roman"/>
        <w:sz w:val="18"/>
        <w:szCs w:val="18"/>
        <w:lang w:val="be-BY" w:eastAsia="ru-RU"/>
      </w:rPr>
      <w:t>605-15-1</w:t>
    </w:r>
    <w:r>
      <w:rPr>
        <w:rFonts w:ascii="Times New Roman" w:hAnsi="Times New Roman"/>
        <w:sz w:val="18"/>
        <w:szCs w:val="18"/>
        <w:lang w:val="be-BY" w:eastAsia="ru-RU"/>
      </w:rPr>
      <w:t>9</w:t>
    </w:r>
    <w:r w:rsidRPr="00F87717">
      <w:rPr>
        <w:rFonts w:ascii="Times New Roman" w:hAnsi="Times New Roman"/>
        <w:sz w:val="18"/>
        <w:szCs w:val="18"/>
        <w:lang w:val="be-BY" w:eastAsia="ru-RU"/>
      </w:rPr>
      <w:t xml:space="preserve"> Студенттің курстық жұмысына сын пікір. Екінші басылым.</w:t>
    </w:r>
  </w:p>
  <w:p w:rsidR="00351308" w:rsidRPr="00F87717" w:rsidRDefault="00351308" w:rsidP="007D6278">
    <w:pPr>
      <w:tabs>
        <w:tab w:val="center" w:pos="4677"/>
        <w:tab w:val="right" w:pos="9355"/>
      </w:tabs>
      <w:spacing w:after="0" w:line="240" w:lineRule="auto"/>
      <w:rPr>
        <w:rFonts w:ascii="Times New Roman" w:hAnsi="Times New Roman"/>
        <w:sz w:val="18"/>
        <w:szCs w:val="18"/>
        <w:lang w:val="be-BY" w:eastAsia="ru-RU"/>
      </w:rPr>
    </w:pPr>
    <w:r w:rsidRPr="00F87717">
      <w:rPr>
        <w:rFonts w:ascii="Times New Roman" w:hAnsi="Times New Roman"/>
        <w:sz w:val="18"/>
        <w:szCs w:val="18"/>
        <w:lang w:val="be-BY" w:eastAsia="ru-RU"/>
      </w:rPr>
      <w:t xml:space="preserve">Ф </w:t>
    </w:r>
    <w:r w:rsidRPr="00F87717">
      <w:rPr>
        <w:rFonts w:ascii="Times New Roman" w:hAnsi="Times New Roman"/>
        <w:sz w:val="18"/>
        <w:szCs w:val="18"/>
      </w:rPr>
      <w:t xml:space="preserve">ВКМЖ </w:t>
    </w:r>
    <w:r w:rsidRPr="00F87717">
      <w:rPr>
        <w:rFonts w:ascii="Times New Roman" w:hAnsi="Times New Roman"/>
        <w:sz w:val="18"/>
        <w:szCs w:val="18"/>
        <w:lang w:val="be-BY" w:eastAsia="ru-RU"/>
      </w:rPr>
      <w:t>605-15-1</w:t>
    </w:r>
    <w:r>
      <w:rPr>
        <w:rFonts w:ascii="Times New Roman" w:hAnsi="Times New Roman"/>
        <w:sz w:val="18"/>
        <w:szCs w:val="18"/>
        <w:lang w:val="be-BY" w:eastAsia="ru-RU"/>
      </w:rPr>
      <w:t>9</w:t>
    </w:r>
    <w:r w:rsidRPr="00F87717">
      <w:rPr>
        <w:rFonts w:ascii="Times New Roman" w:hAnsi="Times New Roman"/>
        <w:sz w:val="18"/>
        <w:szCs w:val="18"/>
        <w:lang w:val="be-BY" w:eastAsia="ru-RU"/>
      </w:rPr>
      <w:t xml:space="preserve"> Рецензия на  курсовую работу студента. Издание второе.</w:t>
    </w:r>
  </w:p>
  <w:p w:rsidR="00351308" w:rsidRDefault="0035130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51308" w:rsidRDefault="00351308">
      <w:r>
        <w:separator/>
      </w:r>
    </w:p>
  </w:footnote>
  <w:footnote w:type="continuationSeparator" w:id="0">
    <w:p w:rsidR="00351308" w:rsidRDefault="0035130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82041C"/>
    <w:multiLevelType w:val="hybridMultilevel"/>
    <w:tmpl w:val="B8808F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56BB1"/>
    <w:rsid w:val="00014CEE"/>
    <w:rsid w:val="00155529"/>
    <w:rsid w:val="001940B8"/>
    <w:rsid w:val="001A610B"/>
    <w:rsid w:val="002967B1"/>
    <w:rsid w:val="00351308"/>
    <w:rsid w:val="003A687A"/>
    <w:rsid w:val="0045748A"/>
    <w:rsid w:val="00461133"/>
    <w:rsid w:val="00492D36"/>
    <w:rsid w:val="00512104"/>
    <w:rsid w:val="005573B4"/>
    <w:rsid w:val="00727ED5"/>
    <w:rsid w:val="00751541"/>
    <w:rsid w:val="007D05BB"/>
    <w:rsid w:val="007D4660"/>
    <w:rsid w:val="007D6278"/>
    <w:rsid w:val="007F0F2E"/>
    <w:rsid w:val="007F1E03"/>
    <w:rsid w:val="00802D78"/>
    <w:rsid w:val="00856BB1"/>
    <w:rsid w:val="008B320D"/>
    <w:rsid w:val="00933EC8"/>
    <w:rsid w:val="00970EFD"/>
    <w:rsid w:val="009E3D21"/>
    <w:rsid w:val="009F7A91"/>
    <w:rsid w:val="00A0247C"/>
    <w:rsid w:val="00A30B01"/>
    <w:rsid w:val="00B5686E"/>
    <w:rsid w:val="00BA4AFF"/>
    <w:rsid w:val="00C92365"/>
    <w:rsid w:val="00C955D3"/>
    <w:rsid w:val="00D57E73"/>
    <w:rsid w:val="00D90B4E"/>
    <w:rsid w:val="00D9788B"/>
    <w:rsid w:val="00E44401"/>
    <w:rsid w:val="00E4755D"/>
    <w:rsid w:val="00F12AF7"/>
    <w:rsid w:val="00F87717"/>
    <w:rsid w:val="00FF6B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29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B320D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/>
      <w:sz w:val="32"/>
      <w:szCs w:val="32"/>
      <w:lang w:eastAsia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B320D"/>
    <w:rPr>
      <w:rFonts w:ascii="Times New Roman" w:hAnsi="Times New Roman" w:cs="Times New Roman"/>
      <w:sz w:val="32"/>
      <w:szCs w:val="32"/>
      <w:lang w:eastAsia="ru-RU"/>
    </w:rPr>
  </w:style>
  <w:style w:type="character" w:styleId="Strong">
    <w:name w:val="Strong"/>
    <w:basedOn w:val="DefaultParagraphFont"/>
    <w:uiPriority w:val="99"/>
    <w:qFormat/>
    <w:rsid w:val="00727ED5"/>
    <w:rPr>
      <w:rFonts w:cs="Times New Roman"/>
      <w:b/>
      <w:bCs/>
    </w:rPr>
  </w:style>
  <w:style w:type="character" w:customStyle="1" w:styleId="apple-converted-space">
    <w:name w:val="apple-converted-space"/>
    <w:basedOn w:val="DefaultParagraphFont"/>
    <w:uiPriority w:val="99"/>
    <w:rsid w:val="00727ED5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rsid w:val="001A61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A61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8B320D"/>
    <w:pPr>
      <w:ind w:left="720"/>
      <w:contextualSpacing/>
    </w:pPr>
  </w:style>
  <w:style w:type="paragraph" w:styleId="Title">
    <w:name w:val="Title"/>
    <w:basedOn w:val="Normal"/>
    <w:link w:val="TitleChar"/>
    <w:uiPriority w:val="99"/>
    <w:qFormat/>
    <w:rsid w:val="008B320D"/>
    <w:pPr>
      <w:spacing w:after="0" w:line="240" w:lineRule="auto"/>
      <w:jc w:val="center"/>
    </w:pPr>
    <w:rPr>
      <w:rFonts w:ascii="KZ Times New Roman" w:eastAsia="Times New Roman" w:hAnsi="KZ Times New Roman"/>
      <w:sz w:val="28"/>
      <w:szCs w:val="24"/>
      <w:lang w:eastAsia="ru-RU"/>
    </w:rPr>
  </w:style>
  <w:style w:type="character" w:customStyle="1" w:styleId="TitleChar">
    <w:name w:val="Title Char"/>
    <w:basedOn w:val="DefaultParagraphFont"/>
    <w:link w:val="Title"/>
    <w:uiPriority w:val="99"/>
    <w:locked/>
    <w:rsid w:val="008B320D"/>
    <w:rPr>
      <w:rFonts w:ascii="KZ Times New Roman" w:hAnsi="KZ 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rsid w:val="00F12AF7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51541"/>
    <w:rPr>
      <w:rFonts w:cs="Times New Roman"/>
      <w:lang w:eastAsia="en-US"/>
    </w:rPr>
  </w:style>
  <w:style w:type="paragraph" w:styleId="Footer">
    <w:name w:val="footer"/>
    <w:basedOn w:val="Normal"/>
    <w:link w:val="FooterChar"/>
    <w:uiPriority w:val="99"/>
    <w:rsid w:val="00F12AF7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751541"/>
    <w:rPr>
      <w:rFonts w:cs="Times New Roman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524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9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24</TotalTime>
  <Pages>1</Pages>
  <Words>279</Words>
  <Characters>1592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123456</dc:creator>
  <cp:keywords/>
  <dc:description/>
  <cp:lastModifiedBy>Ира</cp:lastModifiedBy>
  <cp:revision>43</cp:revision>
  <cp:lastPrinted>2016-01-21T08:39:00Z</cp:lastPrinted>
  <dcterms:created xsi:type="dcterms:W3CDTF">2016-01-21T08:40:00Z</dcterms:created>
  <dcterms:modified xsi:type="dcterms:W3CDTF">2019-10-12T13:52:00Z</dcterms:modified>
</cp:coreProperties>
</file>