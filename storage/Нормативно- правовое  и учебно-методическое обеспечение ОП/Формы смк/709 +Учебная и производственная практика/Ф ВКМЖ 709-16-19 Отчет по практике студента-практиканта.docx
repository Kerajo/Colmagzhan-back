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92" w:rsidRDefault="002D4692" w:rsidP="00FF5694">
      <w:pPr>
        <w:jc w:val="center"/>
        <w:rPr>
          <w:b/>
        </w:rPr>
      </w:pPr>
      <w:r>
        <w:rPr>
          <w:b/>
          <w:lang w:val="kk-KZ"/>
        </w:rPr>
        <w:t>ПРАКТИКАНТ-СТУДЕНТТІҢ  ІС-ТӘЖІРИБЕ  БОЙЫНША  ЕСЕБІ /</w:t>
      </w:r>
      <w:r>
        <w:rPr>
          <w:b/>
        </w:rPr>
        <w:t xml:space="preserve"> </w:t>
      </w:r>
    </w:p>
    <w:p w:rsidR="002D4692" w:rsidRPr="005C610E" w:rsidRDefault="002D4692" w:rsidP="00FF5694">
      <w:pPr>
        <w:jc w:val="center"/>
      </w:pPr>
      <w:r>
        <w:rPr>
          <w:b/>
        </w:rPr>
        <w:t>ОТЧЕТ ПО ПРАКТИКЕ СТУДЕНТА-ПРАКТИКАНТА</w:t>
      </w:r>
    </w:p>
    <w:p w:rsidR="002D4692" w:rsidRPr="00630749" w:rsidRDefault="002D4692" w:rsidP="00FF5694">
      <w:pPr>
        <w:jc w:val="center"/>
      </w:pPr>
    </w:p>
    <w:p w:rsidR="002D4692" w:rsidRPr="009B4240" w:rsidRDefault="002D4692" w:rsidP="00FF5694">
      <w:r>
        <w:rPr>
          <w:lang w:val="kk-KZ"/>
        </w:rPr>
        <w:t xml:space="preserve">Студент  </w:t>
      </w:r>
      <w:r w:rsidRPr="00FB739A">
        <w:t>__________________</w:t>
      </w:r>
      <w:r w:rsidRPr="009B4240">
        <w:t>____________________________________________________</w:t>
      </w:r>
    </w:p>
    <w:p w:rsidR="002D4692" w:rsidRPr="004178FC" w:rsidRDefault="002D4692" w:rsidP="00FF5694">
      <w:pPr>
        <w:jc w:val="center"/>
        <w:rPr>
          <w:sz w:val="18"/>
          <w:szCs w:val="18"/>
        </w:rPr>
      </w:pPr>
      <w:r w:rsidRPr="004178FC">
        <w:rPr>
          <w:sz w:val="18"/>
          <w:szCs w:val="18"/>
          <w:vertAlign w:val="superscript"/>
        </w:rPr>
        <w:t>(аты-жөні)</w:t>
      </w:r>
    </w:p>
    <w:p w:rsidR="002D4692" w:rsidRPr="009B4240" w:rsidRDefault="002D4692" w:rsidP="00FF5694">
      <w:r>
        <w:t>өндірістік іс</w:t>
      </w:r>
      <w:r w:rsidRPr="009B4240">
        <w:t>-</w:t>
      </w:r>
      <w:r>
        <w:t>тәжірибе бойынша сауалнама есебі / отчет-анкета по профессиональной практике</w:t>
      </w:r>
      <w:r w:rsidRPr="005C610E">
        <w:t xml:space="preserve"> студента</w:t>
      </w:r>
    </w:p>
    <w:p w:rsidR="002D4692" w:rsidRDefault="002D4692" w:rsidP="00055748">
      <w:r>
        <w:t>Курс/</w:t>
      </w:r>
      <w:r w:rsidRPr="005C610E">
        <w:t>курса</w:t>
      </w:r>
      <w:r>
        <w:t xml:space="preserve"> </w:t>
      </w:r>
      <w:r w:rsidRPr="008B357F">
        <w:rPr>
          <w:u w:val="single"/>
        </w:rPr>
        <w:t>_</w:t>
      </w:r>
      <w:r>
        <w:rPr>
          <w:u w:val="single"/>
        </w:rPr>
        <w:t>______</w:t>
      </w:r>
      <w:r w:rsidRPr="008B357F">
        <w:rPr>
          <w:u w:val="single"/>
        </w:rPr>
        <w:t>_</w:t>
      </w:r>
      <w:r>
        <w:t xml:space="preserve"> </w:t>
      </w:r>
    </w:p>
    <w:p w:rsidR="002D4692" w:rsidRPr="0092438C" w:rsidRDefault="002D4692" w:rsidP="00055748">
      <w:r w:rsidRPr="004178FC">
        <w:t>Мамандық</w:t>
      </w:r>
      <w:r>
        <w:t>/специальность ____________________________________________________</w:t>
      </w:r>
    </w:p>
    <w:p w:rsidR="002D4692" w:rsidRDefault="002D4692" w:rsidP="00055748">
      <w:pPr>
        <w:rPr>
          <w:u w:val="single"/>
        </w:rPr>
      </w:pPr>
      <w:r>
        <w:t>20______ж.  ______________- 20</w:t>
      </w:r>
      <w:r>
        <w:softHyphen/>
        <w:t>___ж______________________________ аралығында /</w:t>
      </w:r>
      <w:r w:rsidRPr="005C610E">
        <w:t xml:space="preserve"> в период</w:t>
      </w:r>
      <w:r>
        <w:t xml:space="preserve"> с  </w:t>
      </w:r>
      <w:r w:rsidRPr="00826C7F">
        <w:rPr>
          <w:u w:val="single"/>
        </w:rPr>
        <w:t>«</w:t>
      </w:r>
      <w:r>
        <w:rPr>
          <w:u w:val="single"/>
        </w:rPr>
        <w:t xml:space="preserve">    </w:t>
      </w:r>
      <w:r w:rsidRPr="00826C7F">
        <w:rPr>
          <w:u w:val="single"/>
        </w:rPr>
        <w:t xml:space="preserve">» </w:t>
      </w:r>
      <w:r>
        <w:rPr>
          <w:u w:val="single"/>
        </w:rPr>
        <w:t xml:space="preserve"> ________________ </w:t>
      </w:r>
      <w:r w:rsidRPr="00826C7F">
        <w:rPr>
          <w:u w:val="single"/>
        </w:rPr>
        <w:t xml:space="preserve">  20</w:t>
      </w:r>
      <w:r>
        <w:rPr>
          <w:u w:val="single"/>
        </w:rPr>
        <w:t xml:space="preserve">    </w:t>
      </w:r>
      <w:r w:rsidRPr="00826C7F">
        <w:rPr>
          <w:u w:val="single"/>
        </w:rPr>
        <w:t xml:space="preserve"> г.</w:t>
      </w:r>
      <w:r>
        <w:t xml:space="preserve">  по  </w:t>
      </w:r>
      <w:r w:rsidRPr="00826C7F">
        <w:rPr>
          <w:u w:val="single"/>
        </w:rPr>
        <w:t xml:space="preserve">« </w:t>
      </w:r>
      <w:r>
        <w:rPr>
          <w:u w:val="single"/>
        </w:rPr>
        <w:t xml:space="preserve">  </w:t>
      </w:r>
      <w:r w:rsidRPr="00826C7F">
        <w:rPr>
          <w:u w:val="single"/>
        </w:rPr>
        <w:t xml:space="preserve"> »  </w:t>
      </w:r>
      <w:r>
        <w:rPr>
          <w:u w:val="single"/>
        </w:rPr>
        <w:t xml:space="preserve">                          </w:t>
      </w:r>
      <w:r w:rsidRPr="00826C7F">
        <w:rPr>
          <w:u w:val="single"/>
        </w:rPr>
        <w:t xml:space="preserve">  20 г.</w:t>
      </w:r>
    </w:p>
    <w:p w:rsidR="002D4692" w:rsidRDefault="002D4692" w:rsidP="00FF5694"/>
    <w:p w:rsidR="002D4692" w:rsidRDefault="002D4692" w:rsidP="00FF5694">
      <w:pPr>
        <w:numPr>
          <w:ilvl w:val="0"/>
          <w:numId w:val="1"/>
        </w:numPr>
        <w:tabs>
          <w:tab w:val="left" w:pos="0"/>
          <w:tab w:val="left" w:pos="360"/>
        </w:tabs>
        <w:ind w:left="0" w:firstLine="0"/>
      </w:pPr>
      <w:r>
        <w:t>Өндірістік іс</w:t>
      </w:r>
      <w:r w:rsidRPr="00FB739A">
        <w:t>-</w:t>
      </w:r>
      <w:r>
        <w:t>тәжірибе бойынша жоспардың орындалуы /</w:t>
      </w:r>
      <w:r w:rsidRPr="005C610E">
        <w:t xml:space="preserve"> Выполнение плана по</w:t>
      </w:r>
      <w:r>
        <w:t xml:space="preserve"> профессио-    </w:t>
      </w:r>
    </w:p>
    <w:p w:rsidR="002D4692" w:rsidRPr="00630749" w:rsidRDefault="002D4692" w:rsidP="00FF5694">
      <w:pPr>
        <w:tabs>
          <w:tab w:val="left" w:pos="0"/>
          <w:tab w:val="left" w:pos="360"/>
        </w:tabs>
      </w:pPr>
      <w:r>
        <w:t xml:space="preserve">       нальной практике_</w:t>
      </w:r>
      <w:r w:rsidRPr="00FB739A">
        <w:t>____________________</w:t>
      </w:r>
      <w:r>
        <w:t>_____________________________________________</w:t>
      </w:r>
    </w:p>
    <w:p w:rsidR="002D4692" w:rsidRPr="004178FC" w:rsidRDefault="002D4692" w:rsidP="00FF5694">
      <w:pPr>
        <w:ind w:firstLine="360"/>
        <w:jc w:val="both"/>
      </w:pPr>
      <w:r w:rsidRPr="004178FC">
        <w:t>__________</w:t>
      </w:r>
      <w:r w:rsidRPr="005C78AB">
        <w:t>_____________________________________________________</w:t>
      </w:r>
      <w:r>
        <w:t>___________________</w:t>
      </w:r>
    </w:p>
    <w:p w:rsidR="002D4692" w:rsidRDefault="002D4692" w:rsidP="00FF5694">
      <w:pPr>
        <w:numPr>
          <w:ilvl w:val="0"/>
          <w:numId w:val="1"/>
        </w:numPr>
        <w:tabs>
          <w:tab w:val="clear" w:pos="360"/>
        </w:tabs>
        <w:ind w:left="420" w:hanging="420"/>
      </w:pPr>
      <w:r>
        <w:t xml:space="preserve">Қатысқан іс-шаралар саны. Олардың қайсысы сәтті өтті және неліктен? Қайсысы қиындықтар тудырды, неліктен? / </w:t>
      </w:r>
      <w:r w:rsidRPr="005C610E">
        <w:t>Количество посещенных мероприятий. Какие из них проходили более удачно и почему? Какие вызвали затруднения</w:t>
      </w:r>
      <w:r>
        <w:t xml:space="preserve"> </w:t>
      </w:r>
      <w:r w:rsidRPr="005C610E">
        <w:t>и</w:t>
      </w:r>
      <w:r>
        <w:t xml:space="preserve"> </w:t>
      </w:r>
      <w:r w:rsidRPr="005C610E">
        <w:t>почему?</w:t>
      </w:r>
      <w:r w:rsidRPr="00FB739A">
        <w:t>__________</w:t>
      </w:r>
      <w:r>
        <w:t>______________________</w:t>
      </w:r>
      <w:r w:rsidRPr="00D76CD5">
        <w:t xml:space="preserve"> ______________</w:t>
      </w:r>
      <w:r>
        <w:t>____________________________________________________________________________________________________________________________________________________</w:t>
      </w:r>
    </w:p>
    <w:p w:rsidR="002D4692" w:rsidRPr="00630749" w:rsidRDefault="002D4692" w:rsidP="00FF5694">
      <w:pPr>
        <w:numPr>
          <w:ilvl w:val="0"/>
          <w:numId w:val="1"/>
        </w:numPr>
        <w:tabs>
          <w:tab w:val="clear" w:pos="360"/>
        </w:tabs>
        <w:ind w:left="420" w:hanging="420"/>
      </w:pPr>
      <w:r>
        <w:t xml:space="preserve">Жұмыста қандай әдістер қолданылды / </w:t>
      </w:r>
      <w:r w:rsidRPr="005C610E">
        <w:t>Какие методы работы были использованы?</w:t>
      </w:r>
      <w:r w:rsidRPr="00630749">
        <w:t xml:space="preserve"> ________________________________________________________</w:t>
      </w:r>
      <w:r>
        <w:t>_________________________</w:t>
      </w:r>
    </w:p>
    <w:p w:rsidR="002D4692" w:rsidRPr="004613C5" w:rsidRDefault="002D4692" w:rsidP="00FF5694">
      <w:pPr>
        <w:ind w:left="420" w:hanging="60"/>
      </w:pPr>
      <w:r>
        <w:rPr>
          <w:lang w:val="en-US"/>
        </w:rPr>
        <w:t>________________________________________________________________________</w:t>
      </w:r>
      <w:r>
        <w:t>_________</w:t>
      </w:r>
    </w:p>
    <w:p w:rsidR="002D4692" w:rsidRPr="00630749" w:rsidRDefault="002D4692" w:rsidP="00FF5694">
      <w:pPr>
        <w:numPr>
          <w:ilvl w:val="0"/>
          <w:numId w:val="1"/>
        </w:numPr>
        <w:tabs>
          <w:tab w:val="clear" w:pos="360"/>
          <w:tab w:val="left" w:pos="420"/>
          <w:tab w:val="num" w:pos="720"/>
        </w:tabs>
        <w:ind w:left="420" w:hanging="420"/>
        <w:jc w:val="both"/>
      </w:pPr>
      <w:r>
        <w:t>Іс-тәжірибе үрдісінде қандай білім, білік және дағдылар қалыптасты /</w:t>
      </w:r>
      <w:r w:rsidRPr="005C610E">
        <w:t xml:space="preserve"> Какие знания, умения и навыки приобретены в процессе практики?</w:t>
      </w:r>
      <w:r>
        <w:t xml:space="preserve"> ____________________________________________</w:t>
      </w:r>
    </w:p>
    <w:p w:rsidR="002D4692" w:rsidRDefault="002D4692" w:rsidP="00FF5694">
      <w:pPr>
        <w:ind w:left="360"/>
        <w:jc w:val="both"/>
      </w:pPr>
      <w:r>
        <w:rPr>
          <w:lang w:val="en-US"/>
        </w:rPr>
        <w:t>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</w:t>
      </w:r>
    </w:p>
    <w:p w:rsidR="002D4692" w:rsidRDefault="002D4692" w:rsidP="00FF5694">
      <w:pPr>
        <w:numPr>
          <w:ilvl w:val="0"/>
          <w:numId w:val="1"/>
        </w:numPr>
        <w:tabs>
          <w:tab w:val="clear" w:pos="360"/>
        </w:tabs>
        <w:ind w:left="420" w:hanging="420"/>
      </w:pPr>
      <w:r>
        <w:t>Практиканта іс-тәжірибе кезінде туындаған қиындықтар /</w:t>
      </w:r>
      <w:r w:rsidRPr="005C610E">
        <w:t xml:space="preserve"> Трудности, которые испытывал практикант во время практики</w:t>
      </w:r>
      <w:r>
        <w:t>? _________________________________________________________________________________</w:t>
      </w:r>
    </w:p>
    <w:p w:rsidR="002D4692" w:rsidRDefault="002D4692" w:rsidP="00FF5694">
      <w:pPr>
        <w:ind w:left="420" w:hanging="420"/>
        <w:jc w:val="both"/>
      </w:pPr>
      <w:r>
        <w:t xml:space="preserve">      __________________________________________________________________________________ _________________________________________________________________________________</w:t>
      </w:r>
    </w:p>
    <w:p w:rsidR="002D4692" w:rsidRDefault="002D4692" w:rsidP="00FF5694">
      <w:pPr>
        <w:numPr>
          <w:ilvl w:val="0"/>
          <w:numId w:val="1"/>
        </w:numPr>
        <w:tabs>
          <w:tab w:val="clear" w:pos="360"/>
        </w:tabs>
        <w:ind w:left="420" w:hanging="420"/>
      </w:pPr>
      <w:r>
        <w:t>Өзбетінділігім көрінді /</w:t>
      </w:r>
      <w:r w:rsidRPr="005C610E">
        <w:t xml:space="preserve"> Моя самостоятельность проявилась</w:t>
      </w:r>
      <w:r>
        <w:t xml:space="preserve"> _________________________________________________________________________________</w:t>
      </w:r>
    </w:p>
    <w:p w:rsidR="002D4692" w:rsidRDefault="002D4692" w:rsidP="00FF5694">
      <w:pPr>
        <w:ind w:left="420" w:hanging="420"/>
        <w:jc w:val="both"/>
      </w:pPr>
      <w:r>
        <w:t xml:space="preserve">       _________________________________________________________________________________</w:t>
      </w:r>
    </w:p>
    <w:p w:rsidR="002D4692" w:rsidRDefault="002D4692" w:rsidP="00FF5694">
      <w:pPr>
        <w:numPr>
          <w:ilvl w:val="0"/>
          <w:numId w:val="1"/>
        </w:numPr>
        <w:tabs>
          <w:tab w:val="clear" w:pos="360"/>
        </w:tabs>
        <w:ind w:left="420" w:hanging="420"/>
      </w:pPr>
      <w:r>
        <w:t>Ең қызықты болды /</w:t>
      </w:r>
      <w:r w:rsidRPr="005C610E">
        <w:t xml:space="preserve"> Самым интересным было</w:t>
      </w:r>
      <w:r>
        <w:t xml:space="preserve"> _________________________________________________________________________________</w:t>
      </w:r>
    </w:p>
    <w:p w:rsidR="002D4692" w:rsidRDefault="002D4692" w:rsidP="00FF5694">
      <w:pPr>
        <w:ind w:left="420" w:hanging="420"/>
        <w:jc w:val="both"/>
      </w:pPr>
      <w:r>
        <w:t xml:space="preserve">       _________________________________________________________________________________</w:t>
      </w:r>
    </w:p>
    <w:p w:rsidR="002D4692" w:rsidRDefault="002D4692" w:rsidP="00FF5694">
      <w:pPr>
        <w:numPr>
          <w:ilvl w:val="0"/>
          <w:numId w:val="1"/>
        </w:numPr>
        <w:tabs>
          <w:tab w:val="clear" w:pos="360"/>
        </w:tabs>
        <w:ind w:left="420" w:hanging="420"/>
      </w:pPr>
      <w:r>
        <w:t>Мен үйрендім /</w:t>
      </w:r>
      <w:r w:rsidRPr="005C610E">
        <w:t xml:space="preserve"> Я научился (научилась) </w:t>
      </w:r>
      <w:r>
        <w:t>_________________________________________________________________________________</w:t>
      </w:r>
    </w:p>
    <w:p w:rsidR="002D4692" w:rsidRDefault="002D4692" w:rsidP="00FF5694">
      <w:pPr>
        <w:ind w:left="420" w:hanging="420"/>
        <w:jc w:val="both"/>
      </w:pPr>
      <w:r>
        <w:t xml:space="preserve">       _________________________________________________________________________________</w:t>
      </w:r>
    </w:p>
    <w:p w:rsidR="002D4692" w:rsidRDefault="002D4692" w:rsidP="00FF5694">
      <w:pPr>
        <w:ind w:left="420" w:hanging="420"/>
        <w:jc w:val="both"/>
      </w:pPr>
      <w:r>
        <w:t xml:space="preserve">       _________________________________________________________________________________</w:t>
      </w:r>
    </w:p>
    <w:p w:rsidR="002D4692" w:rsidRDefault="002D4692" w:rsidP="00FF5694">
      <w:pPr>
        <w:numPr>
          <w:ilvl w:val="0"/>
          <w:numId w:val="1"/>
        </w:numPr>
        <w:tabs>
          <w:tab w:val="clear" w:pos="360"/>
        </w:tabs>
        <w:ind w:left="420" w:hanging="420"/>
      </w:pPr>
      <w:r>
        <w:t>Өз жұмысыңызды бағалаңыз /</w:t>
      </w:r>
      <w:r w:rsidRPr="005C610E">
        <w:t xml:space="preserve"> Оцените свою работу _</w:t>
      </w:r>
      <w:r>
        <w:t>________________________________________________________________________________</w:t>
      </w:r>
    </w:p>
    <w:p w:rsidR="002D4692" w:rsidRDefault="002D4692" w:rsidP="00FF5694">
      <w:pPr>
        <w:ind w:left="420" w:hanging="420"/>
        <w:jc w:val="both"/>
      </w:pPr>
      <w:r>
        <w:t xml:space="preserve">       _________________________________________________________________________________</w:t>
      </w:r>
    </w:p>
    <w:p w:rsidR="002D4692" w:rsidRDefault="002D4692" w:rsidP="00FF5694">
      <w:pPr>
        <w:numPr>
          <w:ilvl w:val="0"/>
          <w:numId w:val="1"/>
        </w:numPr>
        <w:tabs>
          <w:tab w:val="clear" w:pos="360"/>
        </w:tabs>
        <w:ind w:left="420" w:hanging="420"/>
      </w:pPr>
      <w:r>
        <w:t>Іс-тәжірибе бойынша жалпы қорытынды / Общие выводы по практике _________________________________________________________________________________</w:t>
      </w:r>
    </w:p>
    <w:p w:rsidR="002D4692" w:rsidRDefault="002D4692" w:rsidP="00FF5694">
      <w:pPr>
        <w:ind w:left="420" w:hanging="420"/>
        <w:jc w:val="both"/>
      </w:pPr>
      <w:r>
        <w:t xml:space="preserve">       _________________________________________________________________________________</w:t>
      </w:r>
    </w:p>
    <w:p w:rsidR="002D4692" w:rsidRDefault="002D4692" w:rsidP="00FF5694">
      <w:pPr>
        <w:ind w:left="420" w:hanging="420"/>
        <w:jc w:val="both"/>
      </w:pPr>
      <w:r>
        <w:t xml:space="preserve">       _________________________________________________________________________________</w:t>
      </w:r>
    </w:p>
    <w:p w:rsidR="002D4692" w:rsidRDefault="002D4692" w:rsidP="00FF5694">
      <w:pPr>
        <w:ind w:left="420" w:hanging="420"/>
        <w:jc w:val="both"/>
        <w:rPr>
          <w:lang w:val="kk-KZ"/>
        </w:rPr>
      </w:pPr>
    </w:p>
    <w:p w:rsidR="002D4692" w:rsidRDefault="002D4692" w:rsidP="00FF5694">
      <w:pPr>
        <w:ind w:left="420" w:hanging="420"/>
        <w:jc w:val="both"/>
      </w:pPr>
      <w:r>
        <w:rPr>
          <w:lang w:val="kk-KZ"/>
        </w:rPr>
        <w:t xml:space="preserve">Машықтанушының қолы / </w:t>
      </w:r>
      <w:r>
        <w:t>Подпись практиканта ______________________</w:t>
      </w:r>
    </w:p>
    <w:p w:rsidR="002D4692" w:rsidRPr="00FB739A" w:rsidRDefault="002D4692" w:rsidP="009B4240">
      <w:pPr>
        <w:rPr>
          <w:lang w:val="kk-KZ"/>
        </w:rPr>
      </w:pPr>
    </w:p>
    <w:sectPr w:rsidR="002D4692" w:rsidRPr="00FB739A" w:rsidSect="009B4240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692" w:rsidRDefault="002D4692" w:rsidP="00630749">
      <w:r>
        <w:separator/>
      </w:r>
    </w:p>
  </w:endnote>
  <w:endnote w:type="continuationSeparator" w:id="0">
    <w:p w:rsidR="002D4692" w:rsidRDefault="002D4692" w:rsidP="00630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92" w:rsidRPr="004613C5" w:rsidRDefault="002D4692" w:rsidP="00AA7D5A">
    <w:pPr>
      <w:pStyle w:val="Footer"/>
      <w:rPr>
        <w:sz w:val="18"/>
        <w:szCs w:val="18"/>
      </w:rPr>
    </w:pPr>
    <w:r>
      <w:rPr>
        <w:sz w:val="18"/>
        <w:szCs w:val="18"/>
      </w:rPr>
      <w:t xml:space="preserve">Ф ВКМЖ 709-16-19 </w:t>
    </w:r>
    <w:r w:rsidRPr="00AA7D5A">
      <w:rPr>
        <w:sz w:val="18"/>
        <w:szCs w:val="18"/>
      </w:rPr>
      <w:t>Практикант-студенттің  іс-тәжірибе  бойынша  есебі</w:t>
    </w:r>
    <w:r>
      <w:rPr>
        <w:sz w:val="18"/>
        <w:szCs w:val="18"/>
      </w:rPr>
      <w:t xml:space="preserve">. </w:t>
    </w:r>
    <w:r w:rsidRPr="00B76A6C">
      <w:rPr>
        <w:sz w:val="18"/>
        <w:szCs w:val="18"/>
      </w:rPr>
      <w:t xml:space="preserve">Екінші </w:t>
    </w:r>
    <w:r>
      <w:rPr>
        <w:sz w:val="18"/>
        <w:szCs w:val="18"/>
      </w:rPr>
      <w:t>басылым.</w:t>
    </w:r>
  </w:p>
  <w:p w:rsidR="002D4692" w:rsidRPr="004613C5" w:rsidRDefault="002D4692" w:rsidP="00AA7D5A">
    <w:pPr>
      <w:pStyle w:val="Footer"/>
      <w:rPr>
        <w:sz w:val="18"/>
        <w:szCs w:val="18"/>
      </w:rPr>
    </w:pPr>
    <w:r>
      <w:rPr>
        <w:sz w:val="18"/>
        <w:szCs w:val="18"/>
      </w:rPr>
      <w:t>Ф ВКМЖ 709-16-19 О</w:t>
    </w:r>
    <w:r w:rsidRPr="004613C5">
      <w:rPr>
        <w:sz w:val="18"/>
        <w:szCs w:val="18"/>
      </w:rPr>
      <w:t>тчет по практике студента-практиканта</w:t>
    </w:r>
    <w:r>
      <w:rPr>
        <w:sz w:val="18"/>
        <w:szCs w:val="18"/>
      </w:rPr>
      <w:t>. Издание второе.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692" w:rsidRDefault="002D4692" w:rsidP="00630749">
      <w:r>
        <w:separator/>
      </w:r>
    </w:p>
  </w:footnote>
  <w:footnote w:type="continuationSeparator" w:id="0">
    <w:p w:rsidR="002D4692" w:rsidRDefault="002D4692" w:rsidP="00630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AC9684E8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</w:abstractNum>
  <w:abstractNum w:abstractNumId="1">
    <w:nsid w:val="3B4E67E3"/>
    <w:multiLevelType w:val="hybridMultilevel"/>
    <w:tmpl w:val="8A008E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CFD4276"/>
    <w:multiLevelType w:val="hybridMultilevel"/>
    <w:tmpl w:val="FA38FA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0749"/>
    <w:rsid w:val="00031FD2"/>
    <w:rsid w:val="00055748"/>
    <w:rsid w:val="00077106"/>
    <w:rsid w:val="000C62DA"/>
    <w:rsid w:val="00165932"/>
    <w:rsid w:val="002436C1"/>
    <w:rsid w:val="00260AB2"/>
    <w:rsid w:val="002A36FB"/>
    <w:rsid w:val="002D4692"/>
    <w:rsid w:val="0035550A"/>
    <w:rsid w:val="003F5B28"/>
    <w:rsid w:val="004178FC"/>
    <w:rsid w:val="004613C5"/>
    <w:rsid w:val="005137AD"/>
    <w:rsid w:val="005C610E"/>
    <w:rsid w:val="005C78AB"/>
    <w:rsid w:val="00630749"/>
    <w:rsid w:val="00662DAA"/>
    <w:rsid w:val="00672D9F"/>
    <w:rsid w:val="0078093F"/>
    <w:rsid w:val="00824D65"/>
    <w:rsid w:val="008267DB"/>
    <w:rsid w:val="00826C7F"/>
    <w:rsid w:val="00837652"/>
    <w:rsid w:val="008417EF"/>
    <w:rsid w:val="0088449A"/>
    <w:rsid w:val="008B357F"/>
    <w:rsid w:val="0092438C"/>
    <w:rsid w:val="0097056F"/>
    <w:rsid w:val="00975710"/>
    <w:rsid w:val="00986FBC"/>
    <w:rsid w:val="009B4240"/>
    <w:rsid w:val="009B7146"/>
    <w:rsid w:val="009D1255"/>
    <w:rsid w:val="009E73D2"/>
    <w:rsid w:val="00A02D63"/>
    <w:rsid w:val="00A74C79"/>
    <w:rsid w:val="00A860E0"/>
    <w:rsid w:val="00AA7D5A"/>
    <w:rsid w:val="00B6758B"/>
    <w:rsid w:val="00B76A6C"/>
    <w:rsid w:val="00B83BA2"/>
    <w:rsid w:val="00BE0F3B"/>
    <w:rsid w:val="00C3175C"/>
    <w:rsid w:val="00C63F7C"/>
    <w:rsid w:val="00D33913"/>
    <w:rsid w:val="00D76CD5"/>
    <w:rsid w:val="00E17995"/>
    <w:rsid w:val="00E200EC"/>
    <w:rsid w:val="00E57B42"/>
    <w:rsid w:val="00F561A4"/>
    <w:rsid w:val="00F64920"/>
    <w:rsid w:val="00FB739A"/>
    <w:rsid w:val="00FF5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749"/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сноски"/>
    <w:basedOn w:val="DefaultParagraphFont"/>
    <w:uiPriority w:val="99"/>
    <w:rsid w:val="00630749"/>
    <w:rPr>
      <w:rFonts w:cs="Times New Roman"/>
      <w:vertAlign w:val="superscript"/>
    </w:rPr>
  </w:style>
  <w:style w:type="character" w:customStyle="1" w:styleId="1">
    <w:name w:val="Знак сноски1"/>
    <w:uiPriority w:val="99"/>
    <w:rsid w:val="00630749"/>
    <w:rPr>
      <w:vertAlign w:val="superscript"/>
    </w:rPr>
  </w:style>
  <w:style w:type="paragraph" w:styleId="Header">
    <w:name w:val="header"/>
    <w:basedOn w:val="Normal"/>
    <w:link w:val="HeaderChar"/>
    <w:uiPriority w:val="99"/>
    <w:rsid w:val="004613C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86FBC"/>
    <w:rPr>
      <w:rFonts w:ascii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4613C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86FBC"/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09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134</TotalTime>
  <Pages>1</Pages>
  <Words>539</Words>
  <Characters>3077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Koksik</dc:creator>
  <cp:keywords/>
  <dc:description/>
  <cp:lastModifiedBy>Ира</cp:lastModifiedBy>
  <cp:revision>17</cp:revision>
  <dcterms:created xsi:type="dcterms:W3CDTF">2016-09-08T15:09:00Z</dcterms:created>
  <dcterms:modified xsi:type="dcterms:W3CDTF">2019-10-10T10:25:00Z</dcterms:modified>
</cp:coreProperties>
</file>