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BD" w:rsidRPr="003F6564" w:rsidRDefault="002E18BD" w:rsidP="0090685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/>
          <w:b/>
          <w:color w:val="1E1E1E"/>
          <w:sz w:val="28"/>
          <w:szCs w:val="28"/>
          <w:lang w:eastAsia="ru-RU"/>
        </w:rPr>
      </w:pPr>
      <w:r w:rsidRPr="003F6564">
        <w:rPr>
          <w:rFonts w:ascii="Times New Roman" w:hAnsi="Times New Roman"/>
          <w:b/>
          <w:color w:val="1E1E1E"/>
          <w:sz w:val="28"/>
          <w:szCs w:val="28"/>
          <w:lang w:eastAsia="ru-RU"/>
        </w:rPr>
        <w:t>Направление на профессиональную практику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      Остается на предприятии (организации)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П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риказ директора 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КГКП «Высший колледж имени Магжана Жумабаева» 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</w:pP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№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_______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(основание) от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"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__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"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________________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20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г.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обучающийся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________________________________________________________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                                                </w:t>
      </w:r>
      <w:r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                 </w:t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фамилия, имя, отчество (при его наличии)</w:t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br/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направляется для прохождения профессиональной практики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«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_____________________________________________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» 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____________________________________________________________________________________________________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                                                                            </w:t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(наименование предприятия (организации))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 xml:space="preserve">Срок начала профессиональной практики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«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»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20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г.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 xml:space="preserve">Срок завершения профессиональной практики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«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»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________________ 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20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г.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</w:p>
    <w:p w:rsidR="002E18BD" w:rsidRDefault="002E18BD" w:rsidP="00C9162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Руководитель организации образования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val="kk-KZ" w:eastAsia="ru-RU"/>
        </w:rPr>
        <w:t>Жандильдин Е.Б.</w:t>
      </w:r>
      <w:r>
        <w:rPr>
          <w:rFonts w:ascii="Times New Roman" w:hAnsi="Times New Roman"/>
          <w:color w:val="000000"/>
          <w:spacing w:val="2"/>
          <w:sz w:val="20"/>
          <w:szCs w:val="20"/>
          <w:lang w:val="kk-KZ" w:eastAsia="ru-RU"/>
        </w:rPr>
        <w:t xml:space="preserve">    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</w:p>
    <w:p w:rsidR="002E18BD" w:rsidRPr="00BE4A28" w:rsidRDefault="002E18BD" w:rsidP="00BE4A28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Место печати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                                                                                                                </w:t>
      </w:r>
      <w:r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                      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(подпись)</w:t>
      </w:r>
    </w:p>
    <w:p w:rsidR="002E18BD" w:rsidRDefault="002E18BD" w:rsidP="00C91622">
      <w:pPr>
        <w:shd w:val="clear" w:color="auto" w:fill="FFFFFF"/>
        <w:spacing w:after="0" w:line="240" w:lineRule="auto"/>
        <w:ind w:left="-1620" w:right="-725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>---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----------------------------------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-------------------------------------------------------------------------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------------------------------------------------------------------------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</w:t>
      </w:r>
    </w:p>
    <w:p w:rsidR="002E18BD" w:rsidRPr="00185715" w:rsidRDefault="002E18BD" w:rsidP="00C91622">
      <w:pPr>
        <w:shd w:val="clear" w:color="auto" w:fill="FFFFFF"/>
        <w:spacing w:after="0" w:line="240" w:lineRule="auto"/>
        <w:ind w:left="-1620" w:right="-725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Возвращается в учебное заведение</w:t>
      </w:r>
    </w:p>
    <w:p w:rsidR="002E18BD" w:rsidRPr="00BE4A28" w:rsidRDefault="002E18BD" w:rsidP="00BE4A28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/>
          <w:b/>
          <w:bCs/>
          <w:color w:val="1E1E1E"/>
          <w:sz w:val="28"/>
          <w:szCs w:val="28"/>
          <w:lang w:eastAsia="ru-RU"/>
        </w:rPr>
      </w:pPr>
      <w:r w:rsidRPr="00BE4A28">
        <w:rPr>
          <w:rFonts w:ascii="Times New Roman" w:hAnsi="Times New Roman"/>
          <w:b/>
          <w:bCs/>
          <w:color w:val="1E1E1E"/>
          <w:sz w:val="28"/>
          <w:szCs w:val="28"/>
          <w:lang w:eastAsia="ru-RU"/>
        </w:rPr>
        <w:t>Отметка о прибытии и выбытии</w:t>
      </w:r>
    </w:p>
    <w:p w:rsidR="002E18BD" w:rsidRPr="00185715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Обучающийся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_________________________________________________________________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 xml:space="preserve">                        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       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фамилия, имя, отчество (при его наличии)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br/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для прохождения профессиональной практики </w:t>
      </w:r>
      <w:r w:rsidRPr="00BE4A28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«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_________________________________________________________</w:t>
      </w:r>
      <w:r w:rsidRPr="00BE4A28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»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   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                 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(наименование профессиональной практики)</w:t>
      </w:r>
    </w:p>
    <w:tbl>
      <w:tblPr>
        <w:tblW w:w="10080" w:type="dxa"/>
        <w:tblInd w:w="108" w:type="dxa"/>
        <w:tblLook w:val="01E0"/>
      </w:tblPr>
      <w:tblGrid>
        <w:gridCol w:w="4564"/>
        <w:gridCol w:w="5516"/>
      </w:tblGrid>
      <w:tr w:rsidR="002E18BD" w:rsidRPr="00BE4A28" w:rsidTr="008B52D3">
        <w:trPr>
          <w:trHeight w:val="1561"/>
        </w:trPr>
        <w:tc>
          <w:tcPr>
            <w:tcW w:w="4680" w:type="dxa"/>
          </w:tcPr>
          <w:p w:rsidR="002E18BD" w:rsidRPr="00BE4A28" w:rsidRDefault="002E18BD" w:rsidP="00BE4A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Прибыл из </w:t>
            </w:r>
          </w:p>
          <w:p w:rsidR="002E18BD" w:rsidRPr="00BE4A28" w:rsidRDefault="002E18BD" w:rsidP="008B52D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КГКП «Высший колледж имени Магжана Жумабаева»</w:t>
            </w:r>
          </w:p>
          <w:p w:rsidR="002E18BD" w:rsidRPr="00BE4A28" w:rsidRDefault="002E18BD" w:rsidP="00DC38E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«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»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__________________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ж./г.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</w:t>
            </w:r>
          </w:p>
          <w:p w:rsidR="002E18BD" w:rsidRPr="00BE4A28" w:rsidRDefault="002E18BD" w:rsidP="00BE4A2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Руководитель учреждения 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_____________</w:t>
            </w:r>
          </w:p>
          <w:p w:rsidR="002E18BD" w:rsidRPr="00BE4A28" w:rsidRDefault="002E18BD" w:rsidP="00BE4A28">
            <w:pPr>
              <w:spacing w:after="0" w:line="240" w:lineRule="auto"/>
              <w:ind w:firstLine="1844"/>
              <w:jc w:val="both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     </w:t>
            </w:r>
            <w:r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</w:t>
            </w: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  </w:t>
            </w:r>
            <w:r w:rsidRPr="00BE4A28">
              <w:rPr>
                <w:rFonts w:ascii="Times New Roman" w:hAnsi="Times New Roman"/>
                <w:sz w:val="16"/>
                <w:szCs w:val="16"/>
                <w:lang w:eastAsia="ru-RU"/>
              </w:rPr>
              <w:t>подпись</w:t>
            </w:r>
          </w:p>
          <w:p w:rsidR="002E18BD" w:rsidRPr="00BE4A28" w:rsidRDefault="002E18BD" w:rsidP="00C91622">
            <w:pPr>
              <w:spacing w:after="0" w:line="240" w:lineRule="auto"/>
              <w:ind w:firstLine="612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М.</w:t>
            </w: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>О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400" w:type="dxa"/>
          </w:tcPr>
          <w:p w:rsidR="002E18BD" w:rsidRPr="00BE4A28" w:rsidRDefault="002E18BD" w:rsidP="00BE4A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Выбыл из</w:t>
            </w:r>
          </w:p>
          <w:p w:rsidR="002E18BD" w:rsidRPr="00BE4A28" w:rsidRDefault="002E18BD" w:rsidP="00DC38E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_____________________________________________________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</w:t>
            </w:r>
          </w:p>
          <w:p w:rsidR="002E18BD" w:rsidRPr="00BE4A28" w:rsidRDefault="002E18BD" w:rsidP="00DC38E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«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»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_____________________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ж./г.</w:t>
            </w:r>
          </w:p>
          <w:p w:rsidR="002E18BD" w:rsidRPr="00BE4A28" w:rsidRDefault="002E18BD" w:rsidP="00BE4A2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Руководитель учреждения 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_____________</w:t>
            </w:r>
          </w:p>
          <w:p w:rsidR="002E18BD" w:rsidRPr="00BE4A28" w:rsidRDefault="002E18BD" w:rsidP="00BE4A28">
            <w:pPr>
              <w:spacing w:after="0" w:line="240" w:lineRule="auto"/>
              <w:ind w:firstLine="1844"/>
              <w:jc w:val="both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         </w:t>
            </w:r>
            <w:r w:rsidRPr="00BE4A28">
              <w:rPr>
                <w:rFonts w:ascii="Times New Roman" w:hAnsi="Times New Roman"/>
                <w:sz w:val="16"/>
                <w:szCs w:val="16"/>
                <w:lang w:eastAsia="ru-RU"/>
              </w:rPr>
              <w:t>подпись</w:t>
            </w:r>
          </w:p>
          <w:p w:rsidR="002E18BD" w:rsidRPr="00BE4A28" w:rsidRDefault="002E18BD" w:rsidP="00BE4A28">
            <w:pPr>
              <w:spacing w:after="0" w:line="240" w:lineRule="auto"/>
              <w:ind w:firstLine="764"/>
              <w:jc w:val="both"/>
              <w:rPr>
                <w:rFonts w:ascii="Times New Roman" w:hAnsi="Times New Roman"/>
                <w:sz w:val="20"/>
                <w:szCs w:val="20"/>
                <w:lang w:val="kk-KZ"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М.</w:t>
            </w: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>О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2E18BD" w:rsidRDefault="002E18BD" w:rsidP="00C91622">
      <w:pPr>
        <w:shd w:val="clear" w:color="auto" w:fill="FFFFFF"/>
        <w:spacing w:after="0" w:line="240" w:lineRule="auto"/>
        <w:ind w:left="-720" w:right="-776"/>
        <w:textAlignment w:val="baseline"/>
        <w:outlineLvl w:val="2"/>
        <w:rPr>
          <w:rFonts w:ascii="Times New Roman" w:hAnsi="Times New Roman"/>
          <w:color w:val="1E1E1E"/>
          <w:sz w:val="32"/>
          <w:szCs w:val="32"/>
          <w:lang w:eastAsia="ru-RU"/>
        </w:rPr>
      </w:pPr>
      <w:r>
        <w:rPr>
          <w:rFonts w:ascii="Times New Roman" w:hAnsi="Times New Roman"/>
          <w:color w:val="1E1E1E"/>
          <w:sz w:val="32"/>
          <w:szCs w:val="32"/>
          <w:lang w:eastAsia="ru-RU"/>
        </w:rPr>
        <w:t>_________________________________________________________________________</w:t>
      </w:r>
    </w:p>
    <w:p w:rsidR="002E18BD" w:rsidRDefault="002E18BD" w:rsidP="00C9162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/>
          <w:b/>
          <w:color w:val="1E1E1E"/>
          <w:sz w:val="28"/>
          <w:szCs w:val="28"/>
          <w:lang w:eastAsia="ru-RU"/>
        </w:rPr>
      </w:pPr>
    </w:p>
    <w:p w:rsidR="002E18BD" w:rsidRPr="003F6564" w:rsidRDefault="002E18BD" w:rsidP="00DC38E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/>
          <w:b/>
          <w:color w:val="1E1E1E"/>
          <w:sz w:val="28"/>
          <w:szCs w:val="28"/>
          <w:lang w:eastAsia="ru-RU"/>
        </w:rPr>
      </w:pPr>
      <w:r w:rsidRPr="003F6564">
        <w:rPr>
          <w:rFonts w:ascii="Times New Roman" w:hAnsi="Times New Roman"/>
          <w:b/>
          <w:color w:val="1E1E1E"/>
          <w:sz w:val="28"/>
          <w:szCs w:val="28"/>
          <w:lang w:eastAsia="ru-RU"/>
        </w:rPr>
        <w:t>Направление на профессиональную практику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      Остается на предприятии (организации)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П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риказ директора 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КГКП «Высший колледж имени Магжана Жумабаева» 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</w:pP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№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_______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(основание) от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"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__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"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________________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20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г.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обучающийся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________________________________________________________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                                                </w:t>
      </w:r>
      <w:r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                 </w:t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фамилия, имя, отчество (при его наличии)</w:t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br/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направляется для прохождения профессиональной практики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«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_____________________________________________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» 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____________________________________________________________________________________________________</w:t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                                                                            </w:t>
      </w:r>
      <w:r w:rsidRPr="003F6564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(наименование предприятия (организации))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 xml:space="preserve">Срок начала профессиональной практики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«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»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20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г.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 xml:space="preserve">Срок завершения профессиональной практики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«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» 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________________ 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20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 xml:space="preserve"> г.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</w:p>
    <w:p w:rsidR="002E18BD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Руководитель организации образования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3F6564">
        <w:rPr>
          <w:rFonts w:ascii="Times New Roman" w:hAnsi="Times New Roman"/>
          <w:color w:val="000000"/>
          <w:spacing w:val="2"/>
          <w:sz w:val="20"/>
          <w:szCs w:val="20"/>
          <w:u w:val="single"/>
          <w:lang w:val="kk-KZ" w:eastAsia="ru-RU"/>
        </w:rPr>
        <w:t>Жандильдин Е.Б.</w:t>
      </w:r>
      <w:r>
        <w:rPr>
          <w:rFonts w:ascii="Times New Roman" w:hAnsi="Times New Roman"/>
          <w:color w:val="000000"/>
          <w:spacing w:val="2"/>
          <w:sz w:val="20"/>
          <w:szCs w:val="20"/>
          <w:lang w:val="kk-KZ" w:eastAsia="ru-RU"/>
        </w:rPr>
        <w:t xml:space="preserve">    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</w:p>
    <w:p w:rsidR="002E18BD" w:rsidRPr="00BE4A28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Место печати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                                                                                                                </w:t>
      </w:r>
      <w:r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                      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 xml:space="preserve"> (подпись)</w:t>
      </w:r>
    </w:p>
    <w:p w:rsidR="002E18BD" w:rsidRDefault="002E18BD" w:rsidP="00DC38E2">
      <w:pPr>
        <w:shd w:val="clear" w:color="auto" w:fill="FFFFFF"/>
        <w:spacing w:after="0" w:line="240" w:lineRule="auto"/>
        <w:ind w:left="-1620" w:right="-725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>---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----------------------------------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-------------------------------------------------------------------------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------------------------------------------------------------------------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</w:t>
      </w:r>
    </w:p>
    <w:p w:rsidR="002E18BD" w:rsidRPr="00185715" w:rsidRDefault="002E18BD" w:rsidP="00DC38E2">
      <w:pPr>
        <w:shd w:val="clear" w:color="auto" w:fill="FFFFFF"/>
        <w:spacing w:after="0" w:line="240" w:lineRule="auto"/>
        <w:ind w:left="-1620" w:right="-725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Возвращается в учебное заведение</w:t>
      </w:r>
    </w:p>
    <w:p w:rsidR="002E18BD" w:rsidRPr="00BE4A28" w:rsidRDefault="002E18BD" w:rsidP="00DC38E2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/>
          <w:b/>
          <w:bCs/>
          <w:color w:val="1E1E1E"/>
          <w:sz w:val="28"/>
          <w:szCs w:val="28"/>
          <w:lang w:eastAsia="ru-RU"/>
        </w:rPr>
      </w:pPr>
      <w:r w:rsidRPr="00BE4A28">
        <w:rPr>
          <w:rFonts w:ascii="Times New Roman" w:hAnsi="Times New Roman"/>
          <w:b/>
          <w:bCs/>
          <w:color w:val="1E1E1E"/>
          <w:sz w:val="28"/>
          <w:szCs w:val="28"/>
          <w:lang w:eastAsia="ru-RU"/>
        </w:rPr>
        <w:t>Отметка о прибытии и выбытии</w:t>
      </w:r>
    </w:p>
    <w:p w:rsidR="002E18BD" w:rsidRPr="00185715" w:rsidRDefault="002E18BD" w:rsidP="00DC38E2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</w:pP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Обучающийся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_________________________________________________________________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  <w:t xml:space="preserve">                        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       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фамилия, имя, отчество (при его наличии)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br/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для прохождения профессиональной практики </w:t>
      </w:r>
      <w:r w:rsidRPr="00BE4A28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«</w:t>
      </w:r>
      <w:r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_________________________________________________________</w:t>
      </w:r>
      <w:r w:rsidRPr="00BE4A28">
        <w:rPr>
          <w:rFonts w:ascii="Times New Roman" w:hAnsi="Times New Roman"/>
          <w:color w:val="000000"/>
          <w:spacing w:val="2"/>
          <w:sz w:val="20"/>
          <w:szCs w:val="20"/>
          <w:u w:val="single"/>
          <w:lang w:eastAsia="ru-RU"/>
        </w:rPr>
        <w:t>»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br/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                                     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>                 </w:t>
      </w:r>
      <w:r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       </w:t>
      </w:r>
      <w:r w:rsidRPr="00185715">
        <w:rPr>
          <w:rFonts w:ascii="Times New Roman" w:hAnsi="Times New Roman"/>
          <w:color w:val="000000"/>
          <w:spacing w:val="2"/>
          <w:sz w:val="20"/>
          <w:szCs w:val="20"/>
          <w:lang w:eastAsia="ru-RU"/>
        </w:rPr>
        <w:t xml:space="preserve"> </w:t>
      </w:r>
      <w:r w:rsidRPr="00BE4A28">
        <w:rPr>
          <w:rFonts w:ascii="Times New Roman" w:hAnsi="Times New Roman"/>
          <w:color w:val="000000"/>
          <w:spacing w:val="2"/>
          <w:sz w:val="16"/>
          <w:szCs w:val="16"/>
          <w:lang w:eastAsia="ru-RU"/>
        </w:rPr>
        <w:t>(наименование профессиональной практики)</w:t>
      </w:r>
    </w:p>
    <w:tbl>
      <w:tblPr>
        <w:tblW w:w="10080" w:type="dxa"/>
        <w:tblInd w:w="108" w:type="dxa"/>
        <w:tblLook w:val="01E0"/>
      </w:tblPr>
      <w:tblGrid>
        <w:gridCol w:w="4564"/>
        <w:gridCol w:w="5516"/>
      </w:tblGrid>
      <w:tr w:rsidR="002E18BD" w:rsidRPr="00BE4A28" w:rsidTr="00A9190E">
        <w:trPr>
          <w:trHeight w:val="1561"/>
        </w:trPr>
        <w:tc>
          <w:tcPr>
            <w:tcW w:w="4680" w:type="dxa"/>
          </w:tcPr>
          <w:p w:rsidR="002E18BD" w:rsidRPr="00BE4A28" w:rsidRDefault="002E18BD" w:rsidP="00A9190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Прибыл из </w:t>
            </w:r>
          </w:p>
          <w:p w:rsidR="002E18BD" w:rsidRPr="00BE4A28" w:rsidRDefault="002E18BD" w:rsidP="00A919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КГКП «Высший колледж имени Магжана Жумабаева»</w:t>
            </w:r>
          </w:p>
          <w:p w:rsidR="002E18BD" w:rsidRPr="00BE4A28" w:rsidRDefault="002E18BD" w:rsidP="00A919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«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»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__________________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ж./г.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 </w:t>
            </w:r>
          </w:p>
          <w:p w:rsidR="002E18BD" w:rsidRPr="00BE4A28" w:rsidRDefault="002E18BD" w:rsidP="00A9190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Руководитель учреждения 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_____________</w:t>
            </w:r>
          </w:p>
          <w:p w:rsidR="002E18BD" w:rsidRPr="00BE4A28" w:rsidRDefault="002E18BD" w:rsidP="00A9190E">
            <w:pPr>
              <w:spacing w:after="0" w:line="240" w:lineRule="auto"/>
              <w:ind w:firstLine="1844"/>
              <w:jc w:val="both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     </w:t>
            </w:r>
            <w:r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</w:t>
            </w: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  </w:t>
            </w:r>
            <w:r w:rsidRPr="00BE4A28">
              <w:rPr>
                <w:rFonts w:ascii="Times New Roman" w:hAnsi="Times New Roman"/>
                <w:sz w:val="16"/>
                <w:szCs w:val="16"/>
                <w:lang w:eastAsia="ru-RU"/>
              </w:rPr>
              <w:t>подпись</w:t>
            </w:r>
          </w:p>
          <w:p w:rsidR="002E18BD" w:rsidRPr="00BE4A28" w:rsidRDefault="002E18BD" w:rsidP="00A9190E">
            <w:pPr>
              <w:spacing w:after="0" w:line="240" w:lineRule="auto"/>
              <w:ind w:firstLine="612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М.</w:t>
            </w: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>О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400" w:type="dxa"/>
          </w:tcPr>
          <w:p w:rsidR="002E18BD" w:rsidRPr="00BE4A28" w:rsidRDefault="002E18BD" w:rsidP="00A9190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Выбыл из</w:t>
            </w:r>
          </w:p>
          <w:p w:rsidR="002E18BD" w:rsidRPr="00BE4A28" w:rsidRDefault="002E18BD" w:rsidP="00A919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_____________________________________________________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</w:t>
            </w:r>
          </w:p>
          <w:p w:rsidR="002E18BD" w:rsidRPr="00BE4A28" w:rsidRDefault="002E18BD" w:rsidP="00A9190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«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» 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_____________________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20</w:t>
            </w:r>
            <w:r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>___</w:t>
            </w:r>
            <w:r w:rsidRPr="00BE4A28">
              <w:rPr>
                <w:rFonts w:ascii="Times New Roman" w:hAnsi="Times New Roman"/>
                <w:sz w:val="20"/>
                <w:szCs w:val="20"/>
                <w:u w:val="single"/>
                <w:lang w:eastAsia="ru-RU"/>
              </w:rPr>
              <w:t xml:space="preserve"> ж./г.</w:t>
            </w:r>
          </w:p>
          <w:p w:rsidR="002E18BD" w:rsidRPr="00BE4A28" w:rsidRDefault="002E18BD" w:rsidP="00A9190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Руководитель учреждения 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_____________</w:t>
            </w:r>
          </w:p>
          <w:p w:rsidR="002E18BD" w:rsidRPr="00BE4A28" w:rsidRDefault="002E18BD" w:rsidP="00A9190E">
            <w:pPr>
              <w:spacing w:after="0" w:line="240" w:lineRule="auto"/>
              <w:ind w:firstLine="1844"/>
              <w:jc w:val="both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 xml:space="preserve">           </w:t>
            </w:r>
            <w:r w:rsidRPr="00BE4A28">
              <w:rPr>
                <w:rFonts w:ascii="Times New Roman" w:hAnsi="Times New Roman"/>
                <w:sz w:val="16"/>
                <w:szCs w:val="16"/>
                <w:lang w:eastAsia="ru-RU"/>
              </w:rPr>
              <w:t>подпись</w:t>
            </w:r>
          </w:p>
          <w:p w:rsidR="002E18BD" w:rsidRPr="00BE4A28" w:rsidRDefault="002E18BD" w:rsidP="00A9190E">
            <w:pPr>
              <w:spacing w:after="0" w:line="240" w:lineRule="auto"/>
              <w:ind w:firstLine="764"/>
              <w:jc w:val="both"/>
              <w:rPr>
                <w:rFonts w:ascii="Times New Roman" w:hAnsi="Times New Roman"/>
                <w:sz w:val="20"/>
                <w:szCs w:val="20"/>
                <w:lang w:val="kk-KZ" w:eastAsia="ru-RU"/>
              </w:rPr>
            </w:pP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М.</w:t>
            </w:r>
            <w:r w:rsidRPr="00BE4A28">
              <w:rPr>
                <w:rFonts w:ascii="Times New Roman" w:hAnsi="Times New Roman"/>
                <w:sz w:val="20"/>
                <w:szCs w:val="20"/>
                <w:lang w:val="kk-KZ" w:eastAsia="ru-RU"/>
              </w:rPr>
              <w:t>О</w:t>
            </w:r>
            <w:r w:rsidRPr="00BE4A28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</w:tr>
    </w:tbl>
    <w:p w:rsidR="002E18BD" w:rsidRPr="00185715" w:rsidRDefault="002E18BD" w:rsidP="00185715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/>
          <w:color w:val="1E1E1E"/>
          <w:sz w:val="32"/>
          <w:szCs w:val="32"/>
          <w:lang w:eastAsia="ru-RU"/>
        </w:rPr>
      </w:pPr>
    </w:p>
    <w:sectPr w:rsidR="002E18BD" w:rsidRPr="00185715" w:rsidSect="00C91622"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638B"/>
    <w:rsid w:val="0000177D"/>
    <w:rsid w:val="000018FB"/>
    <w:rsid w:val="0000707B"/>
    <w:rsid w:val="00010032"/>
    <w:rsid w:val="000111A2"/>
    <w:rsid w:val="00011FC8"/>
    <w:rsid w:val="00012B30"/>
    <w:rsid w:val="000150DD"/>
    <w:rsid w:val="0002163E"/>
    <w:rsid w:val="0002276E"/>
    <w:rsid w:val="00026609"/>
    <w:rsid w:val="00037680"/>
    <w:rsid w:val="000460EE"/>
    <w:rsid w:val="0005057E"/>
    <w:rsid w:val="00052971"/>
    <w:rsid w:val="0006234A"/>
    <w:rsid w:val="00062374"/>
    <w:rsid w:val="00072906"/>
    <w:rsid w:val="00083E95"/>
    <w:rsid w:val="00086253"/>
    <w:rsid w:val="00093DA3"/>
    <w:rsid w:val="00094DDC"/>
    <w:rsid w:val="00096EBD"/>
    <w:rsid w:val="000A03EB"/>
    <w:rsid w:val="000B3910"/>
    <w:rsid w:val="000B4D3A"/>
    <w:rsid w:val="000C084D"/>
    <w:rsid w:val="000C794C"/>
    <w:rsid w:val="000D491E"/>
    <w:rsid w:val="000D544F"/>
    <w:rsid w:val="000E3129"/>
    <w:rsid w:val="000E374D"/>
    <w:rsid w:val="000E53FA"/>
    <w:rsid w:val="000E60FD"/>
    <w:rsid w:val="000F0CE8"/>
    <w:rsid w:val="000F4EF7"/>
    <w:rsid w:val="00103BC5"/>
    <w:rsid w:val="00103CB1"/>
    <w:rsid w:val="00105D56"/>
    <w:rsid w:val="00107437"/>
    <w:rsid w:val="001238DD"/>
    <w:rsid w:val="00130892"/>
    <w:rsid w:val="0014056E"/>
    <w:rsid w:val="001539F3"/>
    <w:rsid w:val="00156109"/>
    <w:rsid w:val="001652F5"/>
    <w:rsid w:val="00165A64"/>
    <w:rsid w:val="0017544B"/>
    <w:rsid w:val="00176113"/>
    <w:rsid w:val="001829FA"/>
    <w:rsid w:val="00185715"/>
    <w:rsid w:val="001939C5"/>
    <w:rsid w:val="001A0E68"/>
    <w:rsid w:val="001A2B85"/>
    <w:rsid w:val="001B3F3E"/>
    <w:rsid w:val="001B47D9"/>
    <w:rsid w:val="001B73B7"/>
    <w:rsid w:val="001C01AE"/>
    <w:rsid w:val="001C2A23"/>
    <w:rsid w:val="001D68E1"/>
    <w:rsid w:val="001D6DFF"/>
    <w:rsid w:val="001E0371"/>
    <w:rsid w:val="001E1A7C"/>
    <w:rsid w:val="001E30A1"/>
    <w:rsid w:val="001E4B8D"/>
    <w:rsid w:val="001E5A3A"/>
    <w:rsid w:val="001F006E"/>
    <w:rsid w:val="001F0D24"/>
    <w:rsid w:val="001F2AEA"/>
    <w:rsid w:val="001F61CE"/>
    <w:rsid w:val="002023F9"/>
    <w:rsid w:val="00203D8E"/>
    <w:rsid w:val="002070F2"/>
    <w:rsid w:val="00210BE0"/>
    <w:rsid w:val="002118BA"/>
    <w:rsid w:val="002125F9"/>
    <w:rsid w:val="00213E3B"/>
    <w:rsid w:val="00213F71"/>
    <w:rsid w:val="00220577"/>
    <w:rsid w:val="00221340"/>
    <w:rsid w:val="00230D90"/>
    <w:rsid w:val="002375F2"/>
    <w:rsid w:val="00251045"/>
    <w:rsid w:val="00254060"/>
    <w:rsid w:val="00271C35"/>
    <w:rsid w:val="002737BE"/>
    <w:rsid w:val="00276220"/>
    <w:rsid w:val="00282559"/>
    <w:rsid w:val="00282987"/>
    <w:rsid w:val="00284756"/>
    <w:rsid w:val="0028516F"/>
    <w:rsid w:val="00286208"/>
    <w:rsid w:val="002A1519"/>
    <w:rsid w:val="002A1C1A"/>
    <w:rsid w:val="002A298F"/>
    <w:rsid w:val="002C614F"/>
    <w:rsid w:val="002D38D7"/>
    <w:rsid w:val="002D454D"/>
    <w:rsid w:val="002D49E5"/>
    <w:rsid w:val="002E0332"/>
    <w:rsid w:val="002E18BD"/>
    <w:rsid w:val="002E1FB9"/>
    <w:rsid w:val="002F0E61"/>
    <w:rsid w:val="002F0FD0"/>
    <w:rsid w:val="002F25C9"/>
    <w:rsid w:val="0030182B"/>
    <w:rsid w:val="00305732"/>
    <w:rsid w:val="00314235"/>
    <w:rsid w:val="00321F20"/>
    <w:rsid w:val="0032495F"/>
    <w:rsid w:val="003260D6"/>
    <w:rsid w:val="00342F63"/>
    <w:rsid w:val="0034324A"/>
    <w:rsid w:val="00343A55"/>
    <w:rsid w:val="00347664"/>
    <w:rsid w:val="00351D2D"/>
    <w:rsid w:val="00352FD5"/>
    <w:rsid w:val="00362D80"/>
    <w:rsid w:val="00363CCF"/>
    <w:rsid w:val="0036643E"/>
    <w:rsid w:val="00370B9F"/>
    <w:rsid w:val="0037517C"/>
    <w:rsid w:val="00384A19"/>
    <w:rsid w:val="003852DF"/>
    <w:rsid w:val="00386D7A"/>
    <w:rsid w:val="00396B37"/>
    <w:rsid w:val="00396C36"/>
    <w:rsid w:val="003A00E5"/>
    <w:rsid w:val="003A7996"/>
    <w:rsid w:val="003B23B6"/>
    <w:rsid w:val="003C07F4"/>
    <w:rsid w:val="003C1383"/>
    <w:rsid w:val="003C20C7"/>
    <w:rsid w:val="003C2D76"/>
    <w:rsid w:val="003C354C"/>
    <w:rsid w:val="003C366B"/>
    <w:rsid w:val="003D2BD9"/>
    <w:rsid w:val="003D2E81"/>
    <w:rsid w:val="003D5AB0"/>
    <w:rsid w:val="003E3191"/>
    <w:rsid w:val="003E3A90"/>
    <w:rsid w:val="003F6564"/>
    <w:rsid w:val="00404CBE"/>
    <w:rsid w:val="00405616"/>
    <w:rsid w:val="00410BAE"/>
    <w:rsid w:val="0041248A"/>
    <w:rsid w:val="004124E8"/>
    <w:rsid w:val="0041261A"/>
    <w:rsid w:val="00424545"/>
    <w:rsid w:val="00432E82"/>
    <w:rsid w:val="00435DB1"/>
    <w:rsid w:val="0043637C"/>
    <w:rsid w:val="00441E96"/>
    <w:rsid w:val="004426D9"/>
    <w:rsid w:val="004542A5"/>
    <w:rsid w:val="004555A5"/>
    <w:rsid w:val="00457A5D"/>
    <w:rsid w:val="00460283"/>
    <w:rsid w:val="004621C3"/>
    <w:rsid w:val="004645D9"/>
    <w:rsid w:val="004651C0"/>
    <w:rsid w:val="00473250"/>
    <w:rsid w:val="0048024D"/>
    <w:rsid w:val="00485CC1"/>
    <w:rsid w:val="004A576D"/>
    <w:rsid w:val="004A5CA7"/>
    <w:rsid w:val="004A6E91"/>
    <w:rsid w:val="004B23E7"/>
    <w:rsid w:val="004B5233"/>
    <w:rsid w:val="004B79DC"/>
    <w:rsid w:val="004C321E"/>
    <w:rsid w:val="004C471E"/>
    <w:rsid w:val="004D000F"/>
    <w:rsid w:val="004D468D"/>
    <w:rsid w:val="004D4CDD"/>
    <w:rsid w:val="004E4A5E"/>
    <w:rsid w:val="004E7164"/>
    <w:rsid w:val="004E77A3"/>
    <w:rsid w:val="004E7EF7"/>
    <w:rsid w:val="004F17CF"/>
    <w:rsid w:val="004F321F"/>
    <w:rsid w:val="005011C9"/>
    <w:rsid w:val="00517DD0"/>
    <w:rsid w:val="005244DD"/>
    <w:rsid w:val="00524BA1"/>
    <w:rsid w:val="00524D5A"/>
    <w:rsid w:val="00527310"/>
    <w:rsid w:val="005316B3"/>
    <w:rsid w:val="00531C9B"/>
    <w:rsid w:val="0053231C"/>
    <w:rsid w:val="00540CCB"/>
    <w:rsid w:val="0054278A"/>
    <w:rsid w:val="00544496"/>
    <w:rsid w:val="005446C9"/>
    <w:rsid w:val="00552C26"/>
    <w:rsid w:val="0055345E"/>
    <w:rsid w:val="00556364"/>
    <w:rsid w:val="00561406"/>
    <w:rsid w:val="00562E58"/>
    <w:rsid w:val="0057306C"/>
    <w:rsid w:val="00577FDD"/>
    <w:rsid w:val="0058548B"/>
    <w:rsid w:val="00590562"/>
    <w:rsid w:val="005909CA"/>
    <w:rsid w:val="00592792"/>
    <w:rsid w:val="00593583"/>
    <w:rsid w:val="00594FE7"/>
    <w:rsid w:val="005976DF"/>
    <w:rsid w:val="005B2A94"/>
    <w:rsid w:val="005B3743"/>
    <w:rsid w:val="005B4433"/>
    <w:rsid w:val="005B468B"/>
    <w:rsid w:val="005B4C67"/>
    <w:rsid w:val="005B526A"/>
    <w:rsid w:val="005B5692"/>
    <w:rsid w:val="005B6032"/>
    <w:rsid w:val="005B7E62"/>
    <w:rsid w:val="005C179A"/>
    <w:rsid w:val="005C38C0"/>
    <w:rsid w:val="005C45DD"/>
    <w:rsid w:val="005D2F27"/>
    <w:rsid w:val="005D5323"/>
    <w:rsid w:val="005F2236"/>
    <w:rsid w:val="005F6770"/>
    <w:rsid w:val="0060752A"/>
    <w:rsid w:val="00612F5C"/>
    <w:rsid w:val="006139B2"/>
    <w:rsid w:val="00623117"/>
    <w:rsid w:val="00627BA4"/>
    <w:rsid w:val="00633371"/>
    <w:rsid w:val="00641B5E"/>
    <w:rsid w:val="0064663F"/>
    <w:rsid w:val="006468D5"/>
    <w:rsid w:val="00650613"/>
    <w:rsid w:val="0065088F"/>
    <w:rsid w:val="00655318"/>
    <w:rsid w:val="006614A4"/>
    <w:rsid w:val="00662657"/>
    <w:rsid w:val="006637FC"/>
    <w:rsid w:val="00666B17"/>
    <w:rsid w:val="00666F22"/>
    <w:rsid w:val="006803A4"/>
    <w:rsid w:val="00680C11"/>
    <w:rsid w:val="00686970"/>
    <w:rsid w:val="00693192"/>
    <w:rsid w:val="006A063F"/>
    <w:rsid w:val="006A2EAF"/>
    <w:rsid w:val="006B4AD5"/>
    <w:rsid w:val="006C43CB"/>
    <w:rsid w:val="006D6053"/>
    <w:rsid w:val="006D7357"/>
    <w:rsid w:val="006E53ED"/>
    <w:rsid w:val="006E5E4F"/>
    <w:rsid w:val="006F5426"/>
    <w:rsid w:val="007013C1"/>
    <w:rsid w:val="00703461"/>
    <w:rsid w:val="0070656D"/>
    <w:rsid w:val="00711F7E"/>
    <w:rsid w:val="00716111"/>
    <w:rsid w:val="00716527"/>
    <w:rsid w:val="007260C6"/>
    <w:rsid w:val="00731C66"/>
    <w:rsid w:val="00746B2B"/>
    <w:rsid w:val="00751405"/>
    <w:rsid w:val="00754A39"/>
    <w:rsid w:val="007615D0"/>
    <w:rsid w:val="007626E7"/>
    <w:rsid w:val="007648B1"/>
    <w:rsid w:val="00764B4E"/>
    <w:rsid w:val="007656FC"/>
    <w:rsid w:val="00774542"/>
    <w:rsid w:val="00775AAF"/>
    <w:rsid w:val="00776080"/>
    <w:rsid w:val="0078449F"/>
    <w:rsid w:val="007878E6"/>
    <w:rsid w:val="00792D15"/>
    <w:rsid w:val="00795C59"/>
    <w:rsid w:val="007A23C8"/>
    <w:rsid w:val="007A41DD"/>
    <w:rsid w:val="007A463A"/>
    <w:rsid w:val="007A4B19"/>
    <w:rsid w:val="007B03C3"/>
    <w:rsid w:val="007B1B89"/>
    <w:rsid w:val="007B42A1"/>
    <w:rsid w:val="007B4F77"/>
    <w:rsid w:val="007B5073"/>
    <w:rsid w:val="007C25ED"/>
    <w:rsid w:val="007C329A"/>
    <w:rsid w:val="007C34F1"/>
    <w:rsid w:val="007D44F0"/>
    <w:rsid w:val="007D689A"/>
    <w:rsid w:val="007D7A26"/>
    <w:rsid w:val="007E1CF5"/>
    <w:rsid w:val="007E28B2"/>
    <w:rsid w:val="007E658A"/>
    <w:rsid w:val="007F1A36"/>
    <w:rsid w:val="007F29A3"/>
    <w:rsid w:val="00800EA6"/>
    <w:rsid w:val="008023AF"/>
    <w:rsid w:val="00812918"/>
    <w:rsid w:val="008213BF"/>
    <w:rsid w:val="00821E00"/>
    <w:rsid w:val="00824981"/>
    <w:rsid w:val="00825A3E"/>
    <w:rsid w:val="00831A70"/>
    <w:rsid w:val="00834C72"/>
    <w:rsid w:val="008353CA"/>
    <w:rsid w:val="00835EAA"/>
    <w:rsid w:val="00836534"/>
    <w:rsid w:val="00841DCB"/>
    <w:rsid w:val="008433A9"/>
    <w:rsid w:val="00845F84"/>
    <w:rsid w:val="00846553"/>
    <w:rsid w:val="00846E21"/>
    <w:rsid w:val="00850E04"/>
    <w:rsid w:val="00855F28"/>
    <w:rsid w:val="008568DE"/>
    <w:rsid w:val="00861016"/>
    <w:rsid w:val="0086453E"/>
    <w:rsid w:val="0086574D"/>
    <w:rsid w:val="008675E6"/>
    <w:rsid w:val="00882161"/>
    <w:rsid w:val="0088559F"/>
    <w:rsid w:val="00886414"/>
    <w:rsid w:val="00886AF8"/>
    <w:rsid w:val="00890F23"/>
    <w:rsid w:val="008A6B75"/>
    <w:rsid w:val="008B02E3"/>
    <w:rsid w:val="008B377C"/>
    <w:rsid w:val="008B39AE"/>
    <w:rsid w:val="008B52D3"/>
    <w:rsid w:val="008C07EA"/>
    <w:rsid w:val="008C10E3"/>
    <w:rsid w:val="008C5EB1"/>
    <w:rsid w:val="008E727E"/>
    <w:rsid w:val="008F199F"/>
    <w:rsid w:val="008F75BB"/>
    <w:rsid w:val="00905AFF"/>
    <w:rsid w:val="00906724"/>
    <w:rsid w:val="00906852"/>
    <w:rsid w:val="0090724E"/>
    <w:rsid w:val="009078FF"/>
    <w:rsid w:val="00916333"/>
    <w:rsid w:val="0091678F"/>
    <w:rsid w:val="0092619F"/>
    <w:rsid w:val="00930B35"/>
    <w:rsid w:val="00940F72"/>
    <w:rsid w:val="00941BED"/>
    <w:rsid w:val="00942693"/>
    <w:rsid w:val="0094330D"/>
    <w:rsid w:val="00943542"/>
    <w:rsid w:val="009568F0"/>
    <w:rsid w:val="009657B2"/>
    <w:rsid w:val="00966497"/>
    <w:rsid w:val="00970B8B"/>
    <w:rsid w:val="009752AF"/>
    <w:rsid w:val="00984042"/>
    <w:rsid w:val="00984C49"/>
    <w:rsid w:val="00990F76"/>
    <w:rsid w:val="00997347"/>
    <w:rsid w:val="009A1366"/>
    <w:rsid w:val="009B7BC5"/>
    <w:rsid w:val="009C073E"/>
    <w:rsid w:val="009C131C"/>
    <w:rsid w:val="009C3C96"/>
    <w:rsid w:val="009C4D2F"/>
    <w:rsid w:val="009C68FE"/>
    <w:rsid w:val="009D125E"/>
    <w:rsid w:val="009E25D5"/>
    <w:rsid w:val="009E5802"/>
    <w:rsid w:val="009E5D0B"/>
    <w:rsid w:val="009E6A1B"/>
    <w:rsid w:val="009F019E"/>
    <w:rsid w:val="009F1707"/>
    <w:rsid w:val="009F41B8"/>
    <w:rsid w:val="009F7C79"/>
    <w:rsid w:val="00A068D0"/>
    <w:rsid w:val="00A128AB"/>
    <w:rsid w:val="00A163BE"/>
    <w:rsid w:val="00A21F3E"/>
    <w:rsid w:val="00A2245B"/>
    <w:rsid w:val="00A22741"/>
    <w:rsid w:val="00A24DFB"/>
    <w:rsid w:val="00A31B41"/>
    <w:rsid w:val="00A3354C"/>
    <w:rsid w:val="00A3440B"/>
    <w:rsid w:val="00A42878"/>
    <w:rsid w:val="00A4488F"/>
    <w:rsid w:val="00A448F9"/>
    <w:rsid w:val="00A45DE7"/>
    <w:rsid w:val="00A47078"/>
    <w:rsid w:val="00A53676"/>
    <w:rsid w:val="00A53B21"/>
    <w:rsid w:val="00A61902"/>
    <w:rsid w:val="00A65247"/>
    <w:rsid w:val="00A70619"/>
    <w:rsid w:val="00A712D7"/>
    <w:rsid w:val="00A749E7"/>
    <w:rsid w:val="00A74EDA"/>
    <w:rsid w:val="00A759C9"/>
    <w:rsid w:val="00A75E4E"/>
    <w:rsid w:val="00A86FCF"/>
    <w:rsid w:val="00A9190E"/>
    <w:rsid w:val="00A92A4E"/>
    <w:rsid w:val="00A931ED"/>
    <w:rsid w:val="00A96319"/>
    <w:rsid w:val="00A96F4F"/>
    <w:rsid w:val="00AA483C"/>
    <w:rsid w:val="00AA51CF"/>
    <w:rsid w:val="00AB05F8"/>
    <w:rsid w:val="00AB7C86"/>
    <w:rsid w:val="00AC669A"/>
    <w:rsid w:val="00AC70B0"/>
    <w:rsid w:val="00AD0800"/>
    <w:rsid w:val="00AD47E9"/>
    <w:rsid w:val="00AD5269"/>
    <w:rsid w:val="00AE211F"/>
    <w:rsid w:val="00AE4D00"/>
    <w:rsid w:val="00AF1CE9"/>
    <w:rsid w:val="00B00D46"/>
    <w:rsid w:val="00B02BB5"/>
    <w:rsid w:val="00B030E9"/>
    <w:rsid w:val="00B078A4"/>
    <w:rsid w:val="00B07D9C"/>
    <w:rsid w:val="00B102C6"/>
    <w:rsid w:val="00B11162"/>
    <w:rsid w:val="00B13EB5"/>
    <w:rsid w:val="00B14078"/>
    <w:rsid w:val="00B16D70"/>
    <w:rsid w:val="00B17D00"/>
    <w:rsid w:val="00B17E86"/>
    <w:rsid w:val="00B23719"/>
    <w:rsid w:val="00B24C76"/>
    <w:rsid w:val="00B2522B"/>
    <w:rsid w:val="00B26A1C"/>
    <w:rsid w:val="00B27D6A"/>
    <w:rsid w:val="00B32C68"/>
    <w:rsid w:val="00B333EB"/>
    <w:rsid w:val="00B466AD"/>
    <w:rsid w:val="00B533D6"/>
    <w:rsid w:val="00B55F65"/>
    <w:rsid w:val="00B72485"/>
    <w:rsid w:val="00B73EF6"/>
    <w:rsid w:val="00B742BB"/>
    <w:rsid w:val="00B750F4"/>
    <w:rsid w:val="00B75B9B"/>
    <w:rsid w:val="00B7618D"/>
    <w:rsid w:val="00B761A4"/>
    <w:rsid w:val="00B84D5C"/>
    <w:rsid w:val="00B86BBB"/>
    <w:rsid w:val="00B878A0"/>
    <w:rsid w:val="00B948CD"/>
    <w:rsid w:val="00B95600"/>
    <w:rsid w:val="00BA0CFD"/>
    <w:rsid w:val="00BA19FD"/>
    <w:rsid w:val="00BA4DA5"/>
    <w:rsid w:val="00BA5621"/>
    <w:rsid w:val="00BB2F1D"/>
    <w:rsid w:val="00BB370C"/>
    <w:rsid w:val="00BB3711"/>
    <w:rsid w:val="00BB4EC7"/>
    <w:rsid w:val="00BB63A6"/>
    <w:rsid w:val="00BB682F"/>
    <w:rsid w:val="00BC48AF"/>
    <w:rsid w:val="00BC6F40"/>
    <w:rsid w:val="00BD0D15"/>
    <w:rsid w:val="00BE1951"/>
    <w:rsid w:val="00BE4A28"/>
    <w:rsid w:val="00BE781D"/>
    <w:rsid w:val="00BF1AC0"/>
    <w:rsid w:val="00BF6B3B"/>
    <w:rsid w:val="00C01B95"/>
    <w:rsid w:val="00C02334"/>
    <w:rsid w:val="00C1027C"/>
    <w:rsid w:val="00C1223C"/>
    <w:rsid w:val="00C127A2"/>
    <w:rsid w:val="00C14C98"/>
    <w:rsid w:val="00C16C06"/>
    <w:rsid w:val="00C2615B"/>
    <w:rsid w:val="00C2791A"/>
    <w:rsid w:val="00C31C76"/>
    <w:rsid w:val="00C44403"/>
    <w:rsid w:val="00C447DD"/>
    <w:rsid w:val="00C46E1C"/>
    <w:rsid w:val="00C5327B"/>
    <w:rsid w:val="00C6638B"/>
    <w:rsid w:val="00C87B0E"/>
    <w:rsid w:val="00C91622"/>
    <w:rsid w:val="00C91DEE"/>
    <w:rsid w:val="00CA179A"/>
    <w:rsid w:val="00CA229A"/>
    <w:rsid w:val="00CB0BF5"/>
    <w:rsid w:val="00CB3F50"/>
    <w:rsid w:val="00CB646A"/>
    <w:rsid w:val="00CB67A3"/>
    <w:rsid w:val="00CC3268"/>
    <w:rsid w:val="00CC54C2"/>
    <w:rsid w:val="00CC6969"/>
    <w:rsid w:val="00CD001E"/>
    <w:rsid w:val="00CE3404"/>
    <w:rsid w:val="00CE37CC"/>
    <w:rsid w:val="00CF064A"/>
    <w:rsid w:val="00CF3497"/>
    <w:rsid w:val="00CF67BC"/>
    <w:rsid w:val="00CF6EC6"/>
    <w:rsid w:val="00D06568"/>
    <w:rsid w:val="00D10540"/>
    <w:rsid w:val="00D1393C"/>
    <w:rsid w:val="00D27EC9"/>
    <w:rsid w:val="00D31B6D"/>
    <w:rsid w:val="00D332EC"/>
    <w:rsid w:val="00D33C96"/>
    <w:rsid w:val="00D35F3E"/>
    <w:rsid w:val="00D3719C"/>
    <w:rsid w:val="00D4582A"/>
    <w:rsid w:val="00D50643"/>
    <w:rsid w:val="00D50F3E"/>
    <w:rsid w:val="00D518C5"/>
    <w:rsid w:val="00D6031F"/>
    <w:rsid w:val="00D6105D"/>
    <w:rsid w:val="00D656AF"/>
    <w:rsid w:val="00D659F8"/>
    <w:rsid w:val="00D76EA5"/>
    <w:rsid w:val="00D778BF"/>
    <w:rsid w:val="00D91E07"/>
    <w:rsid w:val="00D968EE"/>
    <w:rsid w:val="00DB63CB"/>
    <w:rsid w:val="00DC28AC"/>
    <w:rsid w:val="00DC38E2"/>
    <w:rsid w:val="00DC7BD2"/>
    <w:rsid w:val="00DD1ED2"/>
    <w:rsid w:val="00DD2254"/>
    <w:rsid w:val="00DD56E8"/>
    <w:rsid w:val="00DE661C"/>
    <w:rsid w:val="00DE6929"/>
    <w:rsid w:val="00DF366E"/>
    <w:rsid w:val="00DF63E4"/>
    <w:rsid w:val="00E03B2C"/>
    <w:rsid w:val="00E047E4"/>
    <w:rsid w:val="00E04FA3"/>
    <w:rsid w:val="00E05EF7"/>
    <w:rsid w:val="00E102AB"/>
    <w:rsid w:val="00E1464B"/>
    <w:rsid w:val="00E157AE"/>
    <w:rsid w:val="00E17F4E"/>
    <w:rsid w:val="00E21221"/>
    <w:rsid w:val="00E235F7"/>
    <w:rsid w:val="00E31D90"/>
    <w:rsid w:val="00E40741"/>
    <w:rsid w:val="00E451F1"/>
    <w:rsid w:val="00E466BD"/>
    <w:rsid w:val="00E46ABB"/>
    <w:rsid w:val="00E577E9"/>
    <w:rsid w:val="00E6045D"/>
    <w:rsid w:val="00E61BC0"/>
    <w:rsid w:val="00E6626C"/>
    <w:rsid w:val="00E753AE"/>
    <w:rsid w:val="00E8522C"/>
    <w:rsid w:val="00E8633C"/>
    <w:rsid w:val="00E871E6"/>
    <w:rsid w:val="00E91B8C"/>
    <w:rsid w:val="00E91D88"/>
    <w:rsid w:val="00E9329E"/>
    <w:rsid w:val="00E9456F"/>
    <w:rsid w:val="00E955F8"/>
    <w:rsid w:val="00E97191"/>
    <w:rsid w:val="00EA00FF"/>
    <w:rsid w:val="00EA282C"/>
    <w:rsid w:val="00EA2A88"/>
    <w:rsid w:val="00EA419C"/>
    <w:rsid w:val="00EA5BA3"/>
    <w:rsid w:val="00EB2F0C"/>
    <w:rsid w:val="00EB30C3"/>
    <w:rsid w:val="00EB3305"/>
    <w:rsid w:val="00EC5FD5"/>
    <w:rsid w:val="00ED0338"/>
    <w:rsid w:val="00ED149A"/>
    <w:rsid w:val="00ED429D"/>
    <w:rsid w:val="00EE0337"/>
    <w:rsid w:val="00EE2F04"/>
    <w:rsid w:val="00EF5B29"/>
    <w:rsid w:val="00F045A2"/>
    <w:rsid w:val="00F06552"/>
    <w:rsid w:val="00F106DD"/>
    <w:rsid w:val="00F13577"/>
    <w:rsid w:val="00F140D5"/>
    <w:rsid w:val="00F15E32"/>
    <w:rsid w:val="00F1628B"/>
    <w:rsid w:val="00F16DC2"/>
    <w:rsid w:val="00F200B3"/>
    <w:rsid w:val="00F229FB"/>
    <w:rsid w:val="00F23ED6"/>
    <w:rsid w:val="00F252A3"/>
    <w:rsid w:val="00F26302"/>
    <w:rsid w:val="00F274A1"/>
    <w:rsid w:val="00F31945"/>
    <w:rsid w:val="00F3412A"/>
    <w:rsid w:val="00F37AAD"/>
    <w:rsid w:val="00F4537A"/>
    <w:rsid w:val="00F46FEC"/>
    <w:rsid w:val="00F50612"/>
    <w:rsid w:val="00F60115"/>
    <w:rsid w:val="00F60D24"/>
    <w:rsid w:val="00F633DB"/>
    <w:rsid w:val="00F6497C"/>
    <w:rsid w:val="00F64B91"/>
    <w:rsid w:val="00F651F0"/>
    <w:rsid w:val="00F65BD2"/>
    <w:rsid w:val="00F6793C"/>
    <w:rsid w:val="00F706E1"/>
    <w:rsid w:val="00F72D6F"/>
    <w:rsid w:val="00F73763"/>
    <w:rsid w:val="00F73938"/>
    <w:rsid w:val="00F73B86"/>
    <w:rsid w:val="00F75798"/>
    <w:rsid w:val="00F83695"/>
    <w:rsid w:val="00F83F63"/>
    <w:rsid w:val="00F857F3"/>
    <w:rsid w:val="00F865FF"/>
    <w:rsid w:val="00F86CA8"/>
    <w:rsid w:val="00FA1E3E"/>
    <w:rsid w:val="00FA4489"/>
    <w:rsid w:val="00FA7F61"/>
    <w:rsid w:val="00FB227A"/>
    <w:rsid w:val="00FB32C6"/>
    <w:rsid w:val="00FB5E4A"/>
    <w:rsid w:val="00FB7E1D"/>
    <w:rsid w:val="00FC5CA0"/>
    <w:rsid w:val="00FC6C4A"/>
    <w:rsid w:val="00FD155D"/>
    <w:rsid w:val="00FD157F"/>
    <w:rsid w:val="00FD516C"/>
    <w:rsid w:val="00FD5E62"/>
    <w:rsid w:val="00FD7AE1"/>
    <w:rsid w:val="00FE02D3"/>
    <w:rsid w:val="00FE484A"/>
    <w:rsid w:val="00FF4F12"/>
    <w:rsid w:val="00FF5615"/>
    <w:rsid w:val="00FF5969"/>
    <w:rsid w:val="00FF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C5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13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85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1</Pages>
  <Words>677</Words>
  <Characters>3865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4525</dc:creator>
  <cp:keywords/>
  <dc:description/>
  <cp:lastModifiedBy>Ира</cp:lastModifiedBy>
  <cp:revision>12</cp:revision>
  <cp:lastPrinted>2019-10-07T15:27:00Z</cp:lastPrinted>
  <dcterms:created xsi:type="dcterms:W3CDTF">2019-04-03T07:41:00Z</dcterms:created>
  <dcterms:modified xsi:type="dcterms:W3CDTF">2019-10-17T04:39:00Z</dcterms:modified>
</cp:coreProperties>
</file>