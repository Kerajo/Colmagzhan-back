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54" w:rsidRPr="000447DE" w:rsidRDefault="00F15F54" w:rsidP="002473B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bCs/>
          <w:sz w:val="24"/>
          <w:szCs w:val="24"/>
          <w:lang w:val="kk-KZ"/>
        </w:rPr>
        <w:t>Қ</w:t>
      </w:r>
      <w:r w:rsidRPr="000447DE">
        <w:rPr>
          <w:rFonts w:ascii="Times New Roman" w:hAnsi="Times New Roman"/>
          <w:sz w:val="24"/>
          <w:szCs w:val="24"/>
          <w:lang w:val="kk-KZ"/>
        </w:rPr>
        <w:t xml:space="preserve">азақстан Республикасы </w:t>
      </w:r>
      <w:r w:rsidRPr="000447DE">
        <w:rPr>
          <w:rFonts w:ascii="Times New Roman" w:hAnsi="Times New Roman"/>
          <w:sz w:val="24"/>
          <w:szCs w:val="24"/>
        </w:rPr>
        <w:t>Б</w:t>
      </w:r>
      <w:r w:rsidRPr="000447DE">
        <w:rPr>
          <w:rFonts w:ascii="Times New Roman" w:hAnsi="Times New Roman"/>
          <w:sz w:val="24"/>
          <w:szCs w:val="24"/>
          <w:lang w:val="kk-KZ"/>
        </w:rPr>
        <w:t>ілім және ғылым министрлігі</w:t>
      </w:r>
    </w:p>
    <w:p w:rsidR="00F15F54" w:rsidRPr="000447DE" w:rsidRDefault="00F15F54" w:rsidP="002473B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0447DE">
        <w:rPr>
          <w:rFonts w:ascii="Times New Roman" w:hAnsi="Times New Roman"/>
          <w:sz w:val="24"/>
          <w:szCs w:val="24"/>
        </w:rPr>
        <w:t>Министерство образования и науки Республики Казахстан</w:t>
      </w:r>
    </w:p>
    <w:p w:rsidR="00F15F54" w:rsidRPr="00AB1EE3" w:rsidRDefault="00F15F54" w:rsidP="00AB1EE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AB1EE3">
        <w:rPr>
          <w:rFonts w:ascii="Times New Roman" w:hAnsi="Times New Roman"/>
          <w:sz w:val="24"/>
          <w:szCs w:val="24"/>
          <w:lang w:val="kk-KZ"/>
        </w:rPr>
        <w:t>Мағжан Жұмабаев атындағы жоғары колледж</w:t>
      </w:r>
    </w:p>
    <w:p w:rsidR="00F15F54" w:rsidRPr="000447DE" w:rsidRDefault="00F15F54" w:rsidP="00AB1E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B1EE3">
        <w:rPr>
          <w:rFonts w:ascii="Times New Roman" w:hAnsi="Times New Roman"/>
          <w:sz w:val="24"/>
          <w:szCs w:val="24"/>
        </w:rPr>
        <w:t>Высший колледж имени Магжана Жумабаева</w:t>
      </w:r>
    </w:p>
    <w:p w:rsidR="00F15F54" w:rsidRDefault="00F15F54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5F54" w:rsidRDefault="00F15F54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368" w:type="dxa"/>
        <w:tblLayout w:type="fixed"/>
        <w:tblLook w:val="01E0"/>
      </w:tblPr>
      <w:tblGrid>
        <w:gridCol w:w="5148"/>
        <w:gridCol w:w="5220"/>
      </w:tblGrid>
      <w:tr w:rsidR="00F15F54" w:rsidRPr="002473B4" w:rsidTr="000B107B">
        <w:tc>
          <w:tcPr>
            <w:tcW w:w="5148" w:type="dxa"/>
          </w:tcPr>
          <w:p w:rsidR="00F15F54" w:rsidRPr="002473B4" w:rsidRDefault="00F15F54" w:rsidP="002473B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5220" w:type="dxa"/>
          </w:tcPr>
          <w:p w:rsidR="00F15F54" w:rsidRPr="00774417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>«Бекітемін» / «Утверждаю»</w:t>
            </w:r>
          </w:p>
          <w:p w:rsidR="00F15F54" w:rsidRPr="00774417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>Директордың оқу ісі жөніндегі орынбасары</w:t>
            </w:r>
          </w:p>
          <w:p w:rsidR="00F15F54" w:rsidRPr="00774417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417">
              <w:rPr>
                <w:rFonts w:ascii="Times New Roman" w:hAnsi="Times New Roman"/>
                <w:sz w:val="24"/>
                <w:szCs w:val="24"/>
              </w:rPr>
              <w:t>Зам. директора по учебной работе</w:t>
            </w:r>
          </w:p>
          <w:p w:rsidR="00F15F54" w:rsidRPr="00B72819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B72819">
              <w:rPr>
                <w:rFonts w:ascii="Times New Roman" w:hAnsi="Times New Roman"/>
              </w:rPr>
              <w:t>_____________</w:t>
            </w:r>
            <w:r>
              <w:rPr>
                <w:rFonts w:ascii="Times New Roman" w:hAnsi="Times New Roman"/>
              </w:rPr>
              <w:t xml:space="preserve"> _______________</w:t>
            </w:r>
          </w:p>
          <w:p w:rsidR="00F15F54" w:rsidRPr="00A6744D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6744D">
              <w:rPr>
                <w:rFonts w:ascii="Times New Roman" w:hAnsi="Times New Roman"/>
                <w:sz w:val="18"/>
                <w:szCs w:val="18"/>
              </w:rPr>
              <w:t>қолы / подпись          аты-жөні/ФИО</w:t>
            </w:r>
          </w:p>
          <w:p w:rsidR="00F15F54" w:rsidRPr="00774417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15F54" w:rsidRPr="00774417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417">
              <w:rPr>
                <w:rFonts w:ascii="Times New Roman" w:hAnsi="Times New Roman"/>
                <w:sz w:val="24"/>
                <w:szCs w:val="24"/>
              </w:rPr>
              <w:t>« ___ »  ____________ 20___</w:t>
            </w:r>
            <w:r w:rsidRPr="007744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74417">
              <w:rPr>
                <w:rFonts w:ascii="Times New Roman" w:hAnsi="Times New Roman"/>
                <w:sz w:val="24"/>
                <w:szCs w:val="24"/>
              </w:rPr>
              <w:t>ж.</w:t>
            </w:r>
          </w:p>
          <w:p w:rsidR="00F15F54" w:rsidRPr="00B72819" w:rsidRDefault="00F15F54" w:rsidP="00B72819">
            <w:pPr>
              <w:spacing w:after="0" w:line="240" w:lineRule="auto"/>
              <w:jc w:val="center"/>
              <w:rPr>
                <w:rFonts w:ascii="Times New Roman" w:hAnsi="Times New Roman"/>
                <w:lang w:val="kk-KZ"/>
              </w:rPr>
            </w:pPr>
          </w:p>
        </w:tc>
      </w:tr>
    </w:tbl>
    <w:p w:rsidR="00F15F54" w:rsidRDefault="00F15F54" w:rsidP="00455FEF">
      <w:pPr>
        <w:spacing w:after="0" w:line="240" w:lineRule="auto"/>
        <w:rPr>
          <w:rFonts w:ascii="Times New Roman" w:hAnsi="Times New Roman"/>
        </w:rPr>
      </w:pPr>
    </w:p>
    <w:p w:rsidR="00F15F54" w:rsidRPr="008D7919" w:rsidRDefault="00F15F54" w:rsidP="00455F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5F54" w:rsidRDefault="00F15F54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sz w:val="28"/>
          <w:szCs w:val="28"/>
        </w:rPr>
      </w:pPr>
      <w:bookmarkStart w:id="0" w:name="bookmark15"/>
    </w:p>
    <w:p w:rsidR="00F15F54" w:rsidRPr="00774417" w:rsidRDefault="00F15F54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74417">
        <w:rPr>
          <w:rFonts w:ascii="Times New Roman" w:hAnsi="Times New Roman"/>
          <w:b/>
          <w:bCs/>
          <w:sz w:val="24"/>
          <w:szCs w:val="24"/>
        </w:rPr>
        <w:t>_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 w:rsidRPr="00774417">
        <w:rPr>
          <w:rFonts w:ascii="Times New Roman" w:hAnsi="Times New Roman"/>
          <w:b/>
          <w:bCs/>
          <w:sz w:val="24"/>
          <w:szCs w:val="24"/>
        </w:rPr>
        <w:t>___</w:t>
      </w:r>
      <w:r>
        <w:rPr>
          <w:rFonts w:ascii="Times New Roman" w:hAnsi="Times New Roman"/>
          <w:b/>
          <w:bCs/>
          <w:sz w:val="24"/>
          <w:szCs w:val="24"/>
        </w:rPr>
        <w:t xml:space="preserve"> - 20</w:t>
      </w:r>
      <w:r w:rsidRPr="00774417">
        <w:rPr>
          <w:rFonts w:ascii="Times New Roman" w:hAnsi="Times New Roman"/>
          <w:b/>
          <w:bCs/>
          <w:sz w:val="24"/>
          <w:szCs w:val="24"/>
        </w:rPr>
        <w:t xml:space="preserve">___ </w:t>
      </w:r>
      <w:r w:rsidRPr="00774417">
        <w:rPr>
          <w:rFonts w:ascii="Times New Roman" w:hAnsi="Times New Roman"/>
          <w:b/>
          <w:bCs/>
          <w:sz w:val="24"/>
          <w:szCs w:val="24"/>
          <w:lang w:val="kk-KZ"/>
        </w:rPr>
        <w:t xml:space="preserve"> оқу жылына</w:t>
      </w:r>
    </w:p>
    <w:p w:rsidR="00F15F54" w:rsidRPr="00774417" w:rsidRDefault="00F15F54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74417">
        <w:rPr>
          <w:rFonts w:ascii="Times New Roman" w:hAnsi="Times New Roman"/>
          <w:b/>
          <w:bCs/>
          <w:sz w:val="24"/>
          <w:szCs w:val="24"/>
          <w:lang w:val="kk-KZ"/>
        </w:rPr>
        <w:t xml:space="preserve">ПЕРСПЕКТИВТІ-ТАҚЫРЫПТЫҚ 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r w:rsidRPr="00774417">
        <w:rPr>
          <w:rFonts w:ascii="Times New Roman" w:hAnsi="Times New Roman"/>
          <w:b/>
          <w:bCs/>
          <w:sz w:val="24"/>
          <w:szCs w:val="24"/>
          <w:lang w:val="kk-KZ"/>
        </w:rPr>
        <w:t>ЖОСПАР</w:t>
      </w:r>
    </w:p>
    <w:p w:rsidR="00F15F54" w:rsidRPr="00774417" w:rsidRDefault="00F15F54" w:rsidP="00455FEF">
      <w:pPr>
        <w:spacing w:after="0" w:line="240" w:lineRule="auto"/>
        <w:jc w:val="center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774417">
        <w:rPr>
          <w:rFonts w:ascii="Times New Roman" w:hAnsi="Times New Roman"/>
          <w:b/>
          <w:bCs/>
          <w:sz w:val="24"/>
          <w:szCs w:val="24"/>
        </w:rPr>
        <w:t xml:space="preserve">ПЕРСПЕКТИВНО-ТЕМАТИЧЕСКИЙ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4417">
        <w:rPr>
          <w:rFonts w:ascii="Times New Roman" w:hAnsi="Times New Roman"/>
          <w:b/>
          <w:bCs/>
          <w:sz w:val="24"/>
          <w:szCs w:val="24"/>
        </w:rPr>
        <w:t>ПЛАН</w:t>
      </w:r>
      <w:bookmarkEnd w:id="0"/>
    </w:p>
    <w:p w:rsidR="00F15F54" w:rsidRPr="00774417" w:rsidRDefault="00F15F54" w:rsidP="0077441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bookmark16"/>
      <w:r w:rsidRPr="00774417">
        <w:rPr>
          <w:rFonts w:ascii="Times New Roman" w:hAnsi="Times New Roman"/>
          <w:b/>
          <w:bCs/>
          <w:sz w:val="24"/>
          <w:szCs w:val="24"/>
        </w:rPr>
        <w:t>на _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 w:rsidRPr="00774417">
        <w:rPr>
          <w:rFonts w:ascii="Times New Roman" w:hAnsi="Times New Roman"/>
          <w:b/>
          <w:bCs/>
          <w:sz w:val="24"/>
          <w:szCs w:val="24"/>
        </w:rPr>
        <w:t>___</w:t>
      </w:r>
      <w:r>
        <w:rPr>
          <w:rFonts w:ascii="Times New Roman" w:hAnsi="Times New Roman"/>
          <w:b/>
          <w:bCs/>
          <w:sz w:val="24"/>
          <w:szCs w:val="24"/>
        </w:rPr>
        <w:t xml:space="preserve"> - 20</w:t>
      </w:r>
      <w:r w:rsidRPr="00774417">
        <w:rPr>
          <w:rFonts w:ascii="Times New Roman" w:hAnsi="Times New Roman"/>
          <w:b/>
          <w:bCs/>
          <w:sz w:val="24"/>
          <w:szCs w:val="24"/>
        </w:rPr>
        <w:t>___ учебный год</w:t>
      </w:r>
      <w:bookmarkEnd w:id="1"/>
    </w:p>
    <w:p w:rsidR="00F15F54" w:rsidRDefault="00F15F54" w:rsidP="00455FEF">
      <w:pPr>
        <w:tabs>
          <w:tab w:val="left" w:leader="underscore" w:pos="1186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5F54" w:rsidRPr="004D195C" w:rsidRDefault="00F15F54" w:rsidP="00B75836">
      <w:pPr>
        <w:spacing w:after="0"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________________________________________________________</w:t>
      </w:r>
    </w:p>
    <w:p w:rsidR="00F15F54" w:rsidRPr="00AB1EE3" w:rsidRDefault="00F15F54" w:rsidP="00B75836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AB1EE3">
        <w:rPr>
          <w:rFonts w:ascii="Times New Roman" w:hAnsi="Times New Roman"/>
          <w:sz w:val="18"/>
          <w:szCs w:val="18"/>
        </w:rPr>
        <w:t xml:space="preserve"> (</w:t>
      </w:r>
      <w:r w:rsidRPr="00AB1EE3">
        <w:rPr>
          <w:rFonts w:ascii="Times New Roman" w:hAnsi="Times New Roman"/>
          <w:sz w:val="18"/>
          <w:szCs w:val="18"/>
          <w:lang w:val="kk-KZ"/>
        </w:rPr>
        <w:t>оқу жоспары бойынша атауы/</w:t>
      </w:r>
      <w:r w:rsidRPr="00AB1EE3">
        <w:rPr>
          <w:rFonts w:ascii="Times New Roman" w:hAnsi="Times New Roman"/>
          <w:sz w:val="18"/>
          <w:szCs w:val="18"/>
        </w:rPr>
        <w:t>наименование по учебному плану)</w:t>
      </w:r>
    </w:p>
    <w:p w:rsidR="00F15F54" w:rsidRPr="008D7919" w:rsidRDefault="00F15F54" w:rsidP="00455F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15F54" w:rsidRPr="00711FA4" w:rsidRDefault="00F15F54" w:rsidP="006F61C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Мамандығы бойынша пəн/ оқу модулінің жұмыс бағдарламасына сәйкес құрылды</w:t>
      </w:r>
    </w:p>
    <w:p w:rsidR="00F15F54" w:rsidRDefault="00F15F54" w:rsidP="00AA6FD4">
      <w:pPr>
        <w:tabs>
          <w:tab w:val="left" w:leader="underscore" w:pos="167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D58B1">
        <w:rPr>
          <w:rFonts w:ascii="Times New Roman" w:hAnsi="Times New Roman"/>
          <w:sz w:val="24"/>
          <w:szCs w:val="24"/>
        </w:rPr>
        <w:t xml:space="preserve">Составлен в соответствии с рабочей программой учебного модуля </w:t>
      </w:r>
      <w:r w:rsidRPr="00B306C2">
        <w:rPr>
          <w:rFonts w:ascii="Times New Roman" w:hAnsi="Times New Roman"/>
          <w:sz w:val="24"/>
          <w:szCs w:val="24"/>
        </w:rPr>
        <w:t>/ дисциплины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58B1">
        <w:rPr>
          <w:rFonts w:ascii="Times New Roman" w:hAnsi="Times New Roman"/>
          <w:sz w:val="24"/>
          <w:szCs w:val="24"/>
        </w:rPr>
        <w:t>по специальности</w:t>
      </w:r>
    </w:p>
    <w:p w:rsidR="00F15F54" w:rsidRDefault="00F15F54" w:rsidP="00AA6FD4">
      <w:pPr>
        <w:tabs>
          <w:tab w:val="left" w:leader="underscore" w:pos="1676"/>
        </w:tabs>
        <w:spacing w:after="0" w:line="240" w:lineRule="auto"/>
        <w:jc w:val="center"/>
        <w:rPr>
          <w:rFonts w:ascii="Times New Roman" w:hAnsi="Times New Roman"/>
          <w:bCs/>
          <w:iCs/>
          <w:sz w:val="24"/>
          <w:szCs w:val="24"/>
          <w:u w:val="single"/>
          <w:lang w:val="kk-KZ"/>
        </w:rPr>
      </w:pPr>
      <w:r>
        <w:rPr>
          <w:rFonts w:ascii="Times New Roman" w:hAnsi="Times New Roman"/>
          <w:bCs/>
          <w:iCs/>
          <w:sz w:val="24"/>
          <w:szCs w:val="24"/>
          <w:u w:val="single"/>
        </w:rPr>
        <w:t>__________________________________________________________________________________</w:t>
      </w:r>
    </w:p>
    <w:p w:rsidR="00F15F54" w:rsidRPr="00711FA4" w:rsidRDefault="00F15F54" w:rsidP="00455F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F15F54" w:rsidRPr="00711FA4" w:rsidRDefault="00F15F54" w:rsidP="00455F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F15F54" w:rsidRPr="00711FA4" w:rsidRDefault="00F15F54" w:rsidP="00455FE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Мамандық /</w:t>
      </w:r>
      <w:r w:rsidRPr="00BD58B1">
        <w:rPr>
          <w:rFonts w:ascii="Times New Roman" w:hAnsi="Times New Roman"/>
          <w:sz w:val="24"/>
          <w:szCs w:val="24"/>
        </w:rPr>
        <w:t xml:space="preserve">Профессия: </w:t>
      </w:r>
      <w:r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F15F54" w:rsidRDefault="00F15F54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5F54" w:rsidRDefault="00F15F54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58B1">
        <w:rPr>
          <w:rFonts w:ascii="Times New Roman" w:hAnsi="Times New Roman"/>
          <w:sz w:val="24"/>
          <w:szCs w:val="24"/>
        </w:rPr>
        <w:t xml:space="preserve">Курс:  </w:t>
      </w:r>
      <w:r>
        <w:rPr>
          <w:rFonts w:ascii="Times New Roman" w:hAnsi="Times New Roman"/>
          <w:sz w:val="24"/>
          <w:szCs w:val="24"/>
          <w:u w:val="single"/>
        </w:rPr>
        <w:t>______</w:t>
      </w:r>
      <w:r w:rsidRPr="00BD58B1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D58B1">
        <w:rPr>
          <w:rFonts w:ascii="Times New Roman" w:hAnsi="Times New Roman"/>
          <w:sz w:val="24"/>
          <w:szCs w:val="24"/>
        </w:rPr>
        <w:t xml:space="preserve">  </w:t>
      </w:r>
    </w:p>
    <w:p w:rsidR="00F15F54" w:rsidRPr="00711FA4" w:rsidRDefault="00F15F54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Топ/</w:t>
      </w:r>
      <w:r w:rsidRPr="00BD58B1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>____________</w:t>
      </w:r>
    </w:p>
    <w:p w:rsidR="00F15F54" w:rsidRPr="00BD58B1" w:rsidRDefault="00F15F54" w:rsidP="00455FEF">
      <w:pPr>
        <w:tabs>
          <w:tab w:val="left" w:leader="underscore" w:pos="7146"/>
          <w:tab w:val="left" w:leader="underscore" w:pos="1082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5F54" w:rsidRDefault="00F15F54" w:rsidP="00455FEF">
      <w:pPr>
        <w:tabs>
          <w:tab w:val="left" w:pos="46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5F54" w:rsidRPr="00BD58B1" w:rsidRDefault="00F15F54" w:rsidP="00455FEF">
      <w:pPr>
        <w:tabs>
          <w:tab w:val="left" w:pos="46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15F54" w:rsidRPr="00B75836" w:rsidRDefault="00F15F54" w:rsidP="00455FEF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Сағаттар саны/</w:t>
      </w:r>
      <w:r w:rsidRPr="00BD58B1">
        <w:rPr>
          <w:rFonts w:ascii="Times New Roman" w:hAnsi="Times New Roman"/>
          <w:b/>
          <w:sz w:val="24"/>
          <w:szCs w:val="24"/>
        </w:rPr>
        <w:t>Количество часов</w:t>
      </w:r>
      <w:r w:rsidRPr="00BD58B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</w:t>
      </w:r>
    </w:p>
    <w:tbl>
      <w:tblPr>
        <w:tblW w:w="0" w:type="auto"/>
        <w:tblLook w:val="00A0"/>
      </w:tblPr>
      <w:tblGrid>
        <w:gridCol w:w="2943"/>
        <w:gridCol w:w="5812"/>
      </w:tblGrid>
      <w:tr w:rsidR="00F15F54" w:rsidRPr="00C47E49" w:rsidTr="00F83F61">
        <w:tc>
          <w:tcPr>
            <w:tcW w:w="2943" w:type="dxa"/>
          </w:tcPr>
          <w:p w:rsidR="00F15F54" w:rsidRPr="00C47E49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2" w:name="_GoBack"/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>Олардың/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>Из них: 1 курс</w:t>
            </w:r>
          </w:p>
        </w:tc>
        <w:tc>
          <w:tcPr>
            <w:tcW w:w="5812" w:type="dxa"/>
          </w:tcPr>
          <w:p w:rsidR="00F15F54" w:rsidRPr="00F83F61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>сағат/ часов</w:t>
            </w:r>
          </w:p>
        </w:tc>
      </w:tr>
      <w:tr w:rsidR="00F15F54" w:rsidRPr="00C47E49" w:rsidTr="00F83F61">
        <w:tc>
          <w:tcPr>
            <w:tcW w:w="2943" w:type="dxa"/>
          </w:tcPr>
          <w:p w:rsidR="00F15F54" w:rsidRPr="00C47E49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>2 курс</w:t>
            </w:r>
          </w:p>
        </w:tc>
        <w:tc>
          <w:tcPr>
            <w:tcW w:w="5812" w:type="dxa"/>
          </w:tcPr>
          <w:p w:rsidR="00F15F54" w:rsidRPr="00F83F61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____</w:t>
            </w:r>
            <w:r w:rsidRPr="00F83F6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сағат/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 xml:space="preserve"> часов</w:t>
            </w:r>
          </w:p>
        </w:tc>
      </w:tr>
      <w:tr w:rsidR="00F15F54" w:rsidRPr="00C47E49" w:rsidTr="00F83F61">
        <w:tc>
          <w:tcPr>
            <w:tcW w:w="2943" w:type="dxa"/>
          </w:tcPr>
          <w:p w:rsidR="00F15F54" w:rsidRPr="00C47E49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</w:rPr>
              <w:t>3 курс</w:t>
            </w:r>
          </w:p>
        </w:tc>
        <w:tc>
          <w:tcPr>
            <w:tcW w:w="5812" w:type="dxa"/>
          </w:tcPr>
          <w:p w:rsidR="00F15F54" w:rsidRPr="00F83F61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83F61">
              <w:rPr>
                <w:rFonts w:ascii="Times New Roman" w:hAnsi="Times New Roman"/>
                <w:sz w:val="24"/>
                <w:szCs w:val="24"/>
              </w:rPr>
              <w:t>сағат/ часов</w:t>
            </w:r>
          </w:p>
        </w:tc>
      </w:tr>
      <w:tr w:rsidR="00F15F54" w:rsidRPr="00C47E49" w:rsidTr="00F83F61">
        <w:tc>
          <w:tcPr>
            <w:tcW w:w="2943" w:type="dxa"/>
          </w:tcPr>
          <w:p w:rsidR="00F15F54" w:rsidRPr="00C47E49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47E49">
              <w:rPr>
                <w:rFonts w:ascii="Times New Roman" w:hAnsi="Times New Roman"/>
                <w:sz w:val="24"/>
                <w:szCs w:val="24"/>
                <w:lang w:val="kk-KZ"/>
              </w:rPr>
              <w:t>4 курс</w:t>
            </w:r>
          </w:p>
        </w:tc>
        <w:tc>
          <w:tcPr>
            <w:tcW w:w="5812" w:type="dxa"/>
          </w:tcPr>
          <w:p w:rsidR="00F15F54" w:rsidRPr="00F83F61" w:rsidRDefault="00F15F54" w:rsidP="00C47E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3F61">
              <w:rPr>
                <w:rFonts w:ascii="Times New Roman" w:hAnsi="Times New Roman"/>
                <w:sz w:val="24"/>
                <w:szCs w:val="24"/>
              </w:rPr>
              <w:t>____ сағат/ часов</w:t>
            </w:r>
          </w:p>
        </w:tc>
      </w:tr>
      <w:bookmarkEnd w:id="2"/>
    </w:tbl>
    <w:p w:rsidR="00F15F54" w:rsidRDefault="00F15F54" w:rsidP="00455FE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F15F54" w:rsidRDefault="00F15F54" w:rsidP="00455F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15F54" w:rsidRPr="00BD58B1" w:rsidRDefault="00F15F54" w:rsidP="00455F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15F54" w:rsidRPr="00B75836" w:rsidRDefault="00F15F54" w:rsidP="00455FE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Оқытушы/</w:t>
      </w:r>
      <w:r w:rsidRPr="00BD58B1">
        <w:rPr>
          <w:rFonts w:ascii="Times New Roman" w:hAnsi="Times New Roman"/>
          <w:b/>
          <w:sz w:val="24"/>
          <w:szCs w:val="24"/>
        </w:rPr>
        <w:t>Преподаватель:</w:t>
      </w:r>
      <w:r w:rsidRPr="00BD58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_______________________</w:t>
      </w:r>
    </w:p>
    <w:p w:rsidR="00F15F54" w:rsidRPr="00BD58B1" w:rsidRDefault="00F15F54" w:rsidP="00455FE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F15F54" w:rsidRPr="00F22428" w:rsidRDefault="00F15F54" w:rsidP="00F22428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F15F54" w:rsidRPr="008455C5" w:rsidRDefault="00F15F54" w:rsidP="0077441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5C5">
        <w:rPr>
          <w:rFonts w:ascii="Times New Roman" w:hAnsi="Times New Roman"/>
          <w:sz w:val="24"/>
          <w:szCs w:val="24"/>
          <w:lang w:val="kk-KZ"/>
        </w:rPr>
        <w:t xml:space="preserve">Петропавл к. </w:t>
      </w:r>
      <w:r>
        <w:rPr>
          <w:rFonts w:ascii="Times New Roman" w:hAnsi="Times New Roman"/>
          <w:sz w:val="24"/>
          <w:szCs w:val="24"/>
        </w:rPr>
        <w:t>– 20__</w:t>
      </w:r>
      <w:r w:rsidRPr="008455C5">
        <w:rPr>
          <w:rFonts w:ascii="Times New Roman" w:hAnsi="Times New Roman"/>
          <w:sz w:val="24"/>
          <w:szCs w:val="24"/>
        </w:rPr>
        <w:t xml:space="preserve"> </w:t>
      </w:r>
      <w:r w:rsidRPr="008455C5">
        <w:rPr>
          <w:rFonts w:ascii="Times New Roman" w:hAnsi="Times New Roman"/>
          <w:sz w:val="24"/>
          <w:szCs w:val="24"/>
          <w:lang w:val="kk-KZ"/>
        </w:rPr>
        <w:t>ж.</w:t>
      </w:r>
    </w:p>
    <w:p w:rsidR="00F15F54" w:rsidRDefault="00F15F54" w:rsidP="00774417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kk-KZ" w:eastAsia="en-US"/>
        </w:rPr>
      </w:pPr>
      <w:r>
        <w:rPr>
          <w:rFonts w:ascii="Times New Roman" w:hAnsi="Times New Roman"/>
        </w:rPr>
        <w:t xml:space="preserve">г. Петропавловск – 20__ </w:t>
      </w:r>
      <w:r w:rsidRPr="008455C5">
        <w:rPr>
          <w:rFonts w:ascii="Times New Roman" w:hAnsi="Times New Roman"/>
          <w:lang w:val="kk-KZ"/>
        </w:rPr>
        <w:t>г</w:t>
      </w:r>
      <w:r w:rsidRPr="008455C5">
        <w:rPr>
          <w:lang w:val="kk-KZ"/>
        </w:rPr>
        <w:t>.</w:t>
      </w:r>
      <w:r>
        <w:rPr>
          <w:rFonts w:ascii="Times New Roman" w:hAnsi="Times New Roman"/>
          <w:b/>
          <w:caps/>
          <w:sz w:val="24"/>
          <w:szCs w:val="24"/>
          <w:lang w:val="kk-KZ" w:eastAsia="en-US"/>
        </w:rPr>
        <w:br w:type="page"/>
        <w:t>ТҮСІНІК ХАТ</w:t>
      </w:r>
    </w:p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  <w:r w:rsidRPr="00636850">
        <w:rPr>
          <w:rFonts w:ascii="Times New Roman" w:hAnsi="Times New Roman"/>
          <w:b/>
          <w:caps/>
          <w:sz w:val="24"/>
          <w:szCs w:val="24"/>
          <w:lang w:eastAsia="en-US"/>
        </w:rPr>
        <w:t xml:space="preserve">Пояснительная записка </w:t>
      </w:r>
    </w:p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</w:p>
    <w:p w:rsidR="00F15F54" w:rsidRPr="00636850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sz w:val="24"/>
          <w:szCs w:val="24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57"/>
        <w:gridCol w:w="1019"/>
        <w:gridCol w:w="239"/>
        <w:gridCol w:w="1257"/>
        <w:gridCol w:w="1184"/>
        <w:gridCol w:w="74"/>
        <w:gridCol w:w="1257"/>
        <w:gridCol w:w="1147"/>
        <w:gridCol w:w="111"/>
        <w:gridCol w:w="1257"/>
        <w:gridCol w:w="1258"/>
      </w:tblGrid>
      <w:tr w:rsidR="00F15F54" w:rsidRPr="00636850" w:rsidTr="006F61CB">
        <w:trPr>
          <w:trHeight w:val="591"/>
          <w:jc w:val="center"/>
        </w:trPr>
        <w:tc>
          <w:tcPr>
            <w:tcW w:w="10060" w:type="dxa"/>
            <w:gridSpan w:val="11"/>
            <w:shd w:val="clear" w:color="auto" w:fill="BFBFBF"/>
            <w:vAlign w:val="center"/>
          </w:tcPr>
          <w:p w:rsidR="00F15F54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 семестрі/сағат:</w:t>
            </w:r>
          </w:p>
          <w:p w:rsidR="00F15F54" w:rsidRPr="00B75836" w:rsidRDefault="00F15F54" w:rsidP="006F61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обучения/часов: </w:t>
            </w:r>
          </w:p>
        </w:tc>
      </w:tr>
      <w:tr w:rsidR="00F15F54" w:rsidRPr="00636850" w:rsidTr="00FF7F6A">
        <w:trPr>
          <w:trHeight w:val="591"/>
          <w:jc w:val="center"/>
        </w:trPr>
        <w:tc>
          <w:tcPr>
            <w:tcW w:w="1257" w:type="dxa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u w:val="single"/>
                <w:lang w:eastAsia="en-US"/>
              </w:rPr>
              <w:t>___</w:t>
            </w:r>
          </w:p>
        </w:tc>
        <w:tc>
          <w:tcPr>
            <w:tcW w:w="1258" w:type="dxa"/>
            <w:gridSpan w:val="2"/>
            <w:vAlign w:val="center"/>
          </w:tcPr>
          <w:p w:rsidR="00F15F54" w:rsidRPr="00B75836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</w:p>
        </w:tc>
        <w:tc>
          <w:tcPr>
            <w:tcW w:w="1257" w:type="dxa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val="kk-KZ" w:eastAsia="en-US"/>
              </w:rPr>
              <w:t>___</w:t>
            </w:r>
          </w:p>
        </w:tc>
        <w:tc>
          <w:tcPr>
            <w:tcW w:w="1258" w:type="dxa"/>
            <w:gridSpan w:val="2"/>
            <w:vAlign w:val="center"/>
          </w:tcPr>
          <w:p w:rsidR="00F15F54" w:rsidRPr="00B75836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val="kk-KZ" w:eastAsia="en-US"/>
              </w:rPr>
            </w:pPr>
          </w:p>
        </w:tc>
        <w:tc>
          <w:tcPr>
            <w:tcW w:w="1257" w:type="dxa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eastAsia="en-US"/>
              </w:rPr>
              <w:t>___</w:t>
            </w:r>
          </w:p>
        </w:tc>
        <w:tc>
          <w:tcPr>
            <w:tcW w:w="1258" w:type="dxa"/>
            <w:gridSpan w:val="2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1257" w:type="dxa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 xml:space="preserve">Семестр </w:t>
            </w:r>
            <w:r>
              <w:rPr>
                <w:rFonts w:ascii="Times New Roman" w:hAnsi="Times New Roman"/>
                <w:b/>
                <w:lang w:eastAsia="en-US"/>
              </w:rPr>
              <w:t>___</w:t>
            </w:r>
          </w:p>
        </w:tc>
        <w:tc>
          <w:tcPr>
            <w:tcW w:w="1258" w:type="dxa"/>
            <w:vAlign w:val="center"/>
          </w:tcPr>
          <w:p w:rsidR="00F15F54" w:rsidRPr="004F3D89" w:rsidRDefault="00F15F54" w:rsidP="00FF7F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F15F54" w:rsidRPr="00636850" w:rsidTr="006F61CB">
        <w:trPr>
          <w:trHeight w:val="591"/>
          <w:jc w:val="center"/>
        </w:trPr>
        <w:tc>
          <w:tcPr>
            <w:tcW w:w="2276" w:type="dxa"/>
            <w:gridSpan w:val="2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Курс:</w:t>
            </w:r>
          </w:p>
        </w:tc>
        <w:tc>
          <w:tcPr>
            <w:tcW w:w="7784" w:type="dxa"/>
            <w:gridSpan w:val="9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F15F54" w:rsidRPr="00636850" w:rsidTr="006F61CB">
        <w:trPr>
          <w:trHeight w:val="591"/>
          <w:jc w:val="center"/>
        </w:trPr>
        <w:tc>
          <w:tcPr>
            <w:tcW w:w="2276" w:type="dxa"/>
            <w:gridSpan w:val="2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Топ/</w:t>
            </w:r>
            <w:r w:rsidRPr="004F3D89">
              <w:rPr>
                <w:rFonts w:ascii="Times New Roman" w:hAnsi="Times New Roman"/>
                <w:b/>
                <w:lang w:eastAsia="en-US"/>
              </w:rPr>
              <w:t>Группа:</w:t>
            </w:r>
          </w:p>
        </w:tc>
        <w:tc>
          <w:tcPr>
            <w:tcW w:w="7784" w:type="dxa"/>
            <w:gridSpan w:val="9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</w:p>
        </w:tc>
      </w:tr>
      <w:tr w:rsidR="00F15F54" w:rsidRPr="00636850" w:rsidTr="006F61CB">
        <w:trPr>
          <w:trHeight w:val="591"/>
          <w:jc w:val="center"/>
        </w:trPr>
        <w:tc>
          <w:tcPr>
            <w:tcW w:w="2276" w:type="dxa"/>
            <w:gridSpan w:val="2"/>
            <w:vAlign w:val="center"/>
          </w:tcPr>
          <w:p w:rsidR="00F15F54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Нұсқа нөмірі/</w:t>
            </w:r>
          </w:p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Номер версии:</w:t>
            </w:r>
          </w:p>
        </w:tc>
        <w:tc>
          <w:tcPr>
            <w:tcW w:w="2680" w:type="dxa"/>
            <w:gridSpan w:val="3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2478" w:type="dxa"/>
            <w:gridSpan w:val="3"/>
            <w:vAlign w:val="center"/>
          </w:tcPr>
          <w:p w:rsidR="00F15F54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Жасалған күні/</w:t>
            </w:r>
          </w:p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4"/>
                <w:szCs w:val="24"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Дата создания:</w:t>
            </w:r>
          </w:p>
        </w:tc>
        <w:tc>
          <w:tcPr>
            <w:tcW w:w="2626" w:type="dxa"/>
            <w:gridSpan w:val="3"/>
            <w:vAlign w:val="center"/>
          </w:tcPr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eastAsia="en-US"/>
              </w:rPr>
            </w:pPr>
          </w:p>
        </w:tc>
      </w:tr>
    </w:tbl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F15F54" w:rsidRPr="008D7919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22"/>
      </w:tblGrid>
      <w:tr w:rsidR="00F15F54" w:rsidTr="006F61CB">
        <w:trPr>
          <w:jc w:val="center"/>
        </w:trPr>
        <w:tc>
          <w:tcPr>
            <w:tcW w:w="9922" w:type="dxa"/>
            <w:shd w:val="clear" w:color="auto" w:fill="BFBFBF"/>
            <w:vAlign w:val="center"/>
          </w:tcPr>
          <w:p w:rsidR="00F15F54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Қажетті оқыту құралдары, жабдықтар мен ұйымдастыру үрдістері</w:t>
            </w:r>
          </w:p>
          <w:p w:rsidR="00F15F54" w:rsidRPr="004F3D89" w:rsidRDefault="00F15F54" w:rsidP="00EB5F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lang w:eastAsia="en-US"/>
              </w:rPr>
            </w:pPr>
            <w:r w:rsidRPr="004F3D89">
              <w:rPr>
                <w:rFonts w:ascii="Times New Roman" w:hAnsi="Times New Roman"/>
                <w:b/>
                <w:lang w:eastAsia="en-US"/>
              </w:rPr>
              <w:t>Необходимые средства обучения, оборудование и организационные процессы</w:t>
            </w:r>
          </w:p>
        </w:tc>
      </w:tr>
      <w:tr w:rsidR="00F15F54" w:rsidTr="006F61CB">
        <w:trPr>
          <w:jc w:val="center"/>
        </w:trPr>
        <w:tc>
          <w:tcPr>
            <w:tcW w:w="9922" w:type="dxa"/>
            <w:vAlign w:val="center"/>
          </w:tcPr>
          <w:p w:rsidR="00F15F54" w:rsidRDefault="00F15F54" w:rsidP="004F3D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</w:p>
          <w:p w:rsidR="00F15F54" w:rsidRPr="004F3D89" w:rsidRDefault="00F15F54" w:rsidP="004F3D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aps/>
                <w:lang w:eastAsia="en-US"/>
              </w:rPr>
            </w:pPr>
          </w:p>
        </w:tc>
      </w:tr>
    </w:tbl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F15F54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p w:rsidR="00F15F54" w:rsidRPr="008D7919" w:rsidRDefault="00F15F54" w:rsidP="00AA6FD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caps/>
          <w:lang w:eastAsia="en-US"/>
        </w:rPr>
      </w:pPr>
    </w:p>
    <w:tbl>
      <w:tblPr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405"/>
        <w:gridCol w:w="712"/>
        <w:gridCol w:w="3117"/>
        <w:gridCol w:w="3547"/>
      </w:tblGrid>
      <w:tr w:rsidR="00F15F54" w:rsidRPr="008D7919" w:rsidTr="006F61CB">
        <w:trPr>
          <w:trHeight w:val="353"/>
          <w:jc w:val="center"/>
        </w:trPr>
        <w:tc>
          <w:tcPr>
            <w:tcW w:w="9781" w:type="dxa"/>
            <w:gridSpan w:val="4"/>
            <w:shd w:val="clear" w:color="auto" w:fill="BFBFBF"/>
            <w:vAlign w:val="center"/>
          </w:tcPr>
          <w:p w:rsidR="00F15F54" w:rsidRDefault="00F15F54" w:rsidP="00920650">
            <w:pPr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Жұмыс оқу жоспары мен білім беру бағдарламалары бойынша оқу уақытының көлемі/</w:t>
            </w:r>
          </w:p>
          <w:p w:rsidR="00F15F54" w:rsidRPr="008D7919" w:rsidRDefault="00F15F54" w:rsidP="006F61CB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Объем учебного времени по Рабочему учебному плану и образовательной программе (часов):</w:t>
            </w:r>
          </w:p>
        </w:tc>
      </w:tr>
      <w:tr w:rsidR="00F15F54" w:rsidRPr="008D7919" w:rsidTr="006F61CB">
        <w:trPr>
          <w:trHeight w:val="552"/>
          <w:jc w:val="center"/>
        </w:trPr>
        <w:tc>
          <w:tcPr>
            <w:tcW w:w="3117" w:type="dxa"/>
            <w:gridSpan w:val="2"/>
            <w:shd w:val="clear" w:color="auto" w:fill="EAF1DD"/>
            <w:vAlign w:val="center"/>
          </w:tcPr>
          <w:p w:rsidR="00F15F54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Барлығы/</w:t>
            </w:r>
            <w:r w:rsidRPr="008D7919">
              <w:rPr>
                <w:rFonts w:ascii="Times New Roman" w:hAnsi="Times New Roman"/>
                <w:b/>
                <w:lang w:eastAsia="en-US"/>
              </w:rPr>
              <w:t>Всего:</w:t>
            </w:r>
          </w:p>
          <w:p w:rsidR="00F15F54" w:rsidRPr="00B75836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____</w:t>
            </w:r>
          </w:p>
        </w:tc>
        <w:tc>
          <w:tcPr>
            <w:tcW w:w="3117" w:type="dxa"/>
            <w:shd w:val="clear" w:color="auto" w:fill="EAF1DD"/>
            <w:vAlign w:val="center"/>
          </w:tcPr>
          <w:p w:rsidR="00F15F54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Теориялық сабақтар/</w:t>
            </w:r>
          </w:p>
          <w:p w:rsidR="00F15F54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Теоретические занятия:</w:t>
            </w:r>
            <w:r>
              <w:rPr>
                <w:rFonts w:ascii="Times New Roman" w:hAnsi="Times New Roman"/>
                <w:b/>
                <w:lang w:eastAsia="en-US"/>
              </w:rPr>
              <w:t xml:space="preserve"> </w:t>
            </w:r>
          </w:p>
          <w:p w:rsidR="00F15F54" w:rsidRPr="00B75836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____</w:t>
            </w:r>
          </w:p>
        </w:tc>
        <w:tc>
          <w:tcPr>
            <w:tcW w:w="3547" w:type="dxa"/>
            <w:shd w:val="clear" w:color="auto" w:fill="EAF1DD"/>
            <w:vAlign w:val="center"/>
          </w:tcPr>
          <w:p w:rsidR="00F15F54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Практикалық сабақтар/</w:t>
            </w:r>
          </w:p>
          <w:p w:rsidR="00F15F54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Практические занятия:</w:t>
            </w:r>
            <w:r>
              <w:rPr>
                <w:rFonts w:ascii="Times New Roman" w:hAnsi="Times New Roman"/>
                <w:b/>
                <w:lang w:eastAsia="en-US"/>
              </w:rPr>
              <w:t xml:space="preserve"> </w:t>
            </w:r>
          </w:p>
          <w:p w:rsidR="00F15F54" w:rsidRPr="00B75836" w:rsidRDefault="00F15F54" w:rsidP="0092065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_____</w:t>
            </w:r>
          </w:p>
        </w:tc>
      </w:tr>
      <w:tr w:rsidR="00F15F54" w:rsidRPr="008D7919" w:rsidTr="006F61CB">
        <w:trPr>
          <w:trHeight w:val="552"/>
          <w:jc w:val="center"/>
        </w:trPr>
        <w:tc>
          <w:tcPr>
            <w:tcW w:w="2405" w:type="dxa"/>
            <w:shd w:val="clear" w:color="auto" w:fill="EAF1DD"/>
            <w:vAlign w:val="center"/>
          </w:tcPr>
          <w:p w:rsidR="00F15F54" w:rsidRDefault="00F15F54" w:rsidP="00920650">
            <w:pPr>
              <w:spacing w:after="0" w:line="240" w:lineRule="auto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Бақылау формасы/</w:t>
            </w:r>
          </w:p>
          <w:p w:rsidR="00F15F54" w:rsidRPr="008D7919" w:rsidRDefault="00F15F54" w:rsidP="00920650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Форма контроля:</w:t>
            </w:r>
          </w:p>
        </w:tc>
        <w:tc>
          <w:tcPr>
            <w:tcW w:w="7376" w:type="dxa"/>
            <w:gridSpan w:val="3"/>
            <w:vAlign w:val="center"/>
          </w:tcPr>
          <w:p w:rsidR="00F15F54" w:rsidRPr="00B75836" w:rsidRDefault="00F15F54" w:rsidP="00920650">
            <w:pPr>
              <w:spacing w:after="0" w:line="240" w:lineRule="auto"/>
              <w:rPr>
                <w:rFonts w:ascii="Times New Roman" w:hAnsi="Times New Roman"/>
                <w:lang w:val="kk-KZ" w:eastAsia="en-US"/>
              </w:rPr>
            </w:pPr>
          </w:p>
        </w:tc>
      </w:tr>
    </w:tbl>
    <w:p w:rsidR="00F15F54" w:rsidRDefault="00F15F54" w:rsidP="00920650">
      <w:pPr>
        <w:spacing w:after="0" w:line="240" w:lineRule="auto"/>
        <w:rPr>
          <w:vanish/>
        </w:rPr>
      </w:pPr>
    </w:p>
    <w:p w:rsidR="00F15F54" w:rsidRDefault="00F15F54" w:rsidP="00AA6FD4">
      <w:pPr>
        <w:spacing w:after="0" w:line="240" w:lineRule="auto"/>
      </w:pPr>
    </w:p>
    <w:p w:rsidR="00F15F54" w:rsidRDefault="00F15F54" w:rsidP="00AA6FD4">
      <w:pPr>
        <w:spacing w:after="0" w:line="240" w:lineRule="auto"/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547"/>
        <w:gridCol w:w="2128"/>
        <w:gridCol w:w="4676"/>
      </w:tblGrid>
      <w:tr w:rsidR="00F15F54" w:rsidRPr="008D7919" w:rsidTr="000B107B">
        <w:trPr>
          <w:trHeight w:val="364"/>
          <w:jc w:val="center"/>
        </w:trPr>
        <w:tc>
          <w:tcPr>
            <w:tcW w:w="9351" w:type="dxa"/>
            <w:gridSpan w:val="3"/>
            <w:shd w:val="clear" w:color="auto" w:fill="BFBFBF"/>
            <w:vAlign w:val="center"/>
          </w:tcPr>
          <w:p w:rsidR="00F15F54" w:rsidRPr="008D7919" w:rsidRDefault="00F15F54" w:rsidP="00920650">
            <w:pPr>
              <w:spacing w:after="0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 мерзімі/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Период преподавания:</w:t>
            </w:r>
          </w:p>
        </w:tc>
      </w:tr>
      <w:tr w:rsidR="00F15F54" w:rsidRPr="008D7919" w:rsidTr="006F61CB">
        <w:trPr>
          <w:trHeight w:val="569"/>
          <w:jc w:val="center"/>
        </w:trPr>
        <w:tc>
          <w:tcPr>
            <w:tcW w:w="4675" w:type="dxa"/>
            <w:gridSpan w:val="2"/>
            <w:vAlign w:val="center"/>
          </w:tcPr>
          <w:p w:rsidR="00F15F54" w:rsidRDefault="00F15F54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Басталған күні/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Дата начала:</w:t>
            </w:r>
          </w:p>
          <w:p w:rsidR="00F15F54" w:rsidRPr="008D7919" w:rsidRDefault="00F15F54" w:rsidP="006F61CB">
            <w:pPr>
              <w:spacing w:after="0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________________</w:t>
            </w:r>
          </w:p>
        </w:tc>
        <w:tc>
          <w:tcPr>
            <w:tcW w:w="4676" w:type="dxa"/>
            <w:vAlign w:val="center"/>
          </w:tcPr>
          <w:p w:rsidR="00F15F54" w:rsidRDefault="00F15F54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Аяқталған күні/</w:t>
            </w:r>
            <w:r w:rsidRPr="008D7919">
              <w:rPr>
                <w:rFonts w:ascii="Times New Roman" w:hAnsi="Times New Roman"/>
                <w:b/>
                <w:lang w:eastAsia="en-US"/>
              </w:rPr>
              <w:t>Дата окончания:</w:t>
            </w:r>
            <w:r>
              <w:rPr>
                <w:rFonts w:ascii="Times New Roman" w:hAnsi="Times New Roman"/>
                <w:b/>
                <w:lang w:eastAsia="en-US"/>
              </w:rPr>
              <w:t xml:space="preserve"> </w:t>
            </w:r>
          </w:p>
          <w:p w:rsidR="00F15F54" w:rsidRPr="008D7919" w:rsidRDefault="00F15F54" w:rsidP="006F61CB">
            <w:pPr>
              <w:spacing w:after="0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________________</w:t>
            </w:r>
          </w:p>
        </w:tc>
      </w:tr>
      <w:tr w:rsidR="00F15F54" w:rsidRPr="008D7919" w:rsidTr="006F61CB">
        <w:trPr>
          <w:trHeight w:val="569"/>
          <w:jc w:val="center"/>
        </w:trPr>
        <w:tc>
          <w:tcPr>
            <w:tcW w:w="2547" w:type="dxa"/>
            <w:vAlign w:val="center"/>
          </w:tcPr>
          <w:p w:rsidR="00F15F54" w:rsidRDefault="00F15F54" w:rsidP="00920650">
            <w:pPr>
              <w:spacing w:after="0"/>
              <w:rPr>
                <w:rFonts w:ascii="Times New Roman" w:hAnsi="Times New Roman"/>
                <w:b/>
                <w:lang w:val="kk-KZ"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Өткізу орны/</w:t>
            </w:r>
          </w:p>
          <w:p w:rsidR="00F15F54" w:rsidRPr="008D7919" w:rsidRDefault="00F15F54" w:rsidP="00920650">
            <w:pPr>
              <w:spacing w:after="0"/>
              <w:rPr>
                <w:rFonts w:ascii="Times New Roman" w:hAnsi="Times New Roman"/>
                <w:b/>
                <w:lang w:eastAsia="en-US"/>
              </w:rPr>
            </w:pPr>
            <w:r w:rsidRPr="008D7919">
              <w:rPr>
                <w:rFonts w:ascii="Times New Roman" w:hAnsi="Times New Roman"/>
                <w:b/>
                <w:lang w:eastAsia="en-US"/>
              </w:rPr>
              <w:t>Место проведения:</w:t>
            </w:r>
          </w:p>
        </w:tc>
        <w:tc>
          <w:tcPr>
            <w:tcW w:w="6804" w:type="dxa"/>
            <w:gridSpan w:val="2"/>
            <w:vAlign w:val="center"/>
          </w:tcPr>
          <w:p w:rsidR="00F15F54" w:rsidRPr="008D7919" w:rsidRDefault="00F15F54" w:rsidP="00FF7F6A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F15F54" w:rsidRDefault="00F15F54" w:rsidP="00920650">
      <w:pPr>
        <w:spacing w:after="0" w:line="240" w:lineRule="auto"/>
        <w:rPr>
          <w:vanish/>
        </w:rPr>
      </w:pPr>
    </w:p>
    <w:p w:rsidR="00F15F54" w:rsidRPr="008D7919" w:rsidRDefault="00F15F54" w:rsidP="00AA6FD4">
      <w:pPr>
        <w:spacing w:after="0" w:line="240" w:lineRule="auto"/>
        <w:rPr>
          <w:vanish/>
        </w:rPr>
      </w:pPr>
    </w:p>
    <w:p w:rsidR="00F15F54" w:rsidRPr="00AA6FD4" w:rsidRDefault="00F15F54" w:rsidP="00636850"/>
    <w:tbl>
      <w:tblPr>
        <w:tblW w:w="88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815"/>
        <w:gridCol w:w="4082"/>
      </w:tblGrid>
      <w:tr w:rsidR="00F15F54" w:rsidRPr="008D7919" w:rsidTr="000B107B">
        <w:trPr>
          <w:trHeight w:val="291"/>
          <w:jc w:val="center"/>
        </w:trPr>
        <w:tc>
          <w:tcPr>
            <w:tcW w:w="8897" w:type="dxa"/>
            <w:gridSpan w:val="2"/>
            <w:shd w:val="clear" w:color="auto" w:fill="BFBFBF"/>
          </w:tcPr>
          <w:p w:rsidR="00F15F54" w:rsidRPr="008D7919" w:rsidRDefault="00F15F54" w:rsidP="000B107B">
            <w:pPr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  <w:lang w:val="kk-KZ" w:eastAsia="en-US"/>
              </w:rPr>
              <w:t>Оқытушының байланыс ақпараты/</w:t>
            </w:r>
            <w:r w:rsidRPr="008D7919">
              <w:rPr>
                <w:rFonts w:ascii="Times New Roman" w:hAnsi="Times New Roman"/>
                <w:b/>
                <w:lang w:eastAsia="en-US"/>
              </w:rPr>
              <w:t>Контактная информация преподавателя:</w:t>
            </w:r>
          </w:p>
        </w:tc>
      </w:tr>
      <w:tr w:rsidR="00F15F54" w:rsidRPr="00A758B8" w:rsidTr="006F61CB">
        <w:trPr>
          <w:trHeight w:val="332"/>
          <w:jc w:val="center"/>
        </w:trPr>
        <w:tc>
          <w:tcPr>
            <w:tcW w:w="4815" w:type="dxa"/>
          </w:tcPr>
          <w:p w:rsidR="00F15F54" w:rsidRPr="0090602E" w:rsidRDefault="00F15F54" w:rsidP="00FF7F6A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464AD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Ф.И.О: </w:t>
            </w:r>
          </w:p>
        </w:tc>
        <w:tc>
          <w:tcPr>
            <w:tcW w:w="4082" w:type="dxa"/>
          </w:tcPr>
          <w:p w:rsidR="00F15F54" w:rsidRPr="00774417" w:rsidRDefault="00F15F54" w:rsidP="00FF7F6A">
            <w:pPr>
              <w:spacing w:after="0" w:line="240" w:lineRule="auto"/>
              <w:ind w:right="-159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774417">
              <w:rPr>
                <w:rFonts w:ascii="Times New Roman" w:hAnsi="Times New Roman"/>
                <w:b/>
                <w:bCs/>
                <w:sz w:val="24"/>
                <w:szCs w:val="24"/>
              </w:rPr>
              <w:t>Тел</w:t>
            </w:r>
            <w:r w:rsidRPr="0077441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.: </w:t>
            </w:r>
          </w:p>
          <w:p w:rsidR="00F15F54" w:rsidRPr="00464ADE" w:rsidRDefault="00F15F54" w:rsidP="00FF7F6A">
            <w:pPr>
              <w:spacing w:after="0" w:line="240" w:lineRule="auto"/>
              <w:ind w:right="-159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441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E-mail:</w:t>
            </w:r>
            <w:r w:rsidRPr="00464A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F15F54" w:rsidRPr="005B5683" w:rsidRDefault="00F15F54" w:rsidP="00636850">
      <w:pPr>
        <w:rPr>
          <w:lang w:val="en-US"/>
        </w:rPr>
      </w:pPr>
    </w:p>
    <w:p w:rsidR="00F15F54" w:rsidRPr="00636850" w:rsidRDefault="00F15F54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15F54" w:rsidRPr="00636850" w:rsidRDefault="00F15F54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F15F54" w:rsidRPr="00636850" w:rsidSect="00A6744D">
          <w:footerReference w:type="default" r:id="rId7"/>
          <w:pgSz w:w="11909" w:h="16834"/>
          <w:pgMar w:top="993" w:right="994" w:bottom="851" w:left="993" w:header="0" w:footer="750" w:gutter="0"/>
          <w:cols w:space="720"/>
          <w:noEndnote/>
          <w:docGrid w:linePitch="360"/>
        </w:sectPr>
      </w:pPr>
    </w:p>
    <w:tbl>
      <w:tblPr>
        <w:tblW w:w="16003" w:type="dxa"/>
        <w:tblInd w:w="-2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2552"/>
        <w:gridCol w:w="875"/>
        <w:gridCol w:w="675"/>
        <w:gridCol w:w="2844"/>
        <w:gridCol w:w="1276"/>
        <w:gridCol w:w="1810"/>
        <w:gridCol w:w="1629"/>
        <w:gridCol w:w="2215"/>
        <w:gridCol w:w="1701"/>
      </w:tblGrid>
      <w:tr w:rsidR="00F15F54" w:rsidRPr="00B5601C" w:rsidTr="006F61CB">
        <w:trPr>
          <w:cantSplit/>
          <w:trHeight w:val="11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тақырып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№ </w:t>
            </w:r>
            <w:r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№ 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темы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Тақырыптың атауы/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Название темы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Сабақтың сағат саны/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Кол-во часов урока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016891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Сабақтың№/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№ заня-тия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Негізгі сұрақтың тізімі/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Перечень основных вопросов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Сабақтың типі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Тип урока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Пәнаралық байланыс/</w:t>
            </w:r>
          </w:p>
          <w:p w:rsidR="00F15F54" w:rsidRPr="00B5601C" w:rsidRDefault="00F15F54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Межпредметные связи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Оқыту құралдары/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Средства обучения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 xml:space="preserve">Үй жұмысы/ 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Домашнее задание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  <w:lang w:val="kk-KZ"/>
              </w:rPr>
              <w:t>Өздік жұмысы/</w:t>
            </w:r>
          </w:p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>Самостоятельная работа</w:t>
            </w:r>
          </w:p>
        </w:tc>
      </w:tr>
      <w:tr w:rsidR="00F15F54" w:rsidRPr="00B5601C" w:rsidTr="00C47E49">
        <w:trPr>
          <w:cantSplit/>
          <w:trHeight w:val="29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016891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DD4505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</w:tr>
      <w:tr w:rsidR="00F15F54" w:rsidRPr="00B5601C" w:rsidTr="00C47E49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F15F54" w:rsidRPr="00B5601C" w:rsidTr="00C47E49">
        <w:trPr>
          <w:trHeight w:val="40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Standard"/>
              <w:spacing w:after="0" w:line="240" w:lineRule="auto"/>
              <w:ind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BodyText3"/>
              <w:spacing w:after="0" w:line="240" w:lineRule="auto"/>
              <w:ind w:left="57" w:right="57"/>
              <w:jc w:val="center"/>
              <w:rPr>
                <w:rFonts w:ascii="Times New Roman" w:hAnsi="Times New Roman"/>
                <w:spacing w:val="-8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15F54" w:rsidRPr="00B5601C" w:rsidTr="006F61CB">
        <w:trPr>
          <w:trHeight w:val="27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F94583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B5601C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E33A0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12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6F61CB" w:rsidRDefault="00F15F54" w:rsidP="006F61CB">
            <w:pPr>
              <w:pStyle w:val="NoSpacing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5F54" w:rsidRPr="00B5601C" w:rsidTr="00C47E49">
        <w:trPr>
          <w:trHeight w:val="18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F15F54" w:rsidRPr="00B5601C" w:rsidTr="00C47E49">
        <w:trPr>
          <w:trHeight w:val="2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1BD8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pStyle w:val="NoSpacing"/>
              <w:ind w:left="57" w:right="57"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F61CB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</w:tc>
      </w:tr>
      <w:tr w:rsidR="00F15F54" w:rsidRPr="00B5601C" w:rsidTr="006F61CB">
        <w:trPr>
          <w:trHeight w:val="1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Барлығы/ 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Итого 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__сағат/</w:t>
            </w:r>
            <w:r w:rsidRPr="00B5601C">
              <w:rPr>
                <w:rFonts w:ascii="Times New Roman" w:hAnsi="Times New Roman"/>
                <w:b/>
                <w:sz w:val="18"/>
                <w:szCs w:val="18"/>
              </w:rPr>
              <w:t xml:space="preserve"> часа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5F54" w:rsidRPr="00B5601C" w:rsidRDefault="00F15F54" w:rsidP="0063685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F15F54" w:rsidRPr="008D7919" w:rsidRDefault="00F15F54" w:rsidP="00455FE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F15F54" w:rsidRPr="008D7919" w:rsidSect="00E33A00">
      <w:pgSz w:w="16838" w:h="11906" w:orient="landscape"/>
      <w:pgMar w:top="850" w:right="113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F54" w:rsidRDefault="00F15F54">
      <w:r>
        <w:separator/>
      </w:r>
    </w:p>
  </w:endnote>
  <w:endnote w:type="continuationSeparator" w:id="0">
    <w:p w:rsidR="00F15F54" w:rsidRDefault="00F15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F54" w:rsidRPr="00285DA1" w:rsidRDefault="00F15F54" w:rsidP="00AB1EE3">
    <w:pPr>
      <w:pStyle w:val="Footer"/>
      <w:rPr>
        <w:sz w:val="18"/>
        <w:szCs w:val="18"/>
      </w:rPr>
    </w:pPr>
    <w:r w:rsidRPr="00285DA1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285DA1">
      <w:rPr>
        <w:sz w:val="18"/>
        <w:szCs w:val="18"/>
      </w:rPr>
      <w:t>703-</w:t>
    </w:r>
    <w:r>
      <w:rPr>
        <w:sz w:val="18"/>
        <w:szCs w:val="18"/>
      </w:rPr>
      <w:t>32-19</w:t>
    </w:r>
    <w:r w:rsidRPr="00285DA1">
      <w:rPr>
        <w:sz w:val="18"/>
        <w:szCs w:val="18"/>
      </w:rPr>
      <w:t xml:space="preserve"> </w:t>
    </w:r>
    <w:r w:rsidRPr="00A6744D">
      <w:rPr>
        <w:sz w:val="18"/>
        <w:szCs w:val="18"/>
      </w:rPr>
      <w:t>Перспективті-тақырыптық  жоспар</w:t>
    </w:r>
    <w:r w:rsidRPr="00285DA1">
      <w:rPr>
        <w:sz w:val="18"/>
        <w:szCs w:val="18"/>
      </w:rPr>
      <w:t xml:space="preserve">.  </w:t>
    </w:r>
    <w:r>
      <w:rPr>
        <w:sz w:val="18"/>
        <w:szCs w:val="18"/>
        <w:lang w:val="kk-KZ"/>
      </w:rPr>
      <w:t>Екінші басылым.</w:t>
    </w:r>
  </w:p>
  <w:p w:rsidR="00F15F54" w:rsidRPr="00285DA1" w:rsidRDefault="00F15F54" w:rsidP="00AB1EE3">
    <w:pPr>
      <w:pStyle w:val="Footer"/>
      <w:rPr>
        <w:sz w:val="18"/>
        <w:szCs w:val="18"/>
      </w:rPr>
    </w:pPr>
    <w:r w:rsidRPr="00285DA1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285DA1">
      <w:rPr>
        <w:sz w:val="18"/>
        <w:szCs w:val="18"/>
      </w:rPr>
      <w:t>703-</w:t>
    </w:r>
    <w:r>
      <w:rPr>
        <w:sz w:val="18"/>
        <w:szCs w:val="18"/>
      </w:rPr>
      <w:t>32</w:t>
    </w:r>
    <w:r w:rsidRPr="00285DA1">
      <w:rPr>
        <w:sz w:val="18"/>
        <w:szCs w:val="18"/>
      </w:rPr>
      <w:t>-</w:t>
    </w:r>
    <w:r>
      <w:rPr>
        <w:sz w:val="18"/>
        <w:szCs w:val="18"/>
      </w:rPr>
      <w:t>19</w:t>
    </w:r>
    <w:r w:rsidRPr="00285DA1">
      <w:rPr>
        <w:sz w:val="18"/>
        <w:szCs w:val="18"/>
      </w:rPr>
      <w:t xml:space="preserve"> </w:t>
    </w:r>
    <w:r w:rsidRPr="00E31D81">
      <w:rPr>
        <w:sz w:val="18"/>
        <w:szCs w:val="18"/>
      </w:rPr>
      <w:t>Перспективно-тематический  план</w:t>
    </w:r>
    <w:r w:rsidRPr="00285DA1">
      <w:rPr>
        <w:sz w:val="18"/>
        <w:szCs w:val="18"/>
      </w:rPr>
      <w:t xml:space="preserve">. </w:t>
    </w:r>
    <w:r>
      <w:rPr>
        <w:sz w:val="18"/>
        <w:szCs w:val="18"/>
      </w:rPr>
      <w:t>Издание второе.</w:t>
    </w:r>
  </w:p>
  <w:p w:rsidR="00F15F54" w:rsidRDefault="00F15F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F54" w:rsidRDefault="00F15F54">
      <w:r>
        <w:separator/>
      </w:r>
    </w:p>
  </w:footnote>
  <w:footnote w:type="continuationSeparator" w:id="0">
    <w:p w:rsidR="00F15F54" w:rsidRDefault="00F15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BAE"/>
    <w:multiLevelType w:val="multilevel"/>
    <w:tmpl w:val="D54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84705"/>
    <w:multiLevelType w:val="multilevel"/>
    <w:tmpl w:val="BCF0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5FEF"/>
    <w:rsid w:val="00002CB3"/>
    <w:rsid w:val="00016891"/>
    <w:rsid w:val="00032E94"/>
    <w:rsid w:val="000410FD"/>
    <w:rsid w:val="000447DE"/>
    <w:rsid w:val="0004531A"/>
    <w:rsid w:val="0007682D"/>
    <w:rsid w:val="000A148C"/>
    <w:rsid w:val="000B107B"/>
    <w:rsid w:val="000F35CF"/>
    <w:rsid w:val="0017699C"/>
    <w:rsid w:val="00222B4A"/>
    <w:rsid w:val="002410F9"/>
    <w:rsid w:val="002473B4"/>
    <w:rsid w:val="0024795E"/>
    <w:rsid w:val="00255CFE"/>
    <w:rsid w:val="00281F70"/>
    <w:rsid w:val="002832DE"/>
    <w:rsid w:val="00285DA1"/>
    <w:rsid w:val="002A70BD"/>
    <w:rsid w:val="002C04C2"/>
    <w:rsid w:val="002E2289"/>
    <w:rsid w:val="002E6ABF"/>
    <w:rsid w:val="002F1F2F"/>
    <w:rsid w:val="003055A6"/>
    <w:rsid w:val="00345E90"/>
    <w:rsid w:val="0036318A"/>
    <w:rsid w:val="003B2C46"/>
    <w:rsid w:val="003D1826"/>
    <w:rsid w:val="00415868"/>
    <w:rsid w:val="00415F25"/>
    <w:rsid w:val="00455FEF"/>
    <w:rsid w:val="00464ADE"/>
    <w:rsid w:val="00482FF1"/>
    <w:rsid w:val="004965BD"/>
    <w:rsid w:val="004D195C"/>
    <w:rsid w:val="004F3D89"/>
    <w:rsid w:val="005173BB"/>
    <w:rsid w:val="00591FB6"/>
    <w:rsid w:val="005965E5"/>
    <w:rsid w:val="005A3269"/>
    <w:rsid w:val="005B1C6E"/>
    <w:rsid w:val="005B395A"/>
    <w:rsid w:val="005B5683"/>
    <w:rsid w:val="005F0803"/>
    <w:rsid w:val="006146F8"/>
    <w:rsid w:val="00636850"/>
    <w:rsid w:val="00651DE6"/>
    <w:rsid w:val="00671544"/>
    <w:rsid w:val="00685596"/>
    <w:rsid w:val="006A14DB"/>
    <w:rsid w:val="006A5250"/>
    <w:rsid w:val="006E3B8B"/>
    <w:rsid w:val="006F61CB"/>
    <w:rsid w:val="00710A14"/>
    <w:rsid w:val="00711FA4"/>
    <w:rsid w:val="00716E64"/>
    <w:rsid w:val="007370D0"/>
    <w:rsid w:val="00774417"/>
    <w:rsid w:val="007A77D6"/>
    <w:rsid w:val="007D0DD5"/>
    <w:rsid w:val="007E278F"/>
    <w:rsid w:val="0080386B"/>
    <w:rsid w:val="0083033F"/>
    <w:rsid w:val="00836295"/>
    <w:rsid w:val="008455C5"/>
    <w:rsid w:val="008D7919"/>
    <w:rsid w:val="008E640D"/>
    <w:rsid w:val="008F54C7"/>
    <w:rsid w:val="0090602E"/>
    <w:rsid w:val="00920650"/>
    <w:rsid w:val="00965C67"/>
    <w:rsid w:val="009B541E"/>
    <w:rsid w:val="00A542C3"/>
    <w:rsid w:val="00A63462"/>
    <w:rsid w:val="00A6744D"/>
    <w:rsid w:val="00A67A3D"/>
    <w:rsid w:val="00A758B8"/>
    <w:rsid w:val="00AA6FD4"/>
    <w:rsid w:val="00AA730D"/>
    <w:rsid w:val="00AB1EE3"/>
    <w:rsid w:val="00B04387"/>
    <w:rsid w:val="00B2259B"/>
    <w:rsid w:val="00B306C2"/>
    <w:rsid w:val="00B51BD8"/>
    <w:rsid w:val="00B5601C"/>
    <w:rsid w:val="00B72819"/>
    <w:rsid w:val="00B75836"/>
    <w:rsid w:val="00BB78B2"/>
    <w:rsid w:val="00BD58B1"/>
    <w:rsid w:val="00C02CD6"/>
    <w:rsid w:val="00C47E49"/>
    <w:rsid w:val="00C60CD1"/>
    <w:rsid w:val="00C675B6"/>
    <w:rsid w:val="00C70A96"/>
    <w:rsid w:val="00C75CA6"/>
    <w:rsid w:val="00D94E06"/>
    <w:rsid w:val="00DB6C10"/>
    <w:rsid w:val="00DD4505"/>
    <w:rsid w:val="00E31D81"/>
    <w:rsid w:val="00E33A00"/>
    <w:rsid w:val="00E53235"/>
    <w:rsid w:val="00E66A8E"/>
    <w:rsid w:val="00E90A65"/>
    <w:rsid w:val="00EA342F"/>
    <w:rsid w:val="00EB035E"/>
    <w:rsid w:val="00EB5F81"/>
    <w:rsid w:val="00EC45AC"/>
    <w:rsid w:val="00ED155D"/>
    <w:rsid w:val="00ED19FF"/>
    <w:rsid w:val="00EE677E"/>
    <w:rsid w:val="00EF6202"/>
    <w:rsid w:val="00F15F54"/>
    <w:rsid w:val="00F22428"/>
    <w:rsid w:val="00F36DB7"/>
    <w:rsid w:val="00F47BC7"/>
    <w:rsid w:val="00F83F61"/>
    <w:rsid w:val="00F94583"/>
    <w:rsid w:val="00FD26E2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EF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link w:val="Heading1Char"/>
    <w:uiPriority w:val="99"/>
    <w:qFormat/>
    <w:rsid w:val="00C75CA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5CA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5CA6"/>
    <w:rPr>
      <w:rFonts w:ascii="Times New Roman" w:hAnsi="Times New Roman" w:cs="Times New Roman"/>
      <w:b/>
      <w:kern w:val="36"/>
      <w:sz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5CA6"/>
    <w:rPr>
      <w:rFonts w:ascii="Cambria" w:hAnsi="Cambria" w:cs="Times New Roman"/>
      <w:b/>
      <w:color w:val="4F81BD"/>
      <w:sz w:val="26"/>
    </w:rPr>
  </w:style>
  <w:style w:type="paragraph" w:styleId="NoSpacing">
    <w:name w:val="No Spacing"/>
    <w:uiPriority w:val="99"/>
    <w:qFormat/>
    <w:rsid w:val="00C75CA6"/>
    <w:rPr>
      <w:lang w:eastAsia="en-US"/>
    </w:rPr>
  </w:style>
  <w:style w:type="paragraph" w:styleId="NormalWeb">
    <w:name w:val="Normal (Web)"/>
    <w:aliases w:val="Обычный (веб) Знак1,Обычный (веб) Знак Знак,Обычный (веб) Знак,Обычный (Web),Обычный (Web)1,Знак Знак3,Знак Знак1 Знак,Знак Знак1 Знак Знак,Обычный (веб) Знак Знак Знак Знак,Знак4 Зна,Знак4,Знак4 Знак,Знак Знак Знак Знак Знак,Знак Знак6"/>
    <w:basedOn w:val="Normal"/>
    <w:uiPriority w:val="99"/>
    <w:rsid w:val="00455F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EF6202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710A14"/>
    <w:pPr>
      <w:spacing w:after="120"/>
      <w:ind w:left="283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10A14"/>
    <w:rPr>
      <w:rFonts w:ascii="Calibri" w:hAnsi="Calibri" w:cs="Times New Roman"/>
      <w:lang w:eastAsia="ru-RU"/>
    </w:rPr>
  </w:style>
  <w:style w:type="paragraph" w:styleId="BodyText3">
    <w:name w:val="Body Text 3"/>
    <w:basedOn w:val="Normal"/>
    <w:link w:val="BodyText3Char"/>
    <w:uiPriority w:val="99"/>
    <w:rsid w:val="00710A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710A14"/>
    <w:rPr>
      <w:rFonts w:ascii="Calibri" w:hAnsi="Calibri" w:cs="Times New Roman"/>
      <w:sz w:val="16"/>
      <w:lang w:eastAsia="ru-RU"/>
    </w:rPr>
  </w:style>
  <w:style w:type="paragraph" w:styleId="Footer">
    <w:name w:val="footer"/>
    <w:basedOn w:val="Normal"/>
    <w:link w:val="FooterChar"/>
    <w:uiPriority w:val="99"/>
    <w:rsid w:val="000410F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0FD"/>
    <w:rPr>
      <w:rFonts w:ascii="Times New Roman" w:hAnsi="Times New Roman" w:cs="Times New Roman"/>
      <w:sz w:val="24"/>
      <w:lang w:eastAsia="ru-RU"/>
    </w:rPr>
  </w:style>
  <w:style w:type="paragraph" w:styleId="BodyText">
    <w:name w:val="Body Text"/>
    <w:basedOn w:val="Normal"/>
    <w:link w:val="BodyTextChar"/>
    <w:uiPriority w:val="99"/>
    <w:rsid w:val="000410F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0410FD"/>
    <w:rPr>
      <w:rFonts w:ascii="Calibri" w:hAnsi="Calibri" w:cs="Times New Roman"/>
      <w:lang w:eastAsia="ru-RU"/>
    </w:rPr>
  </w:style>
  <w:style w:type="paragraph" w:customStyle="1" w:styleId="Default">
    <w:name w:val="Default"/>
    <w:uiPriority w:val="99"/>
    <w:rsid w:val="002C04C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63685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D450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4505"/>
    <w:rPr>
      <w:rFonts w:ascii="Segoe UI" w:hAnsi="Segoe UI" w:cs="Times New Roman"/>
      <w:sz w:val="18"/>
    </w:rPr>
  </w:style>
  <w:style w:type="paragraph" w:customStyle="1" w:styleId="Standard">
    <w:name w:val="Standard"/>
    <w:uiPriority w:val="99"/>
    <w:rsid w:val="00C70A96"/>
    <w:pPr>
      <w:suppressAutoHyphens/>
      <w:autoSpaceDN w:val="0"/>
      <w:spacing w:after="200" w:line="276" w:lineRule="auto"/>
      <w:textAlignment w:val="baseline"/>
    </w:pPr>
    <w:rPr>
      <w:rFonts w:eastAsia="Times New Roman"/>
      <w:color w:val="00000A"/>
      <w:kern w:val="3"/>
    </w:rPr>
  </w:style>
  <w:style w:type="paragraph" w:styleId="ListParagraph">
    <w:name w:val="List Paragraph"/>
    <w:basedOn w:val="Normal"/>
    <w:uiPriority w:val="99"/>
    <w:qFormat/>
    <w:rsid w:val="0068559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99"/>
    <w:qFormat/>
    <w:rsid w:val="00685596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A6744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4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3</Pages>
  <Words>431</Words>
  <Characters>2460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Ира</cp:lastModifiedBy>
  <cp:revision>5</cp:revision>
  <cp:lastPrinted>2017-10-06T10:11:00Z</cp:lastPrinted>
  <dcterms:created xsi:type="dcterms:W3CDTF">2018-09-07T12:18:00Z</dcterms:created>
  <dcterms:modified xsi:type="dcterms:W3CDTF">2019-10-17T14:03:00Z</dcterms:modified>
</cp:coreProperties>
</file>