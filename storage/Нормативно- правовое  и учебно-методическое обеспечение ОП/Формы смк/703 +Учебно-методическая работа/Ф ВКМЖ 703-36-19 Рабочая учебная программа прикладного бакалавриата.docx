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715" w:rsidRPr="000447DE" w:rsidRDefault="00C33715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bCs/>
          <w:sz w:val="24"/>
          <w:szCs w:val="24"/>
          <w:lang w:val="kk-KZ"/>
        </w:rPr>
        <w:t>Қ</w:t>
      </w:r>
      <w:r w:rsidRPr="000447DE">
        <w:rPr>
          <w:rFonts w:ascii="Times New Roman" w:hAnsi="Times New Roman"/>
          <w:sz w:val="24"/>
          <w:szCs w:val="24"/>
          <w:lang w:val="kk-KZ"/>
        </w:rPr>
        <w:t xml:space="preserve">азақстан Республикасы </w:t>
      </w:r>
      <w:r w:rsidRPr="000447DE">
        <w:rPr>
          <w:rFonts w:ascii="Times New Roman" w:hAnsi="Times New Roman"/>
          <w:sz w:val="24"/>
          <w:szCs w:val="24"/>
        </w:rPr>
        <w:t>Б</w:t>
      </w:r>
      <w:r w:rsidRPr="000447DE">
        <w:rPr>
          <w:rFonts w:ascii="Times New Roman" w:hAnsi="Times New Roman"/>
          <w:sz w:val="24"/>
          <w:szCs w:val="24"/>
          <w:lang w:val="kk-KZ"/>
        </w:rPr>
        <w:t>ілім және ғылым министрлігі</w:t>
      </w:r>
    </w:p>
    <w:p w:rsidR="00C33715" w:rsidRPr="000447DE" w:rsidRDefault="00C33715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sz w:val="24"/>
          <w:szCs w:val="24"/>
        </w:rPr>
        <w:t>Министерство образования и науки Республики Казахстан</w:t>
      </w:r>
    </w:p>
    <w:p w:rsidR="00C33715" w:rsidRPr="00821C9B" w:rsidRDefault="00C33715" w:rsidP="00821C9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821C9B">
        <w:rPr>
          <w:rFonts w:ascii="Times New Roman" w:hAnsi="Times New Roman"/>
          <w:sz w:val="24"/>
          <w:szCs w:val="24"/>
          <w:lang w:val="kk-KZ"/>
        </w:rPr>
        <w:t>Мағжан Жұмабаев атындағы жоғары колледж</w:t>
      </w:r>
    </w:p>
    <w:p w:rsidR="00C33715" w:rsidRPr="000447DE" w:rsidRDefault="00C33715" w:rsidP="00821C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21C9B">
        <w:rPr>
          <w:rFonts w:ascii="Times New Roman" w:hAnsi="Times New Roman"/>
          <w:sz w:val="24"/>
          <w:szCs w:val="24"/>
        </w:rPr>
        <w:t>Высший колледж имени Магжана Жумабаева</w:t>
      </w:r>
    </w:p>
    <w:p w:rsidR="00C33715" w:rsidRDefault="00C33715" w:rsidP="00010E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3715" w:rsidRPr="000447DE" w:rsidRDefault="00C33715" w:rsidP="00010E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3715" w:rsidRPr="000447DE" w:rsidRDefault="00C33715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10740" w:type="dxa"/>
        <w:tblLayout w:type="fixed"/>
        <w:tblLook w:val="01E0"/>
      </w:tblPr>
      <w:tblGrid>
        <w:gridCol w:w="4219"/>
        <w:gridCol w:w="6521"/>
      </w:tblGrid>
      <w:tr w:rsidR="00C33715" w:rsidRPr="000447DE" w:rsidTr="004E66D8">
        <w:tc>
          <w:tcPr>
            <w:tcW w:w="4219" w:type="dxa"/>
          </w:tcPr>
          <w:p w:rsidR="00C33715" w:rsidRPr="00D32476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21C9B">
              <w:rPr>
                <w:rFonts w:ascii="Times New Roman" w:hAnsi="Times New Roman"/>
                <w:sz w:val="24"/>
                <w:szCs w:val="24"/>
              </w:rPr>
              <w:t xml:space="preserve">Мағжан </w:t>
            </w:r>
            <w:r w:rsidRPr="00D32476">
              <w:rPr>
                <w:rFonts w:ascii="Times New Roman" w:hAnsi="Times New Roman"/>
                <w:sz w:val="24"/>
                <w:szCs w:val="24"/>
              </w:rPr>
              <w:t xml:space="preserve"> Жұ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мабаев атындағы </w:t>
            </w:r>
            <w:r w:rsidRPr="00821C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жоғары </w:t>
            </w:r>
            <w:r w:rsidRPr="00D32476">
              <w:rPr>
                <w:rFonts w:ascii="Times New Roman" w:hAnsi="Times New Roman"/>
                <w:sz w:val="24"/>
                <w:szCs w:val="24"/>
              </w:rPr>
              <w:t>колледжiнi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ң ә</w:t>
            </w:r>
            <w:r w:rsidRPr="00D32476">
              <w:rPr>
                <w:rFonts w:ascii="Times New Roman" w:hAnsi="Times New Roman"/>
                <w:sz w:val="24"/>
                <w:szCs w:val="24"/>
              </w:rPr>
              <w:t>дiстемелiк ке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ң</w:t>
            </w:r>
            <w:r w:rsidRPr="00D32476">
              <w:rPr>
                <w:rFonts w:ascii="Times New Roman" w:hAnsi="Times New Roman"/>
                <w:sz w:val="24"/>
                <w:szCs w:val="24"/>
              </w:rPr>
              <w:t xml:space="preserve">есiмен 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қарастырылды және мақұлданды</w:t>
            </w:r>
          </w:p>
          <w:p w:rsidR="00C33715" w:rsidRPr="00821C9B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32476">
              <w:rPr>
                <w:rFonts w:ascii="Times New Roman" w:hAnsi="Times New Roman"/>
                <w:sz w:val="24"/>
                <w:szCs w:val="24"/>
              </w:rPr>
              <w:t>Рассмотрено и одобрено методическим советом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21C9B">
              <w:rPr>
                <w:rFonts w:ascii="Times New Roman" w:hAnsi="Times New Roman"/>
                <w:sz w:val="24"/>
                <w:szCs w:val="24"/>
                <w:lang w:val="kk-KZ"/>
              </w:rPr>
              <w:t>Высшего колледжа имени Магжана Жумабаева</w:t>
            </w:r>
          </w:p>
          <w:p w:rsidR="00C33715" w:rsidRPr="00010E73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E73">
              <w:rPr>
                <w:rFonts w:ascii="Times New Roman" w:hAnsi="Times New Roman"/>
                <w:sz w:val="20"/>
                <w:szCs w:val="20"/>
              </w:rPr>
              <w:t>________________________________</w:t>
            </w:r>
          </w:p>
          <w:p w:rsidR="00C33715" w:rsidRPr="00D32476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32476">
              <w:rPr>
                <w:rFonts w:ascii="Times New Roman" w:hAnsi="Times New Roman"/>
                <w:sz w:val="18"/>
                <w:szCs w:val="18"/>
                <w:lang w:val="kk-KZ"/>
              </w:rPr>
              <w:t>Күн</w:t>
            </w:r>
            <w:r w:rsidRPr="00D32476">
              <w:rPr>
                <w:rFonts w:ascii="Times New Roman" w:hAnsi="Times New Roman"/>
                <w:sz w:val="18"/>
                <w:szCs w:val="18"/>
              </w:rPr>
              <w:t>i, хаттама</w:t>
            </w:r>
            <w:r w:rsidRPr="00D32476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Pr="00D32476">
              <w:rPr>
                <w:rFonts w:ascii="Times New Roman" w:hAnsi="Times New Roman"/>
                <w:sz w:val="18"/>
                <w:szCs w:val="18"/>
              </w:rPr>
              <w:t>№</w:t>
            </w:r>
            <w:r w:rsidRPr="00D32476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/ Д</w:t>
            </w:r>
            <w:r w:rsidRPr="00D32476">
              <w:rPr>
                <w:rFonts w:ascii="Times New Roman" w:hAnsi="Times New Roman"/>
                <w:sz w:val="18"/>
                <w:szCs w:val="18"/>
              </w:rPr>
              <w:t>ата, протокол №</w:t>
            </w:r>
          </w:p>
        </w:tc>
        <w:tc>
          <w:tcPr>
            <w:tcW w:w="6521" w:type="dxa"/>
          </w:tcPr>
          <w:p w:rsidR="00C33715" w:rsidRPr="00D32476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«Бекітемін» /«Утверждаю»</w:t>
            </w:r>
          </w:p>
          <w:p w:rsidR="00C33715" w:rsidRPr="00D32476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21C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Мағжан 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Жұмабаев атындағы </w:t>
            </w:r>
            <w:r w:rsidRPr="00821C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жоғары 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колледж директоры</w:t>
            </w:r>
          </w:p>
          <w:p w:rsidR="00C33715" w:rsidRPr="00821C9B" w:rsidRDefault="00C33715" w:rsidP="004E66D8">
            <w:pPr>
              <w:spacing w:after="0" w:line="240" w:lineRule="auto"/>
              <w:ind w:left="176" w:hanging="17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/ Директор </w:t>
            </w:r>
            <w:r w:rsidRPr="00821C9B">
              <w:rPr>
                <w:rFonts w:ascii="Times New Roman" w:hAnsi="Times New Roman"/>
                <w:sz w:val="24"/>
                <w:szCs w:val="24"/>
                <w:lang w:val="kk-KZ"/>
              </w:rPr>
              <w:t>Высшего колледжа имени Магжана Жумабаева</w:t>
            </w:r>
          </w:p>
          <w:p w:rsidR="00C33715" w:rsidRPr="000447DE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33715" w:rsidRPr="000447DE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447DE">
              <w:rPr>
                <w:rFonts w:ascii="Times New Roman" w:hAnsi="Times New Roman"/>
                <w:sz w:val="24"/>
                <w:szCs w:val="24"/>
                <w:lang w:val="kk-KZ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_______</w:t>
            </w:r>
            <w:r w:rsidRPr="000447D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______   </w:t>
            </w:r>
            <w:r w:rsidRPr="00D4000E">
              <w:rPr>
                <w:rFonts w:ascii="Times New Roman" w:hAnsi="Times New Roman"/>
                <w:lang w:val="kk-KZ"/>
              </w:rPr>
              <w:t>________________</w:t>
            </w:r>
          </w:p>
          <w:p w:rsidR="00C33715" w:rsidRPr="000447DE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0447DE">
              <w:rPr>
                <w:rFonts w:ascii="Times New Roman" w:hAnsi="Times New Roman"/>
                <w:sz w:val="18"/>
                <w:szCs w:val="18"/>
              </w:rPr>
              <w:t xml:space="preserve">қолы / подпись       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0447DE">
              <w:rPr>
                <w:rFonts w:ascii="Times New Roman" w:hAnsi="Times New Roman"/>
                <w:sz w:val="18"/>
                <w:szCs w:val="18"/>
              </w:rPr>
              <w:t xml:space="preserve"> аты-жөні/ФИО</w:t>
            </w:r>
          </w:p>
          <w:p w:rsidR="00C33715" w:rsidRPr="00D32476" w:rsidRDefault="00C33715" w:rsidP="00010E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«</w:t>
            </w:r>
            <w:r w:rsidRPr="00D32476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______</w:t>
            </w:r>
            <w:r w:rsidRPr="00D32476">
              <w:rPr>
                <w:rFonts w:ascii="Times New Roman" w:hAnsi="Times New Roman"/>
                <w:sz w:val="24"/>
                <w:szCs w:val="24"/>
                <w:lang w:val="kk-KZ"/>
              </w:rPr>
              <w:t>» ___________  20___ ж./г.</w:t>
            </w:r>
          </w:p>
        </w:tc>
      </w:tr>
    </w:tbl>
    <w:p w:rsidR="00C33715" w:rsidRDefault="00C33715" w:rsidP="00010E73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3715" w:rsidRPr="005B70E8" w:rsidRDefault="00C33715" w:rsidP="00010E73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245" w:lineRule="exact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245" w:lineRule="exact"/>
        <w:rPr>
          <w:rFonts w:ascii="Times New Roman" w:hAnsi="Times New Roman"/>
          <w:sz w:val="20"/>
          <w:szCs w:val="20"/>
        </w:rPr>
      </w:pPr>
    </w:p>
    <w:p w:rsidR="00C33715" w:rsidRPr="005B70E8" w:rsidRDefault="00C33715" w:rsidP="00010E73">
      <w:pPr>
        <w:spacing w:after="0" w:line="245" w:lineRule="exact"/>
        <w:rPr>
          <w:rFonts w:ascii="Times New Roman" w:hAnsi="Times New Roman"/>
          <w:sz w:val="20"/>
          <w:szCs w:val="20"/>
        </w:rPr>
      </w:pPr>
    </w:p>
    <w:p w:rsidR="00C33715" w:rsidRPr="00756A6F" w:rsidRDefault="00C33715" w:rsidP="00010E7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 w:rsidRPr="00756A6F">
        <w:rPr>
          <w:rFonts w:ascii="Times New Roman" w:hAnsi="Times New Roman"/>
          <w:b/>
          <w:bCs/>
          <w:sz w:val="28"/>
          <w:szCs w:val="28"/>
          <w:lang w:val="kk-KZ"/>
        </w:rPr>
        <w:t>ҚОЛДАНБАЛЫ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t xml:space="preserve"> </w:t>
      </w:r>
      <w:r w:rsidRPr="00756A6F">
        <w:rPr>
          <w:rFonts w:ascii="Times New Roman" w:hAnsi="Times New Roman"/>
          <w:b/>
          <w:bCs/>
          <w:sz w:val="28"/>
          <w:szCs w:val="28"/>
          <w:lang w:val="kk-KZ"/>
        </w:rPr>
        <w:t xml:space="preserve"> БАКАЛАВРДЫҢ 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t xml:space="preserve"> </w:t>
      </w:r>
      <w:r w:rsidRPr="00756A6F">
        <w:rPr>
          <w:rFonts w:ascii="Times New Roman" w:hAnsi="Times New Roman"/>
          <w:b/>
          <w:bCs/>
          <w:sz w:val="28"/>
          <w:szCs w:val="28"/>
          <w:lang w:val="kk-KZ"/>
        </w:rPr>
        <w:t xml:space="preserve">ЖҰМЫС 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t xml:space="preserve"> </w:t>
      </w:r>
      <w:r w:rsidRPr="00756A6F">
        <w:rPr>
          <w:rFonts w:ascii="Times New Roman" w:hAnsi="Times New Roman"/>
          <w:b/>
          <w:bCs/>
          <w:sz w:val="28"/>
          <w:szCs w:val="28"/>
          <w:lang w:val="kk-KZ"/>
        </w:rPr>
        <w:t xml:space="preserve">ОҚУ 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t xml:space="preserve"> </w:t>
      </w:r>
      <w:r w:rsidRPr="00756A6F">
        <w:rPr>
          <w:rFonts w:ascii="Times New Roman" w:hAnsi="Times New Roman"/>
          <w:b/>
          <w:bCs/>
          <w:sz w:val="28"/>
          <w:szCs w:val="28"/>
          <w:lang w:val="kk-KZ"/>
        </w:rPr>
        <w:t>ЖОСПАРЫ</w:t>
      </w:r>
    </w:p>
    <w:p w:rsidR="00C33715" w:rsidRPr="005B70E8" w:rsidRDefault="00C33715" w:rsidP="00756A6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76845">
        <w:rPr>
          <w:rFonts w:ascii="Times New Roman" w:hAnsi="Times New Roman"/>
          <w:b/>
          <w:bCs/>
          <w:sz w:val="28"/>
          <w:szCs w:val="28"/>
        </w:rPr>
        <w:t xml:space="preserve">РАБОЧАЯ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76845">
        <w:rPr>
          <w:rFonts w:ascii="Times New Roman" w:hAnsi="Times New Roman"/>
          <w:b/>
          <w:bCs/>
          <w:sz w:val="28"/>
          <w:szCs w:val="28"/>
        </w:rPr>
        <w:t xml:space="preserve">УЧЕБНАЯ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76845">
        <w:rPr>
          <w:rFonts w:ascii="Times New Roman" w:hAnsi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/>
          <w:b/>
          <w:bCs/>
          <w:sz w:val="28"/>
          <w:szCs w:val="28"/>
        </w:rPr>
        <w:t xml:space="preserve"> ПРИКЛАДНОГО  БАКАЛАВРИАТА</w:t>
      </w:r>
    </w:p>
    <w:p w:rsidR="00C33715" w:rsidRPr="0083033F" w:rsidRDefault="00C33715" w:rsidP="00010E7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C33715" w:rsidRPr="008F3589" w:rsidRDefault="00C33715" w:rsidP="00010E73">
      <w:pPr>
        <w:pStyle w:val="Default"/>
        <w:jc w:val="center"/>
        <w:rPr>
          <w:u w:val="single"/>
          <w:lang w:val="kk-KZ"/>
        </w:rPr>
      </w:pPr>
      <w:r w:rsidRPr="008F3589">
        <w:t>Модуль</w:t>
      </w:r>
      <w:r>
        <w:t xml:space="preserve"> / Пəн/ Дисциплина</w:t>
      </w:r>
      <w:r w:rsidRPr="008F3589">
        <w:t xml:space="preserve"> </w:t>
      </w:r>
      <w:r>
        <w:rPr>
          <w:u w:val="single"/>
          <w:lang w:val="kk-KZ"/>
        </w:rPr>
        <w:t>____________________________________________________</w:t>
      </w:r>
    </w:p>
    <w:p w:rsidR="00C33715" w:rsidRPr="00D32476" w:rsidRDefault="00C33715" w:rsidP="00D32476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kk-KZ"/>
        </w:rPr>
      </w:pPr>
      <w:r w:rsidRPr="00BC436B">
        <w:rPr>
          <w:rFonts w:ascii="Times New Roman" w:hAnsi="Times New Roman"/>
          <w:i/>
          <w:iCs/>
          <w:sz w:val="20"/>
          <w:szCs w:val="20"/>
          <w:lang w:val="kk-KZ"/>
        </w:rPr>
        <w:t>(</w:t>
      </w:r>
      <w:r w:rsidRPr="00D32476">
        <w:rPr>
          <w:rFonts w:ascii="Times New Roman" w:hAnsi="Times New Roman"/>
          <w:sz w:val="20"/>
          <w:szCs w:val="20"/>
          <w:lang w:val="kk-KZ"/>
        </w:rPr>
        <w:t xml:space="preserve">модульдің / пəннің атауы </w:t>
      </w:r>
      <w:r>
        <w:rPr>
          <w:rFonts w:ascii="Times New Roman" w:hAnsi="Times New Roman"/>
          <w:sz w:val="20"/>
          <w:szCs w:val="20"/>
          <w:lang w:val="kk-KZ"/>
        </w:rPr>
        <w:t>–</w:t>
      </w:r>
      <w:r w:rsidRPr="00D32476">
        <w:rPr>
          <w:rFonts w:ascii="Times New Roman" w:hAnsi="Times New Roman"/>
          <w:sz w:val="20"/>
          <w:szCs w:val="20"/>
          <w:lang w:val="kk-KZ"/>
        </w:rPr>
        <w:t xml:space="preserve"> наименование</w:t>
      </w: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Pr="00D32476">
        <w:rPr>
          <w:rFonts w:ascii="Times New Roman" w:hAnsi="Times New Roman"/>
          <w:sz w:val="20"/>
          <w:szCs w:val="20"/>
          <w:lang w:val="kk-KZ"/>
        </w:rPr>
        <w:t>модуля / дисциплины)</w:t>
      </w:r>
    </w:p>
    <w:p w:rsidR="00C33715" w:rsidRPr="00BC436B" w:rsidRDefault="00C33715" w:rsidP="00010E73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p w:rsidR="00C33715" w:rsidRPr="00BC436B" w:rsidRDefault="00C33715" w:rsidP="00010E73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p w:rsidR="00C33715" w:rsidRPr="00BC436B" w:rsidRDefault="00C33715" w:rsidP="00010E7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BC436B">
        <w:rPr>
          <w:rFonts w:ascii="Times New Roman" w:hAnsi="Times New Roman"/>
          <w:sz w:val="24"/>
          <w:szCs w:val="24"/>
          <w:lang w:val="kk-KZ"/>
        </w:rPr>
        <w:t xml:space="preserve">Мамандық: </w:t>
      </w:r>
      <w:r>
        <w:rPr>
          <w:rFonts w:ascii="Times New Roman" w:hAnsi="Times New Roman"/>
          <w:sz w:val="24"/>
          <w:szCs w:val="24"/>
          <w:u w:val="single"/>
          <w:lang w:val="kk-KZ"/>
        </w:rPr>
        <w:t>_____________________________________________________________________</w:t>
      </w:r>
    </w:p>
    <w:p w:rsidR="00C33715" w:rsidRPr="000447DE" w:rsidRDefault="00C33715" w:rsidP="00010E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447DE">
        <w:rPr>
          <w:rFonts w:ascii="Times New Roman" w:hAnsi="Times New Roman"/>
          <w:sz w:val="24"/>
          <w:szCs w:val="24"/>
        </w:rPr>
        <w:t xml:space="preserve">Специальность: 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</w:t>
      </w:r>
    </w:p>
    <w:p w:rsidR="00C33715" w:rsidRPr="00D32476" w:rsidRDefault="00C33715" w:rsidP="00010E7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32476">
        <w:rPr>
          <w:rFonts w:ascii="Times New Roman" w:hAnsi="Times New Roman"/>
          <w:sz w:val="20"/>
          <w:szCs w:val="20"/>
        </w:rPr>
        <w:t>(</w:t>
      </w:r>
      <w:r w:rsidRPr="00D32476">
        <w:rPr>
          <w:rFonts w:ascii="Times New Roman" w:hAnsi="Times New Roman"/>
          <w:sz w:val="20"/>
          <w:szCs w:val="20"/>
          <w:lang w:val="kk-KZ"/>
        </w:rPr>
        <w:t xml:space="preserve">коды және атауы / </w:t>
      </w:r>
      <w:r w:rsidRPr="00D32476">
        <w:rPr>
          <w:rFonts w:ascii="Times New Roman" w:hAnsi="Times New Roman"/>
          <w:sz w:val="20"/>
          <w:szCs w:val="20"/>
        </w:rPr>
        <w:t>код и наименование)</w:t>
      </w:r>
    </w:p>
    <w:p w:rsidR="00C33715" w:rsidRPr="005B70E8" w:rsidRDefault="00C33715" w:rsidP="00010E73">
      <w:pPr>
        <w:spacing w:after="0" w:line="240" w:lineRule="auto"/>
        <w:ind w:left="2920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Біліктілік: 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_________________________________________________________________________</w:t>
      </w:r>
    </w:p>
    <w:p w:rsidR="00C33715" w:rsidRPr="00477A8E" w:rsidRDefault="00C33715" w:rsidP="00010E7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Квалификация:</w:t>
      </w:r>
      <w:r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</w:t>
      </w:r>
    </w:p>
    <w:p w:rsidR="00C33715" w:rsidRPr="00D32476" w:rsidRDefault="00C33715" w:rsidP="00010E7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32476">
        <w:rPr>
          <w:rFonts w:ascii="Times New Roman" w:hAnsi="Times New Roman"/>
          <w:sz w:val="20"/>
          <w:szCs w:val="20"/>
        </w:rPr>
        <w:t>(</w:t>
      </w:r>
      <w:r w:rsidRPr="00D32476">
        <w:rPr>
          <w:rFonts w:ascii="Times New Roman" w:hAnsi="Times New Roman"/>
          <w:sz w:val="20"/>
          <w:szCs w:val="20"/>
          <w:lang w:val="kk-KZ"/>
        </w:rPr>
        <w:t xml:space="preserve">коды және атауы / </w:t>
      </w:r>
      <w:r w:rsidRPr="00D32476">
        <w:rPr>
          <w:rFonts w:ascii="Times New Roman" w:hAnsi="Times New Roman"/>
          <w:sz w:val="20"/>
          <w:szCs w:val="20"/>
        </w:rPr>
        <w:t>код и наименование)</w:t>
      </w:r>
    </w:p>
    <w:p w:rsidR="00C33715" w:rsidRDefault="00C33715" w:rsidP="00010E73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  <w:shd w:val="clear" w:color="auto" w:fill="FFFFFF"/>
        </w:rPr>
      </w:pPr>
    </w:p>
    <w:p w:rsidR="00C33715" w:rsidRDefault="00C33715" w:rsidP="00010E73">
      <w:pPr>
        <w:spacing w:after="0" w:line="240" w:lineRule="auto"/>
        <w:ind w:firstLine="720"/>
        <w:jc w:val="center"/>
        <w:rPr>
          <w:rFonts w:ascii="Times New Roman" w:hAnsi="Times New Roman"/>
          <w:sz w:val="18"/>
          <w:szCs w:val="18"/>
          <w:shd w:val="clear" w:color="auto" w:fill="FFFFFF"/>
        </w:rPr>
      </w:pPr>
    </w:p>
    <w:p w:rsidR="00C33715" w:rsidRDefault="00C33715" w:rsidP="00010E73">
      <w:pPr>
        <w:spacing w:after="0" w:line="240" w:lineRule="auto"/>
        <w:ind w:firstLine="720"/>
        <w:jc w:val="center"/>
        <w:rPr>
          <w:rFonts w:ascii="Times New Roman" w:hAnsi="Times New Roman"/>
          <w:sz w:val="18"/>
          <w:szCs w:val="18"/>
          <w:shd w:val="clear" w:color="auto" w:fill="FFFFFF"/>
        </w:rPr>
      </w:pPr>
    </w:p>
    <w:p w:rsidR="00C33715" w:rsidRDefault="00C33715" w:rsidP="00821C9B">
      <w:pPr>
        <w:spacing w:after="0" w:line="240" w:lineRule="auto"/>
        <w:ind w:firstLine="720"/>
        <w:rPr>
          <w:rFonts w:ascii="Times New Roman" w:hAnsi="Times New Roman"/>
          <w:bCs/>
          <w:i/>
          <w:iCs/>
          <w:sz w:val="18"/>
          <w:szCs w:val="18"/>
          <w:shd w:val="clear" w:color="auto" w:fill="FFFFFF"/>
        </w:rPr>
      </w:pPr>
      <w:r>
        <w:rPr>
          <w:rFonts w:ascii="Times New Roman" w:hAnsi="Times New Roman"/>
          <w:bCs/>
          <w:i/>
          <w:iCs/>
          <w:sz w:val="18"/>
          <w:szCs w:val="18"/>
          <w:shd w:val="clear" w:color="auto" w:fill="FFFFFF"/>
        </w:rPr>
        <w:t>Указать о</w:t>
      </w:r>
      <w:r w:rsidRPr="00821C9B">
        <w:rPr>
          <w:rFonts w:ascii="Times New Roman" w:hAnsi="Times New Roman"/>
          <w:bCs/>
          <w:i/>
          <w:iCs/>
          <w:sz w:val="18"/>
          <w:szCs w:val="18"/>
          <w:shd w:val="clear" w:color="auto" w:fill="FFFFFF"/>
        </w:rPr>
        <w:t>снование для утверждения программы</w:t>
      </w:r>
    </w:p>
    <w:p w:rsidR="00C33715" w:rsidRPr="00821C9B" w:rsidRDefault="00C33715" w:rsidP="00821C9B">
      <w:pPr>
        <w:spacing w:after="0" w:line="240" w:lineRule="auto"/>
        <w:ind w:firstLine="720"/>
        <w:rPr>
          <w:rFonts w:ascii="Times New Roman" w:hAnsi="Times New Roman"/>
          <w:bCs/>
          <w:i/>
          <w:iCs/>
          <w:sz w:val="18"/>
          <w:szCs w:val="18"/>
        </w:rPr>
      </w:pPr>
    </w:p>
    <w:p w:rsidR="00C33715" w:rsidRPr="00176845" w:rsidRDefault="00C33715" w:rsidP="00010E73">
      <w:pPr>
        <w:spacing w:after="0" w:line="240" w:lineRule="auto"/>
        <w:ind w:right="20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u w:val="single"/>
          <w:lang w:val="kk-KZ"/>
        </w:rPr>
        <w:t>Жалпы орта білім</w:t>
      </w:r>
      <w:r w:rsidRPr="00176845">
        <w:rPr>
          <w:rFonts w:ascii="Times New Roman" w:hAnsi="Times New Roman"/>
          <w:sz w:val="24"/>
          <w:szCs w:val="24"/>
          <w:lang w:val="kk-KZ"/>
        </w:rPr>
        <w:t xml:space="preserve"> базасында оқыту формасы </w:t>
      </w:r>
      <w:r w:rsidRPr="00C97638">
        <w:rPr>
          <w:rFonts w:ascii="Times New Roman" w:hAnsi="Times New Roman"/>
          <w:sz w:val="24"/>
          <w:szCs w:val="24"/>
          <w:u w:val="single"/>
          <w:lang w:val="kk-KZ"/>
        </w:rPr>
        <w:t>күндізгі</w:t>
      </w:r>
    </w:p>
    <w:p w:rsidR="00C33715" w:rsidRPr="00095A6E" w:rsidRDefault="00C33715" w:rsidP="001E0DD0">
      <w:pPr>
        <w:spacing w:after="0" w:line="240" w:lineRule="auto"/>
        <w:ind w:right="20"/>
        <w:rPr>
          <w:rFonts w:ascii="Times New Roman" w:hAnsi="Times New Roman"/>
          <w:sz w:val="24"/>
          <w:szCs w:val="24"/>
        </w:rPr>
      </w:pPr>
      <w:r w:rsidRPr="00176845">
        <w:rPr>
          <w:rFonts w:ascii="Times New Roman" w:hAnsi="Times New Roman"/>
          <w:sz w:val="24"/>
          <w:szCs w:val="24"/>
        </w:rPr>
        <w:t xml:space="preserve">Форма обучения </w:t>
      </w:r>
      <w:r w:rsidRPr="00176845">
        <w:rPr>
          <w:rFonts w:ascii="Times New Roman" w:hAnsi="Times New Roman"/>
          <w:sz w:val="24"/>
          <w:szCs w:val="24"/>
          <w:u w:val="single"/>
        </w:rPr>
        <w:t xml:space="preserve">очная </w:t>
      </w:r>
      <w:r w:rsidRPr="00176845">
        <w:rPr>
          <w:rFonts w:ascii="Times New Roman" w:hAnsi="Times New Roman"/>
          <w:sz w:val="24"/>
          <w:szCs w:val="24"/>
        </w:rPr>
        <w:t xml:space="preserve"> на базе </w:t>
      </w:r>
      <w:r>
        <w:rPr>
          <w:rFonts w:ascii="Times New Roman" w:hAnsi="Times New Roman"/>
          <w:sz w:val="24"/>
          <w:szCs w:val="24"/>
          <w:u w:val="single"/>
        </w:rPr>
        <w:t>общего среднего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176845">
        <w:rPr>
          <w:rFonts w:ascii="Times New Roman" w:hAnsi="Times New Roman"/>
          <w:sz w:val="24"/>
          <w:szCs w:val="24"/>
        </w:rPr>
        <w:t>образования</w:t>
      </w:r>
    </w:p>
    <w:p w:rsidR="00C33715" w:rsidRPr="005B70E8" w:rsidRDefault="00C33715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33715" w:rsidRPr="005B70E8" w:rsidRDefault="00C33715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260" w:type="dxa"/>
        <w:tblInd w:w="108" w:type="dxa"/>
        <w:tblLook w:val="01E0"/>
      </w:tblPr>
      <w:tblGrid>
        <w:gridCol w:w="4140"/>
        <w:gridCol w:w="6120"/>
      </w:tblGrid>
      <w:tr w:rsidR="00C33715" w:rsidRPr="00D32476" w:rsidTr="00821C9B">
        <w:tc>
          <w:tcPr>
            <w:tcW w:w="4140" w:type="dxa"/>
          </w:tcPr>
          <w:p w:rsidR="00C33715" w:rsidRPr="00C42727" w:rsidRDefault="00C33715" w:rsidP="00C4272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0" w:type="dxa"/>
          </w:tcPr>
          <w:p w:rsidR="00C33715" w:rsidRPr="00821C9B" w:rsidRDefault="00C33715" w:rsidP="00C42727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21C9B">
              <w:rPr>
                <w:rFonts w:ascii="Times New Roman" w:hAnsi="Times New Roman"/>
                <w:sz w:val="24"/>
                <w:szCs w:val="24"/>
                <w:lang w:val="kk-KZ"/>
              </w:rPr>
              <w:t>ЦӘК отырысында қарастырылды және мақұлданды</w:t>
            </w:r>
          </w:p>
          <w:p w:rsidR="00C33715" w:rsidRPr="00821C9B" w:rsidRDefault="00C33715" w:rsidP="00C42727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C9B">
              <w:rPr>
                <w:rFonts w:ascii="Times New Roman" w:hAnsi="Times New Roman"/>
                <w:sz w:val="24"/>
                <w:szCs w:val="24"/>
              </w:rPr>
              <w:t>Рассмотрено и одобрено на заседании ЦМК</w:t>
            </w:r>
          </w:p>
          <w:p w:rsidR="00C33715" w:rsidRPr="00C42727" w:rsidRDefault="00C33715" w:rsidP="00C42727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727">
              <w:rPr>
                <w:rFonts w:ascii="Times New Roman" w:hAnsi="Times New Roman"/>
                <w:sz w:val="20"/>
                <w:szCs w:val="20"/>
              </w:rPr>
              <w:t>______________________________________</w:t>
            </w:r>
          </w:p>
          <w:p w:rsidR="00C33715" w:rsidRPr="00C42727" w:rsidRDefault="00C33715" w:rsidP="00C42727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42727">
              <w:rPr>
                <w:rFonts w:ascii="Times New Roman" w:hAnsi="Times New Roman"/>
                <w:sz w:val="18"/>
                <w:szCs w:val="18"/>
                <w:lang w:val="kk-KZ"/>
              </w:rPr>
              <w:t>Күн</w:t>
            </w:r>
            <w:r w:rsidRPr="00C42727">
              <w:rPr>
                <w:rFonts w:ascii="Times New Roman" w:hAnsi="Times New Roman"/>
                <w:sz w:val="18"/>
                <w:szCs w:val="18"/>
              </w:rPr>
              <w:t>i, хаттама</w:t>
            </w:r>
            <w:r w:rsidRPr="00C42727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Pr="00C42727">
              <w:rPr>
                <w:rFonts w:ascii="Times New Roman" w:hAnsi="Times New Roman"/>
                <w:sz w:val="18"/>
                <w:szCs w:val="18"/>
              </w:rPr>
              <w:t>№ / Дата, протокол №</w:t>
            </w:r>
          </w:p>
          <w:p w:rsidR="00C33715" w:rsidRPr="00C42727" w:rsidRDefault="00C33715" w:rsidP="00C42727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C33715" w:rsidRPr="00821C9B" w:rsidRDefault="00C33715" w:rsidP="00C42727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C9B">
              <w:rPr>
                <w:rFonts w:ascii="Times New Roman" w:hAnsi="Times New Roman"/>
                <w:sz w:val="24"/>
                <w:szCs w:val="24"/>
                <w:lang w:val="kk-KZ"/>
              </w:rPr>
              <w:t>ЦӘ</w:t>
            </w:r>
            <w:r w:rsidRPr="00821C9B">
              <w:rPr>
                <w:rFonts w:ascii="Times New Roman" w:hAnsi="Times New Roman"/>
                <w:sz w:val="24"/>
                <w:szCs w:val="24"/>
              </w:rPr>
              <w:t>К т</w:t>
            </w:r>
            <w:r w:rsidRPr="00821C9B">
              <w:rPr>
                <w:rFonts w:ascii="Times New Roman" w:hAnsi="Times New Roman"/>
                <w:sz w:val="24"/>
                <w:szCs w:val="24"/>
                <w:lang w:val="kk-KZ"/>
              </w:rPr>
              <w:t>ө</w:t>
            </w:r>
            <w:r w:rsidRPr="00821C9B">
              <w:rPr>
                <w:rFonts w:ascii="Times New Roman" w:hAnsi="Times New Roman"/>
                <w:sz w:val="24"/>
                <w:szCs w:val="24"/>
              </w:rPr>
              <w:t>райымы / Председатель ЦМК</w:t>
            </w:r>
          </w:p>
          <w:p w:rsidR="00C33715" w:rsidRPr="00C42727" w:rsidRDefault="00C33715" w:rsidP="00C42727">
            <w:pPr>
              <w:spacing w:after="0" w:line="240" w:lineRule="auto"/>
              <w:ind w:firstLine="5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2727">
              <w:rPr>
                <w:rFonts w:ascii="Times New Roman" w:hAnsi="Times New Roman"/>
                <w:sz w:val="20"/>
                <w:szCs w:val="20"/>
              </w:rPr>
              <w:t>_______________    _________________</w:t>
            </w:r>
          </w:p>
          <w:p w:rsidR="00C33715" w:rsidRPr="00C42727" w:rsidRDefault="00C33715" w:rsidP="00C4272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42727">
              <w:rPr>
                <w:rFonts w:ascii="Times New Roman" w:hAnsi="Times New Roman"/>
                <w:sz w:val="18"/>
                <w:szCs w:val="18"/>
              </w:rPr>
              <w:t>қолы / подпись             аты-жөні/ФИО</w:t>
            </w:r>
          </w:p>
        </w:tc>
      </w:tr>
    </w:tbl>
    <w:p w:rsidR="00C33715" w:rsidRDefault="00C33715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33715" w:rsidRPr="005B70E8" w:rsidRDefault="00C33715" w:rsidP="00010E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33715" w:rsidRPr="00891849" w:rsidRDefault="00C33715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91849">
        <w:rPr>
          <w:rFonts w:ascii="Times New Roman" w:hAnsi="Times New Roman"/>
          <w:sz w:val="24"/>
          <w:szCs w:val="24"/>
          <w:lang w:val="kk-KZ"/>
        </w:rPr>
        <w:t xml:space="preserve">Петропавл к. </w:t>
      </w:r>
      <w:r w:rsidRPr="00891849">
        <w:rPr>
          <w:rFonts w:ascii="Times New Roman" w:hAnsi="Times New Roman"/>
          <w:sz w:val="24"/>
          <w:szCs w:val="24"/>
        </w:rPr>
        <w:t>– 20</w:t>
      </w:r>
      <w:r>
        <w:rPr>
          <w:rFonts w:ascii="Times New Roman" w:hAnsi="Times New Roman"/>
          <w:sz w:val="24"/>
          <w:szCs w:val="24"/>
        </w:rPr>
        <w:t>____</w:t>
      </w:r>
      <w:r w:rsidRPr="00891849">
        <w:rPr>
          <w:rFonts w:ascii="Times New Roman" w:hAnsi="Times New Roman"/>
          <w:sz w:val="24"/>
          <w:szCs w:val="24"/>
        </w:rPr>
        <w:t xml:space="preserve"> </w:t>
      </w:r>
      <w:r w:rsidRPr="00891849">
        <w:rPr>
          <w:rFonts w:ascii="Times New Roman" w:hAnsi="Times New Roman"/>
          <w:sz w:val="24"/>
          <w:szCs w:val="24"/>
          <w:lang w:val="kk-KZ"/>
        </w:rPr>
        <w:t>ж.</w:t>
      </w:r>
    </w:p>
    <w:p w:rsidR="00C33715" w:rsidRDefault="00C33715" w:rsidP="00971E9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 w:rsidRPr="00010E73">
        <w:rPr>
          <w:rFonts w:ascii="Times New Roman" w:hAnsi="Times New Roman"/>
          <w:sz w:val="24"/>
          <w:szCs w:val="24"/>
        </w:rPr>
        <w:t>г. Петропавловск – 20</w:t>
      </w:r>
      <w:r>
        <w:rPr>
          <w:rFonts w:ascii="Times New Roman" w:hAnsi="Times New Roman"/>
          <w:sz w:val="24"/>
          <w:szCs w:val="24"/>
        </w:rPr>
        <w:t>___</w:t>
      </w:r>
      <w:r w:rsidRPr="00010E73">
        <w:rPr>
          <w:rFonts w:ascii="Times New Roman" w:hAnsi="Times New Roman"/>
          <w:sz w:val="24"/>
          <w:szCs w:val="24"/>
        </w:rPr>
        <w:t xml:space="preserve"> </w:t>
      </w:r>
      <w:r w:rsidRPr="00010E73">
        <w:rPr>
          <w:rFonts w:ascii="Times New Roman" w:hAnsi="Times New Roman"/>
          <w:sz w:val="24"/>
          <w:szCs w:val="24"/>
          <w:lang w:val="kk-KZ"/>
        </w:rPr>
        <w:t>г.</w:t>
      </w:r>
      <w:r>
        <w:rPr>
          <w:rFonts w:ascii="Times New Roman" w:hAnsi="Times New Roman"/>
          <w:b/>
          <w:bCs/>
          <w:sz w:val="28"/>
          <w:szCs w:val="28"/>
          <w:lang w:val="kk-KZ"/>
        </w:rPr>
        <w:br w:type="page"/>
        <w:t>ТҮСІНІК ХАТ</w:t>
      </w:r>
    </w:p>
    <w:p w:rsidR="00C33715" w:rsidRDefault="00C33715" w:rsidP="00971E9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B70E8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:rsidR="00C33715" w:rsidRDefault="00C33715" w:rsidP="00010E7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Ind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39"/>
      </w:tblGrid>
      <w:tr w:rsidR="00C33715" w:rsidRPr="00464ADE" w:rsidTr="00AC08C4">
        <w:tc>
          <w:tcPr>
            <w:tcW w:w="3739" w:type="dxa"/>
            <w:shd w:val="clear" w:color="auto" w:fill="BFBFBF"/>
          </w:tcPr>
          <w:p w:rsidR="00C33715" w:rsidRPr="00464ADE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2F2F2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Жасалған күні</w:t>
            </w:r>
          </w:p>
          <w:p w:rsidR="00C33715" w:rsidRPr="00464ADE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Д</w:t>
            </w: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ата создания</w:t>
            </w:r>
          </w:p>
        </w:tc>
      </w:tr>
      <w:tr w:rsidR="00C33715" w:rsidRPr="00464ADE" w:rsidTr="00AC08C4">
        <w:tc>
          <w:tcPr>
            <w:tcW w:w="3739" w:type="dxa"/>
          </w:tcPr>
          <w:p w:rsidR="00C33715" w:rsidRPr="00464ADE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33715" w:rsidRPr="005B70E8" w:rsidRDefault="00C33715" w:rsidP="00010E73">
      <w:pPr>
        <w:spacing w:after="0" w:line="20" w:lineRule="exact"/>
        <w:rPr>
          <w:rFonts w:ascii="Times New Roman" w:hAnsi="Times New Roman"/>
          <w:sz w:val="20"/>
          <w:szCs w:val="20"/>
        </w:rPr>
      </w:pPr>
    </w:p>
    <w:p w:rsidR="00C33715" w:rsidRPr="005B70E8" w:rsidRDefault="00C33715" w:rsidP="00010E73">
      <w:pPr>
        <w:spacing w:after="0" w:line="365" w:lineRule="exact"/>
        <w:rPr>
          <w:rFonts w:ascii="Times New Roman" w:hAnsi="Times New Roman"/>
          <w:sz w:val="20"/>
          <w:szCs w:val="20"/>
        </w:rPr>
      </w:pPr>
    </w:p>
    <w:p w:rsidR="00C33715" w:rsidRPr="005B70E8" w:rsidRDefault="00C33715" w:rsidP="00010E73">
      <w:pPr>
        <w:spacing w:after="0" w:line="2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68"/>
      </w:tblGrid>
      <w:tr w:rsidR="00C33715" w:rsidRPr="00464ADE" w:rsidTr="00AC08C4">
        <w:tc>
          <w:tcPr>
            <w:tcW w:w="10368" w:type="dxa"/>
            <w:shd w:val="clear" w:color="auto" w:fill="BFBFBF"/>
          </w:tcPr>
          <w:p w:rsidR="00C33715" w:rsidRPr="00464ADE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Қалыптасушы құзырет /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Формируемая компетенция:</w:t>
            </w:r>
          </w:p>
        </w:tc>
      </w:tr>
      <w:tr w:rsidR="00C33715" w:rsidRPr="00464ADE" w:rsidTr="00AC08C4">
        <w:tc>
          <w:tcPr>
            <w:tcW w:w="10368" w:type="dxa"/>
          </w:tcPr>
          <w:p w:rsidR="00C33715" w:rsidRPr="00464ADE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33715" w:rsidRDefault="00C33715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84"/>
        <w:gridCol w:w="1044"/>
        <w:gridCol w:w="1444"/>
        <w:gridCol w:w="1049"/>
        <w:gridCol w:w="1502"/>
        <w:gridCol w:w="1124"/>
        <w:gridCol w:w="1428"/>
        <w:gridCol w:w="1193"/>
      </w:tblGrid>
      <w:tr w:rsidR="00C33715" w:rsidRPr="00987F90" w:rsidTr="00B528CC">
        <w:tc>
          <w:tcPr>
            <w:tcW w:w="10368" w:type="dxa"/>
            <w:gridSpan w:val="8"/>
          </w:tcPr>
          <w:p w:rsidR="00C33715" w:rsidRPr="00987F90" w:rsidRDefault="00C33715" w:rsidP="004E66D8">
            <w:pPr>
              <w:spacing w:after="0" w:line="240" w:lineRule="auto"/>
              <w:ind w:right="-159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Семестр, курс, топ бойынша сағаттарды бөлу</w:t>
            </w:r>
          </w:p>
          <w:p w:rsidR="00C33715" w:rsidRPr="00987F90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Распределение часов по семестрам, курс, группа</w:t>
            </w:r>
          </w:p>
        </w:tc>
      </w:tr>
      <w:tr w:rsidR="00C33715" w:rsidRPr="00987F90" w:rsidTr="00B528CC">
        <w:tc>
          <w:tcPr>
            <w:tcW w:w="1584" w:type="dxa"/>
          </w:tcPr>
          <w:p w:rsidR="00C33715" w:rsidRPr="00987F90" w:rsidRDefault="00C33715" w:rsidP="004E66D8">
            <w:pPr>
              <w:spacing w:after="0" w:line="328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1:</w:t>
            </w:r>
          </w:p>
        </w:tc>
        <w:tc>
          <w:tcPr>
            <w:tcW w:w="1044" w:type="dxa"/>
          </w:tcPr>
          <w:p w:rsidR="00C33715" w:rsidRPr="00987F90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</w:tcPr>
          <w:p w:rsidR="00C33715" w:rsidRPr="00987F90" w:rsidRDefault="00C33715" w:rsidP="004E66D8">
            <w:pPr>
              <w:spacing w:after="0" w:line="328" w:lineRule="exac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2:</w:t>
            </w:r>
          </w:p>
        </w:tc>
        <w:tc>
          <w:tcPr>
            <w:tcW w:w="1049" w:type="dxa"/>
          </w:tcPr>
          <w:p w:rsidR="00C33715" w:rsidRPr="00987F90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02" w:type="dxa"/>
          </w:tcPr>
          <w:p w:rsidR="00C33715" w:rsidRPr="00987F90" w:rsidRDefault="00C33715" w:rsidP="004E66D8">
            <w:pPr>
              <w:spacing w:after="0" w:line="328" w:lineRule="exac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1:</w:t>
            </w:r>
          </w:p>
        </w:tc>
        <w:tc>
          <w:tcPr>
            <w:tcW w:w="1124" w:type="dxa"/>
          </w:tcPr>
          <w:p w:rsidR="00C33715" w:rsidRPr="00987F90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C33715" w:rsidRPr="00987F90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2:</w:t>
            </w:r>
          </w:p>
        </w:tc>
        <w:tc>
          <w:tcPr>
            <w:tcW w:w="1193" w:type="dxa"/>
          </w:tcPr>
          <w:p w:rsidR="00C33715" w:rsidRPr="00987F90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C33715" w:rsidRPr="00987F90" w:rsidTr="00B528CC">
        <w:tc>
          <w:tcPr>
            <w:tcW w:w="1584" w:type="dxa"/>
          </w:tcPr>
          <w:p w:rsidR="00C33715" w:rsidRPr="00987F90" w:rsidRDefault="00C33715" w:rsidP="004E66D8">
            <w:pPr>
              <w:spacing w:after="0" w:line="328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Курс:</w:t>
            </w:r>
          </w:p>
        </w:tc>
        <w:tc>
          <w:tcPr>
            <w:tcW w:w="3537" w:type="dxa"/>
            <w:gridSpan w:val="3"/>
          </w:tcPr>
          <w:p w:rsidR="00C33715" w:rsidRPr="00987F90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247" w:type="dxa"/>
            <w:gridSpan w:val="4"/>
          </w:tcPr>
          <w:p w:rsidR="00C33715" w:rsidRPr="00987F90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33715" w:rsidRPr="00987F90" w:rsidTr="00B528CC">
        <w:tc>
          <w:tcPr>
            <w:tcW w:w="1584" w:type="dxa"/>
          </w:tcPr>
          <w:p w:rsidR="00C33715" w:rsidRPr="00987F90" w:rsidRDefault="00C33715" w:rsidP="004E66D8">
            <w:pPr>
              <w:spacing w:after="0" w:line="328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Топ/</w:t>
            </w:r>
            <w:r w:rsidRPr="00987F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8784" w:type="dxa"/>
            <w:gridSpan w:val="7"/>
          </w:tcPr>
          <w:p w:rsidR="00C33715" w:rsidRPr="00987F90" w:rsidRDefault="00C33715" w:rsidP="004E66D8">
            <w:pPr>
              <w:spacing w:after="0" w:line="328" w:lineRule="exact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</w:tbl>
    <w:p w:rsidR="00C33715" w:rsidRDefault="00C33715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010"/>
        <w:gridCol w:w="986"/>
        <w:gridCol w:w="874"/>
        <w:gridCol w:w="910"/>
        <w:gridCol w:w="984"/>
        <w:gridCol w:w="2337"/>
        <w:gridCol w:w="923"/>
      </w:tblGrid>
      <w:tr w:rsidR="00C33715" w:rsidRPr="00464ADE" w:rsidTr="00B528CC">
        <w:tc>
          <w:tcPr>
            <w:tcW w:w="10292" w:type="dxa"/>
            <w:gridSpan w:val="8"/>
            <w:shd w:val="clear" w:color="auto" w:fill="BFBFBF"/>
          </w:tcPr>
          <w:p w:rsidR="00C33715" w:rsidRPr="00464ADE" w:rsidRDefault="00C33715" w:rsidP="004E66D8">
            <w:pPr>
              <w:spacing w:after="0" w:line="240" w:lineRule="auto"/>
              <w:ind w:left="10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Жұмыс оқу жоспары бойынша оқу уақытының көлемі (сағат)</w:t>
            </w:r>
          </w:p>
          <w:p w:rsidR="00C33715" w:rsidRPr="00464ADE" w:rsidRDefault="00C33715" w:rsidP="004E66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Объем учебного времени по рабочему учебному плану (часов)</w:t>
            </w:r>
          </w:p>
        </w:tc>
      </w:tr>
      <w:tr w:rsidR="00C33715" w:rsidRPr="00464ADE" w:rsidTr="00B528CC">
        <w:tc>
          <w:tcPr>
            <w:tcW w:w="2268" w:type="dxa"/>
          </w:tcPr>
          <w:p w:rsidR="00C33715" w:rsidRPr="00464ADE" w:rsidRDefault="00C33715" w:rsidP="004E66D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w w:val="97"/>
                <w:sz w:val="24"/>
                <w:szCs w:val="24"/>
                <w:lang w:val="kk-KZ"/>
              </w:rPr>
              <w:t xml:space="preserve">Барлығы/ </w:t>
            </w:r>
            <w:r w:rsidRPr="00464ADE">
              <w:rPr>
                <w:rFonts w:ascii="Times New Roman" w:hAnsi="Times New Roman"/>
                <w:b/>
                <w:bCs/>
                <w:w w:val="97"/>
                <w:sz w:val="24"/>
                <w:szCs w:val="24"/>
              </w:rPr>
              <w:t>Всего:</w:t>
            </w:r>
          </w:p>
        </w:tc>
        <w:tc>
          <w:tcPr>
            <w:tcW w:w="8024" w:type="dxa"/>
            <w:gridSpan w:val="7"/>
          </w:tcPr>
          <w:p w:rsidR="00C33715" w:rsidRPr="00464ADE" w:rsidRDefault="00C33715" w:rsidP="004E66D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33715" w:rsidRPr="00464ADE" w:rsidTr="00B528CC">
        <w:tc>
          <w:tcPr>
            <w:tcW w:w="2268" w:type="dxa"/>
          </w:tcPr>
          <w:p w:rsidR="00C33715" w:rsidRPr="00756A6F" w:rsidRDefault="00C33715" w:rsidP="00756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756A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Аудиториялық сабақтар /</w:t>
            </w:r>
          </w:p>
          <w:p w:rsidR="00C33715" w:rsidRPr="00756A6F" w:rsidRDefault="00C33715" w:rsidP="00756A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6A6F">
              <w:rPr>
                <w:rFonts w:ascii="Times New Roman" w:hAnsi="Times New Roman"/>
                <w:b/>
                <w:bCs/>
                <w:sz w:val="24"/>
                <w:szCs w:val="24"/>
              </w:rPr>
              <w:t>Аудиторные занятия</w:t>
            </w:r>
          </w:p>
        </w:tc>
        <w:tc>
          <w:tcPr>
            <w:tcW w:w="1010" w:type="dxa"/>
          </w:tcPr>
          <w:p w:rsidR="00C33715" w:rsidRPr="00756A6F" w:rsidRDefault="00C33715" w:rsidP="00756A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C33715" w:rsidRPr="00AC08C4" w:rsidRDefault="00C33715" w:rsidP="00756A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 w:rsidRPr="00AC08C4">
              <w:rPr>
                <w:rFonts w:ascii="Times New Roman" w:hAnsi="Times New Roman"/>
                <w:b/>
                <w:bCs/>
                <w:lang w:val="kk-KZ"/>
              </w:rPr>
              <w:t>БОӨЖ/ СРОП</w:t>
            </w:r>
          </w:p>
        </w:tc>
        <w:tc>
          <w:tcPr>
            <w:tcW w:w="874" w:type="dxa"/>
          </w:tcPr>
          <w:p w:rsidR="00C33715" w:rsidRPr="00AC08C4" w:rsidRDefault="00C33715" w:rsidP="00756A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0" w:type="dxa"/>
          </w:tcPr>
          <w:p w:rsidR="00C33715" w:rsidRPr="00AC08C4" w:rsidRDefault="00C33715" w:rsidP="00B528CC">
            <w:pPr>
              <w:spacing w:after="0" w:line="240" w:lineRule="auto"/>
              <w:ind w:left="-98" w:right="-108"/>
              <w:jc w:val="center"/>
              <w:rPr>
                <w:rFonts w:ascii="Times New Roman" w:hAnsi="Times New Roman"/>
              </w:rPr>
            </w:pPr>
            <w:r w:rsidRPr="00AC08C4">
              <w:rPr>
                <w:rFonts w:ascii="Times New Roman" w:hAnsi="Times New Roman"/>
                <w:b/>
                <w:bCs/>
                <w:lang w:val="kk-KZ"/>
              </w:rPr>
              <w:t>БӨӨЖ</w:t>
            </w:r>
            <w:r w:rsidRPr="00AC08C4">
              <w:rPr>
                <w:rFonts w:ascii="Times New Roman" w:hAnsi="Times New Roman"/>
                <w:b/>
                <w:bCs/>
              </w:rPr>
              <w:t>/ СРОС</w:t>
            </w:r>
          </w:p>
        </w:tc>
        <w:tc>
          <w:tcPr>
            <w:tcW w:w="984" w:type="dxa"/>
          </w:tcPr>
          <w:p w:rsidR="00C33715" w:rsidRPr="00464ADE" w:rsidRDefault="00C33715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:rsidR="00C33715" w:rsidRPr="00821C9B" w:rsidRDefault="00C33715" w:rsidP="00756A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C9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Өндірістік оқыту немесе практика/ </w:t>
            </w:r>
            <w:r w:rsidRPr="00821C9B">
              <w:rPr>
                <w:rFonts w:ascii="Times New Roman" w:hAnsi="Times New Roman"/>
                <w:b/>
                <w:bCs/>
                <w:sz w:val="24"/>
                <w:szCs w:val="24"/>
              </w:rPr>
              <w:t>Производственное</w:t>
            </w:r>
          </w:p>
          <w:p w:rsidR="00C33715" w:rsidRPr="00821C9B" w:rsidRDefault="00C33715" w:rsidP="00756A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C9B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2F2F2"/>
              </w:rPr>
              <w:t>обучение и/или</w:t>
            </w:r>
          </w:p>
          <w:p w:rsidR="00C33715" w:rsidRPr="00464ADE" w:rsidRDefault="00C33715" w:rsidP="00756A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C9B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практика</w:t>
            </w:r>
          </w:p>
        </w:tc>
        <w:tc>
          <w:tcPr>
            <w:tcW w:w="923" w:type="dxa"/>
          </w:tcPr>
          <w:p w:rsidR="00C33715" w:rsidRPr="00464ADE" w:rsidRDefault="00C33715" w:rsidP="004E66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3715" w:rsidRPr="00464ADE" w:rsidTr="00B528CC">
        <w:tc>
          <w:tcPr>
            <w:tcW w:w="10292" w:type="dxa"/>
            <w:gridSpan w:val="8"/>
          </w:tcPr>
          <w:p w:rsidR="00C33715" w:rsidRPr="00464ADE" w:rsidRDefault="00C33715" w:rsidP="004E66D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w w:val="98"/>
                <w:sz w:val="24"/>
                <w:szCs w:val="24"/>
                <w:lang w:val="kk-KZ"/>
              </w:rPr>
              <w:t xml:space="preserve">Бақылау нысаны/ </w:t>
            </w:r>
            <w:r w:rsidRPr="00464ADE">
              <w:rPr>
                <w:rFonts w:ascii="Times New Roman" w:hAnsi="Times New Roman"/>
                <w:b/>
                <w:bCs/>
                <w:w w:val="98"/>
                <w:sz w:val="24"/>
                <w:szCs w:val="24"/>
              </w:rPr>
              <w:t>Форма контроля:</w:t>
            </w:r>
          </w:p>
        </w:tc>
      </w:tr>
    </w:tbl>
    <w:p w:rsidR="00C33715" w:rsidRPr="005B70E8" w:rsidRDefault="00C33715" w:rsidP="00010E73">
      <w:pPr>
        <w:spacing w:after="0" w:line="328" w:lineRule="exact"/>
        <w:rPr>
          <w:rFonts w:ascii="Times New Roman" w:hAnsi="Times New Roman"/>
          <w:sz w:val="20"/>
          <w:szCs w:val="20"/>
        </w:rPr>
      </w:pPr>
    </w:p>
    <w:p w:rsidR="00C33715" w:rsidRPr="005B70E8" w:rsidRDefault="00C33715" w:rsidP="00010E73">
      <w:pPr>
        <w:spacing w:after="0" w:line="240" w:lineRule="auto"/>
        <w:ind w:right="-159"/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85"/>
        <w:gridCol w:w="5383"/>
      </w:tblGrid>
      <w:tr w:rsidR="00C33715" w:rsidRPr="00464ADE" w:rsidTr="00AC08C4">
        <w:tc>
          <w:tcPr>
            <w:tcW w:w="10368" w:type="dxa"/>
            <w:gridSpan w:val="2"/>
            <w:shd w:val="clear" w:color="auto" w:fill="BFBFBF"/>
          </w:tcPr>
          <w:p w:rsidR="00C33715" w:rsidRPr="00464ADE" w:rsidRDefault="00C33715" w:rsidP="004E66D8">
            <w:pPr>
              <w:spacing w:after="0" w:line="267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Оқытуды өткізу орны мен мерзімі</w:t>
            </w:r>
          </w:p>
          <w:p w:rsidR="00C33715" w:rsidRPr="00464ADE" w:rsidRDefault="00C33715" w:rsidP="004E66D8">
            <w:pPr>
              <w:spacing w:after="0" w:line="267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Место и период проведения обучения</w:t>
            </w:r>
          </w:p>
        </w:tc>
      </w:tr>
      <w:tr w:rsidR="00C33715" w:rsidRPr="00464ADE" w:rsidTr="00AC08C4">
        <w:tc>
          <w:tcPr>
            <w:tcW w:w="4985" w:type="dxa"/>
          </w:tcPr>
          <w:p w:rsidR="00C33715" w:rsidRPr="00464ADE" w:rsidRDefault="00C33715" w:rsidP="004E66D8">
            <w:pPr>
              <w:spacing w:after="0" w:line="309" w:lineRule="exact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Оқытуды өткізу орны</w:t>
            </w:r>
          </w:p>
          <w:p w:rsidR="00C33715" w:rsidRPr="00464ADE" w:rsidRDefault="00C33715" w:rsidP="004E66D8">
            <w:pPr>
              <w:spacing w:after="0" w:line="267" w:lineRule="exact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Место проведения обучения:</w:t>
            </w:r>
          </w:p>
        </w:tc>
        <w:tc>
          <w:tcPr>
            <w:tcW w:w="5383" w:type="dxa"/>
          </w:tcPr>
          <w:p w:rsidR="00C33715" w:rsidRPr="00464ADE" w:rsidRDefault="00C33715" w:rsidP="004E66D8">
            <w:pPr>
              <w:spacing w:after="0" w:line="267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33715" w:rsidRPr="00464ADE" w:rsidTr="00AC08C4">
        <w:tc>
          <w:tcPr>
            <w:tcW w:w="4985" w:type="dxa"/>
          </w:tcPr>
          <w:p w:rsidR="00C33715" w:rsidRPr="00464ADE" w:rsidRDefault="00C33715" w:rsidP="004E66D8">
            <w:pPr>
              <w:spacing w:after="0" w:line="267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Оқытуды өткізу мерзімі </w:t>
            </w: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C33715" w:rsidRPr="00464ADE" w:rsidRDefault="00C33715" w:rsidP="004E66D8">
            <w:pPr>
              <w:spacing w:after="0" w:line="267" w:lineRule="exact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>Период проведения обучения</w:t>
            </w:r>
          </w:p>
        </w:tc>
        <w:tc>
          <w:tcPr>
            <w:tcW w:w="5383" w:type="dxa"/>
          </w:tcPr>
          <w:p w:rsidR="00C33715" w:rsidRPr="00464ADE" w:rsidRDefault="00C33715" w:rsidP="004E66D8">
            <w:pPr>
              <w:spacing w:after="0" w:line="267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33715" w:rsidRDefault="00C33715" w:rsidP="00010E73">
      <w:pPr>
        <w:spacing w:after="0" w:line="267" w:lineRule="exact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267" w:lineRule="exact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267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68"/>
      </w:tblGrid>
      <w:tr w:rsidR="00C33715" w:rsidRPr="00464ADE" w:rsidTr="00AC08C4">
        <w:tc>
          <w:tcPr>
            <w:tcW w:w="10368" w:type="dxa"/>
            <w:shd w:val="clear" w:color="auto" w:fill="BFBFBF"/>
          </w:tcPr>
          <w:p w:rsidR="00C33715" w:rsidRPr="00464ADE" w:rsidRDefault="00C33715" w:rsidP="004E66D8">
            <w:pPr>
              <w:spacing w:after="0" w:line="267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Қажетті оқу құралдары, жабдықтар</w:t>
            </w:r>
          </w:p>
          <w:p w:rsidR="00C33715" w:rsidRPr="00464ADE" w:rsidRDefault="00C33715" w:rsidP="004E66D8">
            <w:pPr>
              <w:spacing w:after="0" w:line="267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Необходимые средства обучения, оборудование</w:t>
            </w:r>
          </w:p>
        </w:tc>
      </w:tr>
      <w:tr w:rsidR="00C33715" w:rsidRPr="00464ADE" w:rsidTr="00AC08C4">
        <w:tc>
          <w:tcPr>
            <w:tcW w:w="10368" w:type="dxa"/>
          </w:tcPr>
          <w:p w:rsidR="00C33715" w:rsidRPr="00464ADE" w:rsidRDefault="00C33715" w:rsidP="004E66D8">
            <w:pPr>
              <w:spacing w:after="0" w:line="267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33715" w:rsidRPr="005B70E8" w:rsidRDefault="00C33715" w:rsidP="00010E73">
      <w:pPr>
        <w:spacing w:after="0" w:line="267" w:lineRule="exact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240" w:lineRule="auto"/>
        <w:ind w:right="-159"/>
        <w:jc w:val="center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pPr>
        <w:spacing w:after="0" w:line="240" w:lineRule="auto"/>
        <w:ind w:right="-159"/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85"/>
        <w:gridCol w:w="5383"/>
      </w:tblGrid>
      <w:tr w:rsidR="00C33715" w:rsidRPr="00464ADE" w:rsidTr="00AC08C4">
        <w:tc>
          <w:tcPr>
            <w:tcW w:w="10368" w:type="dxa"/>
            <w:gridSpan w:val="2"/>
            <w:shd w:val="clear" w:color="auto" w:fill="BFBFBF"/>
          </w:tcPr>
          <w:p w:rsidR="00C33715" w:rsidRPr="00464ADE" w:rsidRDefault="00C33715" w:rsidP="004E66D8">
            <w:pPr>
              <w:spacing w:after="0" w:line="240" w:lineRule="auto"/>
              <w:ind w:right="-15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Оқытушының (лардың) байланыс ақпараты </w:t>
            </w:r>
          </w:p>
          <w:p w:rsidR="00C33715" w:rsidRPr="00464ADE" w:rsidRDefault="00C33715" w:rsidP="004E66D8">
            <w:pPr>
              <w:spacing w:after="0" w:line="240" w:lineRule="auto"/>
              <w:ind w:right="-15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Контактная информация преподавателя (ей)</w:t>
            </w:r>
          </w:p>
        </w:tc>
      </w:tr>
      <w:tr w:rsidR="00C33715" w:rsidRPr="00010E73" w:rsidTr="00AC08C4">
        <w:tc>
          <w:tcPr>
            <w:tcW w:w="4985" w:type="dxa"/>
          </w:tcPr>
          <w:p w:rsidR="00C33715" w:rsidRPr="00464ADE" w:rsidRDefault="00C33715" w:rsidP="00010E73">
            <w:pPr>
              <w:spacing w:after="0" w:line="240" w:lineRule="auto"/>
              <w:ind w:right="-159"/>
              <w:rPr>
                <w:rFonts w:ascii="Times New Roman" w:hAnsi="Times New Roman"/>
                <w:sz w:val="20"/>
                <w:szCs w:val="20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Ф.И.О.: </w:t>
            </w:r>
          </w:p>
        </w:tc>
        <w:tc>
          <w:tcPr>
            <w:tcW w:w="5383" w:type="dxa"/>
          </w:tcPr>
          <w:p w:rsidR="00C33715" w:rsidRPr="00D32476" w:rsidRDefault="00C33715" w:rsidP="00010E7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D32476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Тел</w:t>
            </w:r>
            <w:r w:rsidRPr="00D32476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.: </w:t>
            </w:r>
          </w:p>
          <w:p w:rsidR="00C33715" w:rsidRPr="00464ADE" w:rsidRDefault="00C33715" w:rsidP="00010E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32476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E-mail:</w:t>
            </w:r>
            <w:r>
              <w:rPr>
                <w:rFonts w:ascii="Times New Roman" w:hAnsi="Times New Roman"/>
                <w:lang w:val="en-US" w:eastAsia="en-US"/>
              </w:rPr>
              <w:t xml:space="preserve"> </w:t>
            </w:r>
          </w:p>
        </w:tc>
      </w:tr>
    </w:tbl>
    <w:p w:rsidR="00C33715" w:rsidRPr="00D32476" w:rsidRDefault="00C33715" w:rsidP="00010E73">
      <w:pPr>
        <w:sectPr w:rsidR="00C33715" w:rsidRPr="00D32476" w:rsidSect="00D32476">
          <w:footerReference w:type="default" r:id="rId7"/>
          <w:pgSz w:w="11906" w:h="16838"/>
          <w:pgMar w:top="851" w:right="737" w:bottom="851" w:left="737" w:header="708" w:footer="105" w:gutter="0"/>
          <w:cols w:space="708"/>
          <w:docGrid w:linePitch="360"/>
        </w:sectPr>
      </w:pPr>
    </w:p>
    <w:p w:rsidR="00C33715" w:rsidRDefault="00C33715" w:rsidP="00010E7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  <w:lang w:val="kk-KZ"/>
        </w:rPr>
        <w:t>ЖҰМЫС ОҚУ ЖОСПАРЫНЫҢ МАЗМҰНЫ</w:t>
      </w:r>
    </w:p>
    <w:p w:rsidR="00C33715" w:rsidRDefault="00C33715" w:rsidP="00010E7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42831">
        <w:rPr>
          <w:rFonts w:ascii="Times New Roman" w:hAnsi="Times New Roman"/>
          <w:b/>
          <w:bCs/>
          <w:sz w:val="24"/>
          <w:szCs w:val="24"/>
        </w:rPr>
        <w:t>СОДЕРЖАНИЕ РАБОЧЕЙ УЧЕБНОЙ ПРОГРАММЫ</w:t>
      </w:r>
    </w:p>
    <w:p w:rsidR="00C33715" w:rsidRDefault="00C33715" w:rsidP="00010E7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5209" w:type="dxa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80"/>
        <w:gridCol w:w="2340"/>
        <w:gridCol w:w="3240"/>
        <w:gridCol w:w="2130"/>
        <w:gridCol w:w="2550"/>
        <w:gridCol w:w="2569"/>
      </w:tblGrid>
      <w:tr w:rsidR="00C33715" w:rsidRPr="00F948EB" w:rsidTr="00AC08C4">
        <w:tc>
          <w:tcPr>
            <w:tcW w:w="2380" w:type="dxa"/>
          </w:tcPr>
          <w:p w:rsidR="00C33715" w:rsidRPr="00A7529D" w:rsidRDefault="00C33715" w:rsidP="005D761A">
            <w:pPr>
              <w:widowControl w:val="0"/>
              <w:tabs>
                <w:tab w:val="left" w:pos="1833"/>
              </w:tabs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7529D">
              <w:rPr>
                <w:rFonts w:ascii="Times New Roman" w:hAnsi="Times New Roman"/>
                <w:b/>
                <w:bCs/>
                <w:sz w:val="24"/>
                <w:szCs w:val="24"/>
              </w:rPr>
              <w:t>Негізгі және кәсіби құзыреттер /  Базовые и профессиональные компетенции</w:t>
            </w:r>
          </w:p>
        </w:tc>
        <w:tc>
          <w:tcPr>
            <w:tcW w:w="2340" w:type="dxa"/>
          </w:tcPr>
          <w:p w:rsidR="00C33715" w:rsidRPr="00A7529D" w:rsidRDefault="00C33715" w:rsidP="005D761A">
            <w:pPr>
              <w:widowControl w:val="0"/>
              <w:tabs>
                <w:tab w:val="left" w:pos="142"/>
                <w:tab w:val="left" w:pos="567"/>
              </w:tabs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7529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Модульдің атауы</w:t>
            </w:r>
            <w:r w:rsidRPr="00A7529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</w:t>
            </w:r>
            <w:r w:rsidRPr="00A7529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Наименование модуля</w:t>
            </w:r>
          </w:p>
        </w:tc>
        <w:tc>
          <w:tcPr>
            <w:tcW w:w="3240" w:type="dxa"/>
          </w:tcPr>
          <w:p w:rsidR="00C33715" w:rsidRPr="00A7529D" w:rsidRDefault="00C33715" w:rsidP="005D761A">
            <w:pPr>
              <w:widowControl w:val="0"/>
              <w:tabs>
                <w:tab w:val="left" w:pos="142"/>
                <w:tab w:val="left" w:pos="567"/>
              </w:tabs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7529D">
              <w:rPr>
                <w:rFonts w:ascii="Times New Roman" w:hAnsi="Times New Roman"/>
                <w:b/>
                <w:bCs/>
                <w:sz w:val="24"/>
                <w:szCs w:val="24"/>
              </w:rPr>
              <w:t>Модульге қысқаша шолу / Краткий обзор модуля</w:t>
            </w:r>
          </w:p>
        </w:tc>
        <w:tc>
          <w:tcPr>
            <w:tcW w:w="4680" w:type="dxa"/>
            <w:gridSpan w:val="2"/>
          </w:tcPr>
          <w:p w:rsidR="00C33715" w:rsidRPr="00A7529D" w:rsidRDefault="00C33715" w:rsidP="005D761A">
            <w:pPr>
              <w:widowControl w:val="0"/>
              <w:tabs>
                <w:tab w:val="left" w:pos="142"/>
                <w:tab w:val="left" w:pos="567"/>
              </w:tabs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29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Оқыту нәтижелері мен бағалау критерийлері / Результаты обучения </w:t>
            </w:r>
          </w:p>
          <w:p w:rsidR="00C33715" w:rsidRPr="00A7529D" w:rsidRDefault="00C33715" w:rsidP="005D761A">
            <w:pPr>
              <w:widowControl w:val="0"/>
              <w:tabs>
                <w:tab w:val="left" w:pos="142"/>
                <w:tab w:val="left" w:pos="567"/>
              </w:tabs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7529D">
              <w:rPr>
                <w:rFonts w:ascii="Times New Roman" w:hAnsi="Times New Roman"/>
                <w:b/>
                <w:bCs/>
                <w:sz w:val="24"/>
                <w:szCs w:val="24"/>
              </w:rPr>
              <w:t>и критерии оценки</w:t>
            </w:r>
          </w:p>
        </w:tc>
        <w:tc>
          <w:tcPr>
            <w:tcW w:w="2569" w:type="dxa"/>
          </w:tcPr>
          <w:p w:rsidR="00C33715" w:rsidRPr="00731A31" w:rsidRDefault="00C33715" w:rsidP="005D761A">
            <w:pPr>
              <w:widowControl w:val="0"/>
              <w:tabs>
                <w:tab w:val="left" w:pos="142"/>
                <w:tab w:val="left" w:pos="567"/>
              </w:tabs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31A31">
              <w:rPr>
                <w:rFonts w:ascii="Times New Roman" w:hAnsi="Times New Roman"/>
                <w:b/>
                <w:bCs/>
                <w:sz w:val="24"/>
                <w:szCs w:val="24"/>
              </w:rPr>
              <w:t>Модульді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731A31">
              <w:rPr>
                <w:rFonts w:ascii="Times New Roman" w:hAnsi="Times New Roman"/>
                <w:b/>
                <w:bCs/>
                <w:sz w:val="24"/>
                <w:szCs w:val="24"/>
              </w:rPr>
              <w:t>қа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лыптастыратын п</w:t>
            </w:r>
            <w:r w:rsidRPr="00A7529D">
              <w:rPr>
                <w:rFonts w:ascii="Times New Roman" w:hAnsi="Times New Roman"/>
                <w:b/>
                <w:bCs/>
                <w:sz w:val="24"/>
                <w:szCs w:val="24"/>
              </w:rPr>
              <w:t>ә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ндер / </w:t>
            </w:r>
            <w:r w:rsidRPr="00731A31">
              <w:rPr>
                <w:rFonts w:ascii="Times New Roman" w:hAnsi="Times New Roman"/>
                <w:b/>
                <w:bCs/>
                <w:sz w:val="24"/>
                <w:szCs w:val="24"/>
              </w:rPr>
              <w:t>Дисциплины, формирующие модуль</w:t>
            </w:r>
          </w:p>
        </w:tc>
      </w:tr>
      <w:tr w:rsidR="00C33715" w:rsidRPr="00F948EB" w:rsidTr="00AC08C4">
        <w:trPr>
          <w:trHeight w:val="450"/>
        </w:trPr>
        <w:tc>
          <w:tcPr>
            <w:tcW w:w="2380" w:type="dxa"/>
            <w:vMerge w:val="restart"/>
          </w:tcPr>
          <w:p w:rsidR="00C33715" w:rsidRPr="00F948EB" w:rsidRDefault="00C33715" w:rsidP="003E4D07">
            <w:pPr>
              <w:widowControl w:val="0"/>
              <w:tabs>
                <w:tab w:val="left" w:pos="142"/>
                <w:tab w:val="left" w:pos="567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340" w:type="dxa"/>
            <w:vMerge w:val="restart"/>
          </w:tcPr>
          <w:p w:rsidR="00C33715" w:rsidRPr="00F948EB" w:rsidRDefault="00C33715" w:rsidP="003E4D07">
            <w:pPr>
              <w:widowControl w:val="0"/>
              <w:tabs>
                <w:tab w:val="left" w:pos="142"/>
                <w:tab w:val="left" w:pos="567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 w:val="restart"/>
          </w:tcPr>
          <w:p w:rsidR="00C33715" w:rsidRPr="00F948EB" w:rsidRDefault="00C33715" w:rsidP="003E4D0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</w:pPr>
            <w:r w:rsidRPr="00F948E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C33715" w:rsidRPr="00F948EB" w:rsidRDefault="00C33715" w:rsidP="003E4D07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gridSpan w:val="2"/>
          </w:tcPr>
          <w:p w:rsidR="00C33715" w:rsidRPr="00A7529D" w:rsidRDefault="00C33715" w:rsidP="003E4D07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29D">
              <w:rPr>
                <w:rFonts w:ascii="Times New Roman" w:hAnsi="Times New Roman"/>
                <w:b/>
                <w:bCs/>
                <w:sz w:val="24"/>
                <w:szCs w:val="24"/>
              </w:rPr>
              <w:t>Оқыту нәтижелері / Результат обучения:</w:t>
            </w:r>
          </w:p>
          <w:p w:rsidR="00C33715" w:rsidRPr="00A7529D" w:rsidRDefault="00C33715" w:rsidP="003E4D07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569" w:type="dxa"/>
            <w:vMerge w:val="restart"/>
          </w:tcPr>
          <w:p w:rsidR="00C33715" w:rsidRPr="00F948EB" w:rsidRDefault="00C33715" w:rsidP="003E4D0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948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33715" w:rsidRPr="004E6C9B" w:rsidTr="00AC08C4">
        <w:trPr>
          <w:trHeight w:val="390"/>
        </w:trPr>
        <w:tc>
          <w:tcPr>
            <w:tcW w:w="2380" w:type="dxa"/>
            <w:vMerge/>
          </w:tcPr>
          <w:p w:rsidR="00C33715" w:rsidRPr="00F948EB" w:rsidRDefault="00C33715" w:rsidP="003E4D07">
            <w:pPr>
              <w:widowControl w:val="0"/>
              <w:tabs>
                <w:tab w:val="left" w:pos="142"/>
                <w:tab w:val="left" w:pos="567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340" w:type="dxa"/>
            <w:vMerge/>
          </w:tcPr>
          <w:p w:rsidR="00C33715" w:rsidRPr="00F948EB" w:rsidRDefault="00C33715" w:rsidP="003E4D07">
            <w:pPr>
              <w:widowControl w:val="0"/>
              <w:tabs>
                <w:tab w:val="left" w:pos="142"/>
                <w:tab w:val="left" w:pos="567"/>
              </w:tabs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C33715" w:rsidRPr="00F948EB" w:rsidRDefault="00C33715" w:rsidP="003E4D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130" w:type="dxa"/>
          </w:tcPr>
          <w:p w:rsidR="00C33715" w:rsidRPr="00A7529D" w:rsidRDefault="00C33715" w:rsidP="003E4D07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29D">
              <w:rPr>
                <w:rFonts w:ascii="Times New Roman" w:hAnsi="Times New Roman"/>
                <w:b/>
                <w:bCs/>
                <w:sz w:val="24"/>
                <w:szCs w:val="24"/>
              </w:rPr>
              <w:t>Бағалау критерийлері / Критерии оценки</w:t>
            </w:r>
            <w:r w:rsidRPr="00A7529D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2550" w:type="dxa"/>
          </w:tcPr>
          <w:p w:rsidR="00C33715" w:rsidRDefault="00C33715" w:rsidP="003E4D07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9" w:type="dxa"/>
            <w:vMerge/>
          </w:tcPr>
          <w:p w:rsidR="00C33715" w:rsidRPr="004E6C9B" w:rsidRDefault="00C33715" w:rsidP="003E4D07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33715" w:rsidRPr="00242831" w:rsidRDefault="00C33715" w:rsidP="00010E7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33715" w:rsidRPr="00030A82" w:rsidRDefault="00C33715" w:rsidP="00010E73">
      <w:pPr>
        <w:spacing w:after="0" w:line="304" w:lineRule="exact"/>
        <w:rPr>
          <w:rFonts w:ascii="Times New Roman" w:hAnsi="Times New Roman"/>
          <w:sz w:val="20"/>
          <w:szCs w:val="20"/>
        </w:rPr>
      </w:pPr>
    </w:p>
    <w:p w:rsidR="00C33715" w:rsidRDefault="00C33715" w:rsidP="00010E73">
      <w:bookmarkStart w:id="0" w:name="_GoBack"/>
      <w:bookmarkEnd w:id="0"/>
    </w:p>
    <w:p w:rsidR="00C33715" w:rsidRPr="00010E73" w:rsidRDefault="00C33715" w:rsidP="00010E73"/>
    <w:sectPr w:rsidR="00C33715" w:rsidRPr="00010E73" w:rsidSect="00FD7C44">
      <w:pgSz w:w="16838" w:h="11906" w:orient="landscape"/>
      <w:pgMar w:top="851" w:right="737" w:bottom="851" w:left="737" w:header="709" w:footer="2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715" w:rsidRDefault="00C33715">
      <w:r>
        <w:separator/>
      </w:r>
    </w:p>
  </w:endnote>
  <w:endnote w:type="continuationSeparator" w:id="0">
    <w:p w:rsidR="00C33715" w:rsidRDefault="00C33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715" w:rsidRPr="00821C9B" w:rsidRDefault="00C33715" w:rsidP="00821C9B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</w:rPr>
    </w:pPr>
    <w:r w:rsidRPr="00D32476">
      <w:rPr>
        <w:rFonts w:ascii="Times New Roman" w:hAnsi="Times New Roman"/>
        <w:sz w:val="18"/>
        <w:szCs w:val="18"/>
      </w:rPr>
      <w:t xml:space="preserve">Ф </w:t>
    </w:r>
    <w:r w:rsidRPr="00821C9B">
      <w:rPr>
        <w:rFonts w:ascii="Times New Roman" w:hAnsi="Times New Roman"/>
        <w:sz w:val="18"/>
        <w:szCs w:val="18"/>
      </w:rPr>
      <w:t xml:space="preserve">ВКМЖ </w:t>
    </w:r>
    <w:r w:rsidRPr="00D32476">
      <w:rPr>
        <w:rFonts w:ascii="Times New Roman" w:hAnsi="Times New Roman"/>
        <w:sz w:val="18"/>
        <w:szCs w:val="18"/>
      </w:rPr>
      <w:t>703-</w:t>
    </w:r>
    <w:r>
      <w:rPr>
        <w:rFonts w:ascii="Times New Roman" w:hAnsi="Times New Roman"/>
        <w:sz w:val="18"/>
        <w:szCs w:val="18"/>
      </w:rPr>
      <w:t>36</w:t>
    </w:r>
    <w:r w:rsidRPr="00D32476">
      <w:rPr>
        <w:rFonts w:ascii="Times New Roman" w:hAnsi="Times New Roman"/>
        <w:sz w:val="18"/>
        <w:szCs w:val="18"/>
      </w:rPr>
      <w:t>-1</w:t>
    </w:r>
    <w:r>
      <w:rPr>
        <w:rFonts w:ascii="Times New Roman" w:hAnsi="Times New Roman"/>
        <w:sz w:val="18"/>
        <w:szCs w:val="18"/>
      </w:rPr>
      <w:t>9</w:t>
    </w:r>
    <w:r w:rsidRPr="00D32476">
      <w:rPr>
        <w:rFonts w:ascii="Times New Roman" w:hAnsi="Times New Roman"/>
        <w:sz w:val="18"/>
        <w:szCs w:val="18"/>
      </w:rPr>
      <w:t xml:space="preserve"> </w:t>
    </w:r>
    <w:r w:rsidRPr="00374FBE">
      <w:rPr>
        <w:rFonts w:ascii="Times New Roman" w:hAnsi="Times New Roman"/>
        <w:sz w:val="18"/>
        <w:szCs w:val="18"/>
      </w:rPr>
      <w:t>Қолданбалы бакалаврдың жұмыс оқу жоспары</w:t>
    </w:r>
    <w:r>
      <w:rPr>
        <w:rFonts w:ascii="Times New Roman" w:hAnsi="Times New Roman"/>
        <w:sz w:val="18"/>
        <w:szCs w:val="18"/>
      </w:rPr>
      <w:t>.</w:t>
    </w:r>
    <w:r w:rsidRPr="00F948EB">
      <w:t xml:space="preserve"> </w:t>
    </w:r>
    <w:r w:rsidRPr="00821C9B">
      <w:rPr>
        <w:rFonts w:ascii="Times New Roman" w:hAnsi="Times New Roman"/>
        <w:sz w:val="18"/>
        <w:szCs w:val="18"/>
      </w:rPr>
      <w:t>Екінші басылым.</w:t>
    </w:r>
  </w:p>
  <w:p w:rsidR="00C33715" w:rsidRPr="00821C9B" w:rsidRDefault="00C33715" w:rsidP="00821C9B">
    <w:pPr>
      <w:tabs>
        <w:tab w:val="right" w:pos="9355"/>
      </w:tabs>
      <w:spacing w:after="0" w:line="240" w:lineRule="auto"/>
      <w:rPr>
        <w:rFonts w:ascii="Times New Roman" w:hAnsi="Times New Roman"/>
        <w:sz w:val="18"/>
        <w:szCs w:val="18"/>
      </w:rPr>
    </w:pPr>
    <w:r w:rsidRPr="00D32476">
      <w:rPr>
        <w:rFonts w:ascii="Times New Roman" w:hAnsi="Times New Roman"/>
        <w:sz w:val="18"/>
        <w:szCs w:val="18"/>
      </w:rPr>
      <w:t xml:space="preserve">Ф </w:t>
    </w:r>
    <w:r w:rsidRPr="00821C9B">
      <w:rPr>
        <w:rFonts w:ascii="Times New Roman" w:hAnsi="Times New Roman"/>
        <w:sz w:val="18"/>
        <w:szCs w:val="18"/>
      </w:rPr>
      <w:t xml:space="preserve">ВКМЖ </w:t>
    </w:r>
    <w:r w:rsidRPr="00D32476">
      <w:rPr>
        <w:rFonts w:ascii="Times New Roman" w:hAnsi="Times New Roman"/>
        <w:sz w:val="18"/>
        <w:szCs w:val="18"/>
      </w:rPr>
      <w:t>703-</w:t>
    </w:r>
    <w:r>
      <w:rPr>
        <w:rFonts w:ascii="Times New Roman" w:hAnsi="Times New Roman"/>
        <w:sz w:val="18"/>
        <w:szCs w:val="18"/>
      </w:rPr>
      <w:t>36</w:t>
    </w:r>
    <w:r w:rsidRPr="00D32476">
      <w:rPr>
        <w:rFonts w:ascii="Times New Roman" w:hAnsi="Times New Roman"/>
        <w:sz w:val="18"/>
        <w:szCs w:val="18"/>
      </w:rPr>
      <w:t>-1</w:t>
    </w:r>
    <w:r>
      <w:rPr>
        <w:rFonts w:ascii="Times New Roman" w:hAnsi="Times New Roman"/>
        <w:sz w:val="18"/>
        <w:szCs w:val="18"/>
      </w:rPr>
      <w:t>9</w:t>
    </w:r>
    <w:r w:rsidRPr="00D32476">
      <w:rPr>
        <w:rFonts w:ascii="Times New Roman" w:hAnsi="Times New Roman"/>
        <w:sz w:val="18"/>
        <w:szCs w:val="18"/>
      </w:rPr>
      <w:t xml:space="preserve"> Рабочая учебная программа</w:t>
    </w:r>
    <w:r>
      <w:rPr>
        <w:rFonts w:ascii="Times New Roman" w:hAnsi="Times New Roman"/>
        <w:sz w:val="18"/>
        <w:szCs w:val="18"/>
      </w:rPr>
      <w:t xml:space="preserve"> прикладного бакалавриата</w:t>
    </w:r>
    <w:r w:rsidRPr="00D32476">
      <w:rPr>
        <w:rFonts w:ascii="Times New Roman" w:hAnsi="Times New Roman"/>
        <w:sz w:val="18"/>
        <w:szCs w:val="18"/>
      </w:rPr>
      <w:t xml:space="preserve">. </w:t>
    </w:r>
    <w:r w:rsidRPr="00821C9B">
      <w:rPr>
        <w:rFonts w:ascii="Times New Roman" w:hAnsi="Times New Roman"/>
        <w:sz w:val="18"/>
        <w:szCs w:val="18"/>
      </w:rPr>
      <w:t>Издание второе.</w:t>
    </w:r>
  </w:p>
  <w:p w:rsidR="00C33715" w:rsidRDefault="00C337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715" w:rsidRDefault="00C33715">
      <w:r>
        <w:separator/>
      </w:r>
    </w:p>
  </w:footnote>
  <w:footnote w:type="continuationSeparator" w:id="0">
    <w:p w:rsidR="00C33715" w:rsidRDefault="00C337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B47B4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0E73"/>
    <w:rsid w:val="00010E73"/>
    <w:rsid w:val="00030A82"/>
    <w:rsid w:val="00034ABC"/>
    <w:rsid w:val="000447DE"/>
    <w:rsid w:val="00047321"/>
    <w:rsid w:val="00095A6E"/>
    <w:rsid w:val="000C0CF2"/>
    <w:rsid w:val="001321D9"/>
    <w:rsid w:val="00134F80"/>
    <w:rsid w:val="00176845"/>
    <w:rsid w:val="00191BEF"/>
    <w:rsid w:val="001A4C92"/>
    <w:rsid w:val="001E0DD0"/>
    <w:rsid w:val="00242831"/>
    <w:rsid w:val="002473B4"/>
    <w:rsid w:val="00292F09"/>
    <w:rsid w:val="00374FBE"/>
    <w:rsid w:val="00380FE4"/>
    <w:rsid w:val="003C6682"/>
    <w:rsid w:val="003E4D07"/>
    <w:rsid w:val="00422015"/>
    <w:rsid w:val="00464ADE"/>
    <w:rsid w:val="00477A8E"/>
    <w:rsid w:val="004B3A79"/>
    <w:rsid w:val="004E66D8"/>
    <w:rsid w:val="004E6C9B"/>
    <w:rsid w:val="00572D7D"/>
    <w:rsid w:val="005B5683"/>
    <w:rsid w:val="005B70E8"/>
    <w:rsid w:val="005D27BD"/>
    <w:rsid w:val="005D761A"/>
    <w:rsid w:val="005F34AA"/>
    <w:rsid w:val="006A27DA"/>
    <w:rsid w:val="006B2F3A"/>
    <w:rsid w:val="00731A31"/>
    <w:rsid w:val="00756A6F"/>
    <w:rsid w:val="007926CD"/>
    <w:rsid w:val="007F28F8"/>
    <w:rsid w:val="00821C9B"/>
    <w:rsid w:val="0083033F"/>
    <w:rsid w:val="00875606"/>
    <w:rsid w:val="00891849"/>
    <w:rsid w:val="008E08A2"/>
    <w:rsid w:val="008F3589"/>
    <w:rsid w:val="009037B7"/>
    <w:rsid w:val="0092403E"/>
    <w:rsid w:val="00971E9B"/>
    <w:rsid w:val="00987F90"/>
    <w:rsid w:val="009B1AA5"/>
    <w:rsid w:val="00A7529D"/>
    <w:rsid w:val="00AC08C4"/>
    <w:rsid w:val="00AF72B4"/>
    <w:rsid w:val="00B528CC"/>
    <w:rsid w:val="00BC436B"/>
    <w:rsid w:val="00BD6114"/>
    <w:rsid w:val="00BE0E29"/>
    <w:rsid w:val="00C01B9B"/>
    <w:rsid w:val="00C11E1F"/>
    <w:rsid w:val="00C33715"/>
    <w:rsid w:val="00C42727"/>
    <w:rsid w:val="00C752FC"/>
    <w:rsid w:val="00C97638"/>
    <w:rsid w:val="00D06D33"/>
    <w:rsid w:val="00D32476"/>
    <w:rsid w:val="00D4000E"/>
    <w:rsid w:val="00DA465D"/>
    <w:rsid w:val="00E94EDC"/>
    <w:rsid w:val="00EC39AC"/>
    <w:rsid w:val="00EE58CE"/>
    <w:rsid w:val="00EF4814"/>
    <w:rsid w:val="00F74974"/>
    <w:rsid w:val="00F948EB"/>
    <w:rsid w:val="00FD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73"/>
    <w:pPr>
      <w:spacing w:after="200" w:line="276" w:lineRule="auto"/>
    </w:pPr>
    <w:rPr>
      <w:rFonts w:ascii="Calibri" w:eastAsia="Times New Roman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010E73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99"/>
    <w:locked/>
    <w:rsid w:val="00D3247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3247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1AA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rsid w:val="00D3247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1AA5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69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3</Pages>
  <Words>487</Words>
  <Characters>2776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57CAB</dc:creator>
  <cp:keywords/>
  <dc:description/>
  <cp:lastModifiedBy>Ира</cp:lastModifiedBy>
  <cp:revision>13</cp:revision>
  <dcterms:created xsi:type="dcterms:W3CDTF">2019-09-04T19:54:00Z</dcterms:created>
  <dcterms:modified xsi:type="dcterms:W3CDTF">2019-10-17T14:32:00Z</dcterms:modified>
</cp:coreProperties>
</file>