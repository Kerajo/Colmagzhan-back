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ABD" w:rsidRPr="000447DE" w:rsidRDefault="00B34ABD" w:rsidP="00010E7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0447DE">
        <w:rPr>
          <w:rFonts w:ascii="Times New Roman" w:hAnsi="Times New Roman"/>
          <w:bCs/>
          <w:sz w:val="24"/>
          <w:szCs w:val="24"/>
          <w:lang w:val="kk-KZ"/>
        </w:rPr>
        <w:t>Қ</w:t>
      </w:r>
      <w:r w:rsidRPr="000447DE">
        <w:rPr>
          <w:rFonts w:ascii="Times New Roman" w:hAnsi="Times New Roman"/>
          <w:sz w:val="24"/>
          <w:szCs w:val="24"/>
          <w:lang w:val="kk-KZ"/>
        </w:rPr>
        <w:t xml:space="preserve">азақстан Республикасы </w:t>
      </w:r>
      <w:r w:rsidRPr="000447DE">
        <w:rPr>
          <w:rFonts w:ascii="Times New Roman" w:hAnsi="Times New Roman"/>
          <w:sz w:val="24"/>
          <w:szCs w:val="24"/>
        </w:rPr>
        <w:t>Б</w:t>
      </w:r>
      <w:r w:rsidRPr="000447DE">
        <w:rPr>
          <w:rFonts w:ascii="Times New Roman" w:hAnsi="Times New Roman"/>
          <w:sz w:val="24"/>
          <w:szCs w:val="24"/>
          <w:lang w:val="kk-KZ"/>
        </w:rPr>
        <w:t>ілім және ғылым министрлігі</w:t>
      </w:r>
    </w:p>
    <w:p w:rsidR="00B34ABD" w:rsidRPr="000447DE" w:rsidRDefault="00B34ABD" w:rsidP="00010E7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0447DE">
        <w:rPr>
          <w:rFonts w:ascii="Times New Roman" w:hAnsi="Times New Roman"/>
          <w:sz w:val="24"/>
          <w:szCs w:val="24"/>
        </w:rPr>
        <w:t>Министерство образования и науки Республики Казахстан</w:t>
      </w:r>
    </w:p>
    <w:p w:rsidR="00B34ABD" w:rsidRPr="00E00353" w:rsidRDefault="00B34ABD" w:rsidP="00E0035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E00353">
        <w:rPr>
          <w:rFonts w:ascii="Times New Roman" w:hAnsi="Times New Roman"/>
          <w:sz w:val="24"/>
          <w:szCs w:val="24"/>
          <w:lang w:val="kk-KZ"/>
        </w:rPr>
        <w:t>Мағжан Жұмабаев атындағы жоғары колледж</w:t>
      </w:r>
    </w:p>
    <w:p w:rsidR="00B34ABD" w:rsidRPr="000447DE" w:rsidRDefault="00B34ABD" w:rsidP="00E003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00353">
        <w:rPr>
          <w:rFonts w:ascii="Times New Roman" w:hAnsi="Times New Roman"/>
          <w:sz w:val="24"/>
          <w:szCs w:val="24"/>
        </w:rPr>
        <w:t>Высший колледж имени Магжана Жумабаева</w:t>
      </w:r>
    </w:p>
    <w:p w:rsidR="00B34ABD" w:rsidRDefault="00B34ABD" w:rsidP="00010E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34ABD" w:rsidRPr="000447DE" w:rsidRDefault="00B34ABD" w:rsidP="00010E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34ABD" w:rsidRPr="000447DE" w:rsidRDefault="00B34ABD" w:rsidP="00010E7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10740" w:type="dxa"/>
        <w:tblLayout w:type="fixed"/>
        <w:tblLook w:val="01E0"/>
      </w:tblPr>
      <w:tblGrid>
        <w:gridCol w:w="4219"/>
        <w:gridCol w:w="6521"/>
      </w:tblGrid>
      <w:tr w:rsidR="00B34ABD" w:rsidRPr="000447DE" w:rsidTr="004E66D8">
        <w:tc>
          <w:tcPr>
            <w:tcW w:w="4219" w:type="dxa"/>
          </w:tcPr>
          <w:p w:rsidR="00B34ABD" w:rsidRPr="00D32476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00353">
              <w:rPr>
                <w:rFonts w:ascii="Times New Roman" w:hAnsi="Times New Roman"/>
                <w:sz w:val="24"/>
                <w:szCs w:val="24"/>
              </w:rPr>
              <w:t>Мағжан</w:t>
            </w:r>
            <w:r w:rsidRPr="00D32476">
              <w:rPr>
                <w:rFonts w:ascii="Times New Roman" w:hAnsi="Times New Roman"/>
                <w:sz w:val="24"/>
                <w:szCs w:val="24"/>
              </w:rPr>
              <w:t xml:space="preserve"> Жұ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мабаев атындағы </w:t>
            </w:r>
            <w:r w:rsidRPr="00E003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жоғары </w:t>
            </w:r>
            <w:r w:rsidRPr="00D32476">
              <w:rPr>
                <w:rFonts w:ascii="Times New Roman" w:hAnsi="Times New Roman"/>
                <w:sz w:val="24"/>
                <w:szCs w:val="24"/>
              </w:rPr>
              <w:t>колледжiнi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ң ә</w:t>
            </w:r>
            <w:r w:rsidRPr="00D32476">
              <w:rPr>
                <w:rFonts w:ascii="Times New Roman" w:hAnsi="Times New Roman"/>
                <w:sz w:val="24"/>
                <w:szCs w:val="24"/>
              </w:rPr>
              <w:t>дiстемелiк ке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ң</w:t>
            </w:r>
            <w:r w:rsidRPr="00D32476">
              <w:rPr>
                <w:rFonts w:ascii="Times New Roman" w:hAnsi="Times New Roman"/>
                <w:sz w:val="24"/>
                <w:szCs w:val="24"/>
              </w:rPr>
              <w:t xml:space="preserve">есiмен 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қарастырылды және мақұлданды</w:t>
            </w:r>
          </w:p>
          <w:p w:rsidR="00B34ABD" w:rsidRPr="00E00353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32476">
              <w:rPr>
                <w:rFonts w:ascii="Times New Roman" w:hAnsi="Times New Roman"/>
                <w:sz w:val="24"/>
                <w:szCs w:val="24"/>
              </w:rPr>
              <w:t>Рассмотрено и одобрено методическим советом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00353">
              <w:rPr>
                <w:rFonts w:ascii="Times New Roman" w:hAnsi="Times New Roman"/>
                <w:sz w:val="24"/>
                <w:szCs w:val="24"/>
                <w:lang w:val="kk-KZ"/>
              </w:rPr>
              <w:t>Высшего колледжа имени Магжана Жумабаева</w:t>
            </w:r>
          </w:p>
          <w:p w:rsidR="00B34ABD" w:rsidRPr="00010E73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E73">
              <w:rPr>
                <w:rFonts w:ascii="Times New Roman" w:hAnsi="Times New Roman"/>
                <w:sz w:val="20"/>
                <w:szCs w:val="20"/>
              </w:rPr>
              <w:t>________________________________</w:t>
            </w:r>
          </w:p>
          <w:p w:rsidR="00B34ABD" w:rsidRPr="00D32476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32476">
              <w:rPr>
                <w:rFonts w:ascii="Times New Roman" w:hAnsi="Times New Roman"/>
                <w:sz w:val="18"/>
                <w:szCs w:val="18"/>
                <w:lang w:val="kk-KZ"/>
              </w:rPr>
              <w:t>Күн</w:t>
            </w:r>
            <w:r w:rsidRPr="00D32476">
              <w:rPr>
                <w:rFonts w:ascii="Times New Roman" w:hAnsi="Times New Roman"/>
                <w:sz w:val="18"/>
                <w:szCs w:val="18"/>
              </w:rPr>
              <w:t>i, хаттама</w:t>
            </w:r>
            <w:r w:rsidRPr="00D32476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Pr="00D32476">
              <w:rPr>
                <w:rFonts w:ascii="Times New Roman" w:hAnsi="Times New Roman"/>
                <w:sz w:val="18"/>
                <w:szCs w:val="18"/>
              </w:rPr>
              <w:t>№</w:t>
            </w:r>
            <w:r w:rsidRPr="00D32476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/ Д</w:t>
            </w:r>
            <w:r w:rsidRPr="00D32476">
              <w:rPr>
                <w:rFonts w:ascii="Times New Roman" w:hAnsi="Times New Roman"/>
                <w:sz w:val="18"/>
                <w:szCs w:val="18"/>
              </w:rPr>
              <w:t>ата, протокол №</w:t>
            </w:r>
          </w:p>
        </w:tc>
        <w:tc>
          <w:tcPr>
            <w:tcW w:w="6521" w:type="dxa"/>
          </w:tcPr>
          <w:p w:rsidR="00B34ABD" w:rsidRPr="00D32476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«Бекітемін» /«Утверждаю»</w:t>
            </w:r>
          </w:p>
          <w:p w:rsidR="00B34ABD" w:rsidRPr="00D32476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003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Мағжан 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Жұмабаев атындағы </w:t>
            </w:r>
            <w:r w:rsidRPr="00E0035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жоғары 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колледж директоры</w:t>
            </w:r>
          </w:p>
          <w:p w:rsidR="00B34ABD" w:rsidRPr="00E00353" w:rsidRDefault="00B34ABD" w:rsidP="004E66D8">
            <w:pPr>
              <w:spacing w:after="0" w:line="240" w:lineRule="auto"/>
              <w:ind w:left="176" w:hanging="17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/ Директор </w:t>
            </w:r>
            <w:r w:rsidRPr="00E00353">
              <w:rPr>
                <w:rFonts w:ascii="Times New Roman" w:hAnsi="Times New Roman"/>
                <w:sz w:val="24"/>
                <w:szCs w:val="24"/>
                <w:lang w:val="kk-KZ"/>
              </w:rPr>
              <w:t>Высшего колледжа имени Магжана Жумабаева</w:t>
            </w:r>
          </w:p>
          <w:p w:rsidR="00B34ABD" w:rsidRPr="000447DE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34ABD" w:rsidRPr="000447DE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447DE">
              <w:rPr>
                <w:rFonts w:ascii="Times New Roman" w:hAnsi="Times New Roman"/>
                <w:sz w:val="24"/>
                <w:szCs w:val="24"/>
                <w:lang w:val="kk-KZ"/>
              </w:rPr>
              <w:t>____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_______</w:t>
            </w:r>
            <w:r w:rsidRPr="000447DE">
              <w:rPr>
                <w:rFonts w:ascii="Times New Roman" w:hAnsi="Times New Roman"/>
                <w:sz w:val="24"/>
                <w:szCs w:val="24"/>
                <w:lang w:val="kk-KZ"/>
              </w:rPr>
              <w:t>__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_____</w:t>
            </w:r>
            <w:r w:rsidRPr="000447D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____   </w:t>
            </w:r>
            <w:r w:rsidRPr="00D4000E">
              <w:rPr>
                <w:rFonts w:ascii="Times New Roman" w:hAnsi="Times New Roman"/>
                <w:lang w:val="kk-KZ"/>
              </w:rPr>
              <w:t>________________</w:t>
            </w:r>
          </w:p>
          <w:p w:rsidR="00B34ABD" w:rsidRPr="000447DE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0447DE">
              <w:rPr>
                <w:rFonts w:ascii="Times New Roman" w:hAnsi="Times New Roman"/>
                <w:sz w:val="18"/>
                <w:szCs w:val="18"/>
              </w:rPr>
              <w:t xml:space="preserve">қолы / подпись     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         </w:t>
            </w:r>
            <w:r w:rsidRPr="000447DE">
              <w:rPr>
                <w:rFonts w:ascii="Times New Roman" w:hAnsi="Times New Roman"/>
                <w:sz w:val="18"/>
                <w:szCs w:val="18"/>
              </w:rPr>
              <w:t xml:space="preserve">  аты-жөні/ФИО</w:t>
            </w:r>
          </w:p>
          <w:p w:rsidR="00B34ABD" w:rsidRPr="00D32476" w:rsidRDefault="00B34ABD" w:rsidP="00010E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«</w:t>
            </w:r>
            <w:r w:rsidRPr="00D32476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______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» ___________  20___ ж./г.</w:t>
            </w:r>
          </w:p>
        </w:tc>
      </w:tr>
    </w:tbl>
    <w:p w:rsidR="00B34ABD" w:rsidRDefault="00B34ABD" w:rsidP="00010E73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4ABD" w:rsidRPr="005B70E8" w:rsidRDefault="00B34ABD" w:rsidP="00010E73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245" w:lineRule="exact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245" w:lineRule="exact"/>
        <w:rPr>
          <w:rFonts w:ascii="Times New Roman" w:hAnsi="Times New Roman"/>
          <w:sz w:val="20"/>
          <w:szCs w:val="20"/>
        </w:rPr>
      </w:pPr>
    </w:p>
    <w:p w:rsidR="00B34ABD" w:rsidRPr="005B70E8" w:rsidRDefault="00B34ABD" w:rsidP="00010E73">
      <w:pPr>
        <w:spacing w:after="0" w:line="245" w:lineRule="exact"/>
        <w:rPr>
          <w:rFonts w:ascii="Times New Roman" w:hAnsi="Times New Roman"/>
          <w:sz w:val="20"/>
          <w:szCs w:val="20"/>
        </w:rPr>
      </w:pPr>
    </w:p>
    <w:p w:rsidR="00B34ABD" w:rsidRPr="00176845" w:rsidRDefault="00B34ABD" w:rsidP="00010E7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  <w:r w:rsidRPr="00176845">
        <w:rPr>
          <w:rFonts w:ascii="Times New Roman" w:hAnsi="Times New Roman"/>
          <w:b/>
          <w:bCs/>
          <w:sz w:val="28"/>
          <w:szCs w:val="28"/>
          <w:lang w:val="kk-KZ"/>
        </w:rPr>
        <w:t>МОДУЛЬДІҢ</w:t>
      </w:r>
      <w:r>
        <w:rPr>
          <w:rFonts w:ascii="Times New Roman" w:hAnsi="Times New Roman"/>
          <w:b/>
          <w:bCs/>
          <w:sz w:val="28"/>
          <w:szCs w:val="28"/>
          <w:lang w:val="kk-KZ"/>
        </w:rPr>
        <w:t xml:space="preserve"> / ПƏННІҢ</w:t>
      </w:r>
      <w:r w:rsidRPr="00176845">
        <w:rPr>
          <w:rFonts w:ascii="Times New Roman" w:hAnsi="Times New Roman"/>
          <w:b/>
          <w:bCs/>
          <w:sz w:val="28"/>
          <w:szCs w:val="28"/>
          <w:lang w:val="kk-KZ"/>
        </w:rPr>
        <w:t xml:space="preserve"> ЖҰМЫС ОҚУ</w:t>
      </w:r>
      <w:r>
        <w:rPr>
          <w:rFonts w:ascii="Times New Roman" w:hAnsi="Times New Roman"/>
          <w:b/>
          <w:bCs/>
          <w:sz w:val="28"/>
          <w:szCs w:val="28"/>
          <w:lang w:val="kk-KZ"/>
        </w:rPr>
        <w:t xml:space="preserve"> </w:t>
      </w:r>
      <w:r w:rsidRPr="00176845">
        <w:rPr>
          <w:rFonts w:ascii="Times New Roman" w:hAnsi="Times New Roman"/>
          <w:b/>
          <w:bCs/>
          <w:sz w:val="28"/>
          <w:szCs w:val="28"/>
          <w:lang w:val="kk-KZ"/>
        </w:rPr>
        <w:t>ЖОСПАРЫ</w:t>
      </w:r>
    </w:p>
    <w:p w:rsidR="00B34ABD" w:rsidRPr="005B70E8" w:rsidRDefault="00B34ABD" w:rsidP="00010E7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76845">
        <w:rPr>
          <w:rFonts w:ascii="Times New Roman" w:hAnsi="Times New Roman"/>
          <w:b/>
          <w:bCs/>
          <w:sz w:val="28"/>
          <w:szCs w:val="28"/>
        </w:rPr>
        <w:t>РАБОЧАЯ УЧЕБНАЯ ПРОГРАММА МОДУЛЯ</w:t>
      </w:r>
      <w:r>
        <w:rPr>
          <w:rFonts w:ascii="Times New Roman" w:hAnsi="Times New Roman"/>
          <w:b/>
          <w:bCs/>
          <w:sz w:val="28"/>
          <w:szCs w:val="28"/>
        </w:rPr>
        <w:t xml:space="preserve"> / </w:t>
      </w:r>
      <w:r w:rsidRPr="00C752FC">
        <w:rPr>
          <w:rFonts w:ascii="Times New Roman" w:hAnsi="Times New Roman"/>
          <w:b/>
          <w:bCs/>
          <w:sz w:val="28"/>
          <w:szCs w:val="28"/>
        </w:rPr>
        <w:t>ДИСЦИПЛИНЫ</w:t>
      </w:r>
    </w:p>
    <w:p w:rsidR="00B34ABD" w:rsidRPr="0083033F" w:rsidRDefault="00B34ABD" w:rsidP="00010E7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B34ABD" w:rsidRPr="008F3589" w:rsidRDefault="00B34ABD" w:rsidP="00010E73">
      <w:pPr>
        <w:pStyle w:val="Default"/>
        <w:jc w:val="center"/>
        <w:rPr>
          <w:u w:val="single"/>
          <w:lang w:val="kk-KZ"/>
        </w:rPr>
      </w:pPr>
      <w:r w:rsidRPr="008F3589">
        <w:t>Модуль</w:t>
      </w:r>
      <w:r>
        <w:t xml:space="preserve"> / Пəн/ Дисциплина</w:t>
      </w:r>
      <w:r w:rsidRPr="008F3589">
        <w:t xml:space="preserve"> </w:t>
      </w:r>
      <w:r>
        <w:rPr>
          <w:u w:val="single"/>
          <w:lang w:val="kk-KZ"/>
        </w:rPr>
        <w:t>____________________________________________________</w:t>
      </w:r>
    </w:p>
    <w:p w:rsidR="00B34ABD" w:rsidRPr="00E00353" w:rsidRDefault="00B34ABD" w:rsidP="00D32476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kk-KZ"/>
        </w:rPr>
      </w:pPr>
      <w:r w:rsidRPr="00E00353">
        <w:rPr>
          <w:rFonts w:ascii="Times New Roman" w:hAnsi="Times New Roman"/>
          <w:sz w:val="18"/>
          <w:szCs w:val="18"/>
          <w:lang w:val="kk-KZ"/>
        </w:rPr>
        <w:t>(модульдің / пəннің атауы – наименование модуля / дисциплины)</w:t>
      </w:r>
    </w:p>
    <w:p w:rsidR="00B34ABD" w:rsidRPr="00BC436B" w:rsidRDefault="00B34ABD" w:rsidP="00010E73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</w:p>
    <w:p w:rsidR="00B34ABD" w:rsidRPr="00BC436B" w:rsidRDefault="00B34ABD" w:rsidP="00010E73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</w:p>
    <w:p w:rsidR="00B34ABD" w:rsidRPr="00BC436B" w:rsidRDefault="00B34ABD" w:rsidP="00010E7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BC436B">
        <w:rPr>
          <w:rFonts w:ascii="Times New Roman" w:hAnsi="Times New Roman"/>
          <w:sz w:val="24"/>
          <w:szCs w:val="24"/>
          <w:lang w:val="kk-KZ"/>
        </w:rPr>
        <w:t xml:space="preserve">Мамандық: </w:t>
      </w:r>
      <w:r>
        <w:rPr>
          <w:rFonts w:ascii="Times New Roman" w:hAnsi="Times New Roman"/>
          <w:sz w:val="24"/>
          <w:szCs w:val="24"/>
          <w:u w:val="single"/>
          <w:lang w:val="kk-KZ"/>
        </w:rPr>
        <w:t>_____________________________________________________________________</w:t>
      </w:r>
    </w:p>
    <w:p w:rsidR="00B34ABD" w:rsidRPr="000447DE" w:rsidRDefault="00B34ABD" w:rsidP="00010E7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447DE">
        <w:rPr>
          <w:rFonts w:ascii="Times New Roman" w:hAnsi="Times New Roman"/>
          <w:sz w:val="24"/>
          <w:szCs w:val="24"/>
        </w:rPr>
        <w:t xml:space="preserve">Специальность: </w:t>
      </w:r>
      <w:r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</w:t>
      </w:r>
    </w:p>
    <w:p w:rsidR="00B34ABD" w:rsidRPr="00E00353" w:rsidRDefault="00B34ABD" w:rsidP="00010E73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E00353">
        <w:rPr>
          <w:rFonts w:ascii="Times New Roman" w:hAnsi="Times New Roman"/>
          <w:sz w:val="18"/>
          <w:szCs w:val="18"/>
        </w:rPr>
        <w:t>(</w:t>
      </w:r>
      <w:r w:rsidRPr="00E00353">
        <w:rPr>
          <w:rFonts w:ascii="Times New Roman" w:hAnsi="Times New Roman"/>
          <w:sz w:val="18"/>
          <w:szCs w:val="18"/>
          <w:lang w:val="kk-KZ"/>
        </w:rPr>
        <w:t xml:space="preserve">коды және атауы / </w:t>
      </w:r>
      <w:r w:rsidRPr="00E00353">
        <w:rPr>
          <w:rFonts w:ascii="Times New Roman" w:hAnsi="Times New Roman"/>
          <w:sz w:val="18"/>
          <w:szCs w:val="18"/>
        </w:rPr>
        <w:t>код и наименование)</w:t>
      </w:r>
    </w:p>
    <w:p w:rsidR="00B34ABD" w:rsidRPr="005B70E8" w:rsidRDefault="00B34ABD" w:rsidP="00010E73">
      <w:pPr>
        <w:spacing w:after="0" w:line="240" w:lineRule="auto"/>
        <w:ind w:left="2920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Біліктілік: </w:t>
      </w:r>
      <w:r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_________________________________________________________________________</w:t>
      </w:r>
    </w:p>
    <w:p w:rsidR="00B34ABD" w:rsidRPr="00477A8E" w:rsidRDefault="00B34ABD" w:rsidP="00010E7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Квалификация: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</w:t>
      </w:r>
    </w:p>
    <w:p w:rsidR="00B34ABD" w:rsidRPr="00E00353" w:rsidRDefault="00B34ABD" w:rsidP="00010E73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E00353">
        <w:rPr>
          <w:rFonts w:ascii="Times New Roman" w:hAnsi="Times New Roman"/>
          <w:sz w:val="18"/>
          <w:szCs w:val="18"/>
        </w:rPr>
        <w:t>(</w:t>
      </w:r>
      <w:r w:rsidRPr="00E00353">
        <w:rPr>
          <w:rFonts w:ascii="Times New Roman" w:hAnsi="Times New Roman"/>
          <w:sz w:val="18"/>
          <w:szCs w:val="18"/>
          <w:lang w:val="kk-KZ"/>
        </w:rPr>
        <w:t xml:space="preserve">коды және атауы / </w:t>
      </w:r>
      <w:r w:rsidRPr="00E00353">
        <w:rPr>
          <w:rFonts w:ascii="Times New Roman" w:hAnsi="Times New Roman"/>
          <w:sz w:val="18"/>
          <w:szCs w:val="18"/>
        </w:rPr>
        <w:t>код и наименование)</w:t>
      </w:r>
    </w:p>
    <w:p w:rsidR="00B34ABD" w:rsidRDefault="00B34ABD" w:rsidP="00010E73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  <w:shd w:val="clear" w:color="auto" w:fill="FFFFFF"/>
        </w:rPr>
      </w:pPr>
    </w:p>
    <w:p w:rsidR="00B34ABD" w:rsidRDefault="00B34ABD" w:rsidP="00010E73">
      <w:pPr>
        <w:spacing w:after="0" w:line="240" w:lineRule="auto"/>
        <w:ind w:firstLine="720"/>
        <w:jc w:val="center"/>
        <w:rPr>
          <w:rFonts w:ascii="Times New Roman" w:hAnsi="Times New Roman"/>
          <w:sz w:val="18"/>
          <w:szCs w:val="18"/>
          <w:shd w:val="clear" w:color="auto" w:fill="FFFFFF"/>
        </w:rPr>
      </w:pPr>
    </w:p>
    <w:p w:rsidR="00B34ABD" w:rsidRDefault="00B34ABD" w:rsidP="00D32476">
      <w:pPr>
        <w:spacing w:after="0" w:line="240" w:lineRule="auto"/>
        <w:ind w:firstLine="720"/>
        <w:rPr>
          <w:rFonts w:ascii="Times New Roman" w:hAnsi="Times New Roman"/>
          <w:bCs/>
          <w:i/>
          <w:iCs/>
          <w:sz w:val="18"/>
          <w:szCs w:val="18"/>
          <w:shd w:val="clear" w:color="auto" w:fill="FFFFFF"/>
        </w:rPr>
      </w:pPr>
      <w:r>
        <w:rPr>
          <w:rFonts w:ascii="Times New Roman" w:hAnsi="Times New Roman"/>
          <w:bCs/>
          <w:i/>
          <w:iCs/>
          <w:sz w:val="18"/>
          <w:szCs w:val="18"/>
          <w:shd w:val="clear" w:color="auto" w:fill="FFFFFF"/>
        </w:rPr>
        <w:t xml:space="preserve">Указывается </w:t>
      </w:r>
      <w:r w:rsidRPr="00E00353">
        <w:rPr>
          <w:rFonts w:ascii="Times New Roman" w:hAnsi="Times New Roman"/>
          <w:bCs/>
          <w:i/>
          <w:iCs/>
          <w:sz w:val="18"/>
          <w:szCs w:val="18"/>
          <w:shd w:val="clear" w:color="auto" w:fill="FFFFFF"/>
        </w:rPr>
        <w:t>снование для утверждения программы</w:t>
      </w:r>
    </w:p>
    <w:p w:rsidR="00B34ABD" w:rsidRPr="00E00353" w:rsidRDefault="00B34ABD" w:rsidP="00D32476">
      <w:pPr>
        <w:spacing w:after="0" w:line="240" w:lineRule="auto"/>
        <w:ind w:firstLine="720"/>
        <w:rPr>
          <w:rFonts w:ascii="Times New Roman" w:hAnsi="Times New Roman"/>
          <w:bCs/>
          <w:i/>
          <w:iCs/>
          <w:sz w:val="18"/>
          <w:szCs w:val="18"/>
        </w:rPr>
      </w:pPr>
    </w:p>
    <w:p w:rsidR="00B34ABD" w:rsidRPr="00176845" w:rsidRDefault="00B34ABD" w:rsidP="00010E73">
      <w:pPr>
        <w:spacing w:after="0" w:line="240" w:lineRule="auto"/>
        <w:ind w:right="20"/>
        <w:rPr>
          <w:rFonts w:ascii="Times New Roman" w:hAnsi="Times New Roman"/>
          <w:sz w:val="24"/>
          <w:szCs w:val="24"/>
          <w:lang w:val="kk-KZ"/>
        </w:rPr>
      </w:pPr>
      <w:r w:rsidRPr="00C97638">
        <w:rPr>
          <w:rFonts w:ascii="Times New Roman" w:hAnsi="Times New Roman"/>
          <w:sz w:val="24"/>
          <w:szCs w:val="24"/>
          <w:u w:val="single"/>
          <w:lang w:val="kk-KZ"/>
        </w:rPr>
        <w:t>Негізгі орта білім</w:t>
      </w:r>
      <w:r w:rsidRPr="00176845">
        <w:rPr>
          <w:rFonts w:ascii="Times New Roman" w:hAnsi="Times New Roman"/>
          <w:sz w:val="24"/>
          <w:szCs w:val="24"/>
          <w:lang w:val="kk-KZ"/>
        </w:rPr>
        <w:t xml:space="preserve"> базасында оқыту формасы </w:t>
      </w:r>
      <w:r w:rsidRPr="00C97638">
        <w:rPr>
          <w:rFonts w:ascii="Times New Roman" w:hAnsi="Times New Roman"/>
          <w:sz w:val="24"/>
          <w:szCs w:val="24"/>
          <w:u w:val="single"/>
          <w:lang w:val="kk-KZ"/>
        </w:rPr>
        <w:t>күндізгі</w:t>
      </w:r>
    </w:p>
    <w:p w:rsidR="00B34ABD" w:rsidRPr="00095A6E" w:rsidRDefault="00B34ABD" w:rsidP="00010E73">
      <w:pPr>
        <w:spacing w:after="0" w:line="240" w:lineRule="auto"/>
        <w:ind w:right="20"/>
        <w:rPr>
          <w:rFonts w:ascii="Times New Roman" w:hAnsi="Times New Roman"/>
          <w:sz w:val="24"/>
          <w:szCs w:val="24"/>
        </w:rPr>
      </w:pPr>
      <w:r w:rsidRPr="00176845">
        <w:rPr>
          <w:rFonts w:ascii="Times New Roman" w:hAnsi="Times New Roman"/>
          <w:sz w:val="24"/>
          <w:szCs w:val="24"/>
        </w:rPr>
        <w:t xml:space="preserve">Форма обучения </w:t>
      </w:r>
      <w:r w:rsidRPr="00176845">
        <w:rPr>
          <w:rFonts w:ascii="Times New Roman" w:hAnsi="Times New Roman"/>
          <w:sz w:val="24"/>
          <w:szCs w:val="24"/>
          <w:u w:val="single"/>
        </w:rPr>
        <w:t xml:space="preserve">очная </w:t>
      </w:r>
      <w:r w:rsidRPr="00176845">
        <w:rPr>
          <w:rFonts w:ascii="Times New Roman" w:hAnsi="Times New Roman"/>
          <w:sz w:val="24"/>
          <w:szCs w:val="24"/>
        </w:rPr>
        <w:t xml:space="preserve"> на базе </w:t>
      </w:r>
      <w:r w:rsidRPr="00176845">
        <w:rPr>
          <w:rFonts w:ascii="Times New Roman" w:hAnsi="Times New Roman"/>
          <w:sz w:val="24"/>
          <w:szCs w:val="24"/>
          <w:u w:val="single"/>
        </w:rPr>
        <w:t>основного</w:t>
      </w:r>
      <w:r w:rsidRPr="00176845">
        <w:rPr>
          <w:rFonts w:ascii="Times New Roman" w:hAnsi="Times New Roman"/>
          <w:sz w:val="24"/>
          <w:szCs w:val="24"/>
        </w:rPr>
        <w:t xml:space="preserve"> образования</w:t>
      </w:r>
    </w:p>
    <w:p w:rsidR="00B34ABD" w:rsidRPr="005B70E8" w:rsidRDefault="00B34ABD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34ABD" w:rsidRPr="005B70E8" w:rsidRDefault="00B34ABD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10260" w:type="dxa"/>
        <w:tblInd w:w="108" w:type="dxa"/>
        <w:tblLook w:val="01E0"/>
      </w:tblPr>
      <w:tblGrid>
        <w:gridCol w:w="3960"/>
        <w:gridCol w:w="6300"/>
      </w:tblGrid>
      <w:tr w:rsidR="00B34ABD" w:rsidRPr="00D32476" w:rsidTr="00E00353">
        <w:tc>
          <w:tcPr>
            <w:tcW w:w="3960" w:type="dxa"/>
          </w:tcPr>
          <w:p w:rsidR="00B34ABD" w:rsidRPr="00E82403" w:rsidRDefault="00B34ABD" w:rsidP="00E824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300" w:type="dxa"/>
          </w:tcPr>
          <w:p w:rsidR="00B34ABD" w:rsidRPr="00E00353" w:rsidRDefault="00B34ABD" w:rsidP="00E82403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00353">
              <w:rPr>
                <w:rFonts w:ascii="Times New Roman" w:hAnsi="Times New Roman"/>
                <w:sz w:val="24"/>
                <w:szCs w:val="24"/>
                <w:lang w:val="kk-KZ"/>
              </w:rPr>
              <w:t>ЦӘК отырысында қарастырылды және мақұлданды</w:t>
            </w:r>
          </w:p>
          <w:p w:rsidR="00B34ABD" w:rsidRPr="00E00353" w:rsidRDefault="00B34ABD" w:rsidP="00E82403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0353">
              <w:rPr>
                <w:rFonts w:ascii="Times New Roman" w:hAnsi="Times New Roman"/>
                <w:sz w:val="24"/>
                <w:szCs w:val="24"/>
              </w:rPr>
              <w:t>Рассмотрено и одобрено на заседании ЦМК</w:t>
            </w:r>
          </w:p>
          <w:p w:rsidR="00B34ABD" w:rsidRPr="00E82403" w:rsidRDefault="00B34ABD" w:rsidP="00E82403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82403">
              <w:rPr>
                <w:rFonts w:ascii="Times New Roman" w:hAnsi="Times New Roman"/>
                <w:sz w:val="20"/>
                <w:szCs w:val="20"/>
              </w:rPr>
              <w:t>______________________________________</w:t>
            </w:r>
          </w:p>
          <w:p w:rsidR="00B34ABD" w:rsidRPr="00E82403" w:rsidRDefault="00B34ABD" w:rsidP="00E82403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82403">
              <w:rPr>
                <w:rFonts w:ascii="Times New Roman" w:hAnsi="Times New Roman"/>
                <w:sz w:val="18"/>
                <w:szCs w:val="18"/>
                <w:lang w:val="kk-KZ"/>
              </w:rPr>
              <w:t>Күн</w:t>
            </w:r>
            <w:r w:rsidRPr="00E82403">
              <w:rPr>
                <w:rFonts w:ascii="Times New Roman" w:hAnsi="Times New Roman"/>
                <w:sz w:val="18"/>
                <w:szCs w:val="18"/>
              </w:rPr>
              <w:t>i, хаттама</w:t>
            </w:r>
            <w:r w:rsidRPr="00E82403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Pr="00E82403">
              <w:rPr>
                <w:rFonts w:ascii="Times New Roman" w:hAnsi="Times New Roman"/>
                <w:sz w:val="18"/>
                <w:szCs w:val="18"/>
              </w:rPr>
              <w:t>№ / Дата, протокол №</w:t>
            </w:r>
          </w:p>
          <w:p w:rsidR="00B34ABD" w:rsidRPr="00E82403" w:rsidRDefault="00B34ABD" w:rsidP="00E82403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B34ABD" w:rsidRPr="00E00353" w:rsidRDefault="00B34ABD" w:rsidP="00E82403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0353">
              <w:rPr>
                <w:rFonts w:ascii="Times New Roman" w:hAnsi="Times New Roman"/>
                <w:sz w:val="24"/>
                <w:szCs w:val="24"/>
                <w:lang w:val="kk-KZ"/>
              </w:rPr>
              <w:t>ЦӘ</w:t>
            </w:r>
            <w:r w:rsidRPr="00E00353">
              <w:rPr>
                <w:rFonts w:ascii="Times New Roman" w:hAnsi="Times New Roman"/>
                <w:sz w:val="24"/>
                <w:szCs w:val="24"/>
              </w:rPr>
              <w:t>К т</w:t>
            </w:r>
            <w:r w:rsidRPr="00E00353">
              <w:rPr>
                <w:rFonts w:ascii="Times New Roman" w:hAnsi="Times New Roman"/>
                <w:sz w:val="24"/>
                <w:szCs w:val="24"/>
                <w:lang w:val="kk-KZ"/>
              </w:rPr>
              <w:t>ө</w:t>
            </w:r>
            <w:r w:rsidRPr="00E00353">
              <w:rPr>
                <w:rFonts w:ascii="Times New Roman" w:hAnsi="Times New Roman"/>
                <w:sz w:val="24"/>
                <w:szCs w:val="24"/>
              </w:rPr>
              <w:t>райымы / Председатель ЦМК</w:t>
            </w:r>
          </w:p>
          <w:p w:rsidR="00B34ABD" w:rsidRPr="00E82403" w:rsidRDefault="00B34ABD" w:rsidP="00E82403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82403">
              <w:rPr>
                <w:rFonts w:ascii="Times New Roman" w:hAnsi="Times New Roman"/>
                <w:sz w:val="20"/>
                <w:szCs w:val="20"/>
              </w:rPr>
              <w:t>_______________    _________________</w:t>
            </w:r>
          </w:p>
          <w:p w:rsidR="00B34ABD" w:rsidRPr="00E82403" w:rsidRDefault="00B34ABD" w:rsidP="00E824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82403">
              <w:rPr>
                <w:rFonts w:ascii="Times New Roman" w:hAnsi="Times New Roman"/>
                <w:sz w:val="18"/>
                <w:szCs w:val="18"/>
              </w:rPr>
              <w:t>қолы / подпись             аты-жөні/ФИО</w:t>
            </w:r>
          </w:p>
        </w:tc>
      </w:tr>
    </w:tbl>
    <w:p w:rsidR="00B34ABD" w:rsidRDefault="00B34ABD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34ABD" w:rsidRPr="005B70E8" w:rsidRDefault="00B34ABD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34ABD" w:rsidRPr="00891849" w:rsidRDefault="00B34ABD" w:rsidP="00010E7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91849">
        <w:rPr>
          <w:rFonts w:ascii="Times New Roman" w:hAnsi="Times New Roman"/>
          <w:sz w:val="24"/>
          <w:szCs w:val="24"/>
          <w:lang w:val="kk-KZ"/>
        </w:rPr>
        <w:t xml:space="preserve">Петропавл к. </w:t>
      </w:r>
      <w:r w:rsidRPr="00891849">
        <w:rPr>
          <w:rFonts w:ascii="Times New Roman" w:hAnsi="Times New Roman"/>
          <w:sz w:val="24"/>
          <w:szCs w:val="24"/>
        </w:rPr>
        <w:t>– 20</w:t>
      </w:r>
      <w:r>
        <w:rPr>
          <w:rFonts w:ascii="Times New Roman" w:hAnsi="Times New Roman"/>
          <w:sz w:val="24"/>
          <w:szCs w:val="24"/>
        </w:rPr>
        <w:t>____</w:t>
      </w:r>
      <w:r w:rsidRPr="00891849">
        <w:rPr>
          <w:rFonts w:ascii="Times New Roman" w:hAnsi="Times New Roman"/>
          <w:sz w:val="24"/>
          <w:szCs w:val="24"/>
        </w:rPr>
        <w:t xml:space="preserve"> </w:t>
      </w:r>
      <w:r w:rsidRPr="00891849">
        <w:rPr>
          <w:rFonts w:ascii="Times New Roman" w:hAnsi="Times New Roman"/>
          <w:sz w:val="24"/>
          <w:szCs w:val="24"/>
          <w:lang w:val="kk-KZ"/>
        </w:rPr>
        <w:t>ж.</w:t>
      </w:r>
    </w:p>
    <w:p w:rsidR="00B34ABD" w:rsidRDefault="00B34ABD" w:rsidP="00971E9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  <w:r w:rsidRPr="00010E73">
        <w:rPr>
          <w:rFonts w:ascii="Times New Roman" w:hAnsi="Times New Roman"/>
          <w:sz w:val="24"/>
          <w:szCs w:val="24"/>
        </w:rPr>
        <w:t>г. Петропавловск – 20</w:t>
      </w:r>
      <w:r>
        <w:rPr>
          <w:rFonts w:ascii="Times New Roman" w:hAnsi="Times New Roman"/>
          <w:sz w:val="24"/>
          <w:szCs w:val="24"/>
        </w:rPr>
        <w:t>___</w:t>
      </w:r>
      <w:r w:rsidRPr="00010E73">
        <w:rPr>
          <w:rFonts w:ascii="Times New Roman" w:hAnsi="Times New Roman"/>
          <w:sz w:val="24"/>
          <w:szCs w:val="24"/>
        </w:rPr>
        <w:t xml:space="preserve"> </w:t>
      </w:r>
      <w:r w:rsidRPr="00010E73">
        <w:rPr>
          <w:rFonts w:ascii="Times New Roman" w:hAnsi="Times New Roman"/>
          <w:sz w:val="24"/>
          <w:szCs w:val="24"/>
          <w:lang w:val="kk-KZ"/>
        </w:rPr>
        <w:t>г.</w:t>
      </w:r>
      <w:r>
        <w:rPr>
          <w:rFonts w:ascii="Times New Roman" w:hAnsi="Times New Roman"/>
          <w:b/>
          <w:bCs/>
          <w:sz w:val="28"/>
          <w:szCs w:val="28"/>
          <w:lang w:val="kk-KZ"/>
        </w:rPr>
        <w:br w:type="page"/>
        <w:t>ТҮСІНІК ХАТ</w:t>
      </w:r>
    </w:p>
    <w:p w:rsidR="00B34ABD" w:rsidRDefault="00B34ABD" w:rsidP="00971E9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B70E8"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:rsidR="00B34ABD" w:rsidRDefault="00B34ABD" w:rsidP="00010E7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Ind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41"/>
      </w:tblGrid>
      <w:tr w:rsidR="00B34ABD" w:rsidRPr="00464ADE" w:rsidTr="004E66D8">
        <w:tc>
          <w:tcPr>
            <w:tcW w:w="3341" w:type="dxa"/>
            <w:shd w:val="clear" w:color="auto" w:fill="BFBFBF"/>
          </w:tcPr>
          <w:p w:rsidR="00B34ABD" w:rsidRPr="00464ADE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2F2F2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Жасалған күні</w:t>
            </w:r>
          </w:p>
          <w:p w:rsidR="00B34ABD" w:rsidRPr="00464ADE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Д</w:t>
            </w: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ата создания</w:t>
            </w:r>
          </w:p>
        </w:tc>
      </w:tr>
      <w:tr w:rsidR="00B34ABD" w:rsidRPr="00464ADE" w:rsidTr="004E66D8">
        <w:tc>
          <w:tcPr>
            <w:tcW w:w="3341" w:type="dxa"/>
          </w:tcPr>
          <w:p w:rsidR="00B34ABD" w:rsidRPr="00464ADE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34ABD" w:rsidRPr="005B70E8" w:rsidRDefault="00B34ABD" w:rsidP="00010E73">
      <w:pPr>
        <w:spacing w:after="0" w:line="20" w:lineRule="exact"/>
        <w:rPr>
          <w:rFonts w:ascii="Times New Roman" w:hAnsi="Times New Roman"/>
          <w:sz w:val="20"/>
          <w:szCs w:val="20"/>
        </w:rPr>
      </w:pPr>
    </w:p>
    <w:p w:rsidR="00B34ABD" w:rsidRPr="005B70E8" w:rsidRDefault="00B34ABD" w:rsidP="00010E73">
      <w:pPr>
        <w:spacing w:after="0" w:line="365" w:lineRule="exact"/>
        <w:rPr>
          <w:rFonts w:ascii="Times New Roman" w:hAnsi="Times New Roman"/>
          <w:sz w:val="20"/>
          <w:szCs w:val="20"/>
        </w:rPr>
      </w:pPr>
    </w:p>
    <w:p w:rsidR="00B34ABD" w:rsidRPr="005B70E8" w:rsidRDefault="00B34ABD" w:rsidP="00010E73">
      <w:pPr>
        <w:spacing w:after="0" w:line="2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970"/>
      </w:tblGrid>
      <w:tr w:rsidR="00B34ABD" w:rsidRPr="00464ADE" w:rsidTr="004E66D8">
        <w:tc>
          <w:tcPr>
            <w:tcW w:w="9970" w:type="dxa"/>
            <w:shd w:val="clear" w:color="auto" w:fill="BFBFBF"/>
          </w:tcPr>
          <w:p w:rsidR="00B34ABD" w:rsidRPr="00464ADE" w:rsidRDefault="00B34ABD" w:rsidP="004E66D8">
            <w:pPr>
              <w:spacing w:after="0" w:line="3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Қалыптасушы құзырет /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Формируемая компетенция:</w:t>
            </w:r>
          </w:p>
        </w:tc>
      </w:tr>
      <w:tr w:rsidR="00B34ABD" w:rsidRPr="00464ADE" w:rsidTr="004E66D8">
        <w:tc>
          <w:tcPr>
            <w:tcW w:w="9970" w:type="dxa"/>
          </w:tcPr>
          <w:p w:rsidR="00B34ABD" w:rsidRPr="00464ADE" w:rsidRDefault="00B34ABD" w:rsidP="004E66D8">
            <w:pPr>
              <w:spacing w:after="0" w:line="3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34ABD" w:rsidRDefault="00B34ABD" w:rsidP="00010E73">
      <w:pPr>
        <w:spacing w:after="0" w:line="328" w:lineRule="exact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328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35"/>
        <w:gridCol w:w="831"/>
        <w:gridCol w:w="1444"/>
        <w:gridCol w:w="1049"/>
        <w:gridCol w:w="1502"/>
        <w:gridCol w:w="1124"/>
        <w:gridCol w:w="1428"/>
        <w:gridCol w:w="1066"/>
      </w:tblGrid>
      <w:tr w:rsidR="00B34ABD" w:rsidRPr="00987F90" w:rsidTr="004E66D8">
        <w:tc>
          <w:tcPr>
            <w:tcW w:w="10105" w:type="dxa"/>
            <w:gridSpan w:val="9"/>
          </w:tcPr>
          <w:p w:rsidR="00B34ABD" w:rsidRPr="00987F90" w:rsidRDefault="00B34ABD" w:rsidP="004E66D8">
            <w:pPr>
              <w:spacing w:after="0" w:line="240" w:lineRule="auto"/>
              <w:ind w:right="-159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Семестр, курс, топ бойынша сағаттарды бөлу</w:t>
            </w:r>
          </w:p>
          <w:p w:rsidR="00B34ABD" w:rsidRPr="00987F90" w:rsidRDefault="00B34ABD" w:rsidP="004E66D8">
            <w:pPr>
              <w:spacing w:after="0" w:line="328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Распределение часов по семестрам, курс, группа</w:t>
            </w:r>
          </w:p>
        </w:tc>
      </w:tr>
      <w:tr w:rsidR="00B34ABD" w:rsidRPr="00987F90" w:rsidTr="004E66D8">
        <w:tc>
          <w:tcPr>
            <w:tcW w:w="1526" w:type="dxa"/>
          </w:tcPr>
          <w:p w:rsidR="00B34ABD" w:rsidRPr="00987F90" w:rsidRDefault="00B34ABD" w:rsidP="004E66D8">
            <w:pPr>
              <w:spacing w:after="0" w:line="328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1:</w:t>
            </w:r>
          </w:p>
        </w:tc>
        <w:tc>
          <w:tcPr>
            <w:tcW w:w="966" w:type="dxa"/>
            <w:gridSpan w:val="2"/>
          </w:tcPr>
          <w:p w:rsidR="00B34ABD" w:rsidRPr="00987F90" w:rsidRDefault="00B34ABD" w:rsidP="004E66D8">
            <w:pPr>
              <w:spacing w:after="0" w:line="328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4" w:type="dxa"/>
          </w:tcPr>
          <w:p w:rsidR="00B34ABD" w:rsidRPr="00987F90" w:rsidRDefault="00B34ABD" w:rsidP="004E66D8">
            <w:pPr>
              <w:spacing w:after="0" w:line="328" w:lineRule="exac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2:</w:t>
            </w:r>
          </w:p>
        </w:tc>
        <w:tc>
          <w:tcPr>
            <w:tcW w:w="1049" w:type="dxa"/>
          </w:tcPr>
          <w:p w:rsidR="00B34ABD" w:rsidRPr="00987F90" w:rsidRDefault="00B34ABD" w:rsidP="004E66D8">
            <w:pPr>
              <w:spacing w:after="0" w:line="328" w:lineRule="exact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2" w:type="dxa"/>
          </w:tcPr>
          <w:p w:rsidR="00B34ABD" w:rsidRPr="00987F90" w:rsidRDefault="00B34ABD" w:rsidP="004E66D8">
            <w:pPr>
              <w:spacing w:after="0" w:line="328" w:lineRule="exac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1:</w:t>
            </w:r>
          </w:p>
        </w:tc>
        <w:tc>
          <w:tcPr>
            <w:tcW w:w="1124" w:type="dxa"/>
          </w:tcPr>
          <w:p w:rsidR="00B34ABD" w:rsidRPr="00987F90" w:rsidRDefault="00B34ABD" w:rsidP="004E66D8">
            <w:pPr>
              <w:spacing w:after="0" w:line="328" w:lineRule="exact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8" w:type="dxa"/>
          </w:tcPr>
          <w:p w:rsidR="00B34ABD" w:rsidRPr="00987F90" w:rsidRDefault="00B34ABD" w:rsidP="004E66D8">
            <w:pPr>
              <w:spacing w:after="0" w:line="328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2:</w:t>
            </w:r>
          </w:p>
        </w:tc>
        <w:tc>
          <w:tcPr>
            <w:tcW w:w="1066" w:type="dxa"/>
          </w:tcPr>
          <w:p w:rsidR="00B34ABD" w:rsidRPr="00987F90" w:rsidRDefault="00B34ABD" w:rsidP="004E66D8">
            <w:pPr>
              <w:spacing w:after="0" w:line="328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B34ABD" w:rsidRPr="00987F90" w:rsidTr="004E66D8">
        <w:tc>
          <w:tcPr>
            <w:tcW w:w="1661" w:type="dxa"/>
            <w:gridSpan w:val="2"/>
          </w:tcPr>
          <w:p w:rsidR="00B34ABD" w:rsidRPr="00987F90" w:rsidRDefault="00B34ABD" w:rsidP="004E66D8">
            <w:pPr>
              <w:spacing w:after="0" w:line="328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Курс:</w:t>
            </w:r>
          </w:p>
        </w:tc>
        <w:tc>
          <w:tcPr>
            <w:tcW w:w="3324" w:type="dxa"/>
            <w:gridSpan w:val="3"/>
          </w:tcPr>
          <w:p w:rsidR="00B34ABD" w:rsidRPr="00987F90" w:rsidRDefault="00B34ABD" w:rsidP="004E66D8">
            <w:pPr>
              <w:spacing w:after="0" w:line="328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120" w:type="dxa"/>
            <w:gridSpan w:val="4"/>
          </w:tcPr>
          <w:p w:rsidR="00B34ABD" w:rsidRPr="00987F90" w:rsidRDefault="00B34ABD" w:rsidP="004E66D8">
            <w:pPr>
              <w:spacing w:after="0" w:line="328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34ABD" w:rsidRPr="00987F90" w:rsidTr="004E66D8">
        <w:tc>
          <w:tcPr>
            <w:tcW w:w="1661" w:type="dxa"/>
            <w:gridSpan w:val="2"/>
          </w:tcPr>
          <w:p w:rsidR="00B34ABD" w:rsidRPr="00987F90" w:rsidRDefault="00B34ABD" w:rsidP="004E66D8">
            <w:pPr>
              <w:spacing w:after="0" w:line="328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Топ/</w:t>
            </w: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8444" w:type="dxa"/>
            <w:gridSpan w:val="7"/>
          </w:tcPr>
          <w:p w:rsidR="00B34ABD" w:rsidRPr="00987F90" w:rsidRDefault="00B34ABD" w:rsidP="004E66D8">
            <w:pPr>
              <w:spacing w:after="0" w:line="328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</w:tbl>
    <w:p w:rsidR="00B34ABD" w:rsidRDefault="00B34ABD" w:rsidP="00010E73">
      <w:pPr>
        <w:spacing w:after="0" w:line="328" w:lineRule="exact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328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18"/>
        <w:gridCol w:w="780"/>
        <w:gridCol w:w="2622"/>
        <w:gridCol w:w="782"/>
        <w:gridCol w:w="2337"/>
        <w:gridCol w:w="931"/>
      </w:tblGrid>
      <w:tr w:rsidR="00B34ABD" w:rsidRPr="00464ADE" w:rsidTr="004E66D8">
        <w:tc>
          <w:tcPr>
            <w:tcW w:w="9970" w:type="dxa"/>
            <w:gridSpan w:val="6"/>
            <w:shd w:val="clear" w:color="auto" w:fill="BFBFBF"/>
          </w:tcPr>
          <w:p w:rsidR="00B34ABD" w:rsidRPr="00464ADE" w:rsidRDefault="00B34ABD" w:rsidP="004E66D8">
            <w:pPr>
              <w:spacing w:after="0" w:line="240" w:lineRule="auto"/>
              <w:ind w:left="10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Жұмыс оқу жоспары бойынша оқу уақытының көлемі (сағат)</w:t>
            </w:r>
          </w:p>
          <w:p w:rsidR="00B34ABD" w:rsidRPr="00464ADE" w:rsidRDefault="00B34ABD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Объем учебного времени по рабочему учебному плану (часов)</w:t>
            </w:r>
          </w:p>
        </w:tc>
      </w:tr>
      <w:tr w:rsidR="00B34ABD" w:rsidRPr="00464ADE" w:rsidTr="004E66D8">
        <w:tc>
          <w:tcPr>
            <w:tcW w:w="2518" w:type="dxa"/>
          </w:tcPr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w w:val="97"/>
                <w:sz w:val="24"/>
                <w:szCs w:val="24"/>
                <w:lang w:val="kk-KZ"/>
              </w:rPr>
              <w:t xml:space="preserve">Барлығы/ </w:t>
            </w:r>
            <w:r w:rsidRPr="00464ADE">
              <w:rPr>
                <w:rFonts w:ascii="Times New Roman" w:hAnsi="Times New Roman"/>
                <w:b/>
                <w:bCs/>
                <w:w w:val="97"/>
                <w:sz w:val="24"/>
                <w:szCs w:val="24"/>
              </w:rPr>
              <w:t>Всего:</w:t>
            </w:r>
          </w:p>
        </w:tc>
        <w:tc>
          <w:tcPr>
            <w:tcW w:w="7452" w:type="dxa"/>
            <w:gridSpan w:val="5"/>
          </w:tcPr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4ABD" w:rsidRPr="00464ADE" w:rsidTr="004E66D8">
        <w:tc>
          <w:tcPr>
            <w:tcW w:w="2518" w:type="dxa"/>
          </w:tcPr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Теориялық сабақтар/</w:t>
            </w:r>
          </w:p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Теоретические</w:t>
            </w:r>
          </w:p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занятия</w:t>
            </w:r>
          </w:p>
        </w:tc>
        <w:tc>
          <w:tcPr>
            <w:tcW w:w="780" w:type="dxa"/>
          </w:tcPr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2" w:type="dxa"/>
          </w:tcPr>
          <w:p w:rsidR="00B34ABD" w:rsidRDefault="00B34ABD" w:rsidP="004E66D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Практикалық сабақтар/ </w:t>
            </w:r>
          </w:p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Практические</w:t>
            </w:r>
          </w:p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занятия</w:t>
            </w:r>
          </w:p>
        </w:tc>
        <w:tc>
          <w:tcPr>
            <w:tcW w:w="782" w:type="dxa"/>
          </w:tcPr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Өндірістік оқыту немесе практика/ </w:t>
            </w: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Производственное</w:t>
            </w:r>
          </w:p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2F2F2"/>
              </w:rPr>
              <w:t>обучение и/или</w:t>
            </w:r>
          </w:p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практика</w:t>
            </w:r>
          </w:p>
        </w:tc>
        <w:tc>
          <w:tcPr>
            <w:tcW w:w="931" w:type="dxa"/>
          </w:tcPr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4ABD" w:rsidRPr="00464ADE" w:rsidTr="00C11E1F">
        <w:tc>
          <w:tcPr>
            <w:tcW w:w="9970" w:type="dxa"/>
            <w:gridSpan w:val="6"/>
          </w:tcPr>
          <w:p w:rsidR="00B34ABD" w:rsidRPr="00464ADE" w:rsidRDefault="00B34ABD" w:rsidP="004E66D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w w:val="98"/>
                <w:sz w:val="24"/>
                <w:szCs w:val="24"/>
                <w:lang w:val="kk-KZ"/>
              </w:rPr>
              <w:t xml:space="preserve">Бақылау нысаны/ </w:t>
            </w:r>
            <w:r w:rsidRPr="00464ADE">
              <w:rPr>
                <w:rFonts w:ascii="Times New Roman" w:hAnsi="Times New Roman"/>
                <w:b/>
                <w:bCs/>
                <w:w w:val="98"/>
                <w:sz w:val="24"/>
                <w:szCs w:val="24"/>
              </w:rPr>
              <w:t>Форма контроля:</w:t>
            </w:r>
            <w:bookmarkStart w:id="0" w:name="_GoBack"/>
            <w:bookmarkEnd w:id="0"/>
          </w:p>
        </w:tc>
      </w:tr>
    </w:tbl>
    <w:p w:rsidR="00B34ABD" w:rsidRPr="005B70E8" w:rsidRDefault="00B34ABD" w:rsidP="00010E73">
      <w:pPr>
        <w:spacing w:after="0" w:line="328" w:lineRule="exact"/>
        <w:rPr>
          <w:rFonts w:ascii="Times New Roman" w:hAnsi="Times New Roman"/>
          <w:sz w:val="20"/>
          <w:szCs w:val="20"/>
        </w:rPr>
      </w:pPr>
    </w:p>
    <w:p w:rsidR="00B34ABD" w:rsidRPr="005B70E8" w:rsidRDefault="00B34ABD" w:rsidP="00010E73">
      <w:pPr>
        <w:spacing w:after="0" w:line="240" w:lineRule="auto"/>
        <w:ind w:right="-159"/>
        <w:jc w:val="center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85"/>
        <w:gridCol w:w="4985"/>
      </w:tblGrid>
      <w:tr w:rsidR="00B34ABD" w:rsidRPr="00464ADE" w:rsidTr="004E66D8">
        <w:tc>
          <w:tcPr>
            <w:tcW w:w="9970" w:type="dxa"/>
            <w:gridSpan w:val="2"/>
            <w:shd w:val="clear" w:color="auto" w:fill="BFBFBF"/>
          </w:tcPr>
          <w:p w:rsidR="00B34ABD" w:rsidRPr="00464ADE" w:rsidRDefault="00B34ABD" w:rsidP="004E66D8">
            <w:pPr>
              <w:spacing w:after="0" w:line="267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Оқытуды өткізу орны мен мерзімі</w:t>
            </w:r>
          </w:p>
          <w:p w:rsidR="00B34ABD" w:rsidRPr="00464ADE" w:rsidRDefault="00B34ABD" w:rsidP="004E66D8">
            <w:pPr>
              <w:spacing w:after="0" w:line="267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Место и период проведения обучения</w:t>
            </w:r>
          </w:p>
        </w:tc>
      </w:tr>
      <w:tr w:rsidR="00B34ABD" w:rsidRPr="00464ADE" w:rsidTr="004E66D8">
        <w:tc>
          <w:tcPr>
            <w:tcW w:w="4985" w:type="dxa"/>
          </w:tcPr>
          <w:p w:rsidR="00B34ABD" w:rsidRPr="00464ADE" w:rsidRDefault="00B34ABD" w:rsidP="004E66D8">
            <w:pPr>
              <w:spacing w:after="0" w:line="309" w:lineRule="exact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Оқытуды өткізу орны</w:t>
            </w:r>
          </w:p>
          <w:p w:rsidR="00B34ABD" w:rsidRPr="00464ADE" w:rsidRDefault="00B34ABD" w:rsidP="004E66D8">
            <w:pPr>
              <w:spacing w:after="0" w:line="267" w:lineRule="exact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Место проведения обучения:</w:t>
            </w:r>
          </w:p>
        </w:tc>
        <w:tc>
          <w:tcPr>
            <w:tcW w:w="4985" w:type="dxa"/>
          </w:tcPr>
          <w:p w:rsidR="00B34ABD" w:rsidRPr="00464ADE" w:rsidRDefault="00B34ABD" w:rsidP="004E66D8">
            <w:pPr>
              <w:spacing w:after="0" w:line="267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4ABD" w:rsidRPr="00464ADE" w:rsidTr="004E66D8">
        <w:tc>
          <w:tcPr>
            <w:tcW w:w="4985" w:type="dxa"/>
          </w:tcPr>
          <w:p w:rsidR="00B34ABD" w:rsidRPr="00464ADE" w:rsidRDefault="00B34ABD" w:rsidP="004E66D8">
            <w:pPr>
              <w:spacing w:after="0" w:line="267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Оқытуды өткізу мерзімі </w:t>
            </w: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B34ABD" w:rsidRPr="00464ADE" w:rsidRDefault="00B34ABD" w:rsidP="004E66D8">
            <w:pPr>
              <w:spacing w:after="0" w:line="267" w:lineRule="exact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Период проведения обучения</w:t>
            </w:r>
          </w:p>
        </w:tc>
        <w:tc>
          <w:tcPr>
            <w:tcW w:w="4985" w:type="dxa"/>
          </w:tcPr>
          <w:p w:rsidR="00B34ABD" w:rsidRPr="00464ADE" w:rsidRDefault="00B34ABD" w:rsidP="004E66D8">
            <w:pPr>
              <w:spacing w:after="0" w:line="267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34ABD" w:rsidRDefault="00B34ABD" w:rsidP="00010E73">
      <w:pPr>
        <w:spacing w:after="0" w:line="267" w:lineRule="exact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267" w:lineRule="exact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267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970"/>
      </w:tblGrid>
      <w:tr w:rsidR="00B34ABD" w:rsidRPr="00464ADE" w:rsidTr="004E66D8">
        <w:tc>
          <w:tcPr>
            <w:tcW w:w="9970" w:type="dxa"/>
            <w:shd w:val="clear" w:color="auto" w:fill="BFBFBF"/>
          </w:tcPr>
          <w:p w:rsidR="00B34ABD" w:rsidRPr="00464ADE" w:rsidRDefault="00B34ABD" w:rsidP="004E66D8">
            <w:pPr>
              <w:spacing w:after="0" w:line="267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Қажетті оқу құралдары, жабдықтар</w:t>
            </w:r>
          </w:p>
          <w:p w:rsidR="00B34ABD" w:rsidRPr="00464ADE" w:rsidRDefault="00B34ABD" w:rsidP="004E66D8">
            <w:pPr>
              <w:spacing w:after="0" w:line="267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Необходимые средства обучения, оборудование</w:t>
            </w:r>
          </w:p>
        </w:tc>
      </w:tr>
      <w:tr w:rsidR="00B34ABD" w:rsidRPr="00464ADE" w:rsidTr="004E66D8">
        <w:tc>
          <w:tcPr>
            <w:tcW w:w="9970" w:type="dxa"/>
          </w:tcPr>
          <w:p w:rsidR="00B34ABD" w:rsidRPr="00464ADE" w:rsidRDefault="00B34ABD" w:rsidP="004E66D8">
            <w:pPr>
              <w:spacing w:after="0" w:line="267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34ABD" w:rsidRPr="005B70E8" w:rsidRDefault="00B34ABD" w:rsidP="00010E73">
      <w:pPr>
        <w:spacing w:after="0" w:line="267" w:lineRule="exact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240" w:lineRule="auto"/>
        <w:ind w:right="-159"/>
        <w:jc w:val="center"/>
        <w:rPr>
          <w:rFonts w:ascii="Times New Roman" w:hAnsi="Times New Roman"/>
          <w:sz w:val="20"/>
          <w:szCs w:val="20"/>
        </w:rPr>
      </w:pPr>
    </w:p>
    <w:p w:rsidR="00B34ABD" w:rsidRDefault="00B34ABD" w:rsidP="00010E73">
      <w:pPr>
        <w:spacing w:after="0" w:line="240" w:lineRule="auto"/>
        <w:ind w:right="-159"/>
        <w:jc w:val="center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85"/>
        <w:gridCol w:w="4985"/>
      </w:tblGrid>
      <w:tr w:rsidR="00B34ABD" w:rsidRPr="00464ADE" w:rsidTr="004E66D8">
        <w:tc>
          <w:tcPr>
            <w:tcW w:w="9970" w:type="dxa"/>
            <w:gridSpan w:val="2"/>
            <w:shd w:val="clear" w:color="auto" w:fill="BFBFBF"/>
          </w:tcPr>
          <w:p w:rsidR="00B34ABD" w:rsidRPr="00464ADE" w:rsidRDefault="00B34ABD" w:rsidP="004E66D8">
            <w:pPr>
              <w:spacing w:after="0" w:line="240" w:lineRule="auto"/>
              <w:ind w:right="-159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Оқытушының (лардың) байланыс ақпараты </w:t>
            </w:r>
          </w:p>
          <w:p w:rsidR="00B34ABD" w:rsidRPr="00464ADE" w:rsidRDefault="00B34ABD" w:rsidP="004E66D8">
            <w:pPr>
              <w:spacing w:after="0" w:line="240" w:lineRule="auto"/>
              <w:ind w:right="-15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Контактная информация преподавателя (ей)</w:t>
            </w:r>
          </w:p>
        </w:tc>
      </w:tr>
      <w:tr w:rsidR="00B34ABD" w:rsidRPr="00010E73" w:rsidTr="004E66D8">
        <w:tc>
          <w:tcPr>
            <w:tcW w:w="4985" w:type="dxa"/>
          </w:tcPr>
          <w:p w:rsidR="00B34ABD" w:rsidRPr="00464ADE" w:rsidRDefault="00B34ABD" w:rsidP="00010E73">
            <w:pPr>
              <w:spacing w:after="0" w:line="240" w:lineRule="auto"/>
              <w:ind w:right="-159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Ф.И.О.: </w:t>
            </w:r>
          </w:p>
        </w:tc>
        <w:tc>
          <w:tcPr>
            <w:tcW w:w="4985" w:type="dxa"/>
          </w:tcPr>
          <w:p w:rsidR="00B34ABD" w:rsidRPr="00D32476" w:rsidRDefault="00B34ABD" w:rsidP="00010E7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D32476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Тел</w:t>
            </w:r>
            <w:r w:rsidRPr="00D32476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.: </w:t>
            </w:r>
          </w:p>
          <w:p w:rsidR="00B34ABD" w:rsidRPr="00464ADE" w:rsidRDefault="00B34ABD" w:rsidP="00010E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32476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E-mail:</w:t>
            </w:r>
            <w:r>
              <w:rPr>
                <w:rFonts w:ascii="Times New Roman" w:hAnsi="Times New Roman"/>
                <w:lang w:val="en-US" w:eastAsia="en-US"/>
              </w:rPr>
              <w:t xml:space="preserve"> </w:t>
            </w:r>
          </w:p>
        </w:tc>
      </w:tr>
    </w:tbl>
    <w:p w:rsidR="00B34ABD" w:rsidRPr="00D32476" w:rsidRDefault="00B34ABD" w:rsidP="00010E73">
      <w:pPr>
        <w:sectPr w:rsidR="00B34ABD" w:rsidRPr="00D32476" w:rsidSect="00D32476">
          <w:footerReference w:type="default" r:id="rId6"/>
          <w:pgSz w:w="11906" w:h="16838"/>
          <w:pgMar w:top="851" w:right="737" w:bottom="851" w:left="737" w:header="708" w:footer="105" w:gutter="0"/>
          <w:cols w:space="708"/>
          <w:docGrid w:linePitch="360"/>
        </w:sectPr>
      </w:pPr>
    </w:p>
    <w:p w:rsidR="00B34ABD" w:rsidRDefault="00B34ABD" w:rsidP="00010E7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sz w:val="24"/>
          <w:szCs w:val="24"/>
          <w:lang w:val="kk-KZ"/>
        </w:rPr>
        <w:t>ЖҰМЫС ОҚУ ЖОСПАРЫНЫҢ МАЗМҰНЫ</w:t>
      </w:r>
    </w:p>
    <w:p w:rsidR="00B34ABD" w:rsidRPr="00242831" w:rsidRDefault="00B34ABD" w:rsidP="00010E7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42831">
        <w:rPr>
          <w:rFonts w:ascii="Times New Roman" w:hAnsi="Times New Roman"/>
          <w:b/>
          <w:bCs/>
          <w:sz w:val="24"/>
          <w:szCs w:val="24"/>
        </w:rPr>
        <w:t>СОДЕРЖАНИЕ РАБОЧЕЙ УЧЕБНОЙ ПРОГРАММЫ</w:t>
      </w:r>
    </w:p>
    <w:p w:rsidR="00B34ABD" w:rsidRPr="00030A82" w:rsidRDefault="00B34ABD" w:rsidP="00010E73">
      <w:pPr>
        <w:spacing w:after="0" w:line="304" w:lineRule="exact"/>
        <w:rPr>
          <w:rFonts w:ascii="Times New Roman" w:hAnsi="Times New Roman"/>
          <w:sz w:val="20"/>
          <w:szCs w:val="20"/>
        </w:rPr>
      </w:pPr>
    </w:p>
    <w:tbl>
      <w:tblPr>
        <w:tblW w:w="15755" w:type="dxa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1673"/>
        <w:gridCol w:w="2470"/>
        <w:gridCol w:w="1843"/>
        <w:gridCol w:w="1979"/>
        <w:gridCol w:w="2527"/>
        <w:gridCol w:w="1842"/>
        <w:gridCol w:w="1273"/>
        <w:gridCol w:w="2148"/>
      </w:tblGrid>
      <w:tr w:rsidR="00B34ABD" w:rsidRPr="00EF4814" w:rsidTr="00FD7C44">
        <w:trPr>
          <w:trHeight w:val="80"/>
        </w:trPr>
        <w:tc>
          <w:tcPr>
            <w:tcW w:w="1673" w:type="dxa"/>
            <w:vMerge w:val="restart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k-KZ"/>
              </w:rPr>
              <w:t>Оқыту нәтижесі</w:t>
            </w:r>
            <w:r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k-KZ"/>
              </w:rPr>
              <w:t>/</w:t>
            </w:r>
            <w:r w:rsidRPr="00EF4814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k-KZ"/>
              </w:rPr>
              <w:t xml:space="preserve"> </w:t>
            </w:r>
            <w:r w:rsidRPr="00EF481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 xml:space="preserve">Результаты </w:t>
            </w:r>
            <w:r w:rsidRPr="00EF4814">
              <w:rPr>
                <w:rFonts w:ascii="Times New Roman" w:hAnsi="Times New Roman"/>
                <w:b/>
                <w:bCs/>
                <w:sz w:val="20"/>
                <w:szCs w:val="20"/>
              </w:rPr>
              <w:t>обучения</w:t>
            </w:r>
          </w:p>
        </w:tc>
        <w:tc>
          <w:tcPr>
            <w:tcW w:w="2470" w:type="dxa"/>
            <w:vMerge w:val="restart"/>
            <w:vAlign w:val="center"/>
          </w:tcPr>
          <w:p w:rsidR="00B34ABD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k-KZ"/>
              </w:rPr>
            </w:pPr>
            <w:r w:rsidRPr="00EF4814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k-KZ"/>
              </w:rPr>
              <w:t>Бағалау ө</w:t>
            </w:r>
            <w:r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k-KZ"/>
              </w:rPr>
              <w:t>лшемдері/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Критерии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</w:rPr>
              <w:t>оценки</w:t>
            </w:r>
          </w:p>
        </w:tc>
        <w:tc>
          <w:tcPr>
            <w:tcW w:w="1843" w:type="dxa"/>
            <w:vMerge w:val="restart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Тексеру сынақтары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/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</w:rPr>
              <w:t>Проверочное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</w:rPr>
              <w:t>испытание</w:t>
            </w:r>
          </w:p>
        </w:tc>
        <w:tc>
          <w:tcPr>
            <w:tcW w:w="4506" w:type="dxa"/>
            <w:gridSpan w:val="2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 xml:space="preserve">Оқытудың мазмұны / </w:t>
            </w:r>
            <w:r w:rsidRPr="00EF4814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обучения</w:t>
            </w:r>
          </w:p>
        </w:tc>
        <w:tc>
          <w:tcPr>
            <w:tcW w:w="1842" w:type="dxa"/>
            <w:vMerge w:val="restart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k-KZ"/>
              </w:rPr>
            </w:pPr>
            <w:r w:rsidRPr="00EF4814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k-KZ"/>
              </w:rPr>
              <w:t>Оқыту формасы (сабақтың түрі)</w:t>
            </w:r>
            <w:r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k-KZ"/>
              </w:rPr>
              <w:t>/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Форма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</w:rPr>
              <w:t>обучения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w w:val="98"/>
                <w:sz w:val="20"/>
                <w:szCs w:val="20"/>
              </w:rPr>
              <w:t xml:space="preserve">(вид </w:t>
            </w:r>
            <w:r w:rsidRPr="00EF481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занятия)</w:t>
            </w:r>
          </w:p>
        </w:tc>
        <w:tc>
          <w:tcPr>
            <w:tcW w:w="1273" w:type="dxa"/>
            <w:vMerge w:val="restart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k-KZ"/>
              </w:rPr>
            </w:pPr>
            <w:r w:rsidRPr="00EF4814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k-KZ"/>
              </w:rPr>
              <w:t>Сағат саны</w:t>
            </w:r>
            <w:r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k-KZ"/>
              </w:rPr>
              <w:t>/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Кол-во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</w:rPr>
              <w:t>часов</w:t>
            </w:r>
          </w:p>
        </w:tc>
        <w:tc>
          <w:tcPr>
            <w:tcW w:w="2148" w:type="dxa"/>
            <w:vMerge w:val="restart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Қажетті оқу матери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а</w:t>
            </w:r>
            <w:r w:rsidRPr="00EF4814"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лдары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/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</w:rPr>
              <w:t>Необходимые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</w:rPr>
              <w:t>учебные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</w:rPr>
              <w:t>материалы</w:t>
            </w:r>
          </w:p>
        </w:tc>
      </w:tr>
      <w:tr w:rsidR="00B34ABD" w:rsidRPr="00EF4814" w:rsidTr="00FD7C44">
        <w:trPr>
          <w:trHeight w:val="80"/>
        </w:trPr>
        <w:tc>
          <w:tcPr>
            <w:tcW w:w="1673" w:type="dxa"/>
            <w:vMerge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70" w:type="dxa"/>
            <w:vMerge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Қалыптасушы пәннің атауы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/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формирующей дисциплины</w:t>
            </w:r>
          </w:p>
        </w:tc>
        <w:tc>
          <w:tcPr>
            <w:tcW w:w="2527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Бөлімдер тақырыптардың атауы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/</w:t>
            </w:r>
          </w:p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4814">
              <w:rPr>
                <w:rFonts w:ascii="Times New Roman" w:hAnsi="Times New Roman"/>
                <w:b/>
                <w:bCs/>
                <w:sz w:val="20"/>
                <w:szCs w:val="20"/>
              </w:rPr>
              <w:t>Названия разделов и тем</w:t>
            </w:r>
          </w:p>
        </w:tc>
        <w:tc>
          <w:tcPr>
            <w:tcW w:w="1842" w:type="dxa"/>
            <w:vMerge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3" w:type="dxa"/>
            <w:vMerge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  <w:vMerge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4ABD" w:rsidRPr="00EF4814" w:rsidTr="00FD7C44">
        <w:trPr>
          <w:trHeight w:val="80"/>
        </w:trPr>
        <w:tc>
          <w:tcPr>
            <w:tcW w:w="16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527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2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4ABD" w:rsidRPr="00EF4814" w:rsidTr="00FD7C44">
        <w:trPr>
          <w:trHeight w:val="80"/>
        </w:trPr>
        <w:tc>
          <w:tcPr>
            <w:tcW w:w="16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527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2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4ABD" w:rsidRPr="00EF4814" w:rsidTr="00FD7C44">
        <w:trPr>
          <w:trHeight w:val="80"/>
        </w:trPr>
        <w:tc>
          <w:tcPr>
            <w:tcW w:w="16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527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2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4ABD" w:rsidRPr="00EF4814" w:rsidTr="00FD7C44">
        <w:trPr>
          <w:trHeight w:val="80"/>
        </w:trPr>
        <w:tc>
          <w:tcPr>
            <w:tcW w:w="16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527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2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4ABD" w:rsidRPr="00EF4814" w:rsidTr="00FD7C44">
        <w:trPr>
          <w:trHeight w:val="80"/>
        </w:trPr>
        <w:tc>
          <w:tcPr>
            <w:tcW w:w="16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527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2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4ABD" w:rsidRPr="00EF4814" w:rsidTr="00FD7C44">
        <w:trPr>
          <w:trHeight w:val="80"/>
        </w:trPr>
        <w:tc>
          <w:tcPr>
            <w:tcW w:w="16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527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2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4ABD" w:rsidRPr="00EF4814" w:rsidTr="00FD7C44">
        <w:trPr>
          <w:trHeight w:val="80"/>
        </w:trPr>
        <w:tc>
          <w:tcPr>
            <w:tcW w:w="16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527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2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4ABD" w:rsidRPr="00EF4814" w:rsidTr="00FD7C44">
        <w:trPr>
          <w:trHeight w:val="80"/>
        </w:trPr>
        <w:tc>
          <w:tcPr>
            <w:tcW w:w="16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527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2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  <w:vAlign w:val="center"/>
          </w:tcPr>
          <w:p w:rsidR="00B34ABD" w:rsidRPr="00EF4814" w:rsidRDefault="00B34ABD" w:rsidP="004E66D8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34ABD" w:rsidRDefault="00B34ABD" w:rsidP="00010E73"/>
    <w:p w:rsidR="00B34ABD" w:rsidRPr="00010E73" w:rsidRDefault="00B34ABD" w:rsidP="00010E73"/>
    <w:sectPr w:rsidR="00B34ABD" w:rsidRPr="00010E73" w:rsidSect="00FD7C44">
      <w:pgSz w:w="16838" w:h="11906" w:orient="landscape"/>
      <w:pgMar w:top="851" w:right="737" w:bottom="851" w:left="737" w:header="709" w:footer="2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ABD" w:rsidRDefault="00B34ABD">
      <w:r>
        <w:separator/>
      </w:r>
    </w:p>
  </w:endnote>
  <w:endnote w:type="continuationSeparator" w:id="0">
    <w:p w:rsidR="00B34ABD" w:rsidRDefault="00B34A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ABD" w:rsidRPr="00D32476" w:rsidRDefault="00B34ABD" w:rsidP="00E00353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/>
        <w:sz w:val="18"/>
        <w:szCs w:val="18"/>
      </w:rPr>
    </w:pPr>
    <w:r w:rsidRPr="00D32476">
      <w:rPr>
        <w:rFonts w:ascii="Times New Roman" w:hAnsi="Times New Roman"/>
        <w:sz w:val="18"/>
        <w:szCs w:val="18"/>
      </w:rPr>
      <w:t xml:space="preserve">Ф </w:t>
    </w:r>
    <w:r w:rsidRPr="00E00353">
      <w:rPr>
        <w:rFonts w:ascii="Times New Roman" w:hAnsi="Times New Roman"/>
        <w:sz w:val="18"/>
        <w:szCs w:val="18"/>
      </w:rPr>
      <w:t xml:space="preserve">ВКМЖ </w:t>
    </w:r>
    <w:r w:rsidRPr="00D32476">
      <w:rPr>
        <w:rFonts w:ascii="Times New Roman" w:hAnsi="Times New Roman"/>
        <w:sz w:val="18"/>
        <w:szCs w:val="18"/>
      </w:rPr>
      <w:t>703-</w:t>
    </w:r>
    <w:r>
      <w:rPr>
        <w:rFonts w:ascii="Times New Roman" w:hAnsi="Times New Roman"/>
        <w:sz w:val="18"/>
        <w:szCs w:val="18"/>
      </w:rPr>
      <w:t>31</w:t>
    </w:r>
    <w:r w:rsidRPr="00D32476">
      <w:rPr>
        <w:rFonts w:ascii="Times New Roman" w:hAnsi="Times New Roman"/>
        <w:sz w:val="18"/>
        <w:szCs w:val="18"/>
      </w:rPr>
      <w:t>-1</w:t>
    </w:r>
    <w:r>
      <w:rPr>
        <w:rFonts w:ascii="Times New Roman" w:hAnsi="Times New Roman"/>
        <w:sz w:val="18"/>
        <w:szCs w:val="18"/>
      </w:rPr>
      <w:t>9</w:t>
    </w:r>
    <w:r w:rsidRPr="00D32476">
      <w:rPr>
        <w:rFonts w:ascii="Times New Roman" w:hAnsi="Times New Roman"/>
        <w:sz w:val="18"/>
        <w:szCs w:val="18"/>
      </w:rPr>
      <w:t xml:space="preserve"> Модульдің/пəннің жұмыс оқу жоспары. </w:t>
    </w:r>
    <w:r w:rsidRPr="00E00353">
      <w:rPr>
        <w:rFonts w:ascii="Times New Roman" w:hAnsi="Times New Roman"/>
        <w:sz w:val="18"/>
        <w:szCs w:val="18"/>
      </w:rPr>
      <w:t>Екінші басылым.</w:t>
    </w:r>
    <w:r w:rsidRPr="00D32476">
      <w:rPr>
        <w:rFonts w:ascii="Times New Roman" w:hAnsi="Times New Roman"/>
        <w:sz w:val="18"/>
        <w:szCs w:val="18"/>
      </w:rPr>
      <w:t xml:space="preserve"> </w:t>
    </w:r>
  </w:p>
  <w:p w:rsidR="00B34ABD" w:rsidRPr="00E00353" w:rsidRDefault="00B34ABD" w:rsidP="00E00353">
    <w:pPr>
      <w:tabs>
        <w:tab w:val="right" w:pos="9355"/>
      </w:tabs>
      <w:spacing w:after="0" w:line="240" w:lineRule="auto"/>
      <w:rPr>
        <w:rFonts w:ascii="Times New Roman" w:hAnsi="Times New Roman"/>
        <w:sz w:val="18"/>
        <w:szCs w:val="18"/>
      </w:rPr>
    </w:pPr>
    <w:r w:rsidRPr="00D32476">
      <w:rPr>
        <w:rFonts w:ascii="Times New Roman" w:hAnsi="Times New Roman"/>
        <w:sz w:val="18"/>
        <w:szCs w:val="18"/>
      </w:rPr>
      <w:t xml:space="preserve">Ф </w:t>
    </w:r>
    <w:r w:rsidRPr="00E00353">
      <w:rPr>
        <w:rFonts w:ascii="Times New Roman" w:hAnsi="Times New Roman"/>
        <w:sz w:val="18"/>
        <w:szCs w:val="18"/>
      </w:rPr>
      <w:t xml:space="preserve">ВКМЖ </w:t>
    </w:r>
    <w:r w:rsidRPr="00D32476">
      <w:rPr>
        <w:rFonts w:ascii="Times New Roman" w:hAnsi="Times New Roman"/>
        <w:sz w:val="18"/>
        <w:szCs w:val="18"/>
      </w:rPr>
      <w:t>703-</w:t>
    </w:r>
    <w:r>
      <w:rPr>
        <w:rFonts w:ascii="Times New Roman" w:hAnsi="Times New Roman"/>
        <w:sz w:val="18"/>
        <w:szCs w:val="18"/>
      </w:rPr>
      <w:t>31</w:t>
    </w:r>
    <w:r w:rsidRPr="00D32476">
      <w:rPr>
        <w:rFonts w:ascii="Times New Roman" w:hAnsi="Times New Roman"/>
        <w:sz w:val="18"/>
        <w:szCs w:val="18"/>
      </w:rPr>
      <w:t>-1</w:t>
    </w:r>
    <w:r>
      <w:rPr>
        <w:rFonts w:ascii="Times New Roman" w:hAnsi="Times New Roman"/>
        <w:sz w:val="18"/>
        <w:szCs w:val="18"/>
      </w:rPr>
      <w:t>9</w:t>
    </w:r>
    <w:r w:rsidRPr="00D32476">
      <w:rPr>
        <w:rFonts w:ascii="Times New Roman" w:hAnsi="Times New Roman"/>
        <w:sz w:val="18"/>
        <w:szCs w:val="18"/>
      </w:rPr>
      <w:t xml:space="preserve"> Рабочая учебная программа модуля/дисциплины. </w:t>
    </w:r>
    <w:r w:rsidRPr="00E00353">
      <w:rPr>
        <w:rFonts w:ascii="Times New Roman" w:hAnsi="Times New Roman"/>
        <w:sz w:val="18"/>
        <w:szCs w:val="18"/>
      </w:rPr>
      <w:t>Издание второе.</w:t>
    </w:r>
  </w:p>
  <w:p w:rsidR="00B34ABD" w:rsidRDefault="00B34A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ABD" w:rsidRDefault="00B34ABD">
      <w:r>
        <w:separator/>
      </w:r>
    </w:p>
  </w:footnote>
  <w:footnote w:type="continuationSeparator" w:id="0">
    <w:p w:rsidR="00B34ABD" w:rsidRDefault="00B34A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0E73"/>
    <w:rsid w:val="00010E73"/>
    <w:rsid w:val="00030A82"/>
    <w:rsid w:val="00034ABC"/>
    <w:rsid w:val="000447DE"/>
    <w:rsid w:val="00095A6E"/>
    <w:rsid w:val="000C0CF2"/>
    <w:rsid w:val="00176845"/>
    <w:rsid w:val="00191BEF"/>
    <w:rsid w:val="00242831"/>
    <w:rsid w:val="002473B4"/>
    <w:rsid w:val="00380FE4"/>
    <w:rsid w:val="003C6682"/>
    <w:rsid w:val="00464ADE"/>
    <w:rsid w:val="00477A8E"/>
    <w:rsid w:val="004E66D8"/>
    <w:rsid w:val="005B5683"/>
    <w:rsid w:val="005B70E8"/>
    <w:rsid w:val="005D27BD"/>
    <w:rsid w:val="007926CD"/>
    <w:rsid w:val="0083033F"/>
    <w:rsid w:val="00891849"/>
    <w:rsid w:val="008F3589"/>
    <w:rsid w:val="009037B7"/>
    <w:rsid w:val="0092403E"/>
    <w:rsid w:val="00971E9B"/>
    <w:rsid w:val="00987F90"/>
    <w:rsid w:val="00B34ABD"/>
    <w:rsid w:val="00BA78A9"/>
    <w:rsid w:val="00BC436B"/>
    <w:rsid w:val="00BD6114"/>
    <w:rsid w:val="00C01B9B"/>
    <w:rsid w:val="00C11E1F"/>
    <w:rsid w:val="00C752FC"/>
    <w:rsid w:val="00C97638"/>
    <w:rsid w:val="00D06D33"/>
    <w:rsid w:val="00D32476"/>
    <w:rsid w:val="00D4000E"/>
    <w:rsid w:val="00E00353"/>
    <w:rsid w:val="00E82403"/>
    <w:rsid w:val="00E94EDC"/>
    <w:rsid w:val="00EC39AC"/>
    <w:rsid w:val="00EF4814"/>
    <w:rsid w:val="00F4432A"/>
    <w:rsid w:val="00FD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E73"/>
    <w:pPr>
      <w:spacing w:after="200" w:line="276" w:lineRule="auto"/>
    </w:pPr>
    <w:rPr>
      <w:rFonts w:ascii="Calibri" w:eastAsia="Times New Roman" w:hAnsi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010E73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99"/>
    <w:locked/>
    <w:rsid w:val="00D3247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3247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rsid w:val="00D3247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33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3</Pages>
  <Words>502</Words>
  <Characters>2865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57CAB</dc:creator>
  <cp:keywords/>
  <dc:description/>
  <cp:lastModifiedBy>Ира</cp:lastModifiedBy>
  <cp:revision>5</cp:revision>
  <dcterms:created xsi:type="dcterms:W3CDTF">2018-09-07T11:28:00Z</dcterms:created>
  <dcterms:modified xsi:type="dcterms:W3CDTF">2019-10-17T13:58:00Z</dcterms:modified>
</cp:coreProperties>
</file>