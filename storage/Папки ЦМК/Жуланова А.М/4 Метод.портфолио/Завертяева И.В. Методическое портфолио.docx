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4A1" w:rsidRPr="00C967D8" w:rsidRDefault="001614A1" w:rsidP="00C967D8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kk-KZ"/>
        </w:rPr>
      </w:pPr>
      <w:r w:rsidRPr="00C967D8">
        <w:rPr>
          <w:rFonts w:ascii="Times New Roman" w:hAnsi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1614A1" w:rsidRPr="00C967D8" w:rsidRDefault="001614A1" w:rsidP="00C967D8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kk-KZ"/>
        </w:rPr>
      </w:pPr>
      <w:r w:rsidRPr="00C967D8">
        <w:rPr>
          <w:rFonts w:ascii="Times New Roman" w:hAnsi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1614A1" w:rsidRPr="00C967D8" w:rsidRDefault="001614A1" w:rsidP="00C967D8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kk-KZ"/>
        </w:rPr>
      </w:pPr>
      <w:r w:rsidRPr="00C967D8">
        <w:rPr>
          <w:rFonts w:ascii="Times New Roman" w:hAnsi="Times New Roman"/>
          <w:sz w:val="28"/>
          <w:szCs w:val="24"/>
          <w:lang w:val="kk-KZ"/>
        </w:rPr>
        <w:t>Мағжан Жұмабаев атындағы жоғары колледж</w:t>
      </w:r>
    </w:p>
    <w:p w:rsidR="001614A1" w:rsidRPr="00C967D8" w:rsidRDefault="001614A1" w:rsidP="00C967D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C967D8">
        <w:rPr>
          <w:rFonts w:ascii="Times New Roman" w:hAnsi="Times New Roman"/>
          <w:sz w:val="28"/>
          <w:szCs w:val="24"/>
        </w:rPr>
        <w:t>Высший колледж имени Магжана Жумабаева</w:t>
      </w:r>
    </w:p>
    <w:p w:rsidR="001614A1" w:rsidRPr="00890B17" w:rsidRDefault="001614A1" w:rsidP="00B73DFB">
      <w:pPr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ind w:left="-284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AB66FD">
      <w:pPr>
        <w:rPr>
          <w:rFonts w:ascii="Times New Roman" w:hAnsi="Times New Roman"/>
          <w:b/>
          <w:sz w:val="28"/>
          <w:szCs w:val="28"/>
        </w:rPr>
      </w:pPr>
    </w:p>
    <w:p w:rsidR="001614A1" w:rsidRDefault="001614A1" w:rsidP="00C967D8">
      <w:pPr>
        <w:jc w:val="center"/>
        <w:rPr>
          <w:rFonts w:ascii="Times New Roman" w:hAnsi="Times New Roman"/>
          <w:b/>
          <w:sz w:val="48"/>
          <w:szCs w:val="28"/>
          <w:lang w:val="kk-KZ"/>
        </w:rPr>
      </w:pPr>
      <w:r>
        <w:rPr>
          <w:rFonts w:ascii="Times New Roman" w:hAnsi="Times New Roman"/>
          <w:b/>
          <w:sz w:val="48"/>
          <w:szCs w:val="28"/>
          <w:lang w:val="kk-KZ"/>
        </w:rPr>
        <w:t>ӘДІСТЕМЕЛІК ПОРТФОЛИО/</w:t>
      </w:r>
    </w:p>
    <w:p w:rsidR="001614A1" w:rsidRPr="00C967D8" w:rsidRDefault="001614A1" w:rsidP="00C967D8">
      <w:pPr>
        <w:jc w:val="center"/>
        <w:rPr>
          <w:rFonts w:ascii="Times New Roman" w:hAnsi="Times New Roman"/>
          <w:b/>
          <w:sz w:val="48"/>
          <w:szCs w:val="28"/>
        </w:rPr>
      </w:pPr>
      <w:r w:rsidRPr="00C967D8">
        <w:rPr>
          <w:rFonts w:ascii="Times New Roman" w:hAnsi="Times New Roman"/>
          <w:b/>
          <w:sz w:val="48"/>
          <w:szCs w:val="28"/>
        </w:rPr>
        <w:t>МЕТОДИЧЕСКОЕ ПОРТФОЛИО</w:t>
      </w:r>
    </w:p>
    <w:p w:rsidR="001614A1" w:rsidRDefault="001614A1" w:rsidP="00584976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/>
          <w:b/>
          <w:bCs/>
          <w:sz w:val="32"/>
          <w:szCs w:val="32"/>
          <w:lang w:val="kk-KZ"/>
        </w:rPr>
        <w:t>Завертяевой Ирины Васильевны</w:t>
      </w:r>
    </w:p>
    <w:p w:rsidR="001614A1" w:rsidRPr="00C967D8" w:rsidRDefault="001614A1" w:rsidP="00584976">
      <w:pPr>
        <w:pStyle w:val="NoSpacing"/>
        <w:jc w:val="center"/>
        <w:rPr>
          <w:rFonts w:ascii="Times New Roman" w:hAnsi="Times New Roman"/>
          <w:bCs/>
          <w:i/>
          <w:sz w:val="32"/>
          <w:szCs w:val="32"/>
        </w:rPr>
      </w:pPr>
      <w:r w:rsidRPr="00584976">
        <w:rPr>
          <w:rFonts w:ascii="Times New Roman" w:hAnsi="Times New Roman"/>
          <w:bCs/>
          <w:i/>
          <w:sz w:val="32"/>
          <w:szCs w:val="32"/>
          <w:lang w:val="kk-KZ"/>
        </w:rPr>
        <w:t xml:space="preserve">ағылшын тілі мұғалімінің </w:t>
      </w:r>
      <w:r>
        <w:rPr>
          <w:rFonts w:ascii="Times New Roman" w:hAnsi="Times New Roman"/>
          <w:bCs/>
          <w:i/>
          <w:sz w:val="32"/>
          <w:szCs w:val="32"/>
          <w:lang w:val="kk-KZ"/>
        </w:rPr>
        <w:t xml:space="preserve">/ </w:t>
      </w:r>
      <w:r w:rsidRPr="00C967D8">
        <w:rPr>
          <w:rFonts w:ascii="Times New Roman" w:hAnsi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/>
          <w:bCs/>
          <w:i/>
          <w:sz w:val="32"/>
          <w:szCs w:val="32"/>
          <w:lang w:val="kk-KZ"/>
        </w:rPr>
        <w:t>английского языка</w:t>
      </w: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584976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in;margin-top:5pt;width:126.6pt;height:198pt;z-index:251658240" stroked="t" strokecolor="blue" strokeweight="2.75pt">
            <v:imagedata r:id="rId7" o:title=""/>
            <w10:wrap type="square"/>
          </v:shape>
        </w:pict>
      </w: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1C6B45" w:rsidRDefault="001614A1" w:rsidP="00BA4E8E">
      <w:pPr>
        <w:pStyle w:val="NoSpacing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</w:p>
    <w:p w:rsidR="001614A1" w:rsidRPr="001C6B45" w:rsidRDefault="001614A1" w:rsidP="001C6B45">
      <w:pPr>
        <w:pStyle w:val="NoSpacing"/>
        <w:jc w:val="center"/>
        <w:rPr>
          <w:rFonts w:ascii="Times New Roman" w:hAnsi="Times New Roman"/>
          <w:sz w:val="28"/>
          <w:szCs w:val="24"/>
        </w:rPr>
      </w:pPr>
      <w:r w:rsidRPr="001C6B45">
        <w:rPr>
          <w:rFonts w:ascii="Times New Roman" w:hAnsi="Times New Roman"/>
          <w:sz w:val="28"/>
          <w:szCs w:val="24"/>
        </w:rPr>
        <w:t>Петропавл</w:t>
      </w:r>
      <w:r w:rsidRPr="005C5447">
        <w:rPr>
          <w:rFonts w:ascii="Times New Roman" w:hAnsi="Times New Roman"/>
          <w:sz w:val="28"/>
          <w:szCs w:val="24"/>
        </w:rPr>
        <w:t xml:space="preserve"> </w:t>
      </w:r>
      <w:r w:rsidRPr="001C6B45">
        <w:rPr>
          <w:rFonts w:ascii="Times New Roman" w:hAnsi="Times New Roman"/>
          <w:sz w:val="28"/>
          <w:szCs w:val="24"/>
          <w:lang w:val="kk-KZ"/>
        </w:rPr>
        <w:t>қ., 2022</w:t>
      </w:r>
    </w:p>
    <w:p w:rsidR="001614A1" w:rsidRPr="00C967D8" w:rsidRDefault="001614A1" w:rsidP="00B73DFB">
      <w:pPr>
        <w:pStyle w:val="NoSpacing"/>
        <w:jc w:val="center"/>
        <w:rPr>
          <w:rFonts w:ascii="Times New Roman" w:hAnsi="Times New Roman"/>
          <w:sz w:val="28"/>
          <w:szCs w:val="24"/>
        </w:rPr>
      </w:pPr>
      <w:r w:rsidRPr="00C967D8">
        <w:rPr>
          <w:rFonts w:ascii="Times New Roman" w:hAnsi="Times New Roman"/>
          <w:sz w:val="28"/>
          <w:szCs w:val="24"/>
        </w:rPr>
        <w:t>Петропавловск, 2022</w:t>
      </w:r>
    </w:p>
    <w:p w:rsidR="001614A1" w:rsidRDefault="001614A1" w:rsidP="00BA4E8E">
      <w:pPr>
        <w:pStyle w:val="NoSpacing"/>
        <w:rPr>
          <w:rFonts w:ascii="Times New Roman" w:hAnsi="Times New Roman"/>
          <w:b/>
          <w:sz w:val="28"/>
          <w:szCs w:val="28"/>
        </w:rPr>
        <w:sectPr w:rsidR="001614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14A1" w:rsidRPr="0082479A" w:rsidRDefault="001614A1" w:rsidP="00B73DFB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ОҚЫТУШЫ ТУРАЛЫ ЖАЛПЫ МӘЛІМЕТ/ </w:t>
      </w:r>
      <w:r w:rsidRPr="0082479A">
        <w:rPr>
          <w:rFonts w:ascii="Times New Roman" w:hAnsi="Times New Roman"/>
          <w:b/>
          <w:sz w:val="28"/>
          <w:szCs w:val="28"/>
        </w:rPr>
        <w:t>ОБЩИЕ СВЕДЕНИЯ О ПЕДАГОГЕ</w:t>
      </w:r>
    </w:p>
    <w:p w:rsidR="001614A1" w:rsidRDefault="001614A1" w:rsidP="00B73DFB">
      <w:pPr>
        <w:pStyle w:val="NoSpacing"/>
        <w:rPr>
          <w:rFonts w:ascii="Times New Roman" w:hAnsi="Times New Roman"/>
          <w:sz w:val="24"/>
          <w:szCs w:val="24"/>
        </w:rPr>
      </w:pPr>
    </w:p>
    <w:p w:rsidR="001614A1" w:rsidRDefault="001614A1" w:rsidP="00B73DFB">
      <w:pPr>
        <w:pStyle w:val="NoSpacing"/>
        <w:rPr>
          <w:rFonts w:ascii="Times New Roman" w:hAnsi="Times New Roman"/>
          <w:sz w:val="24"/>
          <w:szCs w:val="24"/>
          <w:lang w:val="kk-KZ"/>
        </w:rP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062"/>
        <w:gridCol w:w="9214"/>
      </w:tblGrid>
      <w:tr w:rsidR="001614A1" w:rsidRPr="006310D1" w:rsidTr="006310D1">
        <w:tc>
          <w:tcPr>
            <w:tcW w:w="6062" w:type="dxa"/>
          </w:tcPr>
          <w:p w:rsidR="001614A1" w:rsidRPr="006310D1" w:rsidRDefault="001614A1" w:rsidP="00B73DFB">
            <w:pPr>
              <w:pStyle w:val="NoSpacing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ФИО преподавателя (полностью)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</w:rPr>
              <w:t>Завертяева Ирина Васильевна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B73DFB">
            <w:pPr>
              <w:pStyle w:val="NoSpacing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Туған күні/Дата рождения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</w:rPr>
              <w:t>18.04.1965 г.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B73DFB">
            <w:pPr>
              <w:pStyle w:val="NoSpacing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Жеке куәлігінің №/ № удостоверения личности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048677014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B73DFB">
            <w:pPr>
              <w:pStyle w:val="NoSpacing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ЖСН/ИИН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650418401349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Домашний адрес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СКО, г. Петропавловск, ул. Букетова 14, кв. 45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B73DFB">
            <w:pPr>
              <w:pStyle w:val="NoSpacing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8 777 659 70 94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B73DFB">
            <w:pPr>
              <w:pStyle w:val="NoSpacing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hyperlink r:id="rId8" w:history="1">
              <w:r w:rsidRPr="00584976">
                <w:rPr>
                  <w:rStyle w:val="Hyperlink"/>
                  <w:rFonts w:ascii="Times New Roman" w:hAnsi="Times New Roman"/>
                  <w:sz w:val="28"/>
                  <w:szCs w:val="28"/>
                  <w:lang w:val="kk-KZ"/>
                </w:rPr>
                <w:t>irina_espanola@mail.ru</w:t>
              </w:r>
            </w:hyperlink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жылы)</w:t>
            </w: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/ 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Сведения об образовании (специальность, квалификация, место учебы, год выпуска)</w:t>
            </w:r>
          </w:p>
        </w:tc>
        <w:tc>
          <w:tcPr>
            <w:tcW w:w="9214" w:type="dxa"/>
          </w:tcPr>
          <w:p w:rsidR="001614A1" w:rsidRPr="00584976" w:rsidRDefault="001614A1" w:rsidP="00584976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Спец. по диплому «Испанский и английский языки», квалификация</w:t>
            </w:r>
          </w:p>
          <w:p w:rsidR="001614A1" w:rsidRPr="00584976" w:rsidRDefault="001614A1" w:rsidP="00584976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«Учитель испанского и английского языков», Пятигорский государственный педагогический институт иностранных языков, 1987г.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Лауазымы/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Преподаватель английского языка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иностранный язык, практическая грамматика, теоретическая грамматика, методика обучения иностранному языку, детская иностранная литература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37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Жалпы /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37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28</w:t>
            </w:r>
          </w:p>
        </w:tc>
      </w:tr>
      <w:tr w:rsidR="001614A1" w:rsidRPr="006310D1" w:rsidTr="006310D1">
        <w:tc>
          <w:tcPr>
            <w:tcW w:w="6062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6310D1">
              <w:rPr>
                <w:rFonts w:ascii="Times New Roman" w:hAnsi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1614A1" w:rsidRPr="00584976" w:rsidRDefault="001614A1" w:rsidP="00B73DFB">
            <w:pPr>
              <w:pStyle w:val="NoSpacing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84976">
              <w:rPr>
                <w:rFonts w:ascii="Times New Roman" w:hAnsi="Times New Roman"/>
                <w:sz w:val="28"/>
                <w:szCs w:val="28"/>
                <w:lang w:val="kk-KZ"/>
              </w:rPr>
              <w:t>19</w:t>
            </w:r>
          </w:p>
        </w:tc>
      </w:tr>
    </w:tbl>
    <w:p w:rsidR="001614A1" w:rsidRDefault="001614A1" w:rsidP="00B73DFB">
      <w:pPr>
        <w:rPr>
          <w:rFonts w:ascii="Times New Roman" w:hAnsi="Times New Roman"/>
          <w:sz w:val="24"/>
          <w:szCs w:val="24"/>
          <w:u w:val="single"/>
          <w:lang w:val="kk-KZ"/>
        </w:rPr>
      </w:pPr>
    </w:p>
    <w:p w:rsidR="001614A1" w:rsidRDefault="001614A1" w:rsidP="00B73DFB">
      <w:pPr>
        <w:rPr>
          <w:rFonts w:ascii="Times New Roman" w:hAnsi="Times New Roman"/>
          <w:sz w:val="24"/>
          <w:szCs w:val="24"/>
          <w:u w:val="single"/>
          <w:lang w:val="kk-KZ"/>
        </w:rPr>
      </w:pPr>
    </w:p>
    <w:p w:rsidR="001614A1" w:rsidRDefault="001614A1" w:rsidP="00584976">
      <w:pPr>
        <w:rPr>
          <w:rFonts w:ascii="Times New Roman" w:hAnsi="Times New Roman"/>
          <w:sz w:val="24"/>
          <w:szCs w:val="24"/>
          <w:u w:val="single"/>
          <w:lang w:val="kk-KZ"/>
        </w:rPr>
      </w:pPr>
    </w:p>
    <w:p w:rsidR="001614A1" w:rsidRPr="00584976" w:rsidRDefault="001614A1" w:rsidP="00584976">
      <w:pPr>
        <w:rPr>
          <w:rFonts w:ascii="Times New Roman" w:hAnsi="Times New Roman"/>
          <w:sz w:val="24"/>
          <w:szCs w:val="24"/>
          <w:u w:val="single"/>
          <w:lang w:val="kk-KZ"/>
        </w:rPr>
        <w:sectPr w:rsidR="001614A1" w:rsidRPr="00584976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1614A1" w:rsidRPr="00B56CE2" w:rsidRDefault="001614A1" w:rsidP="00B56CE2">
      <w:pPr>
        <w:pStyle w:val="NoSpacing"/>
        <w:jc w:val="center"/>
        <w:rPr>
          <w:rFonts w:ascii="Times New Roman" w:hAnsi="Times New Roman"/>
        </w:rPr>
      </w:pPr>
    </w:p>
    <w:p w:rsidR="001614A1" w:rsidRPr="008B42D9" w:rsidRDefault="001614A1" w:rsidP="006A02D1">
      <w:pPr>
        <w:pStyle w:val="NoSpacing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1614A1" w:rsidRPr="00B56CE2" w:rsidRDefault="001614A1" w:rsidP="00B56CE2">
      <w:pPr>
        <w:pStyle w:val="NoSpacing"/>
        <w:jc w:val="center"/>
        <w:rPr>
          <w:rFonts w:ascii="Times New Roman" w:hAnsi="Times New Roman"/>
          <w:b/>
          <w:sz w:val="24"/>
        </w:rPr>
      </w:pPr>
    </w:p>
    <w:tbl>
      <w:tblPr>
        <w:tblW w:w="1495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31"/>
        <w:gridCol w:w="3924"/>
        <w:gridCol w:w="3773"/>
        <w:gridCol w:w="4025"/>
      </w:tblGrid>
      <w:tr w:rsidR="001614A1" w:rsidRPr="006310D1" w:rsidTr="006310D1">
        <w:trPr>
          <w:trHeight w:val="886"/>
        </w:trPr>
        <w:tc>
          <w:tcPr>
            <w:tcW w:w="3231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Санат/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Категория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Берілген күні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(жыл мен ай қатаң түрде жеке куәлік бойынша)</w:t>
            </w: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/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Дата присвоения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Санат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 xml:space="preserve">дейін жарамды </w:t>
            </w: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/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Категория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Лауазымы бойынша/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По должности</w:t>
            </w:r>
          </w:p>
        </w:tc>
      </w:tr>
      <w:tr w:rsidR="001614A1" w:rsidRPr="006310D1" w:rsidTr="006310D1">
        <w:trPr>
          <w:trHeight w:val="1020"/>
        </w:trPr>
        <w:tc>
          <w:tcPr>
            <w:tcW w:w="3231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6310D1">
              <w:rPr>
                <w:rFonts w:ascii="Times New Roman" w:hAnsi="Times New Roman"/>
                <w:sz w:val="24"/>
              </w:rPr>
              <w:t>Педагог-исследователь</w:t>
            </w:r>
          </w:p>
        </w:tc>
        <w:tc>
          <w:tcPr>
            <w:tcW w:w="3924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6310D1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6310D1">
              <w:rPr>
                <w:rFonts w:ascii="Times New Roman" w:hAnsi="Times New Roman"/>
                <w:sz w:val="24"/>
              </w:rPr>
              <w:t>.12.202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77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6310D1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6310D1">
              <w:rPr>
                <w:rFonts w:ascii="Times New Roman" w:hAnsi="Times New Roman"/>
                <w:sz w:val="24"/>
              </w:rPr>
              <w:t>.12.202</w:t>
            </w: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402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6310D1">
              <w:rPr>
                <w:rFonts w:ascii="Times New Roman" w:hAnsi="Times New Roman"/>
                <w:sz w:val="24"/>
              </w:rPr>
              <w:t xml:space="preserve">Преподаватель </w:t>
            </w:r>
            <w:r>
              <w:rPr>
                <w:rFonts w:ascii="Times New Roman" w:hAnsi="Times New Roman"/>
                <w:sz w:val="24"/>
              </w:rPr>
              <w:t>английского языка (</w:t>
            </w:r>
            <w:r w:rsidRPr="006310D1">
              <w:rPr>
                <w:rFonts w:ascii="Times New Roman" w:hAnsi="Times New Roman"/>
                <w:sz w:val="24"/>
              </w:rPr>
              <w:t>специальных дисциплин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</w:tr>
    </w:tbl>
    <w:p w:rsidR="001614A1" w:rsidRDefault="001614A1" w:rsidP="000C355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1614A1" w:rsidRPr="006A02D1" w:rsidRDefault="001614A1" w:rsidP="006A02D1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6A02D1">
        <w:rPr>
          <w:rFonts w:ascii="Times New Roman" w:hAnsi="Times New Roman"/>
          <w:b/>
          <w:sz w:val="28"/>
          <w:szCs w:val="28"/>
        </w:rPr>
        <w:t>БІЛІКТІЛІКТІ АРТТЫРУ, ДАЯРЛАУ ЖӘНЕ</w:t>
      </w:r>
    </w:p>
    <w:p w:rsidR="001614A1" w:rsidRPr="00DD2F2E" w:rsidRDefault="001614A1" w:rsidP="00DD2F2E">
      <w:pPr>
        <w:pStyle w:val="NoSpacing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/>
          <w:b/>
          <w:sz w:val="28"/>
          <w:szCs w:val="28"/>
        </w:rPr>
        <w:t>Қ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АЙТА ДАЯРЛАУ ТУРАЛЫ МӘЛІМЕТ/ </w:t>
      </w:r>
      <w:r w:rsidRPr="008B42D9">
        <w:rPr>
          <w:rFonts w:ascii="Times New Roman" w:hAnsi="Times New Roman"/>
          <w:b/>
          <w:sz w:val="28"/>
          <w:szCs w:val="28"/>
        </w:rPr>
        <w:t>СВЕДЕНИЯ О ПОВЫШЕНИИ КВАЛИФИКАЦИИ, ПОДГОТОВКЕ И</w:t>
      </w:r>
    </w:p>
    <w:p w:rsidR="001614A1" w:rsidRPr="008B42D9" w:rsidRDefault="001614A1" w:rsidP="0082479A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8B42D9">
        <w:rPr>
          <w:rFonts w:ascii="Times New Roman" w:hAnsi="Times New Roman"/>
          <w:b/>
          <w:sz w:val="28"/>
          <w:szCs w:val="28"/>
        </w:rPr>
        <w:t>ПЕРЕПОДГОТОВКЕ</w:t>
      </w:r>
    </w:p>
    <w:p w:rsidR="001614A1" w:rsidRDefault="001614A1" w:rsidP="0082479A">
      <w:pPr>
        <w:pStyle w:val="NoSpacing"/>
        <w:rPr>
          <w:rFonts w:ascii="Times New Roman" w:hAnsi="Times New Roman"/>
          <w:b/>
          <w:sz w:val="28"/>
          <w:szCs w:val="28"/>
        </w:rPr>
      </w:pPr>
    </w:p>
    <w:tbl>
      <w:tblPr>
        <w:tblW w:w="1500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760"/>
        <w:gridCol w:w="3617"/>
        <w:gridCol w:w="3815"/>
        <w:gridCol w:w="3815"/>
      </w:tblGrid>
      <w:tr w:rsidR="001614A1" w:rsidRPr="006310D1" w:rsidTr="006310D1">
        <w:trPr>
          <w:trHeight w:val="509"/>
        </w:trPr>
        <w:tc>
          <w:tcPr>
            <w:tcW w:w="3760" w:type="dxa"/>
          </w:tcPr>
          <w:p w:rsidR="001614A1" w:rsidRPr="006310D1" w:rsidRDefault="001614A1" w:rsidP="006310D1">
            <w:pPr>
              <w:spacing w:after="0" w:line="240" w:lineRule="auto"/>
              <w:ind w:firstLine="317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Курстың тақырыбы/ </w:t>
            </w:r>
          </w:p>
          <w:p w:rsidR="001614A1" w:rsidRPr="006310D1" w:rsidRDefault="001614A1" w:rsidP="006310D1">
            <w:pPr>
              <w:spacing w:after="0" w:line="240" w:lineRule="auto"/>
              <w:ind w:firstLine="317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 xml:space="preserve">Курстардан өту орны </w:t>
            </w: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/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0" w:name="_GoBack"/>
            <w:bookmarkEnd w:id="0"/>
            <w:r w:rsidRPr="006310D1">
              <w:rPr>
                <w:rFonts w:ascii="Times New Roman" w:hAnsi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Сағат саны/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Курсты өту мерзімі/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Сроки прохождения курсов</w:t>
            </w:r>
          </w:p>
        </w:tc>
      </w:tr>
      <w:tr w:rsidR="001614A1" w:rsidRPr="006310D1" w:rsidTr="006310D1">
        <w:trPr>
          <w:trHeight w:val="1977"/>
        </w:trPr>
        <w:tc>
          <w:tcPr>
            <w:tcW w:w="3760" w:type="dxa"/>
          </w:tcPr>
          <w:p w:rsidR="001614A1" w:rsidRPr="004D08F0" w:rsidRDefault="001614A1" w:rsidP="004D08F0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08F0">
              <w:rPr>
                <w:rFonts w:ascii="Times New Roman" w:hAnsi="Times New Roman"/>
              </w:rPr>
              <w:t xml:space="preserve">Сертификат </w:t>
            </w:r>
            <w:r w:rsidRPr="004D08F0">
              <w:rPr>
                <w:rFonts w:ascii="Times New Roman" w:hAnsi="Times New Roman"/>
                <w:lang w:val="en-US"/>
              </w:rPr>
              <w:t>DL</w:t>
            </w:r>
            <w:r w:rsidRPr="004D08F0">
              <w:rPr>
                <w:rFonts w:ascii="Times New Roman" w:hAnsi="Times New Roman"/>
              </w:rPr>
              <w:t xml:space="preserve"> № 14260 </w:t>
            </w:r>
            <w:r w:rsidRPr="004D08F0">
              <w:rPr>
                <w:rFonts w:ascii="Times New Roman" w:hAnsi="Times New Roman"/>
                <w:color w:val="000000"/>
                <w:lang w:eastAsia="ru-RU"/>
              </w:rPr>
              <w:t xml:space="preserve">о прохождении курсов повышения квалификации  </w:t>
            </w:r>
            <w:r w:rsidRPr="004D08F0">
              <w:rPr>
                <w:rFonts w:ascii="Times New Roman" w:hAnsi="Times New Roman"/>
              </w:rPr>
              <w:t>«Дистанционное обучение в организациях технического и профессионального, послесреднего образования: от создания контента до организации образовательного процесса»</w:t>
            </w:r>
          </w:p>
          <w:p w:rsidR="001614A1" w:rsidRPr="004D08F0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617" w:type="dxa"/>
          </w:tcPr>
          <w:p w:rsidR="001614A1" w:rsidRPr="006310D1" w:rsidRDefault="001614A1" w:rsidP="004D08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Учебно-тренинговый центр НАО «Talap»</w:t>
            </w:r>
          </w:p>
        </w:tc>
        <w:tc>
          <w:tcPr>
            <w:tcW w:w="3815" w:type="dxa"/>
          </w:tcPr>
          <w:p w:rsidR="001614A1" w:rsidRPr="006310D1" w:rsidRDefault="001614A1" w:rsidP="004D08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  <w:r w:rsidRPr="006310D1">
              <w:rPr>
                <w:rFonts w:ascii="Times New Roman" w:hAnsi="Times New Roman"/>
                <w:sz w:val="24"/>
              </w:rPr>
              <w:t xml:space="preserve"> час</w:t>
            </w:r>
            <w:r>
              <w:rPr>
                <w:rFonts w:ascii="Times New Roman" w:hAnsi="Times New Roman"/>
                <w:sz w:val="24"/>
              </w:rPr>
              <w:t>ов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10.07.2020 г.</w:t>
            </w:r>
          </w:p>
        </w:tc>
      </w:tr>
      <w:tr w:rsidR="001614A1" w:rsidRPr="006310D1" w:rsidTr="006310D1">
        <w:trPr>
          <w:trHeight w:val="1977"/>
        </w:trPr>
        <w:tc>
          <w:tcPr>
            <w:tcW w:w="3760" w:type="dxa"/>
          </w:tcPr>
          <w:p w:rsidR="001614A1" w:rsidRDefault="001614A1" w:rsidP="004D08F0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2. Сертификат 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DL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№ 14533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о прохождении курсов повышения квалификации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«Организация самостоятельной работы студентов в условиях дистанционного обучения»,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Учебно-тренинговый центр НАО «Talap»</w:t>
            </w:r>
          </w:p>
        </w:tc>
        <w:tc>
          <w:tcPr>
            <w:tcW w:w="3617" w:type="dxa"/>
          </w:tcPr>
          <w:p w:rsidR="001614A1" w:rsidRDefault="001614A1" w:rsidP="004D08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Учебно-тренинговый центр НАО «Talap»</w:t>
            </w:r>
          </w:p>
        </w:tc>
        <w:tc>
          <w:tcPr>
            <w:tcW w:w="3815" w:type="dxa"/>
          </w:tcPr>
          <w:p w:rsidR="001614A1" w:rsidRDefault="001614A1" w:rsidP="004D08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 часов</w:t>
            </w:r>
          </w:p>
        </w:tc>
        <w:tc>
          <w:tcPr>
            <w:tcW w:w="3815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13.07.2020г</w:t>
            </w:r>
          </w:p>
        </w:tc>
      </w:tr>
      <w:tr w:rsidR="001614A1" w:rsidRPr="006310D1" w:rsidTr="006310D1">
        <w:trPr>
          <w:trHeight w:val="1977"/>
        </w:trPr>
        <w:tc>
          <w:tcPr>
            <w:tcW w:w="3760" w:type="dxa"/>
          </w:tcPr>
          <w:p w:rsidR="001614A1" w:rsidRDefault="001614A1" w:rsidP="003010F6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3. Сертификат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IT</w:t>
            </w:r>
            <w:r w:rsidRPr="004D08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№ 05209 о прохождении курсов повышения квалификации  «Педагогт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 xml:space="preserve">ердің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IT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 w:eastAsia="ru-RU"/>
              </w:rPr>
              <w:t>құзыреттіліктерін дамыту және жетілдеру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» Учебно-тренинговый центр НАО «Talap»</w:t>
            </w:r>
          </w:p>
        </w:tc>
        <w:tc>
          <w:tcPr>
            <w:tcW w:w="3617" w:type="dxa"/>
          </w:tcPr>
          <w:p w:rsidR="001614A1" w:rsidRDefault="001614A1" w:rsidP="004D08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Учебно-тренинговый центр НАО «Talap»</w:t>
            </w:r>
          </w:p>
        </w:tc>
        <w:tc>
          <w:tcPr>
            <w:tcW w:w="3815" w:type="dxa"/>
          </w:tcPr>
          <w:p w:rsidR="001614A1" w:rsidRDefault="001614A1" w:rsidP="004D08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 часов</w:t>
            </w:r>
          </w:p>
        </w:tc>
        <w:tc>
          <w:tcPr>
            <w:tcW w:w="3815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</w:tr>
      <w:tr w:rsidR="001614A1" w:rsidRPr="006310D1" w:rsidTr="006310D1">
        <w:trPr>
          <w:trHeight w:val="1977"/>
        </w:trPr>
        <w:tc>
          <w:tcPr>
            <w:tcW w:w="3760" w:type="dxa"/>
          </w:tcPr>
          <w:p w:rsidR="001614A1" w:rsidRDefault="001614A1" w:rsidP="003010F6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4. </w:t>
            </w:r>
            <w:r w:rsidRPr="004D08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Курс по образовательной программе повышения</w:t>
            </w:r>
            <w:r w:rsidRPr="004D08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br/>
              <w:t>квалификации педагогов Республики Казахстан</w:t>
            </w:r>
            <w:r w:rsidRPr="004D08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br/>
            </w:r>
            <w:r w:rsidRPr="003010F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«Моделирование образовательного процесса с учетом академической самостоятельности в организациях</w:t>
            </w:r>
            <w:r w:rsidRPr="003010F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br/>
              <w:t>технического и профессионального, послесреднего</w:t>
            </w:r>
            <w:r w:rsidRPr="003010F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br/>
              <w:t>образования»</w:t>
            </w:r>
            <w:r w:rsidRPr="004D08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617" w:type="dxa"/>
          </w:tcPr>
          <w:p w:rsidR="001614A1" w:rsidRDefault="001614A1" w:rsidP="004D08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Учебно-тренинговый центр НАО «Talap»</w:t>
            </w:r>
          </w:p>
        </w:tc>
        <w:tc>
          <w:tcPr>
            <w:tcW w:w="3815" w:type="dxa"/>
          </w:tcPr>
          <w:p w:rsidR="001614A1" w:rsidRDefault="001614A1" w:rsidP="004D08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108 часов</w:t>
            </w:r>
          </w:p>
        </w:tc>
        <w:tc>
          <w:tcPr>
            <w:tcW w:w="3815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15.11.2021 – 04.12.2021</w:t>
            </w:r>
          </w:p>
        </w:tc>
      </w:tr>
    </w:tbl>
    <w:p w:rsidR="001614A1" w:rsidRDefault="001614A1" w:rsidP="00DD2F2E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614A1" w:rsidRDefault="001614A1" w:rsidP="00DD2F2E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614A1" w:rsidRDefault="001614A1" w:rsidP="00DD2F2E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614A1" w:rsidRDefault="001614A1" w:rsidP="00DD2F2E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614A1" w:rsidRDefault="001614A1" w:rsidP="00DD2F2E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614A1" w:rsidRPr="008B42D9" w:rsidRDefault="001614A1" w:rsidP="00DD2F2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DD2F2E">
        <w:rPr>
          <w:rFonts w:ascii="Times New Roman" w:hAnsi="Times New Roman"/>
          <w:b/>
          <w:sz w:val="28"/>
          <w:szCs w:val="28"/>
        </w:rPr>
        <w:t>ТАҒЫЛЫМДАМАДАН ӨТУ ТУРАЛЫ МӘЛІМЕТТЕР</w:t>
      </w:r>
      <w:r w:rsidRPr="008B42D9">
        <w:rPr>
          <w:rFonts w:ascii="Times New Roman" w:hAnsi="Times New Roman"/>
          <w:b/>
          <w:sz w:val="28"/>
          <w:szCs w:val="28"/>
        </w:rPr>
        <w:t>СВЕДЕНИЯ О ПРОХОЖДЕНИИ СТАЖИРОВКИ</w:t>
      </w: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A0"/>
      </w:tblPr>
      <w:tblGrid>
        <w:gridCol w:w="5442"/>
        <w:gridCol w:w="5584"/>
        <w:gridCol w:w="3450"/>
      </w:tblGrid>
      <w:tr w:rsidR="001614A1" w:rsidRPr="006310D1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1614A1" w:rsidRPr="006310D1" w:rsidRDefault="001614A1" w:rsidP="001A6AA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614A1" w:rsidRPr="006310D1" w:rsidRDefault="001614A1" w:rsidP="002E5C29">
            <w:pPr>
              <w:pStyle w:val="NoSpacing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A1" w:rsidRPr="006310D1" w:rsidRDefault="001614A1" w:rsidP="001A6AA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614A1" w:rsidRPr="006310D1" w:rsidRDefault="001614A1" w:rsidP="001A6AA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A1" w:rsidRPr="006310D1" w:rsidRDefault="001614A1" w:rsidP="001A6AA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Тағылымдамадан өту күні</w:t>
            </w: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/</w:t>
            </w:r>
            <w:r w:rsidRPr="006310D1">
              <w:rPr>
                <w:rFonts w:ascii="Times New Roman" w:hAnsi="Times New Roman"/>
                <w:b/>
                <w:sz w:val="24"/>
              </w:rPr>
              <w:t xml:space="preserve"> Даты прохождения стажировки</w:t>
            </w:r>
          </w:p>
        </w:tc>
      </w:tr>
      <w:tr w:rsidR="001614A1" w:rsidRPr="006310D1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1614A1" w:rsidRPr="006310D1" w:rsidRDefault="001614A1" w:rsidP="001A6AA2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«Использование инновационных технологий обучения в условиях обновленного содержания образования в РК на современном этапе» 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A1" w:rsidRPr="006310D1" w:rsidRDefault="001614A1" w:rsidP="001A6AA2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КГУ 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ES" w:eastAsia="ru-RU"/>
              </w:rPr>
              <w:t>IT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-школа-лицей имени Магжана Жумабаева»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A1" w:rsidRDefault="001614A1" w:rsidP="001A6AA2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10.11.2021 г. – 24.11.2021г., </w:t>
            </w:r>
          </w:p>
          <w:p w:rsidR="001614A1" w:rsidRPr="006310D1" w:rsidRDefault="001614A1" w:rsidP="001A6AA2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72 ч.</w:t>
            </w:r>
          </w:p>
        </w:tc>
      </w:tr>
    </w:tbl>
    <w:p w:rsidR="001614A1" w:rsidRDefault="001614A1" w:rsidP="00B56CE2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B56CE2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614A1" w:rsidRDefault="001614A1" w:rsidP="00B56CE2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614A1" w:rsidRPr="00890B17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1A6AA2">
      <w:pPr>
        <w:spacing w:after="160" w:line="259" w:lineRule="auto"/>
        <w:rPr>
          <w:rFonts w:ascii="Times New Roman" w:hAnsi="Times New Roman"/>
          <w:b/>
          <w:sz w:val="24"/>
        </w:rPr>
      </w:pPr>
    </w:p>
    <w:p w:rsidR="001614A1" w:rsidRDefault="001614A1" w:rsidP="00F766C9">
      <w:pPr>
        <w:pStyle w:val="NoSpacing"/>
        <w:jc w:val="center"/>
        <w:rPr>
          <w:rFonts w:ascii="Times New Roman" w:hAnsi="Times New Roman"/>
          <w:b/>
          <w:sz w:val="28"/>
          <w:lang w:val="kk-KZ"/>
        </w:rPr>
      </w:pPr>
    </w:p>
    <w:p w:rsidR="001614A1" w:rsidRDefault="001614A1" w:rsidP="00F766C9">
      <w:pPr>
        <w:pStyle w:val="NoSpacing"/>
        <w:jc w:val="center"/>
        <w:rPr>
          <w:rFonts w:ascii="Times New Roman" w:hAnsi="Times New Roman"/>
          <w:b/>
          <w:sz w:val="28"/>
          <w:lang w:val="kk-KZ"/>
        </w:rPr>
      </w:pPr>
    </w:p>
    <w:p w:rsidR="001614A1" w:rsidRDefault="001614A1" w:rsidP="00F766C9">
      <w:pPr>
        <w:pStyle w:val="NoSpacing"/>
        <w:jc w:val="center"/>
        <w:rPr>
          <w:rFonts w:ascii="Times New Roman" w:hAnsi="Times New Roman"/>
          <w:b/>
          <w:sz w:val="28"/>
          <w:lang w:val="kk-KZ"/>
        </w:rPr>
      </w:pPr>
      <w:r>
        <w:rPr>
          <w:rFonts w:ascii="Times New Roman" w:hAnsi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1614A1" w:rsidRPr="00F766C9" w:rsidRDefault="001614A1" w:rsidP="00F766C9">
      <w:pPr>
        <w:pStyle w:val="NoSpacing"/>
        <w:jc w:val="center"/>
        <w:rPr>
          <w:rFonts w:ascii="Times New Roman" w:hAnsi="Times New Roman"/>
          <w:b/>
          <w:sz w:val="28"/>
        </w:rPr>
      </w:pPr>
      <w:r w:rsidRPr="00F766C9">
        <w:rPr>
          <w:rFonts w:ascii="Times New Roman" w:hAnsi="Times New Roman"/>
          <w:b/>
          <w:sz w:val="28"/>
        </w:rPr>
        <w:t>СВЕДЕНИЯ ОБ ОБОБЩЕНИИ ПЕРЕДОВОГО</w:t>
      </w:r>
    </w:p>
    <w:p w:rsidR="001614A1" w:rsidRPr="00F766C9" w:rsidRDefault="001614A1" w:rsidP="00F766C9">
      <w:pPr>
        <w:pStyle w:val="NoSpacing"/>
        <w:jc w:val="center"/>
        <w:rPr>
          <w:rFonts w:ascii="Times New Roman" w:hAnsi="Times New Roman"/>
          <w:b/>
          <w:sz w:val="28"/>
        </w:rPr>
      </w:pPr>
      <w:r w:rsidRPr="00F766C9">
        <w:rPr>
          <w:rFonts w:ascii="Times New Roman" w:hAnsi="Times New Roman"/>
          <w:b/>
          <w:sz w:val="28"/>
        </w:rPr>
        <w:t>ПЕДАГОГИЧЕСКОГО ОПЫТА (ОППО)</w:t>
      </w:r>
    </w:p>
    <w:tbl>
      <w:tblPr>
        <w:tblW w:w="1476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3"/>
        <w:gridCol w:w="4335"/>
        <w:gridCol w:w="3025"/>
        <w:gridCol w:w="3025"/>
      </w:tblGrid>
      <w:tr w:rsidR="001614A1" w:rsidRPr="006310D1" w:rsidTr="006310D1">
        <w:trPr>
          <w:trHeight w:val="540"/>
        </w:trPr>
        <w:tc>
          <w:tcPr>
            <w:tcW w:w="43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ОПТТ тақырыбы/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Өту орны/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Сертификат №/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Сертификат берілген күн (жыл</w:t>
            </w: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ы</w:t>
            </w:r>
            <w:r w:rsidRPr="006310D1">
              <w:rPr>
                <w:rFonts w:ascii="Times New Roman" w:hAnsi="Times New Roman"/>
                <w:b/>
                <w:sz w:val="24"/>
              </w:rPr>
              <w:t>)</w:t>
            </w: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/</w:t>
            </w:r>
            <w:r w:rsidRPr="006310D1">
              <w:rPr>
                <w:rFonts w:ascii="Times New Roman" w:hAnsi="Times New Roman"/>
                <w:b/>
                <w:sz w:val="24"/>
              </w:rPr>
              <w:t xml:space="preserve"> Дата (год) выдачи сертификата</w:t>
            </w:r>
          </w:p>
        </w:tc>
      </w:tr>
      <w:tr w:rsidR="001614A1" w:rsidRPr="006310D1" w:rsidTr="006310D1">
        <w:trPr>
          <w:trHeight w:val="285"/>
        </w:trPr>
        <w:tc>
          <w:tcPr>
            <w:tcW w:w="4383" w:type="dxa"/>
          </w:tcPr>
          <w:p w:rsidR="001614A1" w:rsidRDefault="001614A1" w:rsidP="003010F6">
            <w:pPr>
              <w:pStyle w:val="BlockText"/>
              <w:spacing w:line="240" w:lineRule="auto"/>
              <w:ind w:left="0" w:right="0"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«Использование методических приемов технологии развития критического мышления на занятиях английского языка» </w:t>
            </w:r>
          </w:p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33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6310D1">
              <w:rPr>
                <w:rFonts w:ascii="Times New Roman" w:hAnsi="Times New Roman"/>
                <w:sz w:val="24"/>
              </w:rPr>
              <w:t xml:space="preserve">КГУ «Центр методической работы и информационных технологий в сфере образования» </w:t>
            </w:r>
            <w:r w:rsidRPr="003010F6">
              <w:rPr>
                <w:rFonts w:ascii="Times New Roman" w:hAnsi="Times New Roman"/>
                <w:sz w:val="24"/>
              </w:rPr>
              <w:t>акимата Северо-Казахстанской области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 w:rsidRPr="006310D1">
              <w:rPr>
                <w:rFonts w:ascii="Times New Roman" w:hAnsi="Times New Roman"/>
                <w:sz w:val="24"/>
              </w:rPr>
              <w:t>г.Петропавловска</w:t>
            </w:r>
          </w:p>
        </w:tc>
        <w:tc>
          <w:tcPr>
            <w:tcW w:w="302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6310D1">
              <w:rPr>
                <w:rFonts w:ascii="Times New Roman" w:hAnsi="Times New Roman"/>
                <w:sz w:val="24"/>
              </w:rPr>
              <w:t>№ 1</w:t>
            </w:r>
            <w:r>
              <w:rPr>
                <w:rFonts w:ascii="Times New Roman" w:hAnsi="Times New Roman"/>
                <w:sz w:val="24"/>
              </w:rPr>
              <w:t>402</w:t>
            </w:r>
          </w:p>
        </w:tc>
        <w:tc>
          <w:tcPr>
            <w:tcW w:w="3025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3010F6">
              <w:rPr>
                <w:rFonts w:ascii="Times New Roman" w:hAnsi="Times New Roman"/>
                <w:sz w:val="24"/>
              </w:rPr>
              <w:t xml:space="preserve">25.05.2020 г. </w:t>
            </w:r>
          </w:p>
        </w:tc>
      </w:tr>
    </w:tbl>
    <w:p w:rsidR="001614A1" w:rsidRPr="0082479A" w:rsidRDefault="001614A1" w:rsidP="0082479A">
      <w:pPr>
        <w:spacing w:after="160" w:line="259" w:lineRule="auto"/>
        <w:jc w:val="center"/>
        <w:rPr>
          <w:rFonts w:ascii="Times New Roman" w:hAnsi="Times New Roman"/>
          <w:b/>
          <w:sz w:val="24"/>
        </w:rPr>
      </w:pPr>
    </w:p>
    <w:p w:rsidR="001614A1" w:rsidRPr="00890B17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Pr="00890B17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8D3925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8D3925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8D3925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8D3925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/ </w:t>
      </w:r>
    </w:p>
    <w:p w:rsidR="001614A1" w:rsidRPr="00890B17" w:rsidRDefault="001614A1" w:rsidP="008D3925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90B17">
        <w:rPr>
          <w:rFonts w:ascii="Times New Roman" w:hAnsi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W w:w="1545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91"/>
        <w:gridCol w:w="2783"/>
        <w:gridCol w:w="2389"/>
        <w:gridCol w:w="2552"/>
        <w:gridCol w:w="2260"/>
        <w:gridCol w:w="1276"/>
      </w:tblGrid>
      <w:tr w:rsidR="001614A1" w:rsidRPr="006310D1" w:rsidTr="006310D1">
        <w:trPr>
          <w:trHeight w:val="550"/>
        </w:trPr>
        <w:tc>
          <w:tcPr>
            <w:tcW w:w="4191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Іс шара (толық атауы) </w:t>
            </w:r>
            <w:r w:rsidRPr="006310D1">
              <w:rPr>
                <w:rFonts w:ascii="Times New Roman" w:hAnsi="Times New Roman"/>
                <w:b/>
                <w:sz w:val="24"/>
              </w:rPr>
              <w:t>Мероприятие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Өту орны/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Деңгейі/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>Нәтижесі/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№ серт., диплом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(егер бар болса)</w:t>
            </w: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/ </w:t>
            </w:r>
            <w:r w:rsidRPr="006310D1">
              <w:rPr>
                <w:rFonts w:ascii="Times New Roman" w:hAnsi="Times New Roman"/>
                <w:b/>
                <w:sz w:val="24"/>
              </w:rPr>
              <w:t>№ серт., диплома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310D1">
              <w:rPr>
                <w:rFonts w:ascii="Times New Roman" w:hAnsi="Times New Roman"/>
                <w:b/>
                <w:sz w:val="24"/>
                <w:lang w:val="kk-KZ"/>
              </w:rPr>
              <w:t xml:space="preserve">Жылы/ </w:t>
            </w:r>
            <w:r w:rsidRPr="006310D1">
              <w:rPr>
                <w:rFonts w:ascii="Times New Roman" w:hAnsi="Times New Roman"/>
                <w:b/>
                <w:sz w:val="24"/>
              </w:rPr>
              <w:t>Год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Pr="006310D1" w:rsidRDefault="001614A1" w:rsidP="00DB44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Всероссийский конкурс педагогического мастерства для учителей английского языка «Занимательная задача по английскому языку»</w:t>
            </w:r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Россия</w:t>
            </w:r>
          </w:p>
        </w:tc>
        <w:tc>
          <w:tcPr>
            <w:tcW w:w="2389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Международный</w:t>
            </w:r>
          </w:p>
        </w:tc>
        <w:tc>
          <w:tcPr>
            <w:tcW w:w="2552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сертификат участника</w:t>
            </w:r>
            <w:r w:rsidRPr="006310D1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26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20-663915</w:t>
            </w: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6310D1">
              <w:rPr>
                <w:rFonts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3010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Всероссийский профильный конкурс для учителей английского языка на лучшую методическую разработку теста по предмету</w:t>
            </w:r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Россия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Международный</w:t>
            </w:r>
          </w:p>
        </w:tc>
        <w:tc>
          <w:tcPr>
            <w:tcW w:w="2552" w:type="dxa"/>
          </w:tcPr>
          <w:p w:rsidR="001614A1" w:rsidRPr="006310D1" w:rsidRDefault="001614A1" w:rsidP="00DB44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сертификат участника</w:t>
            </w:r>
          </w:p>
        </w:tc>
        <w:tc>
          <w:tcPr>
            <w:tcW w:w="226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20-927705</w:t>
            </w: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3010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Проект «Источник знаний» по теме «Английский. Проверь себя» Интернет-портала </w:t>
            </w:r>
            <w:hyperlink r:id="rId9" w:history="1">
              <w:r>
                <w:rPr>
                  <w:rStyle w:val="Hyperlink"/>
                  <w:sz w:val="24"/>
                  <w:szCs w:val="24"/>
                </w:rPr>
                <w:t>http://www.proshkolu.ru</w:t>
              </w:r>
            </w:hyperlink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Россия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Международный</w:t>
            </w:r>
          </w:p>
        </w:tc>
        <w:tc>
          <w:tcPr>
            <w:tcW w:w="2552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грамота за 1 место</w:t>
            </w:r>
          </w:p>
        </w:tc>
        <w:tc>
          <w:tcPr>
            <w:tcW w:w="226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3618765-3985-3</w:t>
            </w: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3010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Всероссийский профильный конкурс для учителей английского языка «Современное домашнее задание» </w:t>
            </w:r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Россия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Международный</w:t>
            </w:r>
          </w:p>
        </w:tc>
        <w:tc>
          <w:tcPr>
            <w:tcW w:w="2552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сертификат участника</w:t>
            </w:r>
          </w:p>
        </w:tc>
        <w:tc>
          <w:tcPr>
            <w:tcW w:w="226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20-032521</w:t>
            </w: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3010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Международная интернет-олимпиада «Солнечный свет» по английскому языку для педагогов </w:t>
            </w:r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Россия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Международный</w:t>
            </w:r>
          </w:p>
        </w:tc>
        <w:tc>
          <w:tcPr>
            <w:tcW w:w="2552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диплом за 1 место;</w:t>
            </w:r>
          </w:p>
        </w:tc>
        <w:tc>
          <w:tcPr>
            <w:tcW w:w="226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ДО1685682</w:t>
            </w: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3010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Всероссийское педагогическое сообщество «Учебный центр УРОК.РФ» (рейтинг активности 100%)</w:t>
            </w:r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Россия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Международный</w:t>
            </w:r>
          </w:p>
        </w:tc>
        <w:tc>
          <w:tcPr>
            <w:tcW w:w="2552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сертификат  участника</w:t>
            </w:r>
          </w:p>
        </w:tc>
        <w:tc>
          <w:tcPr>
            <w:tcW w:w="2260" w:type="dxa"/>
          </w:tcPr>
          <w:p w:rsidR="001614A1" w:rsidRDefault="001614A1" w:rsidP="00DB44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20-314842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3010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Online</w:t>
            </w:r>
            <w:r w:rsidRPr="003010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3010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Pad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на сайте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onlinetestpad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Россия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Международный</w:t>
            </w:r>
          </w:p>
        </w:tc>
        <w:tc>
          <w:tcPr>
            <w:tcW w:w="2552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сертификат победителя (100 баллов)</w:t>
            </w:r>
          </w:p>
        </w:tc>
        <w:tc>
          <w:tcPr>
            <w:tcW w:w="226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3010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Международная научно-практическая конференция «Развитие современного образования: традиции и инновации», посвященной 100-летию Высшего колледжа имени М.Жумабаева, </w:t>
            </w:r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КГУ «Управление образования акимата СКО», г. Петропавловск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Международный</w:t>
            </w:r>
          </w:p>
        </w:tc>
        <w:tc>
          <w:tcPr>
            <w:tcW w:w="2552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сертификат участия</w:t>
            </w:r>
          </w:p>
        </w:tc>
        <w:tc>
          <w:tcPr>
            <w:tcW w:w="2260" w:type="dxa"/>
          </w:tcPr>
          <w:p w:rsidR="001614A1" w:rsidRDefault="001614A1" w:rsidP="00DB44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27-110-20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DB44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 сезон международных дистанционных конкурсов в сфере образования «ОБРАЗОВАТЕЛЬНЫЙ МАРАФОН» посвященный 175-летию Абая Кунанбаева</w:t>
            </w:r>
          </w:p>
        </w:tc>
        <w:tc>
          <w:tcPr>
            <w:tcW w:w="2783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Международный центр развития талантов, г. Алматы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диплом победителя за 1 место</w:t>
            </w:r>
          </w:p>
        </w:tc>
        <w:tc>
          <w:tcPr>
            <w:tcW w:w="2260" w:type="dxa"/>
          </w:tcPr>
          <w:p w:rsidR="001614A1" w:rsidRDefault="001614A1" w:rsidP="00DB44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№1116(I)VC</w:t>
            </w:r>
          </w:p>
        </w:tc>
        <w:tc>
          <w:tcPr>
            <w:tcW w:w="1276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EC39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Республиканская Олимпиада по предмету «Английский язык», организованной (100% правильных ответов)</w:t>
            </w:r>
          </w:p>
          <w:p w:rsidR="001614A1" w:rsidRDefault="001614A1" w:rsidP="00DB44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3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ВЕБ-сайт «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KKO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KZ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Алматы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диплом 1 степени за высокие показатели</w:t>
            </w:r>
          </w:p>
        </w:tc>
        <w:tc>
          <w:tcPr>
            <w:tcW w:w="2260" w:type="dxa"/>
          </w:tcPr>
          <w:p w:rsidR="001614A1" w:rsidRDefault="001614A1" w:rsidP="00DB44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119138</w:t>
            </w:r>
          </w:p>
        </w:tc>
        <w:tc>
          <w:tcPr>
            <w:tcW w:w="1276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2021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EC39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Республиканская олимпиада «Профессиональная компетентность: учитель английского языка» </w:t>
            </w:r>
          </w:p>
          <w:p w:rsidR="001614A1" w:rsidRDefault="001614A1" w:rsidP="00DB44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3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Республиканский информационно-методический центр «Просвещение», г. Нур-Султан</w:t>
            </w:r>
          </w:p>
        </w:tc>
        <w:tc>
          <w:tcPr>
            <w:tcW w:w="2389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сертификат победителя с результатом 100%</w:t>
            </w:r>
          </w:p>
        </w:tc>
        <w:tc>
          <w:tcPr>
            <w:tcW w:w="2260" w:type="dxa"/>
          </w:tcPr>
          <w:p w:rsidR="001614A1" w:rsidRDefault="001614A1" w:rsidP="00DB44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АВI-0089 № 0000157</w:t>
            </w:r>
          </w:p>
        </w:tc>
        <w:tc>
          <w:tcPr>
            <w:tcW w:w="1276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2021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EC39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Республиканская олимпиада по предмету «АНГЛИЙСКИЙ ЯЗЫК» среди участников организаций образования Республики Казахстан</w:t>
            </w:r>
          </w:p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83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ВЕБ-сайт «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KKO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KZ</w:t>
            </w:r>
            <w:r>
              <w:rPr>
                <w:rFonts w:ascii="Times New Roman" w:hAnsi="Times New Roman"/>
                <w:sz w:val="24"/>
                <w:szCs w:val="24"/>
              </w:rPr>
              <w:t>», г. Алматы</w:t>
            </w:r>
          </w:p>
        </w:tc>
        <w:tc>
          <w:tcPr>
            <w:tcW w:w="2389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благодарственное письмо за подготовку победителей</w:t>
            </w:r>
          </w:p>
        </w:tc>
        <w:tc>
          <w:tcPr>
            <w:tcW w:w="226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119187/1</w:t>
            </w:r>
          </w:p>
        </w:tc>
        <w:tc>
          <w:tcPr>
            <w:tcW w:w="1276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2021</w:t>
            </w:r>
          </w:p>
        </w:tc>
      </w:tr>
      <w:tr w:rsidR="001614A1" w:rsidRPr="006310D1" w:rsidTr="006310D1">
        <w:trPr>
          <w:trHeight w:val="283"/>
        </w:trPr>
        <w:tc>
          <w:tcPr>
            <w:tcW w:w="4191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Республиканская олимпиада по предмету «АНГЛИЙСКИЙ ЯЗЫК» среди участников организаций образования Республики Казахстан</w:t>
            </w:r>
          </w:p>
        </w:tc>
        <w:tc>
          <w:tcPr>
            <w:tcW w:w="2783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ВЕБ-сайт «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KKO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KZ</w:t>
            </w:r>
            <w:r>
              <w:rPr>
                <w:rFonts w:ascii="Times New Roman" w:hAnsi="Times New Roman"/>
                <w:sz w:val="24"/>
                <w:szCs w:val="24"/>
              </w:rPr>
              <w:t>», г. Алматы</w:t>
            </w:r>
          </w:p>
        </w:tc>
        <w:tc>
          <w:tcPr>
            <w:tcW w:w="2389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благодарственное письмо за подготовку победителей</w:t>
            </w:r>
          </w:p>
        </w:tc>
        <w:tc>
          <w:tcPr>
            <w:tcW w:w="2260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119242/1</w:t>
            </w:r>
          </w:p>
        </w:tc>
        <w:tc>
          <w:tcPr>
            <w:tcW w:w="1276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2021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EC39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Республиканская олимпиада «Профессиональная компетентность: учитель английского языка»</w:t>
            </w:r>
          </w:p>
          <w:p w:rsidR="001614A1" w:rsidRPr="006310D1" w:rsidRDefault="001614A1" w:rsidP="00DB44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83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Республиканский информационно-методический центр «Просвещение», г. Нур-Султан</w:t>
            </w:r>
          </w:p>
        </w:tc>
        <w:tc>
          <w:tcPr>
            <w:tcW w:w="2389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диплом 1 степени победителю с результатом 100%</w:t>
            </w:r>
          </w:p>
        </w:tc>
        <w:tc>
          <w:tcPr>
            <w:tcW w:w="2260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АВII-0089 № 0000157</w:t>
            </w:r>
          </w:p>
        </w:tc>
        <w:tc>
          <w:tcPr>
            <w:tcW w:w="1276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2021</w:t>
            </w:r>
          </w:p>
        </w:tc>
      </w:tr>
      <w:tr w:rsidR="001614A1" w:rsidRPr="006310D1" w:rsidTr="006310D1">
        <w:trPr>
          <w:trHeight w:val="300"/>
        </w:trPr>
        <w:tc>
          <w:tcPr>
            <w:tcW w:w="4191" w:type="dxa"/>
          </w:tcPr>
          <w:p w:rsidR="001614A1" w:rsidRDefault="001614A1" w:rsidP="00EC39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Исследование в рамках Проекта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Future</w:t>
            </w:r>
            <w:r w:rsidRPr="00DB44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English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83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Британский Совет, г. Алматы</w:t>
            </w:r>
          </w:p>
        </w:tc>
        <w:tc>
          <w:tcPr>
            <w:tcW w:w="2389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сертификат о подтверждении в знак признательности личного вклада</w:t>
            </w:r>
          </w:p>
        </w:tc>
        <w:tc>
          <w:tcPr>
            <w:tcW w:w="2260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2021</w:t>
            </w:r>
          </w:p>
        </w:tc>
      </w:tr>
      <w:tr w:rsidR="001614A1" w:rsidRPr="006310D1" w:rsidTr="006310D1">
        <w:trPr>
          <w:trHeight w:val="283"/>
        </w:trPr>
        <w:tc>
          <w:tcPr>
            <w:tcW w:w="4191" w:type="dxa"/>
          </w:tcPr>
          <w:p w:rsidR="001614A1" w:rsidRDefault="001614A1" w:rsidP="00EC39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Почетная грамота Министерства образования и науки Республики Казахстан за достигнутые успехи в развитии системы технического и профессионального образования Республики Казахстан и воспитании подрастающего поколения</w:t>
            </w:r>
          </w:p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83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Нур-Султан</w:t>
            </w:r>
          </w:p>
        </w:tc>
        <w:tc>
          <w:tcPr>
            <w:tcW w:w="2389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Почетная грамота</w:t>
            </w:r>
          </w:p>
        </w:tc>
        <w:tc>
          <w:tcPr>
            <w:tcW w:w="2260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212603000382</w:t>
            </w:r>
          </w:p>
        </w:tc>
        <w:tc>
          <w:tcPr>
            <w:tcW w:w="1276" w:type="dxa"/>
          </w:tcPr>
          <w:p w:rsidR="001614A1" w:rsidRPr="006310D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2021</w:t>
            </w:r>
          </w:p>
        </w:tc>
      </w:tr>
      <w:tr w:rsidR="001614A1" w:rsidRPr="006310D1" w:rsidTr="006310D1">
        <w:trPr>
          <w:trHeight w:val="283"/>
        </w:trPr>
        <w:tc>
          <w:tcPr>
            <w:tcW w:w="4191" w:type="dxa"/>
          </w:tcPr>
          <w:p w:rsidR="001614A1" w:rsidRDefault="001614A1" w:rsidP="00EC39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Областная полилингвальная олимпиада, посвященной 100-летию Высшего колледжа имени Магжана Жумабаева и 30-летию Независимости Республики Казахстан</w:t>
            </w:r>
          </w:p>
        </w:tc>
        <w:tc>
          <w:tcPr>
            <w:tcW w:w="2783" w:type="dxa"/>
          </w:tcPr>
          <w:p w:rsidR="001614A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Петропавловск</w:t>
            </w:r>
          </w:p>
        </w:tc>
        <w:tc>
          <w:tcPr>
            <w:tcW w:w="2389" w:type="dxa"/>
          </w:tcPr>
          <w:p w:rsidR="001614A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Областной </w:t>
            </w:r>
          </w:p>
        </w:tc>
        <w:tc>
          <w:tcPr>
            <w:tcW w:w="2552" w:type="dxa"/>
          </w:tcPr>
          <w:p w:rsidR="001614A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благодарственное письмо за качественную работу в составе жюри.</w:t>
            </w:r>
          </w:p>
        </w:tc>
        <w:tc>
          <w:tcPr>
            <w:tcW w:w="2260" w:type="dxa"/>
          </w:tcPr>
          <w:p w:rsidR="001614A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1614A1" w:rsidRDefault="001614A1" w:rsidP="00EC3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2021</w:t>
            </w:r>
          </w:p>
        </w:tc>
      </w:tr>
    </w:tbl>
    <w:p w:rsidR="001614A1" w:rsidRDefault="001614A1" w:rsidP="008D3925">
      <w:pPr>
        <w:pStyle w:val="ListParagraph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614A1" w:rsidRPr="00890B17" w:rsidRDefault="001614A1" w:rsidP="008D3925">
      <w:pPr>
        <w:pStyle w:val="ListParagraph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614A1" w:rsidRDefault="001614A1" w:rsidP="008D39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kk-KZ"/>
        </w:rPr>
      </w:pPr>
      <w:r w:rsidRPr="00C94140">
        <w:rPr>
          <w:rFonts w:ascii="Times New Roman" w:hAnsi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hAnsi="Times New Roman"/>
          <w:b/>
          <w:sz w:val="28"/>
          <w:szCs w:val="24"/>
          <w:lang w:val="kk-KZ"/>
        </w:rPr>
        <w:t>/</w:t>
      </w:r>
    </w:p>
    <w:p w:rsidR="001614A1" w:rsidRPr="00F766C9" w:rsidRDefault="001614A1" w:rsidP="008D39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F766C9">
        <w:rPr>
          <w:rFonts w:ascii="Times New Roman" w:hAnsi="Times New Roman"/>
          <w:b/>
          <w:sz w:val="28"/>
          <w:szCs w:val="24"/>
        </w:rPr>
        <w:t>СВЕДЕНИЯ О ДОСТИЖЕНИЯХ СТУДЕНТОВ</w:t>
      </w:r>
    </w:p>
    <w:p w:rsidR="001614A1" w:rsidRDefault="001614A1" w:rsidP="008D392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5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0"/>
        <w:gridCol w:w="1656"/>
        <w:gridCol w:w="2385"/>
        <w:gridCol w:w="3914"/>
        <w:gridCol w:w="2392"/>
        <w:gridCol w:w="2013"/>
        <w:gridCol w:w="1467"/>
        <w:gridCol w:w="1328"/>
      </w:tblGrid>
      <w:tr w:rsidR="001614A1" w:rsidRPr="006310D1" w:rsidTr="006310D1">
        <w:trPr>
          <w:trHeight w:val="552"/>
          <w:jc w:val="center"/>
        </w:trPr>
        <w:tc>
          <w:tcPr>
            <w:tcW w:w="533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 xml:space="preserve">ФИО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Жылы/ </w:t>
            </w: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Год</w:t>
            </w:r>
          </w:p>
        </w:tc>
      </w:tr>
      <w:tr w:rsidR="001614A1" w:rsidRPr="006310D1" w:rsidTr="006310D1">
        <w:trPr>
          <w:trHeight w:val="301"/>
          <w:jc w:val="center"/>
        </w:trPr>
        <w:tc>
          <w:tcPr>
            <w:tcW w:w="533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10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Фаизова Алена</w:t>
            </w:r>
            <w:r w:rsidRPr="006310D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Завертяева И.В.</w:t>
            </w:r>
          </w:p>
        </w:tc>
        <w:tc>
          <w:tcPr>
            <w:tcW w:w="3977" w:type="dxa"/>
          </w:tcPr>
          <w:p w:rsidR="001614A1" w:rsidRPr="006310D1" w:rsidRDefault="001614A1" w:rsidP="006310D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Международная интернет-олимпиада «Солнечный свет» по английскому языку для студентов</w:t>
            </w:r>
          </w:p>
        </w:tc>
        <w:tc>
          <w:tcPr>
            <w:tcW w:w="2400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98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Международный</w:t>
            </w:r>
          </w:p>
        </w:tc>
        <w:tc>
          <w:tcPr>
            <w:tcW w:w="1467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№ ДО1706465, диплом за 1 место</w:t>
            </w:r>
          </w:p>
        </w:tc>
        <w:tc>
          <w:tcPr>
            <w:tcW w:w="1339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10D1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614A1" w:rsidRPr="006310D1" w:rsidTr="006310D1">
        <w:trPr>
          <w:trHeight w:val="301"/>
          <w:jc w:val="center"/>
        </w:trPr>
        <w:tc>
          <w:tcPr>
            <w:tcW w:w="533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10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Мирзаева Нармина</w:t>
            </w:r>
          </w:p>
        </w:tc>
        <w:tc>
          <w:tcPr>
            <w:tcW w:w="2410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Завертяева И.В.</w:t>
            </w:r>
          </w:p>
        </w:tc>
        <w:tc>
          <w:tcPr>
            <w:tcW w:w="3977" w:type="dxa"/>
          </w:tcPr>
          <w:p w:rsidR="001614A1" w:rsidRPr="006310D1" w:rsidRDefault="001614A1" w:rsidP="006310D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Республиканская Олимпиада по предмету «Английский язык»</w:t>
            </w:r>
          </w:p>
        </w:tc>
        <w:tc>
          <w:tcPr>
            <w:tcW w:w="2400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ВЕБ-сайтом «KKO.KZ»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г. Алматы</w:t>
            </w:r>
          </w:p>
        </w:tc>
        <w:tc>
          <w:tcPr>
            <w:tcW w:w="1898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1467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№ 119187, диплом 1 степени за высокие показатели</w:t>
            </w:r>
          </w:p>
        </w:tc>
        <w:tc>
          <w:tcPr>
            <w:tcW w:w="1339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614A1" w:rsidRPr="006310D1" w:rsidTr="006310D1">
        <w:trPr>
          <w:trHeight w:val="284"/>
          <w:jc w:val="center"/>
        </w:trPr>
        <w:tc>
          <w:tcPr>
            <w:tcW w:w="533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10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Махиня Николь</w:t>
            </w:r>
          </w:p>
        </w:tc>
        <w:tc>
          <w:tcPr>
            <w:tcW w:w="2410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Завертяева И.В.</w:t>
            </w:r>
          </w:p>
        </w:tc>
        <w:tc>
          <w:tcPr>
            <w:tcW w:w="3977" w:type="dxa"/>
          </w:tcPr>
          <w:p w:rsidR="001614A1" w:rsidRPr="006310D1" w:rsidRDefault="001614A1" w:rsidP="006310D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Республиканская Олимпиада по предмету «Английский язык»</w:t>
            </w:r>
          </w:p>
        </w:tc>
        <w:tc>
          <w:tcPr>
            <w:tcW w:w="2400" w:type="dxa"/>
          </w:tcPr>
          <w:p w:rsidR="001614A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 xml:space="preserve">ВЕБ-сайтом «KKO.KZ» </w:t>
            </w:r>
          </w:p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г. Алматы</w:t>
            </w:r>
          </w:p>
        </w:tc>
        <w:tc>
          <w:tcPr>
            <w:tcW w:w="1898" w:type="dxa"/>
          </w:tcPr>
          <w:p w:rsidR="001614A1" w:rsidRPr="006310D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Республиканский</w:t>
            </w:r>
          </w:p>
        </w:tc>
        <w:tc>
          <w:tcPr>
            <w:tcW w:w="1467" w:type="dxa"/>
          </w:tcPr>
          <w:p w:rsidR="001614A1" w:rsidRPr="0089142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№ 119242, диплом 1 степени за высокие показатели</w:t>
            </w:r>
          </w:p>
        </w:tc>
        <w:tc>
          <w:tcPr>
            <w:tcW w:w="1339" w:type="dxa"/>
          </w:tcPr>
          <w:p w:rsidR="001614A1" w:rsidRPr="00891421" w:rsidRDefault="001614A1" w:rsidP="006310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614A1" w:rsidRPr="006310D1" w:rsidTr="006310D1">
        <w:trPr>
          <w:trHeight w:val="301"/>
          <w:jc w:val="center"/>
        </w:trPr>
        <w:tc>
          <w:tcPr>
            <w:tcW w:w="533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1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Мендеева Аида</w:t>
            </w:r>
          </w:p>
        </w:tc>
        <w:tc>
          <w:tcPr>
            <w:tcW w:w="2410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Завертяева И.В.</w:t>
            </w:r>
          </w:p>
        </w:tc>
        <w:tc>
          <w:tcPr>
            <w:tcW w:w="3977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Региональный тур Национального конкурса произношения английских слов «Kazakhstan Spelling Bee 2020»</w:t>
            </w:r>
          </w:p>
        </w:tc>
        <w:tc>
          <w:tcPr>
            <w:tcW w:w="2400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Посольство</w:t>
            </w: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 xml:space="preserve"> США среди студентов казахстанских университетов и колледжей в Американском уголке ОУНБ им. С.Муканова</w:t>
            </w:r>
          </w:p>
        </w:tc>
        <w:tc>
          <w:tcPr>
            <w:tcW w:w="1898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3956">
              <w:rPr>
                <w:rFonts w:ascii="Times New Roman" w:hAnsi="Times New Roman"/>
                <w:bCs/>
                <w:sz w:val="24"/>
                <w:szCs w:val="24"/>
              </w:rPr>
              <w:t>диплом 1 степени</w:t>
            </w:r>
          </w:p>
        </w:tc>
        <w:tc>
          <w:tcPr>
            <w:tcW w:w="1339" w:type="dxa"/>
          </w:tcPr>
          <w:p w:rsidR="001614A1" w:rsidRPr="006310D1" w:rsidRDefault="001614A1" w:rsidP="008914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614A1" w:rsidRPr="006310D1" w:rsidTr="006310D1">
        <w:trPr>
          <w:trHeight w:val="284"/>
          <w:jc w:val="center"/>
        </w:trPr>
        <w:tc>
          <w:tcPr>
            <w:tcW w:w="533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61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Кондратьева Алина</w:t>
            </w:r>
          </w:p>
        </w:tc>
        <w:tc>
          <w:tcPr>
            <w:tcW w:w="2410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Завертяева И.В.</w:t>
            </w:r>
          </w:p>
        </w:tc>
        <w:tc>
          <w:tcPr>
            <w:tcW w:w="3977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Региональный Чемпионат профессионального мастерства «WorldSkills Kazakhstan» среди студентов Северо-Казахстанской области по компетенции «Преподавание в начальных классах»</w:t>
            </w:r>
          </w:p>
        </w:tc>
        <w:tc>
          <w:tcPr>
            <w:tcW w:w="2400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КГКП «Высший колледж имени Магжана Жумабаева», г. Петропавловск</w:t>
            </w:r>
          </w:p>
        </w:tc>
        <w:tc>
          <w:tcPr>
            <w:tcW w:w="1898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Областной </w:t>
            </w:r>
          </w:p>
        </w:tc>
        <w:tc>
          <w:tcPr>
            <w:tcW w:w="1467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диплом 3 степени победителя</w:t>
            </w:r>
          </w:p>
        </w:tc>
        <w:tc>
          <w:tcPr>
            <w:tcW w:w="1339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</w:tbl>
    <w:p w:rsidR="001614A1" w:rsidRPr="00890B17" w:rsidRDefault="001614A1" w:rsidP="008D392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Pr="00890B17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1A6AA2">
      <w:pPr>
        <w:pStyle w:val="NoSpacing"/>
        <w:ind w:left="1495"/>
        <w:jc w:val="center"/>
        <w:rPr>
          <w:rFonts w:ascii="Times New Roman" w:hAnsi="Times New Roman"/>
          <w:b/>
          <w:sz w:val="28"/>
          <w:szCs w:val="28"/>
        </w:rPr>
      </w:pPr>
      <w:r w:rsidRPr="00C94140">
        <w:rPr>
          <w:rFonts w:ascii="Times New Roman" w:hAnsi="Times New Roman"/>
          <w:b/>
          <w:sz w:val="28"/>
          <w:szCs w:val="28"/>
        </w:rPr>
        <w:t>БАСЫЛЫМДАРДЫҢ, БАСПА БАСЫЛЫМДАРЫНЫҢ ТІЗБЕСІ</w:t>
      </w:r>
    </w:p>
    <w:p w:rsidR="001614A1" w:rsidRDefault="001614A1" w:rsidP="001A6AA2">
      <w:pPr>
        <w:pStyle w:val="NoSpacing"/>
        <w:ind w:left="1495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/ </w:t>
      </w:r>
    </w:p>
    <w:p w:rsidR="001614A1" w:rsidRPr="00F766C9" w:rsidRDefault="001614A1" w:rsidP="001A6AA2">
      <w:pPr>
        <w:pStyle w:val="NoSpacing"/>
        <w:ind w:left="1495"/>
        <w:jc w:val="center"/>
        <w:rPr>
          <w:rFonts w:ascii="Times New Roman" w:hAnsi="Times New Roman"/>
          <w:b/>
          <w:sz w:val="28"/>
          <w:szCs w:val="28"/>
        </w:rPr>
      </w:pPr>
      <w:r w:rsidRPr="00F766C9">
        <w:rPr>
          <w:rFonts w:ascii="Times New Roman" w:hAnsi="Times New Roman"/>
          <w:b/>
          <w:sz w:val="28"/>
          <w:szCs w:val="28"/>
        </w:rPr>
        <w:t>ПЕРЕЧЕНЬ ПУБЛИКАЦИЙ, ПЕЧАТНЫХ ИЗДАНИЙ</w:t>
      </w:r>
    </w:p>
    <w:p w:rsidR="001614A1" w:rsidRPr="00890B17" w:rsidRDefault="001614A1" w:rsidP="00355978">
      <w:pPr>
        <w:pStyle w:val="NoSpacing"/>
        <w:ind w:left="1495"/>
        <w:jc w:val="center"/>
        <w:rPr>
          <w:rFonts w:ascii="Times New Roman" w:hAnsi="Times New Roman"/>
          <w:b/>
          <w:sz w:val="28"/>
          <w:szCs w:val="28"/>
        </w:rPr>
      </w:pPr>
      <w:r w:rsidRPr="00404BB4">
        <w:rPr>
          <w:rFonts w:ascii="Times New Roman" w:hAnsi="Times New Roman"/>
          <w:b/>
          <w:sz w:val="28"/>
          <w:szCs w:val="28"/>
        </w:rPr>
        <w:t xml:space="preserve"> </w:t>
      </w:r>
      <w:r w:rsidRPr="00890B17">
        <w:rPr>
          <w:rFonts w:ascii="Times New Roman" w:hAnsi="Times New Roman"/>
          <w:b/>
          <w:sz w:val="28"/>
          <w:szCs w:val="28"/>
        </w:rPr>
        <w:t>(</w:t>
      </w:r>
      <w:r w:rsidRPr="00890B17">
        <w:rPr>
          <w:rFonts w:ascii="Times New Roman" w:hAnsi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/>
          <w:b/>
          <w:sz w:val="28"/>
          <w:szCs w:val="28"/>
        </w:rPr>
        <w:t>)</w:t>
      </w:r>
    </w:p>
    <w:p w:rsidR="001614A1" w:rsidRPr="00890B17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17"/>
        <w:gridCol w:w="5918"/>
        <w:gridCol w:w="6324"/>
        <w:gridCol w:w="2752"/>
      </w:tblGrid>
      <w:tr w:rsidR="001614A1" w:rsidRPr="006310D1" w:rsidTr="006310D1">
        <w:trPr>
          <w:trHeight w:val="504"/>
        </w:trPr>
        <w:tc>
          <w:tcPr>
            <w:tcW w:w="54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 р/р/</w:t>
            </w:r>
          </w:p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1614A1" w:rsidRPr="006310D1" w:rsidTr="00891421">
        <w:trPr>
          <w:trHeight w:val="538"/>
        </w:trPr>
        <w:tc>
          <w:tcPr>
            <w:tcW w:w="54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10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</w:tcPr>
          <w:p w:rsidR="001614A1" w:rsidRPr="006310D1" w:rsidRDefault="001614A1" w:rsidP="00C9489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91421">
              <w:rPr>
                <w:rFonts w:ascii="Times New Roman" w:hAnsi="Times New Roman"/>
                <w:bCs/>
                <w:sz w:val="24"/>
                <w:szCs w:val="24"/>
              </w:rPr>
              <w:t>«Проблемные методы в обучении иностранным языкам»</w:t>
            </w:r>
          </w:p>
        </w:tc>
        <w:tc>
          <w:tcPr>
            <w:tcW w:w="6324" w:type="dxa"/>
          </w:tcPr>
          <w:p w:rsidR="001614A1" w:rsidRPr="006310D1" w:rsidRDefault="001614A1" w:rsidP="00C9489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r w:rsidRPr="00891421">
              <w:rPr>
                <w:rFonts w:ascii="Times New Roman" w:hAnsi="Times New Roman"/>
                <w:bCs/>
                <w:sz w:val="24"/>
                <w:szCs w:val="24"/>
              </w:rPr>
              <w:t xml:space="preserve">Коллеги», педагогический журнал Казахстана  </w:t>
            </w:r>
            <w:hyperlink r:id="rId10" w:history="1">
              <w:r w:rsidRPr="00891421">
                <w:rPr>
                  <w:rStyle w:val="Hyperlink"/>
                  <w:rFonts w:ascii="Times New Roman" w:hAnsi="Times New Roman"/>
                  <w:bCs/>
                  <w:sz w:val="24"/>
                  <w:szCs w:val="24"/>
                </w:rPr>
                <w:t>http://collegy.ucoz.ru/publ/95-1-0-24828</w:t>
              </w:r>
            </w:hyperlink>
          </w:p>
        </w:tc>
        <w:tc>
          <w:tcPr>
            <w:tcW w:w="2752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614A1" w:rsidRPr="00891421" w:rsidTr="006310D1">
        <w:trPr>
          <w:trHeight w:val="261"/>
        </w:trPr>
        <w:tc>
          <w:tcPr>
            <w:tcW w:w="54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10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</w:tcPr>
          <w:p w:rsidR="001614A1" w:rsidRPr="00891421" w:rsidRDefault="001614A1" w:rsidP="00C94895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142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«Planning an English lesson in the context of updating content of education»</w:t>
            </w:r>
          </w:p>
        </w:tc>
        <w:tc>
          <w:tcPr>
            <w:tcW w:w="6324" w:type="dxa"/>
          </w:tcPr>
          <w:p w:rsidR="001614A1" w:rsidRPr="00891421" w:rsidRDefault="001614A1" w:rsidP="00C94895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1421">
              <w:rPr>
                <w:rFonts w:ascii="Times New Roman" w:hAnsi="Times New Roman"/>
                <w:bCs/>
                <w:sz w:val="24"/>
                <w:szCs w:val="24"/>
              </w:rPr>
              <w:t>Международная научно-практическая конференция «Развитие современного образования: традиции и инновации», посвященная 100-летию Высшего колледжа имени Магжана Жумабаева</w:t>
            </w:r>
          </w:p>
        </w:tc>
        <w:tc>
          <w:tcPr>
            <w:tcW w:w="2752" w:type="dxa"/>
          </w:tcPr>
          <w:p w:rsidR="001614A1" w:rsidRPr="0089142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614A1" w:rsidRPr="006310D1" w:rsidTr="006310D1">
        <w:trPr>
          <w:trHeight w:val="243"/>
        </w:trPr>
        <w:tc>
          <w:tcPr>
            <w:tcW w:w="54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10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</w:tcPr>
          <w:p w:rsidR="001614A1" w:rsidRPr="006310D1" w:rsidRDefault="001614A1" w:rsidP="00C9489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91421">
              <w:rPr>
                <w:rFonts w:ascii="Times New Roman" w:hAnsi="Times New Roman"/>
                <w:bCs/>
                <w:sz w:val="24"/>
                <w:szCs w:val="24"/>
              </w:rPr>
              <w:t>«Роль культурных концептов в процессе интерпретации художественного текста»</w:t>
            </w:r>
          </w:p>
        </w:tc>
        <w:tc>
          <w:tcPr>
            <w:tcW w:w="6324" w:type="dxa"/>
          </w:tcPr>
          <w:p w:rsidR="001614A1" w:rsidRPr="006310D1" w:rsidRDefault="001614A1" w:rsidP="00C9489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91421">
              <w:rPr>
                <w:rFonts w:ascii="Times New Roman" w:hAnsi="Times New Roman"/>
                <w:bCs/>
                <w:sz w:val="24"/>
                <w:szCs w:val="24"/>
              </w:rPr>
              <w:t xml:space="preserve">«Коллеги», педагогический журнал Казахстана   </w:t>
            </w:r>
            <w:hyperlink r:id="rId11" w:history="1">
              <w:r w:rsidRPr="00891421">
                <w:rPr>
                  <w:rStyle w:val="Hyperlink"/>
                  <w:rFonts w:ascii="Times New Roman" w:hAnsi="Times New Roman"/>
                  <w:bCs/>
                  <w:sz w:val="24"/>
                  <w:szCs w:val="24"/>
                </w:rPr>
                <w:t>http://collegy.ucoz.ru/publ/32-1-0-25028</w:t>
              </w:r>
            </w:hyperlink>
          </w:p>
        </w:tc>
        <w:tc>
          <w:tcPr>
            <w:tcW w:w="2752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614A1" w:rsidRPr="006310D1" w:rsidTr="006310D1">
        <w:trPr>
          <w:trHeight w:val="243"/>
        </w:trPr>
        <w:tc>
          <w:tcPr>
            <w:tcW w:w="54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18" w:type="dxa"/>
          </w:tcPr>
          <w:p w:rsidR="001614A1" w:rsidRPr="00891421" w:rsidRDefault="001614A1" w:rsidP="00C94895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«Формирование культуры толерантности на уроках иностранного языка»</w:t>
            </w:r>
          </w:p>
        </w:tc>
        <w:tc>
          <w:tcPr>
            <w:tcW w:w="6324" w:type="dxa"/>
          </w:tcPr>
          <w:p w:rsidR="001614A1" w:rsidRPr="00C94895" w:rsidRDefault="001614A1" w:rsidP="00C94895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 w:rsidRPr="00C94895">
              <w:rPr>
                <w:rFonts w:ascii="Times New Roman" w:hAnsi="Times New Roman"/>
                <w:bCs/>
                <w:sz w:val="24"/>
                <w:szCs w:val="24"/>
              </w:rPr>
              <w:t>Республиканск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ая</w:t>
            </w:r>
            <w:r w:rsidRPr="00C94895">
              <w:rPr>
                <w:rFonts w:ascii="Times New Roman" w:hAnsi="Times New Roman"/>
                <w:bCs/>
                <w:sz w:val="24"/>
                <w:szCs w:val="24"/>
              </w:rPr>
              <w:t xml:space="preserve"> научно-практическ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ая</w:t>
            </w:r>
            <w:r w:rsidRPr="00C94895">
              <w:rPr>
                <w:rFonts w:ascii="Times New Roman" w:hAnsi="Times New Roman"/>
                <w:bCs/>
                <w:sz w:val="24"/>
                <w:szCs w:val="24"/>
              </w:rPr>
              <w:t xml:space="preserve"> конференци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 w:rsidRPr="00C94895">
              <w:rPr>
                <w:rFonts w:ascii="Times New Roman" w:hAnsi="Times New Roman"/>
                <w:bCs/>
                <w:sz w:val="24"/>
                <w:szCs w:val="24"/>
              </w:rPr>
              <w:t xml:space="preserve"> на тему «Наследие великих: новые возможности развития  современного  образования», посвященную 150-летию А. Байтурсынова и 125-летию  М. Ауэзова.</w:t>
            </w:r>
          </w:p>
        </w:tc>
        <w:tc>
          <w:tcPr>
            <w:tcW w:w="2752" w:type="dxa"/>
          </w:tcPr>
          <w:p w:rsidR="001614A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</w:tr>
    </w:tbl>
    <w:p w:rsidR="001614A1" w:rsidRDefault="001614A1" w:rsidP="000C355E">
      <w:pPr>
        <w:pStyle w:val="NoSpacing"/>
        <w:jc w:val="center"/>
        <w:rPr>
          <w:rFonts w:ascii="Times New Roman" w:hAnsi="Times New Roman"/>
          <w:bCs/>
          <w:sz w:val="28"/>
          <w:szCs w:val="28"/>
        </w:rPr>
      </w:pPr>
    </w:p>
    <w:p w:rsidR="001614A1" w:rsidRPr="00891421" w:rsidRDefault="001614A1" w:rsidP="00891421">
      <w:pPr>
        <w:pStyle w:val="NoSpacing"/>
        <w:rPr>
          <w:rFonts w:ascii="Times New Roman" w:hAnsi="Times New Roman"/>
          <w:bCs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</w:t>
      </w:r>
    </w:p>
    <w:p w:rsidR="001614A1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404BB4">
        <w:rPr>
          <w:rFonts w:ascii="Times New Roman" w:hAnsi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</w:t>
      </w:r>
    </w:p>
    <w:p w:rsidR="001614A1" w:rsidRPr="00890B17" w:rsidRDefault="001614A1" w:rsidP="000C3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890B17">
        <w:rPr>
          <w:rFonts w:ascii="Times New Roman" w:hAnsi="Times New Roman"/>
          <w:b/>
          <w:sz w:val="28"/>
          <w:szCs w:val="28"/>
        </w:rPr>
        <w:t xml:space="preserve">Перечень методических разработок </w:t>
      </w:r>
    </w:p>
    <w:p w:rsidR="001614A1" w:rsidRDefault="001614A1" w:rsidP="000C355E">
      <w:pPr>
        <w:pStyle w:val="NoSpacing"/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1614A1" w:rsidRDefault="001614A1" w:rsidP="000C355E">
      <w:pPr>
        <w:pStyle w:val="NoSpacing"/>
        <w:jc w:val="center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1544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94"/>
        <w:gridCol w:w="2701"/>
        <w:gridCol w:w="3940"/>
        <w:gridCol w:w="2680"/>
        <w:gridCol w:w="1734"/>
      </w:tblGrid>
      <w:tr w:rsidR="001614A1" w:rsidRPr="006310D1" w:rsidTr="006310D1">
        <w:trPr>
          <w:trHeight w:val="568"/>
        </w:trPr>
        <w:tc>
          <w:tcPr>
            <w:tcW w:w="4394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6310D1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6310D1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Pr="006310D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Pr="006310D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6310D1"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Pr="006310D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1614A1" w:rsidRPr="006310D1" w:rsidTr="006310D1">
        <w:trPr>
          <w:trHeight w:val="869"/>
        </w:trPr>
        <w:tc>
          <w:tcPr>
            <w:tcW w:w="4394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«Профессиональный иностранный язык» (специальность 0501000 - Социальная работа)</w:t>
            </w:r>
          </w:p>
        </w:tc>
        <w:tc>
          <w:tcPr>
            <w:tcW w:w="2701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Профессиональный иностранный язык</w:t>
            </w:r>
          </w:p>
        </w:tc>
        <w:tc>
          <w:tcPr>
            <w:tcW w:w="394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Учебно-методический комплекс дисциплины</w:t>
            </w:r>
          </w:p>
        </w:tc>
        <w:tc>
          <w:tcPr>
            <w:tcW w:w="2680" w:type="dxa"/>
          </w:tcPr>
          <w:p w:rsidR="001614A1" w:rsidRPr="006310D1" w:rsidRDefault="001614A1" w:rsidP="00C9489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УДК 371.3 ББК 74.202.5 П 75</w:t>
            </w:r>
          </w:p>
        </w:tc>
        <w:tc>
          <w:tcPr>
            <w:tcW w:w="1734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2020</w:t>
            </w:r>
          </w:p>
        </w:tc>
      </w:tr>
      <w:tr w:rsidR="001614A1" w:rsidRPr="006310D1" w:rsidTr="006310D1">
        <w:trPr>
          <w:trHeight w:val="284"/>
        </w:trPr>
        <w:tc>
          <w:tcPr>
            <w:tcW w:w="4394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«Спецификация суммативного оценивания на уроке иностранного языка в 5 классе»</w:t>
            </w:r>
          </w:p>
        </w:tc>
        <w:tc>
          <w:tcPr>
            <w:tcW w:w="2701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Методика обучения иностранному языку</w:t>
            </w:r>
          </w:p>
        </w:tc>
        <w:tc>
          <w:tcPr>
            <w:tcW w:w="394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Методические рекомендации</w:t>
            </w:r>
          </w:p>
        </w:tc>
        <w:tc>
          <w:tcPr>
            <w:tcW w:w="2680" w:type="dxa"/>
          </w:tcPr>
          <w:p w:rsidR="001614A1" w:rsidRPr="006310D1" w:rsidRDefault="001614A1" w:rsidP="006310D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УДК 371.3 ББК 74.202.5 С 64</w:t>
            </w:r>
          </w:p>
        </w:tc>
        <w:tc>
          <w:tcPr>
            <w:tcW w:w="1734" w:type="dxa"/>
          </w:tcPr>
          <w:p w:rsidR="001614A1" w:rsidRPr="006310D1" w:rsidRDefault="001614A1" w:rsidP="006310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2021</w:t>
            </w:r>
          </w:p>
        </w:tc>
      </w:tr>
    </w:tbl>
    <w:p w:rsidR="001614A1" w:rsidRDefault="001614A1" w:rsidP="000C355E">
      <w:pPr>
        <w:pStyle w:val="NoSpacing"/>
        <w:jc w:val="center"/>
        <w:rPr>
          <w:rFonts w:ascii="Times New Roman" w:hAnsi="Times New Roman"/>
          <w:bCs/>
          <w:i/>
          <w:iCs/>
          <w:sz w:val="28"/>
          <w:szCs w:val="28"/>
        </w:rPr>
      </w:pPr>
    </w:p>
    <w:p w:rsidR="001614A1" w:rsidRPr="00890B17" w:rsidRDefault="001614A1" w:rsidP="008B42D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1614A1" w:rsidRPr="00890B17" w:rsidRDefault="001614A1" w:rsidP="000C355E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0C355E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1614A1" w:rsidRPr="00890B17" w:rsidRDefault="001614A1" w:rsidP="00B73DFB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sectPr w:rsidR="001614A1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4A1" w:rsidRDefault="001614A1" w:rsidP="00C967D8">
      <w:pPr>
        <w:spacing w:after="0" w:line="240" w:lineRule="auto"/>
      </w:pPr>
      <w:r>
        <w:separator/>
      </w:r>
    </w:p>
  </w:endnote>
  <w:endnote w:type="continuationSeparator" w:id="0">
    <w:p w:rsidR="001614A1" w:rsidRDefault="001614A1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4A1" w:rsidRDefault="001614A1" w:rsidP="00C967D8">
      <w:pPr>
        <w:spacing w:after="0" w:line="240" w:lineRule="auto"/>
      </w:pPr>
      <w:r>
        <w:separator/>
      </w:r>
    </w:p>
  </w:footnote>
  <w:footnote w:type="continuationSeparator" w:id="0">
    <w:p w:rsidR="001614A1" w:rsidRDefault="001614A1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6228C"/>
    <w:multiLevelType w:val="hybridMultilevel"/>
    <w:tmpl w:val="7FEE71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5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47D62327"/>
    <w:multiLevelType w:val="hybridMultilevel"/>
    <w:tmpl w:val="83D40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DFB"/>
    <w:rsid w:val="0003403D"/>
    <w:rsid w:val="000758C2"/>
    <w:rsid w:val="000C355E"/>
    <w:rsid w:val="00117088"/>
    <w:rsid w:val="00151E44"/>
    <w:rsid w:val="001614A1"/>
    <w:rsid w:val="001671A6"/>
    <w:rsid w:val="00172731"/>
    <w:rsid w:val="001A6AA2"/>
    <w:rsid w:val="001C6B45"/>
    <w:rsid w:val="001E3F20"/>
    <w:rsid w:val="0022570A"/>
    <w:rsid w:val="002513CD"/>
    <w:rsid w:val="002E5C29"/>
    <w:rsid w:val="003010F6"/>
    <w:rsid w:val="00355978"/>
    <w:rsid w:val="00380A6C"/>
    <w:rsid w:val="003E44C7"/>
    <w:rsid w:val="00404BB4"/>
    <w:rsid w:val="004C6224"/>
    <w:rsid w:val="004D08F0"/>
    <w:rsid w:val="004E334A"/>
    <w:rsid w:val="004F287F"/>
    <w:rsid w:val="005309A8"/>
    <w:rsid w:val="00584976"/>
    <w:rsid w:val="005C5447"/>
    <w:rsid w:val="006310D1"/>
    <w:rsid w:val="0066123B"/>
    <w:rsid w:val="006A02D1"/>
    <w:rsid w:val="007938A5"/>
    <w:rsid w:val="007C4A80"/>
    <w:rsid w:val="007F2783"/>
    <w:rsid w:val="0082479A"/>
    <w:rsid w:val="008754A1"/>
    <w:rsid w:val="00890B17"/>
    <w:rsid w:val="00891421"/>
    <w:rsid w:val="008B42D9"/>
    <w:rsid w:val="008D3925"/>
    <w:rsid w:val="0091374B"/>
    <w:rsid w:val="00940564"/>
    <w:rsid w:val="00952A2E"/>
    <w:rsid w:val="00966688"/>
    <w:rsid w:val="00967F44"/>
    <w:rsid w:val="00981B14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4895"/>
    <w:rsid w:val="00C967D8"/>
    <w:rsid w:val="00CA761B"/>
    <w:rsid w:val="00D9202D"/>
    <w:rsid w:val="00DB0AC3"/>
    <w:rsid w:val="00DB44FB"/>
    <w:rsid w:val="00DD2F2E"/>
    <w:rsid w:val="00DD5DF2"/>
    <w:rsid w:val="00DE3FAD"/>
    <w:rsid w:val="00E072A1"/>
    <w:rsid w:val="00E417EC"/>
    <w:rsid w:val="00E6049F"/>
    <w:rsid w:val="00E77727"/>
    <w:rsid w:val="00E8233D"/>
    <w:rsid w:val="00EC3956"/>
    <w:rsid w:val="00EF3099"/>
    <w:rsid w:val="00F22D13"/>
    <w:rsid w:val="00F459C7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F4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link w:val="NoSpacingChar"/>
    <w:uiPriority w:val="99"/>
    <w:qFormat/>
    <w:rsid w:val="00B73DFB"/>
    <w:rPr>
      <w:lang w:eastAsia="en-US"/>
    </w:rPr>
  </w:style>
  <w:style w:type="paragraph" w:styleId="ListParagraph">
    <w:name w:val="List Paragraph"/>
    <w:basedOn w:val="Normal"/>
    <w:uiPriority w:val="99"/>
    <w:qFormat/>
    <w:rsid w:val="00B73DFB"/>
    <w:pPr>
      <w:ind w:left="720"/>
      <w:contextualSpacing/>
    </w:pPr>
  </w:style>
  <w:style w:type="table" w:styleId="TableGrid">
    <w:name w:val="Table Grid"/>
    <w:basedOn w:val="TableNormal"/>
    <w:uiPriority w:val="99"/>
    <w:rsid w:val="00B73DF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3DF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99"/>
    <w:locked/>
    <w:rsid w:val="00E77727"/>
    <w:rPr>
      <w:sz w:val="22"/>
      <w:lang w:val="ru-RU" w:eastAsia="en-US"/>
    </w:rPr>
  </w:style>
  <w:style w:type="character" w:styleId="Hyperlink">
    <w:name w:val="Hyperlink"/>
    <w:basedOn w:val="DefaultParagraphFont"/>
    <w:uiPriority w:val="99"/>
    <w:semiHidden/>
    <w:rsid w:val="00DE3FAD"/>
    <w:rPr>
      <w:rFonts w:cs="Times New Roman"/>
      <w:color w:val="0000FF"/>
      <w:u w:val="single"/>
    </w:rPr>
  </w:style>
  <w:style w:type="table" w:customStyle="1" w:styleId="1">
    <w:name w:val="Сетка таблицы1"/>
    <w:uiPriority w:val="99"/>
    <w:rsid w:val="00DE3FA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967D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967D8"/>
    <w:rPr>
      <w:rFonts w:cs="Times New Roman"/>
    </w:rPr>
  </w:style>
  <w:style w:type="table" w:customStyle="1" w:styleId="2">
    <w:name w:val="Сетка таблицы2"/>
    <w:uiPriority w:val="99"/>
    <w:rsid w:val="00C967D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uiPriority w:val="99"/>
    <w:rsid w:val="0082479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uiPriority w:val="99"/>
    <w:rsid w:val="0082479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uiPriority w:val="99"/>
    <w:rsid w:val="0082479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uiPriority w:val="99"/>
    <w:rsid w:val="001A6AA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uiPriority w:val="99"/>
    <w:rsid w:val="001A6AA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uiPriority w:val="99"/>
    <w:rsid w:val="003010F6"/>
    <w:pPr>
      <w:spacing w:after="0" w:line="360" w:lineRule="auto"/>
      <w:ind w:left="1134" w:right="1134" w:firstLine="510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3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ina_espanola@mail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llegy.ucoz.ru/publ/32-1-0-2502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ollegy.ucoz.ru/publ/95-1-0-248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shkol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153</TotalTime>
  <Pages>11</Pages>
  <Words>1750</Words>
  <Characters>9975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Davidova</dc:creator>
  <cp:keywords/>
  <dc:description/>
  <cp:lastModifiedBy>Ира</cp:lastModifiedBy>
  <cp:revision>16</cp:revision>
  <cp:lastPrinted>2022-11-07T04:09:00Z</cp:lastPrinted>
  <dcterms:created xsi:type="dcterms:W3CDTF">2022-10-21T10:25:00Z</dcterms:created>
  <dcterms:modified xsi:type="dcterms:W3CDTF">2022-11-13T23:15:00Z</dcterms:modified>
</cp:coreProperties>
</file>