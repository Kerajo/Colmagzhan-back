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E67" w:rsidRDefault="00775E67" w:rsidP="002D1E64">
      <w:pPr>
        <w:jc w:val="center"/>
        <w:rPr>
          <w:lang w:val="kk-KZ"/>
        </w:rPr>
      </w:pPr>
      <w:r>
        <w:rPr>
          <w:lang w:val="kk-KZ"/>
        </w:rPr>
        <w:t xml:space="preserve">Қазақстан Республикасы </w:t>
      </w:r>
      <w:r>
        <w:t>Б</w:t>
      </w:r>
      <w:r>
        <w:rPr>
          <w:lang w:val="kk-KZ"/>
        </w:rPr>
        <w:t>ілім және ғылым министрлігі</w:t>
      </w:r>
    </w:p>
    <w:p w:rsidR="00775E67" w:rsidRDefault="00775E67" w:rsidP="002D1E64">
      <w:pPr>
        <w:jc w:val="center"/>
        <w:rPr>
          <w:lang w:val="kk-KZ"/>
        </w:rPr>
      </w:pPr>
      <w:r>
        <w:t>Министерство образования и науки Республики Казахстан</w:t>
      </w:r>
    </w:p>
    <w:p w:rsidR="00775E67" w:rsidRDefault="00775E67" w:rsidP="002D1E64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775E67" w:rsidRPr="00FB357B" w:rsidRDefault="00775E67" w:rsidP="002D1E64">
      <w:pPr>
        <w:jc w:val="center"/>
      </w:pPr>
      <w:r>
        <w:t>Высший колледж имени Магжана Жумабаева</w:t>
      </w:r>
    </w:p>
    <w:p w:rsidR="00775E67" w:rsidRPr="00D6341E" w:rsidRDefault="00775E67" w:rsidP="00BE40E6">
      <w:pPr>
        <w:jc w:val="center"/>
        <w:rPr>
          <w:b/>
          <w:bCs/>
          <w:i/>
          <w:iCs/>
          <w:sz w:val="32"/>
          <w:szCs w:val="32"/>
        </w:rPr>
      </w:pPr>
    </w:p>
    <w:p w:rsidR="00775E67" w:rsidRDefault="00775E67" w:rsidP="00BE40E6">
      <w:pPr>
        <w:rPr>
          <w:b/>
          <w:bCs/>
          <w:i/>
          <w:iCs/>
          <w:sz w:val="52"/>
          <w:szCs w:val="52"/>
        </w:rPr>
      </w:pPr>
    </w:p>
    <w:p w:rsidR="00775E67" w:rsidRPr="0059707D" w:rsidRDefault="00775E67" w:rsidP="0059707D">
      <w:pPr>
        <w:jc w:val="both"/>
        <w:rPr>
          <w:b/>
        </w:rPr>
      </w:pPr>
      <w:r>
        <w:rPr>
          <w:b/>
        </w:rPr>
        <w:t xml:space="preserve">                                                                                   </w:t>
      </w:r>
      <w:r w:rsidRPr="0059707D">
        <w:rPr>
          <w:b/>
        </w:rPr>
        <w:t>УТВЕРЖДАЮ</w:t>
      </w:r>
    </w:p>
    <w:p w:rsidR="00775E67" w:rsidRPr="00FB357B" w:rsidRDefault="00775E67" w:rsidP="00E6044F">
      <w:pPr>
        <w:pStyle w:val="ListParagraph"/>
        <w:ind w:left="4989"/>
        <w:rPr>
          <w:rFonts w:ascii="Times New Roman" w:hAnsi="Times New Roman"/>
          <w:bCs/>
          <w:sz w:val="24"/>
          <w:szCs w:val="24"/>
        </w:rPr>
      </w:pPr>
      <w:r w:rsidRPr="00FB357B">
        <w:rPr>
          <w:rFonts w:ascii="Times New Roman" w:hAnsi="Times New Roman"/>
          <w:bCs/>
          <w:sz w:val="24"/>
          <w:szCs w:val="24"/>
        </w:rPr>
        <w:t>Зам</w:t>
      </w:r>
      <w:r>
        <w:rPr>
          <w:rFonts w:ascii="Times New Roman" w:hAnsi="Times New Roman"/>
          <w:bCs/>
          <w:sz w:val="24"/>
          <w:szCs w:val="24"/>
        </w:rPr>
        <w:t>.</w:t>
      </w:r>
      <w:r w:rsidRPr="00FB357B">
        <w:rPr>
          <w:rFonts w:ascii="Times New Roman" w:hAnsi="Times New Roman"/>
          <w:bCs/>
          <w:sz w:val="24"/>
          <w:szCs w:val="24"/>
        </w:rPr>
        <w:t xml:space="preserve"> директора по учебной работе колледжа______</w:t>
      </w:r>
      <w:r>
        <w:rPr>
          <w:rFonts w:ascii="Times New Roman" w:hAnsi="Times New Roman"/>
          <w:bCs/>
          <w:sz w:val="24"/>
          <w:szCs w:val="24"/>
        </w:rPr>
        <w:t>______</w:t>
      </w:r>
      <w:r w:rsidRPr="00FB357B">
        <w:rPr>
          <w:rFonts w:ascii="Times New Roman" w:hAnsi="Times New Roman"/>
          <w:bCs/>
          <w:sz w:val="24"/>
          <w:szCs w:val="24"/>
        </w:rPr>
        <w:t>Рысева Н.В</w:t>
      </w:r>
    </w:p>
    <w:p w:rsidR="00775E67" w:rsidRPr="00FB357B" w:rsidRDefault="00775E67" w:rsidP="002D1E64">
      <w:pPr>
        <w:jc w:val="both"/>
        <w:rPr>
          <w:bCs/>
        </w:rPr>
      </w:pPr>
      <w:r w:rsidRPr="00FB357B">
        <w:rPr>
          <w:bCs/>
        </w:rPr>
        <w:t xml:space="preserve">                                                                                    «2</w:t>
      </w:r>
      <w:r>
        <w:rPr>
          <w:bCs/>
        </w:rPr>
        <w:t>8</w:t>
      </w:r>
      <w:r w:rsidRPr="00FB357B">
        <w:rPr>
          <w:bCs/>
        </w:rPr>
        <w:t>» августа 20</w:t>
      </w:r>
      <w:r>
        <w:rPr>
          <w:bCs/>
        </w:rPr>
        <w:t>20</w:t>
      </w:r>
      <w:r w:rsidRPr="00FB357B">
        <w:rPr>
          <w:bCs/>
        </w:rPr>
        <w:t xml:space="preserve"> года</w:t>
      </w:r>
    </w:p>
    <w:p w:rsidR="00775E67" w:rsidRDefault="00775E67" w:rsidP="0041027E">
      <w:pPr>
        <w:pStyle w:val="ListParagraph"/>
        <w:ind w:left="4932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Pr="00BD7764" w:rsidRDefault="00775E67" w:rsidP="0041027E">
      <w:pPr>
        <w:pStyle w:val="ListParagraph"/>
        <w:ind w:left="227"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220.95pt;margin-top:1.5pt;width:257.55pt;height:88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" stroked="f" strokeweight=".5pt">
            <v:textbox>
              <w:txbxContent>
                <w:p w:rsidR="00775E67" w:rsidRDefault="00775E67" w:rsidP="0041027E">
                  <w:pPr>
                    <w:pStyle w:val="ListParagraph"/>
                    <w:ind w:left="680" w:firstLine="709"/>
                    <w:jc w:val="both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СОГЛАСОВАНО</w:t>
                  </w:r>
                </w:p>
                <w:p w:rsidR="00775E67" w:rsidRPr="00FB357B" w:rsidRDefault="00775E67" w:rsidP="002D1E64">
                  <w:pPr>
                    <w:rPr>
                      <w:bCs/>
                    </w:rPr>
                  </w:pPr>
                  <w:r>
                    <w:rPr>
                      <w:b/>
                    </w:rPr>
                    <w:t xml:space="preserve">       </w:t>
                  </w:r>
                  <w:r w:rsidRPr="00FB357B">
                    <w:rPr>
                      <w:bCs/>
                    </w:rPr>
                    <w:t>Председатель ЦМК английского, русского языков и литературы ___</w:t>
                  </w:r>
                  <w:r>
                    <w:rPr>
                      <w:bCs/>
                    </w:rPr>
                    <w:t>______ Яушева Е.Г.</w:t>
                  </w:r>
                  <w:r w:rsidRPr="00FB357B">
                    <w:rPr>
                      <w:bCs/>
                    </w:rPr>
                    <w:t xml:space="preserve">     </w:t>
                  </w:r>
                </w:p>
                <w:p w:rsidR="00775E67" w:rsidRDefault="00775E67" w:rsidP="0041027E">
                  <w:pPr>
                    <w:pStyle w:val="ListParagraph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</w:p>
                <w:p w:rsidR="00775E67" w:rsidRPr="00FB357B" w:rsidRDefault="00775E67" w:rsidP="002D1E64">
                  <w:pPr>
                    <w:pStyle w:val="ListParagraph"/>
                    <w:ind w:left="510" w:firstLine="709"/>
                    <w:jc w:val="both"/>
                    <w:rPr>
                      <w:rFonts w:ascii="Times New Roman" w:hAnsi="Times New Roman"/>
                      <w:bCs/>
                      <w:sz w:val="24"/>
                      <w:szCs w:val="24"/>
                    </w:rPr>
                  </w:pP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«2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8</w:t>
                  </w: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» августа </w:t>
                  </w:r>
                  <w:r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>2020</w:t>
                  </w:r>
                  <w:r w:rsidRPr="00FB357B">
                    <w:rPr>
                      <w:rFonts w:ascii="Times New Roman" w:hAnsi="Times New Roman"/>
                      <w:bCs/>
                      <w:sz w:val="24"/>
                      <w:szCs w:val="24"/>
                    </w:rPr>
                    <w:t xml:space="preserve"> года</w:t>
                  </w:r>
                </w:p>
                <w:p w:rsidR="00775E67" w:rsidRDefault="00775E67" w:rsidP="0041027E"/>
              </w:txbxContent>
            </v:textbox>
          </v:shape>
        </w:pict>
      </w:r>
      <w:r>
        <w:rPr>
          <w:rFonts w:ascii="Times New Roman" w:hAnsi="Times New Roman"/>
          <w:b/>
          <w:sz w:val="24"/>
          <w:szCs w:val="24"/>
        </w:rPr>
        <w:t>СОГЛАСОВАНО</w:t>
      </w:r>
    </w:p>
    <w:p w:rsidR="00775E67" w:rsidRPr="00FB357B" w:rsidRDefault="00775E67" w:rsidP="00221DF8">
      <w:pPr>
        <w:jc w:val="both"/>
        <w:rPr>
          <w:bCs/>
        </w:rPr>
      </w:pPr>
      <w:r w:rsidRPr="00FB357B">
        <w:rPr>
          <w:bCs/>
        </w:rPr>
        <w:t xml:space="preserve">Зам. директора по учебно-методической </w:t>
      </w:r>
    </w:p>
    <w:p w:rsidR="00775E67" w:rsidRPr="00FB357B" w:rsidRDefault="00775E67" w:rsidP="0041027E">
      <w:pPr>
        <w:rPr>
          <w:bCs/>
        </w:rPr>
      </w:pPr>
      <w:r w:rsidRPr="00FB357B">
        <w:rPr>
          <w:bCs/>
        </w:rPr>
        <w:t>работе_______</w:t>
      </w:r>
      <w:r>
        <w:rPr>
          <w:bCs/>
        </w:rPr>
        <w:t>____</w:t>
      </w:r>
      <w:r w:rsidRPr="00FB357B">
        <w:rPr>
          <w:bCs/>
        </w:rPr>
        <w:t>Иманкулова А.С.</w:t>
      </w:r>
    </w:p>
    <w:p w:rsidR="00775E67" w:rsidRDefault="00775E67" w:rsidP="0041027E">
      <w:pPr>
        <w:jc w:val="both"/>
        <w:rPr>
          <w:bCs/>
        </w:rPr>
      </w:pPr>
    </w:p>
    <w:p w:rsidR="00775E67" w:rsidRPr="00FB357B" w:rsidRDefault="00775E67" w:rsidP="002D1E64">
      <w:pPr>
        <w:jc w:val="both"/>
        <w:rPr>
          <w:bCs/>
        </w:rPr>
      </w:pPr>
      <w:r>
        <w:rPr>
          <w:bCs/>
        </w:rPr>
        <w:t xml:space="preserve">                </w:t>
      </w:r>
      <w:r w:rsidRPr="00FB357B">
        <w:rPr>
          <w:bCs/>
        </w:rPr>
        <w:t>«2</w:t>
      </w:r>
      <w:r>
        <w:rPr>
          <w:bCs/>
        </w:rPr>
        <w:t>8</w:t>
      </w:r>
      <w:r w:rsidRPr="00FB357B">
        <w:rPr>
          <w:bCs/>
        </w:rPr>
        <w:t xml:space="preserve">» августа </w:t>
      </w:r>
      <w:r>
        <w:rPr>
          <w:bCs/>
        </w:rPr>
        <w:t>2020</w:t>
      </w:r>
      <w:r w:rsidRPr="00FB357B">
        <w:rPr>
          <w:bCs/>
        </w:rPr>
        <w:t xml:space="preserve"> года</w:t>
      </w:r>
    </w:p>
    <w:p w:rsidR="00775E67" w:rsidRPr="00FB357B" w:rsidRDefault="00775E67" w:rsidP="00FB357B">
      <w:pPr>
        <w:pStyle w:val="ListParagraph"/>
        <w:tabs>
          <w:tab w:val="left" w:pos="1815"/>
        </w:tabs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FB357B">
        <w:rPr>
          <w:rFonts w:ascii="Times New Roman" w:hAnsi="Times New Roman"/>
          <w:bCs/>
          <w:sz w:val="24"/>
          <w:szCs w:val="24"/>
        </w:rPr>
        <w:tab/>
      </w:r>
    </w:p>
    <w:p w:rsidR="00775E67" w:rsidRPr="00FB357B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sz w:val="24"/>
          <w:szCs w:val="24"/>
        </w:rPr>
      </w:pPr>
    </w:p>
    <w:p w:rsidR="00775E67" w:rsidRDefault="00775E67" w:rsidP="006F68BF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 xml:space="preserve">                                          Преподаватель</w:t>
      </w:r>
      <w:r>
        <w:rPr>
          <w:rFonts w:ascii="Times New Roman" w:hAnsi="Times New Roman"/>
          <w:bCs/>
          <w:sz w:val="24"/>
          <w:szCs w:val="24"/>
        </w:rPr>
        <w:t>-наставник</w:t>
      </w:r>
      <w:r w:rsidRPr="00221DF8">
        <w:rPr>
          <w:rFonts w:ascii="Times New Roman" w:hAnsi="Times New Roman"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>_____________ Завертяева И.В.</w:t>
      </w:r>
      <w:r w:rsidRPr="00221DF8">
        <w:rPr>
          <w:rFonts w:ascii="Times New Roman" w:hAnsi="Times New Roman"/>
          <w:bCs/>
          <w:sz w:val="24"/>
          <w:szCs w:val="24"/>
        </w:rPr>
        <w:t xml:space="preserve"> </w:t>
      </w:r>
    </w:p>
    <w:p w:rsidR="00775E67" w:rsidRDefault="00775E67" w:rsidP="006F68BF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</w:t>
      </w:r>
    </w:p>
    <w:p w:rsidR="00775E67" w:rsidRPr="00221DF8" w:rsidRDefault="00775E67" w:rsidP="002D1E64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Молодой специалист: _____________ Шаймерденова З.К.</w:t>
      </w: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>Рассмотрено и одобрено на заседании</w:t>
      </w:r>
    </w:p>
    <w:p w:rsidR="00775E67" w:rsidRPr="00221DF8" w:rsidRDefault="00775E67" w:rsidP="0041027E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ЦМК </w:t>
      </w:r>
      <w:r w:rsidRPr="00221DF8">
        <w:rPr>
          <w:rFonts w:ascii="Times New Roman" w:hAnsi="Times New Roman"/>
          <w:bCs/>
          <w:sz w:val="24"/>
          <w:szCs w:val="24"/>
        </w:rPr>
        <w:t>английского, русского языков и литературы</w:t>
      </w:r>
    </w:p>
    <w:p w:rsidR="00775E67" w:rsidRPr="00221DF8" w:rsidRDefault="00775E67" w:rsidP="002D1E64">
      <w:pPr>
        <w:pStyle w:val="ListParagraph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>Протокол №  1 от  «2</w:t>
      </w:r>
      <w:r>
        <w:rPr>
          <w:rFonts w:ascii="Times New Roman" w:hAnsi="Times New Roman"/>
          <w:bCs/>
          <w:sz w:val="24"/>
          <w:szCs w:val="24"/>
        </w:rPr>
        <w:t>7</w:t>
      </w:r>
      <w:r w:rsidRPr="00221DF8">
        <w:rPr>
          <w:rFonts w:ascii="Times New Roman" w:hAnsi="Times New Roman"/>
          <w:bCs/>
          <w:sz w:val="24"/>
          <w:szCs w:val="24"/>
        </w:rPr>
        <w:t xml:space="preserve">» августа </w:t>
      </w:r>
      <w:r>
        <w:rPr>
          <w:rFonts w:ascii="Times New Roman" w:hAnsi="Times New Roman"/>
          <w:bCs/>
          <w:sz w:val="24"/>
          <w:szCs w:val="24"/>
        </w:rPr>
        <w:t>2020</w:t>
      </w:r>
      <w:r w:rsidRPr="00221DF8">
        <w:rPr>
          <w:rFonts w:ascii="Times New Roman" w:hAnsi="Times New Roman"/>
          <w:bCs/>
          <w:sz w:val="24"/>
          <w:szCs w:val="24"/>
        </w:rPr>
        <w:t xml:space="preserve"> года</w:t>
      </w:r>
    </w:p>
    <w:p w:rsidR="00775E67" w:rsidRPr="002D1E64" w:rsidRDefault="00775E67" w:rsidP="002D1E64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 w:rsidRPr="00221DF8">
        <w:rPr>
          <w:rFonts w:ascii="Times New Roman" w:hAnsi="Times New Roman"/>
          <w:bCs/>
          <w:sz w:val="24"/>
          <w:szCs w:val="24"/>
        </w:rPr>
        <w:t xml:space="preserve">     Председатель ЦМК:  </w:t>
      </w:r>
      <w:r>
        <w:rPr>
          <w:rFonts w:ascii="Times New Roman" w:hAnsi="Times New Roman"/>
          <w:bCs/>
          <w:sz w:val="24"/>
          <w:szCs w:val="24"/>
        </w:rPr>
        <w:t>____________</w:t>
      </w:r>
      <w:r w:rsidRPr="00221DF8">
        <w:rPr>
          <w:rFonts w:ascii="Times New Roman" w:hAnsi="Times New Roman"/>
          <w:bCs/>
          <w:sz w:val="24"/>
          <w:szCs w:val="24"/>
        </w:rPr>
        <w:t xml:space="preserve"> </w:t>
      </w:r>
      <w:r w:rsidRPr="002D1E64">
        <w:rPr>
          <w:rFonts w:ascii="Times New Roman" w:hAnsi="Times New Roman"/>
          <w:bCs/>
          <w:sz w:val="24"/>
          <w:szCs w:val="24"/>
        </w:rPr>
        <w:t>Яушева Е.Г.</w:t>
      </w:r>
    </w:p>
    <w:p w:rsidR="00775E67" w:rsidRDefault="00775E67" w:rsidP="0041027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775E67" w:rsidRDefault="00775E67" w:rsidP="0041027E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</w:p>
    <w:p w:rsidR="00775E67" w:rsidRPr="0041027E" w:rsidRDefault="00775E67" w:rsidP="00BE40E6">
      <w:pPr>
        <w:rPr>
          <w:b/>
          <w:bCs/>
          <w:iCs/>
          <w:sz w:val="52"/>
          <w:szCs w:val="52"/>
        </w:rPr>
      </w:pPr>
    </w:p>
    <w:p w:rsidR="00775E67" w:rsidRDefault="00775E67" w:rsidP="002D1E64">
      <w:pPr>
        <w:jc w:val="center"/>
        <w:rPr>
          <w:lang w:val="kk-KZ"/>
        </w:rPr>
      </w:pPr>
    </w:p>
    <w:p w:rsidR="00775E67" w:rsidRDefault="00775E67" w:rsidP="002D1E64">
      <w:pPr>
        <w:jc w:val="center"/>
        <w:rPr>
          <w:lang w:val="kk-KZ"/>
        </w:rPr>
      </w:pPr>
      <w:r>
        <w:rPr>
          <w:lang w:val="kk-KZ"/>
        </w:rPr>
        <w:t xml:space="preserve">Қазақстан Республикасы </w:t>
      </w:r>
      <w:r>
        <w:t>Б</w:t>
      </w:r>
      <w:r>
        <w:rPr>
          <w:lang w:val="kk-KZ"/>
        </w:rPr>
        <w:t>ілім және ғылым министрлігі</w:t>
      </w:r>
    </w:p>
    <w:p w:rsidR="00775E67" w:rsidRDefault="00775E67" w:rsidP="002D1E64">
      <w:pPr>
        <w:jc w:val="center"/>
        <w:rPr>
          <w:lang w:val="kk-KZ"/>
        </w:rPr>
      </w:pPr>
      <w:r>
        <w:t>Министерство образования и науки Республики Казахстан</w:t>
      </w:r>
    </w:p>
    <w:p w:rsidR="00775E67" w:rsidRDefault="00775E67" w:rsidP="002D1E64">
      <w:pPr>
        <w:jc w:val="center"/>
        <w:rPr>
          <w:lang w:val="kk-KZ"/>
        </w:rPr>
      </w:pPr>
      <w:r>
        <w:rPr>
          <w:lang w:val="kk-KZ"/>
        </w:rPr>
        <w:t>Мағжан Жұмабаев атындағы жоғары колледж</w:t>
      </w:r>
    </w:p>
    <w:p w:rsidR="00775E67" w:rsidRDefault="00775E67" w:rsidP="002D1E64">
      <w:pPr>
        <w:jc w:val="center"/>
      </w:pPr>
      <w:r>
        <w:t>Высший колледж имени Магжана Жумабаева</w:t>
      </w:r>
    </w:p>
    <w:p w:rsidR="00775E67" w:rsidRDefault="00775E67" w:rsidP="00BE40E6">
      <w:pPr>
        <w:rPr>
          <w:b/>
          <w:bCs/>
          <w:i/>
          <w:iCs/>
          <w:sz w:val="52"/>
          <w:szCs w:val="52"/>
        </w:rPr>
      </w:pPr>
    </w:p>
    <w:p w:rsidR="00775E67" w:rsidRPr="00861C8F" w:rsidRDefault="00775E67" w:rsidP="00BE40E6">
      <w:pPr>
        <w:rPr>
          <w:b/>
          <w:bCs/>
          <w:i/>
          <w:iCs/>
          <w:sz w:val="52"/>
          <w:szCs w:val="52"/>
        </w:rPr>
      </w:pPr>
    </w:p>
    <w:p w:rsidR="00775E67" w:rsidRPr="00861C8F" w:rsidRDefault="00775E67" w:rsidP="00BE40E6">
      <w:pPr>
        <w:rPr>
          <w:b/>
          <w:bCs/>
          <w:i/>
          <w:iCs/>
          <w:sz w:val="52"/>
          <w:szCs w:val="52"/>
        </w:rPr>
      </w:pPr>
    </w:p>
    <w:p w:rsidR="00775E67" w:rsidRPr="00B86895" w:rsidRDefault="00775E67" w:rsidP="00BE40E6">
      <w:pPr>
        <w:rPr>
          <w:b/>
          <w:bCs/>
          <w:i/>
          <w:iCs/>
          <w:sz w:val="52"/>
          <w:szCs w:val="52"/>
        </w:rPr>
      </w:pPr>
    </w:p>
    <w:p w:rsidR="00775E67" w:rsidRPr="00B86895" w:rsidRDefault="00775E67" w:rsidP="00BE40E6">
      <w:pPr>
        <w:rPr>
          <w:b/>
          <w:bCs/>
          <w:i/>
          <w:iCs/>
          <w:sz w:val="52"/>
          <w:szCs w:val="52"/>
        </w:rPr>
      </w:pPr>
    </w:p>
    <w:p w:rsidR="00775E67" w:rsidRPr="00B86895" w:rsidRDefault="00775E67" w:rsidP="00BE40E6">
      <w:pPr>
        <w:rPr>
          <w:b/>
          <w:bCs/>
          <w:i/>
          <w:iCs/>
          <w:sz w:val="52"/>
          <w:szCs w:val="52"/>
        </w:rPr>
      </w:pPr>
    </w:p>
    <w:p w:rsidR="00775E67" w:rsidRPr="00221DF8" w:rsidRDefault="00775E67" w:rsidP="00BE40E6">
      <w:pPr>
        <w:jc w:val="center"/>
        <w:rPr>
          <w:b/>
          <w:bCs/>
          <w:iCs/>
          <w:sz w:val="28"/>
          <w:szCs w:val="28"/>
        </w:rPr>
      </w:pPr>
      <w:r w:rsidRPr="00221DF8">
        <w:rPr>
          <w:b/>
          <w:bCs/>
          <w:iCs/>
          <w:sz w:val="28"/>
          <w:szCs w:val="28"/>
        </w:rPr>
        <w:t>ПАПКА  наставника</w:t>
      </w:r>
    </w:p>
    <w:p w:rsidR="00775E67" w:rsidRDefault="00775E67" w:rsidP="00BE40E6">
      <w:pPr>
        <w:jc w:val="center"/>
        <w:rPr>
          <w:b/>
          <w:bCs/>
          <w:iCs/>
          <w:sz w:val="28"/>
          <w:szCs w:val="28"/>
        </w:rPr>
      </w:pPr>
      <w:r w:rsidRPr="00221DF8">
        <w:rPr>
          <w:b/>
          <w:bCs/>
          <w:iCs/>
          <w:sz w:val="28"/>
          <w:szCs w:val="28"/>
        </w:rPr>
        <w:t xml:space="preserve">преподавателя </w:t>
      </w:r>
    </w:p>
    <w:p w:rsidR="00775E67" w:rsidRPr="00221DF8" w:rsidRDefault="00775E67" w:rsidP="00BE40E6">
      <w:pPr>
        <w:jc w:val="center"/>
        <w:rPr>
          <w:b/>
          <w:bCs/>
          <w:iCs/>
          <w:sz w:val="28"/>
          <w:szCs w:val="28"/>
        </w:rPr>
      </w:pPr>
    </w:p>
    <w:p w:rsidR="00775E67" w:rsidRPr="00E33245" w:rsidRDefault="00775E67" w:rsidP="00221DF8">
      <w:pPr>
        <w:jc w:val="center"/>
        <w:rPr>
          <w:b/>
          <w:sz w:val="28"/>
          <w:szCs w:val="28"/>
          <w:u w:val="single"/>
        </w:rPr>
      </w:pPr>
      <w:r w:rsidRPr="00E33245">
        <w:rPr>
          <w:b/>
          <w:sz w:val="28"/>
          <w:szCs w:val="28"/>
          <w:u w:val="single"/>
        </w:rPr>
        <w:t>английский язык</w:t>
      </w:r>
    </w:p>
    <w:p w:rsidR="00775E67" w:rsidRPr="00221DF8" w:rsidRDefault="00775E67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21DF8">
        <w:rPr>
          <w:bCs/>
          <w:i/>
          <w:iCs/>
          <w:sz w:val="28"/>
          <w:szCs w:val="28"/>
          <w:vertAlign w:val="superscript"/>
        </w:rPr>
        <w:t>предмет</w:t>
      </w:r>
    </w:p>
    <w:p w:rsidR="00775E67" w:rsidRDefault="00775E67" w:rsidP="008308BC">
      <w:pPr>
        <w:jc w:val="center"/>
        <w:rPr>
          <w:b/>
          <w:sz w:val="28"/>
          <w:szCs w:val="28"/>
          <w:u w:val="single"/>
        </w:rPr>
      </w:pPr>
    </w:p>
    <w:p w:rsidR="00775E67" w:rsidRPr="00E33245" w:rsidRDefault="00775E67" w:rsidP="008308BC">
      <w:pPr>
        <w:jc w:val="center"/>
        <w:rPr>
          <w:b/>
          <w:iCs/>
          <w:sz w:val="28"/>
          <w:szCs w:val="28"/>
          <w:u w:val="single"/>
          <w:vertAlign w:val="superscript"/>
        </w:rPr>
      </w:pPr>
      <w:r w:rsidRPr="00E33245">
        <w:rPr>
          <w:b/>
          <w:sz w:val="28"/>
          <w:szCs w:val="28"/>
          <w:u w:val="single"/>
        </w:rPr>
        <w:t>Завертяева И.В.</w:t>
      </w:r>
    </w:p>
    <w:p w:rsidR="00775E67" w:rsidRPr="00221DF8" w:rsidRDefault="00775E67" w:rsidP="00BE40E6">
      <w:pPr>
        <w:jc w:val="center"/>
        <w:rPr>
          <w:bCs/>
          <w:i/>
          <w:iCs/>
          <w:sz w:val="28"/>
          <w:szCs w:val="28"/>
          <w:vertAlign w:val="superscript"/>
        </w:rPr>
      </w:pPr>
      <w:r w:rsidRPr="00221DF8">
        <w:rPr>
          <w:bCs/>
          <w:i/>
          <w:iCs/>
          <w:sz w:val="28"/>
          <w:szCs w:val="28"/>
          <w:vertAlign w:val="superscript"/>
        </w:rPr>
        <w:t>Фамилия, имя, отчество</w:t>
      </w:r>
    </w:p>
    <w:p w:rsidR="00775E67" w:rsidRDefault="00775E67" w:rsidP="00BE40E6">
      <w:pPr>
        <w:jc w:val="center"/>
        <w:rPr>
          <w:sz w:val="28"/>
          <w:szCs w:val="28"/>
        </w:rPr>
      </w:pPr>
    </w:p>
    <w:p w:rsidR="00775E67" w:rsidRPr="006F68BF" w:rsidRDefault="00775E67" w:rsidP="002D1E64">
      <w:pPr>
        <w:jc w:val="center"/>
        <w:rPr>
          <w:sz w:val="28"/>
          <w:szCs w:val="28"/>
        </w:rPr>
      </w:pPr>
      <w:r w:rsidRPr="006F68BF"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2020 – </w:t>
      </w:r>
      <w:r w:rsidRPr="006F68BF">
        <w:rPr>
          <w:sz w:val="28"/>
          <w:szCs w:val="28"/>
        </w:rPr>
        <w:t>20</w:t>
      </w:r>
      <w:r>
        <w:rPr>
          <w:sz w:val="28"/>
          <w:szCs w:val="28"/>
        </w:rPr>
        <w:t>2</w:t>
      </w:r>
      <w:r w:rsidRPr="006F68BF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Pr="006F68BF">
        <w:rPr>
          <w:sz w:val="28"/>
          <w:szCs w:val="28"/>
        </w:rPr>
        <w:t>учебный год</w:t>
      </w:r>
    </w:p>
    <w:p w:rsidR="00775E67" w:rsidRPr="006F68BF" w:rsidRDefault="00775E67" w:rsidP="00BE40E6">
      <w:pPr>
        <w:jc w:val="center"/>
        <w:rPr>
          <w:sz w:val="28"/>
          <w:szCs w:val="28"/>
        </w:rPr>
      </w:pPr>
    </w:p>
    <w:p w:rsidR="00775E67" w:rsidRDefault="00775E67" w:rsidP="00BE40E6">
      <w:pPr>
        <w:jc w:val="center"/>
      </w:pPr>
    </w:p>
    <w:p w:rsidR="00775E67" w:rsidRDefault="00775E67" w:rsidP="00BE40E6">
      <w:pPr>
        <w:jc w:val="center"/>
      </w:pPr>
    </w:p>
    <w:p w:rsidR="00775E67" w:rsidRDefault="00775E67" w:rsidP="00BE40E6">
      <w:pPr>
        <w:jc w:val="center"/>
      </w:pPr>
    </w:p>
    <w:p w:rsidR="00775E67" w:rsidRDefault="00775E67" w:rsidP="00BE40E6">
      <w:pPr>
        <w:jc w:val="center"/>
      </w:pPr>
    </w:p>
    <w:p w:rsidR="00775E67" w:rsidRDefault="00775E67" w:rsidP="00BE40E6">
      <w:pPr>
        <w:jc w:val="center"/>
      </w:pPr>
    </w:p>
    <w:p w:rsidR="00775E67" w:rsidRDefault="00775E67" w:rsidP="00BE40E6">
      <w:pPr>
        <w:jc w:val="center"/>
      </w:pPr>
    </w:p>
    <w:p w:rsidR="00775E67" w:rsidRDefault="00775E67" w:rsidP="00BE40E6"/>
    <w:p w:rsidR="00775E67" w:rsidRDefault="00775E67" w:rsidP="00BE40E6">
      <w:pPr>
        <w:jc w:val="center"/>
      </w:pPr>
    </w:p>
    <w:p w:rsidR="00775E67" w:rsidRDefault="00775E67" w:rsidP="00BE40E6">
      <w:pPr>
        <w:jc w:val="center"/>
      </w:pPr>
    </w:p>
    <w:p w:rsidR="00775E67" w:rsidRPr="00BE40E6" w:rsidRDefault="00775E67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775E67" w:rsidRPr="00BE40E6" w:rsidRDefault="00775E67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775E67" w:rsidRPr="00BE40E6" w:rsidRDefault="00775E67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775E67" w:rsidRPr="00BE40E6" w:rsidRDefault="00775E67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775E67" w:rsidRPr="00BE40E6" w:rsidRDefault="00775E67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775E67" w:rsidRPr="00BE40E6" w:rsidRDefault="00775E67" w:rsidP="00BE40E6">
      <w:pPr>
        <w:ind w:left="3261" w:hanging="3261"/>
        <w:rPr>
          <w:b/>
          <w:bCs/>
          <w:i/>
          <w:iCs/>
          <w:sz w:val="32"/>
          <w:szCs w:val="32"/>
        </w:rPr>
      </w:pPr>
    </w:p>
    <w:p w:rsidR="00775E67" w:rsidRDefault="00775E67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775E67" w:rsidRPr="00B86895" w:rsidRDefault="00775E67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775E67" w:rsidRDefault="00775E67" w:rsidP="001708A6">
      <w:pPr>
        <w:ind w:left="3261" w:hanging="3261"/>
        <w:jc w:val="center"/>
        <w:rPr>
          <w:bCs/>
          <w:iCs/>
          <w:sz w:val="32"/>
          <w:szCs w:val="32"/>
        </w:rPr>
      </w:pPr>
    </w:p>
    <w:p w:rsidR="00775E67" w:rsidRPr="008308BC" w:rsidRDefault="00775E67" w:rsidP="002D1E64">
      <w:pPr>
        <w:ind w:left="3261" w:hanging="3261"/>
        <w:jc w:val="center"/>
        <w:rPr>
          <w:bCs/>
          <w:iCs/>
        </w:rPr>
      </w:pPr>
      <w:r w:rsidRPr="008308BC">
        <w:rPr>
          <w:bCs/>
          <w:iCs/>
        </w:rPr>
        <w:t xml:space="preserve">Петропавловск </w:t>
      </w:r>
      <w:smartTag w:uri="urn:schemas-microsoft-com:office:smarttags" w:element="metricconverter">
        <w:smartTagPr>
          <w:attr w:name="ProductID" w:val="2020 г"/>
        </w:smartTagPr>
        <w:r>
          <w:rPr>
            <w:bCs/>
            <w:iCs/>
          </w:rPr>
          <w:t>2020</w:t>
        </w:r>
        <w:r w:rsidRPr="008308BC">
          <w:rPr>
            <w:bCs/>
            <w:iCs/>
          </w:rPr>
          <w:t xml:space="preserve"> г</w:t>
        </w:r>
      </w:smartTag>
    </w:p>
    <w:p w:rsidR="00775E67" w:rsidRPr="001708A6" w:rsidRDefault="00775E67" w:rsidP="00741E70">
      <w:pPr>
        <w:jc w:val="center"/>
        <w:rPr>
          <w:b/>
          <w:sz w:val="28"/>
          <w:szCs w:val="28"/>
        </w:rPr>
      </w:pPr>
      <w:r w:rsidRPr="0077181B">
        <w:rPr>
          <w:b/>
          <w:sz w:val="28"/>
          <w:szCs w:val="28"/>
        </w:rPr>
        <w:t>План работы с молодыми специалистами</w:t>
      </w:r>
    </w:p>
    <w:p w:rsidR="00775E67" w:rsidRDefault="00775E67" w:rsidP="00221DF8">
      <w:r w:rsidRPr="00814EF2">
        <w:rPr>
          <w:b/>
        </w:rPr>
        <w:t>Цель:</w:t>
      </w:r>
      <w:r w:rsidRPr="00814EF2">
        <w:t xml:space="preserve"> </w:t>
      </w:r>
    </w:p>
    <w:p w:rsidR="00775E67" w:rsidRDefault="00775E67" w:rsidP="00221DF8">
      <w:pPr>
        <w:numPr>
          <w:ilvl w:val="0"/>
          <w:numId w:val="3"/>
        </w:numPr>
        <w:jc w:val="both"/>
      </w:pPr>
      <w:r w:rsidRPr="00221DF8">
        <w:t>оказание помощи молодым учителям в их профессиональном становлении</w:t>
      </w:r>
    </w:p>
    <w:p w:rsidR="00775E67" w:rsidRDefault="00775E67" w:rsidP="00221DF8">
      <w:pPr>
        <w:numPr>
          <w:ilvl w:val="0"/>
          <w:numId w:val="3"/>
        </w:numPr>
        <w:jc w:val="both"/>
      </w:pPr>
      <w:r w:rsidRPr="00221DF8">
        <w:t>сформировать профессиональные умения  и навыки молодого преподавателя  для успешного применения на практике</w:t>
      </w:r>
    </w:p>
    <w:p w:rsidR="00775E67" w:rsidRDefault="00775E67" w:rsidP="00221DF8">
      <w:pPr>
        <w:jc w:val="both"/>
      </w:pPr>
      <w:r w:rsidRPr="00814EF2">
        <w:rPr>
          <w:b/>
        </w:rPr>
        <w:t>Задачи:</w:t>
      </w:r>
      <w:r w:rsidRPr="00814EF2">
        <w:t xml:space="preserve"> </w:t>
      </w:r>
    </w:p>
    <w:p w:rsidR="00775E67" w:rsidRDefault="00775E67" w:rsidP="00221DF8">
      <w:pPr>
        <w:numPr>
          <w:ilvl w:val="0"/>
          <w:numId w:val="2"/>
        </w:numPr>
        <w:jc w:val="both"/>
      </w:pPr>
      <w:r>
        <w:rPr>
          <w:color w:val="333333"/>
        </w:rPr>
        <w:t>развитие профессиональных умений и навыков молодого специалиста</w:t>
      </w:r>
    </w:p>
    <w:p w:rsidR="00775E67" w:rsidRDefault="00775E67" w:rsidP="00221DF8">
      <w:pPr>
        <w:numPr>
          <w:ilvl w:val="0"/>
          <w:numId w:val="2"/>
        </w:numPr>
        <w:jc w:val="both"/>
      </w:pPr>
      <w:r>
        <w:t xml:space="preserve">привитие молодым специалистам интереса к педагогической деятельности и закрепление учителей в образовательном учреждении </w:t>
      </w:r>
    </w:p>
    <w:p w:rsidR="00775E67" w:rsidRDefault="00775E67" w:rsidP="00221DF8">
      <w:pPr>
        <w:numPr>
          <w:ilvl w:val="0"/>
          <w:numId w:val="2"/>
        </w:numPr>
        <w:jc w:val="both"/>
      </w:pPr>
      <w:r>
        <w:t xml:space="preserve">ускорение процесса профессионального становления учителя и развитие способности самостоятельно и качественно выполнять возложенные на него обязанности по занимаемой должности </w:t>
      </w:r>
    </w:p>
    <w:p w:rsidR="00775E67" w:rsidRDefault="00775E67" w:rsidP="00221DF8">
      <w:pPr>
        <w:numPr>
          <w:ilvl w:val="0"/>
          <w:numId w:val="2"/>
        </w:numPr>
        <w:jc w:val="both"/>
      </w:pPr>
      <w:r>
        <w:t>адаптация к корпоративной культуре, усвоение лучших традиций коллектива и правил поведения в образовательном учреждении, сознательного и творческого отношения к выполнению своей работы</w:t>
      </w:r>
    </w:p>
    <w:tbl>
      <w:tblPr>
        <w:tblpPr w:leftFromText="180" w:rightFromText="180" w:vertAnchor="text" w:horzAnchor="margin" w:tblpXSpec="center" w:tblpY="213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709"/>
        <w:gridCol w:w="2268"/>
        <w:gridCol w:w="2410"/>
        <w:gridCol w:w="2410"/>
        <w:gridCol w:w="2126"/>
      </w:tblGrid>
      <w:tr w:rsidR="00775E67" w:rsidRPr="00BE3FEB" w:rsidTr="008308BC">
        <w:trPr>
          <w:trHeight w:val="697"/>
        </w:trPr>
        <w:tc>
          <w:tcPr>
            <w:tcW w:w="675" w:type="dxa"/>
          </w:tcPr>
          <w:p w:rsidR="00775E67" w:rsidRPr="00BE3FEB" w:rsidRDefault="00775E67" w:rsidP="008308BC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№</w:t>
            </w:r>
          </w:p>
          <w:p w:rsidR="00775E67" w:rsidRPr="00BE3FEB" w:rsidRDefault="00775E67" w:rsidP="008308BC">
            <w:pPr>
              <w:ind w:left="-142" w:right="-135"/>
              <w:jc w:val="center"/>
            </w:pPr>
            <w:r w:rsidRPr="00BE3FEB">
              <w:rPr>
                <w:sz w:val="22"/>
                <w:szCs w:val="22"/>
              </w:rPr>
              <w:t>п/п</w:t>
            </w:r>
          </w:p>
        </w:tc>
        <w:tc>
          <w:tcPr>
            <w:tcW w:w="709" w:type="dxa"/>
            <w:textDirection w:val="btLr"/>
          </w:tcPr>
          <w:p w:rsidR="00775E67" w:rsidRPr="004A3543" w:rsidRDefault="00775E67" w:rsidP="008308BC">
            <w:pPr>
              <w:ind w:left="-142" w:right="-135"/>
              <w:rPr>
                <w:sz w:val="20"/>
                <w:szCs w:val="20"/>
              </w:rPr>
            </w:pPr>
            <w:r w:rsidRPr="004A3543">
              <w:rPr>
                <w:sz w:val="20"/>
                <w:szCs w:val="20"/>
                <w:lang w:val="en-US"/>
              </w:rPr>
              <w:t>v</w:t>
            </w:r>
            <w:r w:rsidRPr="004A3543">
              <w:rPr>
                <w:sz w:val="20"/>
                <w:szCs w:val="20"/>
              </w:rPr>
              <w:t>месяц</w:t>
            </w:r>
          </w:p>
          <w:p w:rsidR="00775E67" w:rsidRPr="00814EF2" w:rsidRDefault="00775E67" w:rsidP="008308BC">
            <w:pPr>
              <w:ind w:left="-142" w:right="-135"/>
              <w:rPr>
                <w:lang w:val="en-US"/>
              </w:rPr>
            </w:pPr>
          </w:p>
        </w:tc>
        <w:tc>
          <w:tcPr>
            <w:tcW w:w="2268" w:type="dxa"/>
          </w:tcPr>
          <w:p w:rsidR="00775E67" w:rsidRPr="00BE3FEB" w:rsidRDefault="00775E67" w:rsidP="008308BC">
            <w:pPr>
              <w:ind w:right="-135"/>
            </w:pPr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pPr>
              <w:ind w:right="-135"/>
            </w:pPr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pPr>
              <w:ind w:right="-135"/>
            </w:pPr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775E67" w:rsidRPr="00BE3FEB" w:rsidRDefault="00775E67" w:rsidP="008308BC">
            <w:pPr>
              <w:ind w:right="-135"/>
            </w:pPr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775E67" w:rsidRPr="00BE3FEB" w:rsidTr="008308BC">
        <w:trPr>
          <w:cantSplit/>
          <w:trHeight w:val="1264"/>
        </w:trPr>
        <w:tc>
          <w:tcPr>
            <w:tcW w:w="675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1</w:t>
            </w:r>
          </w:p>
        </w:tc>
        <w:tc>
          <w:tcPr>
            <w:tcW w:w="709" w:type="dxa"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сентябрь</w:t>
            </w:r>
          </w:p>
        </w:tc>
        <w:tc>
          <w:tcPr>
            <w:tcW w:w="2268" w:type="dxa"/>
          </w:tcPr>
          <w:p w:rsidR="00775E67" w:rsidRPr="002D1E64" w:rsidRDefault="00775E67">
            <w:r w:rsidRPr="002D1E64">
              <w:rPr>
                <w:sz w:val="22"/>
                <w:szCs w:val="22"/>
              </w:rPr>
              <w:t>Собеседование с молодыми специалистами «Правила внутреннего распорядка и режим работы»</w:t>
            </w:r>
          </w:p>
          <w:p w:rsidR="00775E67" w:rsidRPr="002D1E64" w:rsidRDefault="00775E67">
            <w:r w:rsidRPr="002D1E64">
              <w:rPr>
                <w:sz w:val="22"/>
                <w:szCs w:val="22"/>
              </w:rPr>
              <w:t>Помощь в работе с системой управления учебным процессом «Сова»</w:t>
            </w:r>
          </w:p>
        </w:tc>
        <w:tc>
          <w:tcPr>
            <w:tcW w:w="2410" w:type="dxa"/>
          </w:tcPr>
          <w:p w:rsidR="00775E67" w:rsidRPr="002D1E64" w:rsidRDefault="00775E67">
            <w:r w:rsidRPr="002D1E64">
              <w:rPr>
                <w:sz w:val="22"/>
                <w:szCs w:val="22"/>
              </w:rPr>
              <w:t>Инструктаж о ведении внутриколледжной документации.</w:t>
            </w:r>
          </w:p>
          <w:p w:rsidR="00775E67" w:rsidRPr="002D1E64" w:rsidRDefault="00775E67">
            <w:r w:rsidRPr="002D1E64">
              <w:rPr>
                <w:sz w:val="22"/>
                <w:szCs w:val="22"/>
              </w:rPr>
              <w:t>Нормы оценивания знаний учащихся.</w:t>
            </w:r>
          </w:p>
          <w:p w:rsidR="00775E67" w:rsidRPr="002D1E64" w:rsidRDefault="00775E67">
            <w:r w:rsidRPr="002D1E64">
              <w:rPr>
                <w:sz w:val="22"/>
                <w:szCs w:val="22"/>
              </w:rPr>
              <w:t xml:space="preserve">Посещение  молодыми специалистами  родительских собраний у наставника, их анализ </w:t>
            </w:r>
          </w:p>
        </w:tc>
        <w:tc>
          <w:tcPr>
            <w:tcW w:w="2410" w:type="dxa"/>
          </w:tcPr>
          <w:p w:rsidR="00775E67" w:rsidRPr="002D1E64" w:rsidRDefault="00775E67">
            <w:pPr>
              <w:spacing w:line="240" w:lineRule="atLeast"/>
              <w:jc w:val="both"/>
            </w:pPr>
            <w:r w:rsidRPr="002D1E64">
              <w:rPr>
                <w:sz w:val="22"/>
                <w:szCs w:val="22"/>
              </w:rPr>
              <w:t>Помощь в планировании уроков молодых специалистов с целью оказания  методической помощи.</w:t>
            </w:r>
          </w:p>
          <w:p w:rsidR="00775E67" w:rsidRPr="002D1E64" w:rsidRDefault="00775E67">
            <w:pPr>
              <w:spacing w:line="240" w:lineRule="atLeast"/>
              <w:jc w:val="both"/>
              <w:rPr>
                <w:rFonts w:ascii="Arial" w:hAnsi="Arial" w:cs="Arial"/>
                <w:color w:val="000000"/>
              </w:rPr>
            </w:pPr>
            <w:r w:rsidRPr="002D1E64">
              <w:rPr>
                <w:sz w:val="22"/>
                <w:szCs w:val="22"/>
              </w:rPr>
              <w:t>Работа с внутриколледжной документацией, помощь в составлении рабочих программ</w:t>
            </w:r>
          </w:p>
        </w:tc>
        <w:tc>
          <w:tcPr>
            <w:tcW w:w="2126" w:type="dxa"/>
          </w:tcPr>
          <w:p w:rsidR="00775E67" w:rsidRPr="002D1E64" w:rsidRDefault="00775E67">
            <w:r w:rsidRPr="002D1E64">
              <w:rPr>
                <w:sz w:val="22"/>
                <w:szCs w:val="22"/>
              </w:rPr>
              <w:t>Микроисследование «Диагностика профессионального уровня  педагогического коллектива»</w:t>
            </w:r>
          </w:p>
          <w:p w:rsidR="00775E67" w:rsidRPr="002D1E64" w:rsidRDefault="00775E67">
            <w:r w:rsidRPr="002D1E64">
              <w:rPr>
                <w:sz w:val="22"/>
                <w:szCs w:val="22"/>
              </w:rPr>
              <w:t>(анкетирование молодых преподавателей)</w:t>
            </w:r>
          </w:p>
          <w:p w:rsidR="00775E67" w:rsidRPr="002D1E64" w:rsidRDefault="00775E67">
            <w:r w:rsidRPr="002D1E64">
              <w:rPr>
                <w:bCs/>
                <w:sz w:val="22"/>
                <w:szCs w:val="22"/>
              </w:rPr>
              <w:t>Выбор  методической темы</w:t>
            </w:r>
            <w:r w:rsidRPr="002D1E64">
              <w:rPr>
                <w:sz w:val="22"/>
                <w:szCs w:val="22"/>
              </w:rPr>
              <w:t xml:space="preserve"> </w:t>
            </w:r>
          </w:p>
        </w:tc>
      </w:tr>
      <w:tr w:rsidR="00775E67" w:rsidRPr="00BE3FEB" w:rsidTr="008308BC">
        <w:trPr>
          <w:cantSplit/>
          <w:trHeight w:val="285"/>
        </w:trPr>
        <w:tc>
          <w:tcPr>
            <w:tcW w:w="675" w:type="dxa"/>
            <w:vMerge w:val="restart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2</w:t>
            </w:r>
          </w:p>
        </w:tc>
        <w:tc>
          <w:tcPr>
            <w:tcW w:w="709" w:type="dxa"/>
            <w:vMerge w:val="restart"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октябрь</w:t>
            </w:r>
          </w:p>
        </w:tc>
        <w:tc>
          <w:tcPr>
            <w:tcW w:w="2268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775E67" w:rsidRPr="00BE3FEB" w:rsidTr="008308BC">
        <w:trPr>
          <w:cantSplit/>
          <w:trHeight w:val="397"/>
        </w:trPr>
        <w:tc>
          <w:tcPr>
            <w:tcW w:w="675" w:type="dxa"/>
            <w:vMerge/>
          </w:tcPr>
          <w:p w:rsidR="00775E67" w:rsidRPr="00BE3FEB" w:rsidRDefault="00775E67" w:rsidP="008308BC"/>
        </w:tc>
        <w:tc>
          <w:tcPr>
            <w:tcW w:w="709" w:type="dxa"/>
            <w:vMerge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775E67" w:rsidRDefault="00775E67">
            <w:r>
              <w:rPr>
                <w:sz w:val="22"/>
                <w:szCs w:val="22"/>
              </w:rPr>
              <w:t>Практическое занятие «Современный урок и его анализ»</w:t>
            </w:r>
          </w:p>
          <w:p w:rsidR="00775E67" w:rsidRDefault="00775E67">
            <w:pPr>
              <w:rPr>
                <w:b/>
              </w:rPr>
            </w:pPr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 (в ЗУМ)</w:t>
            </w:r>
          </w:p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Практическое занятие:</w:t>
            </w:r>
          </w:p>
          <w:p w:rsidR="00775E67" w:rsidRDefault="00775E67">
            <w:r>
              <w:rPr>
                <w:sz w:val="22"/>
                <w:szCs w:val="22"/>
              </w:rPr>
              <w:t>«Работа с личными делами студентов»</w:t>
            </w:r>
          </w:p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Организация уроков молодого специалиста преподавателем – наставником с целью оказания ему методической помощи</w:t>
            </w:r>
          </w:p>
        </w:tc>
        <w:tc>
          <w:tcPr>
            <w:tcW w:w="2126" w:type="dxa"/>
          </w:tcPr>
          <w:p w:rsidR="00775E67" w:rsidRDefault="00775E67" w:rsidP="002D1E64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Практическая помощь в подготовке открытого занятия в рамках Недели ЦМК</w:t>
            </w:r>
          </w:p>
          <w:p w:rsidR="00775E67" w:rsidRDefault="00775E67"/>
        </w:tc>
      </w:tr>
      <w:tr w:rsidR="00775E67" w:rsidRPr="00BE3FEB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3</w:t>
            </w:r>
          </w:p>
        </w:tc>
        <w:tc>
          <w:tcPr>
            <w:tcW w:w="709" w:type="dxa"/>
            <w:vMerge w:val="restart"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ноябрь</w:t>
            </w:r>
          </w:p>
        </w:tc>
        <w:tc>
          <w:tcPr>
            <w:tcW w:w="2268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775E67" w:rsidRPr="00BE3FEB" w:rsidTr="008308BC">
        <w:trPr>
          <w:cantSplit/>
          <w:trHeight w:val="700"/>
        </w:trPr>
        <w:tc>
          <w:tcPr>
            <w:tcW w:w="675" w:type="dxa"/>
            <w:vMerge/>
          </w:tcPr>
          <w:p w:rsidR="00775E67" w:rsidRPr="00BE3FEB" w:rsidRDefault="00775E67" w:rsidP="008308BC"/>
        </w:tc>
        <w:tc>
          <w:tcPr>
            <w:tcW w:w="709" w:type="dxa"/>
            <w:vMerge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775E67" w:rsidRDefault="00775E67">
            <w:r>
              <w:rPr>
                <w:sz w:val="22"/>
                <w:szCs w:val="22"/>
              </w:rPr>
              <w:t>Собеседование с молодыми специалистами по оформлению отчетной документации</w:t>
            </w:r>
          </w:p>
          <w:p w:rsidR="00775E67" w:rsidRDefault="00775E67"/>
          <w:p w:rsidR="00775E67" w:rsidRDefault="00775E67"/>
          <w:p w:rsidR="00775E67" w:rsidRDefault="00775E67"/>
          <w:p w:rsidR="00775E67" w:rsidRDefault="00775E67"/>
          <w:p w:rsidR="00775E67" w:rsidRDefault="00775E67"/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помощи.</w:t>
            </w:r>
          </w:p>
          <w:p w:rsidR="00775E67" w:rsidRDefault="00775E67">
            <w:r>
              <w:rPr>
                <w:sz w:val="22"/>
                <w:szCs w:val="22"/>
              </w:rPr>
              <w:t>Консультация: Анализ и самоанализ урока</w:t>
            </w:r>
          </w:p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Практическое занятие для молодых специалистов «Планирование учебного материала: тематическое и поурочное планирование»</w:t>
            </w:r>
          </w:p>
          <w:p w:rsidR="00775E67" w:rsidRDefault="00775E67"/>
          <w:p w:rsidR="00775E67" w:rsidRDefault="00775E67"/>
        </w:tc>
        <w:tc>
          <w:tcPr>
            <w:tcW w:w="2126" w:type="dxa"/>
          </w:tcPr>
          <w:p w:rsidR="00775E67" w:rsidRDefault="00775E67" w:rsidP="002D1E64">
            <w:r>
              <w:rPr>
                <w:sz w:val="22"/>
                <w:szCs w:val="22"/>
              </w:rPr>
              <w:t xml:space="preserve">Собеседование с молодыми специалистами по оформлению документации  </w:t>
            </w:r>
          </w:p>
        </w:tc>
      </w:tr>
      <w:tr w:rsidR="00775E67" w:rsidRPr="00BE3FEB" w:rsidTr="008308BC">
        <w:trPr>
          <w:cantSplit/>
          <w:trHeight w:val="125"/>
        </w:trPr>
        <w:tc>
          <w:tcPr>
            <w:tcW w:w="675" w:type="dxa"/>
            <w:vMerge w:val="restart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4</w:t>
            </w:r>
          </w:p>
        </w:tc>
        <w:tc>
          <w:tcPr>
            <w:tcW w:w="709" w:type="dxa"/>
            <w:vMerge w:val="restart"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декабрь</w:t>
            </w:r>
          </w:p>
        </w:tc>
        <w:tc>
          <w:tcPr>
            <w:tcW w:w="2268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775E67" w:rsidRDefault="00775E67" w:rsidP="008308BC">
            <w:r w:rsidRPr="00BE3FEB">
              <w:rPr>
                <w:sz w:val="22"/>
                <w:szCs w:val="22"/>
              </w:rPr>
              <w:t>2 неделя</w:t>
            </w:r>
          </w:p>
          <w:p w:rsidR="00775E67" w:rsidRPr="00BE3FEB" w:rsidRDefault="00775E67" w:rsidP="008308BC"/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775E67" w:rsidRPr="00BE3FEB" w:rsidTr="008308BC">
        <w:trPr>
          <w:cantSplit/>
          <w:trHeight w:val="443"/>
        </w:trPr>
        <w:tc>
          <w:tcPr>
            <w:tcW w:w="675" w:type="dxa"/>
            <w:vMerge/>
          </w:tcPr>
          <w:p w:rsidR="00775E67" w:rsidRPr="00BE3FEB" w:rsidRDefault="00775E67" w:rsidP="008308BC"/>
        </w:tc>
        <w:tc>
          <w:tcPr>
            <w:tcW w:w="709" w:type="dxa"/>
            <w:vMerge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775E67" w:rsidRDefault="00775E67" w:rsidP="008308BC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775E67" w:rsidRDefault="00775E67">
            <w:r>
              <w:rPr>
                <w:sz w:val="22"/>
                <w:szCs w:val="22"/>
              </w:rPr>
              <w:t>Подготовка к неделе молодого специалиста</w:t>
            </w:r>
          </w:p>
          <w:p w:rsidR="00775E67" w:rsidRDefault="00775E67">
            <w:pPr>
              <w:rPr>
                <w:b/>
              </w:rPr>
            </w:pPr>
          </w:p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Консультации по подготовке самоанализа открытых уроков.</w:t>
            </w:r>
          </w:p>
          <w:p w:rsidR="00775E67" w:rsidRDefault="00775E67">
            <w:r>
              <w:rPr>
                <w:sz w:val="22"/>
                <w:szCs w:val="22"/>
              </w:rPr>
              <w:t>Посещение молодыми специалистами занятий педагога -наставника</w:t>
            </w:r>
          </w:p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Аспекты профессиональной учебной деятельности преподавателя и куратора</w:t>
            </w:r>
          </w:p>
          <w:p w:rsidR="00775E67" w:rsidRDefault="00775E67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Посещение открытых занятий молодых специалистов (в ЗУМ)</w:t>
            </w:r>
          </w:p>
        </w:tc>
        <w:tc>
          <w:tcPr>
            <w:tcW w:w="2126" w:type="dxa"/>
          </w:tcPr>
          <w:p w:rsidR="00775E67" w:rsidRDefault="00775E67">
            <w:r>
              <w:rPr>
                <w:sz w:val="22"/>
                <w:szCs w:val="22"/>
              </w:rPr>
              <w:t>Организация и проведение занятий  с использованием здоровье сберегающих технологий</w:t>
            </w:r>
          </w:p>
          <w:p w:rsidR="00775E67" w:rsidRDefault="00775E67"/>
        </w:tc>
      </w:tr>
      <w:tr w:rsidR="00775E67" w:rsidRPr="00BE3FEB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5</w:t>
            </w:r>
          </w:p>
        </w:tc>
        <w:tc>
          <w:tcPr>
            <w:tcW w:w="709" w:type="dxa"/>
            <w:vMerge w:val="restart"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январь</w:t>
            </w:r>
          </w:p>
        </w:tc>
        <w:tc>
          <w:tcPr>
            <w:tcW w:w="2268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775E67" w:rsidRPr="00BE3FEB" w:rsidTr="008308BC">
        <w:trPr>
          <w:cantSplit/>
          <w:trHeight w:val="449"/>
        </w:trPr>
        <w:tc>
          <w:tcPr>
            <w:tcW w:w="675" w:type="dxa"/>
            <w:vMerge/>
          </w:tcPr>
          <w:p w:rsidR="00775E67" w:rsidRPr="00BE3FEB" w:rsidRDefault="00775E67" w:rsidP="008308BC"/>
        </w:tc>
        <w:tc>
          <w:tcPr>
            <w:tcW w:w="709" w:type="dxa"/>
            <w:vMerge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775E67" w:rsidRPr="002D1E64" w:rsidRDefault="00775E67" w:rsidP="008308BC">
            <w:r w:rsidRPr="002D1E64">
              <w:rPr>
                <w:sz w:val="22"/>
                <w:szCs w:val="22"/>
              </w:rPr>
              <w:t>Оказание помощи в работе с отчётной документацией</w:t>
            </w:r>
          </w:p>
          <w:p w:rsidR="00775E67" w:rsidRPr="002D1E64" w:rsidRDefault="00775E67" w:rsidP="008308BC"/>
          <w:p w:rsidR="00775E67" w:rsidRPr="002D1E64" w:rsidRDefault="00775E67" w:rsidP="008308BC"/>
          <w:p w:rsidR="00775E67" w:rsidRPr="002D1E64" w:rsidRDefault="00775E67" w:rsidP="008308BC"/>
        </w:tc>
        <w:tc>
          <w:tcPr>
            <w:tcW w:w="2410" w:type="dxa"/>
          </w:tcPr>
          <w:p w:rsidR="00775E67" w:rsidRPr="002D1E64" w:rsidRDefault="00775E67">
            <w:r w:rsidRPr="002D1E64">
              <w:rPr>
                <w:sz w:val="22"/>
                <w:szCs w:val="22"/>
              </w:rPr>
              <w:t>Провести диагностику успешности работы молодого специалиста. Практическое занятие «Психолого -  педагогический подход к обучающимся»</w:t>
            </w:r>
          </w:p>
        </w:tc>
        <w:tc>
          <w:tcPr>
            <w:tcW w:w="2410" w:type="dxa"/>
          </w:tcPr>
          <w:p w:rsidR="00775E67" w:rsidRPr="002D1E64" w:rsidRDefault="00775E67">
            <w:r w:rsidRPr="002D1E64">
              <w:rPr>
                <w:sz w:val="22"/>
                <w:szCs w:val="22"/>
              </w:rPr>
              <w:t>Применение в работе информационных технологий</w:t>
            </w:r>
            <w:r>
              <w:rPr>
                <w:sz w:val="22"/>
                <w:szCs w:val="22"/>
              </w:rPr>
              <w:t>.</w:t>
            </w:r>
            <w:r w:rsidRPr="002D1E64">
              <w:rPr>
                <w:sz w:val="22"/>
                <w:szCs w:val="22"/>
              </w:rPr>
              <w:t xml:space="preserve"> </w:t>
            </w:r>
          </w:p>
          <w:p w:rsidR="00775E67" w:rsidRPr="002D1E64" w:rsidRDefault="00775E67">
            <w:r w:rsidRPr="002D1E64">
              <w:rPr>
                <w:sz w:val="22"/>
                <w:szCs w:val="22"/>
              </w:rPr>
              <w:t xml:space="preserve">Посещение </w:t>
            </w:r>
            <w:r>
              <w:rPr>
                <w:sz w:val="22"/>
                <w:szCs w:val="22"/>
              </w:rPr>
              <w:t xml:space="preserve">(в ЗУМ) </w:t>
            </w:r>
            <w:r w:rsidRPr="002D1E64">
              <w:rPr>
                <w:sz w:val="22"/>
                <w:szCs w:val="22"/>
              </w:rPr>
              <w:t xml:space="preserve">молодыми специалистами занятий педагога </w:t>
            </w:r>
            <w:r>
              <w:rPr>
                <w:sz w:val="22"/>
                <w:szCs w:val="22"/>
              </w:rPr>
              <w:t>–</w:t>
            </w:r>
            <w:r w:rsidRPr="002D1E64">
              <w:rPr>
                <w:sz w:val="22"/>
                <w:szCs w:val="22"/>
              </w:rPr>
              <w:t>наставника</w:t>
            </w:r>
            <w:r>
              <w:rPr>
                <w:sz w:val="22"/>
                <w:szCs w:val="22"/>
              </w:rPr>
              <w:t>.</w:t>
            </w:r>
          </w:p>
          <w:p w:rsidR="00775E67" w:rsidRPr="002D1E64" w:rsidRDefault="00775E67"/>
        </w:tc>
        <w:tc>
          <w:tcPr>
            <w:tcW w:w="2126" w:type="dxa"/>
          </w:tcPr>
          <w:p w:rsidR="00775E67" w:rsidRPr="002D1E64" w:rsidRDefault="00775E67">
            <w:r w:rsidRPr="002D1E64">
              <w:rPr>
                <w:sz w:val="22"/>
                <w:szCs w:val="22"/>
              </w:rPr>
              <w:t>Отчет молодых специалистов о работе по методической теме.</w:t>
            </w:r>
          </w:p>
          <w:p w:rsidR="00775E67" w:rsidRPr="002D1E64" w:rsidRDefault="00775E67">
            <w:r w:rsidRPr="002D1E64">
              <w:rPr>
                <w:sz w:val="22"/>
                <w:szCs w:val="22"/>
              </w:rPr>
              <w:t>Посещение занятий молодых специалистов с целью оказания  методической помощи.</w:t>
            </w:r>
          </w:p>
          <w:p w:rsidR="00775E67" w:rsidRPr="002D1E64" w:rsidRDefault="00775E67"/>
        </w:tc>
      </w:tr>
      <w:tr w:rsidR="00775E67" w:rsidRPr="00BE3FEB" w:rsidTr="008308BC">
        <w:trPr>
          <w:cantSplit/>
          <w:trHeight w:val="380"/>
        </w:trPr>
        <w:tc>
          <w:tcPr>
            <w:tcW w:w="675" w:type="dxa"/>
            <w:vMerge w:val="restart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6</w:t>
            </w:r>
          </w:p>
        </w:tc>
        <w:tc>
          <w:tcPr>
            <w:tcW w:w="709" w:type="dxa"/>
            <w:vMerge w:val="restart"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февраль</w:t>
            </w:r>
          </w:p>
        </w:tc>
        <w:tc>
          <w:tcPr>
            <w:tcW w:w="2268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775E67" w:rsidRPr="00BE3FEB" w:rsidTr="008308BC">
        <w:trPr>
          <w:cantSplit/>
          <w:trHeight w:val="380"/>
        </w:trPr>
        <w:tc>
          <w:tcPr>
            <w:tcW w:w="675" w:type="dxa"/>
            <w:vMerge/>
          </w:tcPr>
          <w:p w:rsidR="00775E67" w:rsidRPr="00BE3FEB" w:rsidRDefault="00775E67" w:rsidP="008308BC"/>
        </w:tc>
        <w:tc>
          <w:tcPr>
            <w:tcW w:w="709" w:type="dxa"/>
            <w:vMerge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775E67" w:rsidRDefault="00775E67">
            <w:r>
              <w:rPr>
                <w:sz w:val="22"/>
                <w:szCs w:val="22"/>
              </w:rPr>
              <w:t xml:space="preserve">Практическое занятие </w:t>
            </w:r>
          </w:p>
          <w:p w:rsidR="00775E67" w:rsidRDefault="00775E67" w:rsidP="008308BC">
            <w:r>
              <w:rPr>
                <w:sz w:val="22"/>
                <w:szCs w:val="22"/>
              </w:rPr>
              <w:t>«Методы активизации познавательной деятельности студентов»</w:t>
            </w:r>
          </w:p>
          <w:p w:rsidR="00775E67" w:rsidRDefault="00775E67"/>
        </w:tc>
        <w:tc>
          <w:tcPr>
            <w:tcW w:w="2410" w:type="dxa"/>
          </w:tcPr>
          <w:p w:rsidR="00775E67" w:rsidRDefault="00775E67">
            <w:r>
              <w:t xml:space="preserve">Посещение уроков опытных преподавателей  с целью наблюдения по предложенной схеме с последующим анализом. </w:t>
            </w:r>
          </w:p>
          <w:p w:rsidR="00775E67" w:rsidRDefault="00775E67"/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Практическое занятие «Изучение уровня воспитанности студентов»</w:t>
            </w:r>
          </w:p>
          <w:p w:rsidR="00775E67" w:rsidRDefault="00775E67" w:rsidP="002D1E64">
            <w:r>
              <w:rPr>
                <w:sz w:val="22"/>
                <w:szCs w:val="22"/>
              </w:rPr>
              <w:t xml:space="preserve">Посещение молодыми специалистами занятий  педагога – наставника </w:t>
            </w:r>
          </w:p>
          <w:p w:rsidR="00775E67" w:rsidRDefault="00775E67"/>
        </w:tc>
        <w:tc>
          <w:tcPr>
            <w:tcW w:w="2126" w:type="dxa"/>
          </w:tcPr>
          <w:p w:rsidR="00775E67" w:rsidRDefault="00775E67">
            <w:r>
              <w:rPr>
                <w:sz w:val="22"/>
                <w:szCs w:val="22"/>
              </w:rPr>
              <w:t xml:space="preserve">Практическое занятие </w:t>
            </w:r>
          </w:p>
          <w:p w:rsidR="00775E67" w:rsidRDefault="00775E67" w:rsidP="006F68BF">
            <w:r>
              <w:rPr>
                <w:sz w:val="22"/>
                <w:szCs w:val="22"/>
              </w:rPr>
              <w:t>«Методы оценивания познавательной деятельности студентов»</w:t>
            </w:r>
          </w:p>
          <w:p w:rsidR="00775E67" w:rsidRDefault="00775E67"/>
        </w:tc>
      </w:tr>
      <w:tr w:rsidR="00775E67" w:rsidRPr="00BE3FEB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7</w:t>
            </w:r>
          </w:p>
        </w:tc>
        <w:tc>
          <w:tcPr>
            <w:tcW w:w="709" w:type="dxa"/>
            <w:vMerge w:val="restart"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март</w:t>
            </w:r>
          </w:p>
        </w:tc>
        <w:tc>
          <w:tcPr>
            <w:tcW w:w="2268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775E67" w:rsidRPr="00BE3FEB" w:rsidTr="008308BC">
        <w:trPr>
          <w:cantSplit/>
          <w:trHeight w:val="429"/>
        </w:trPr>
        <w:tc>
          <w:tcPr>
            <w:tcW w:w="675" w:type="dxa"/>
            <w:vMerge/>
          </w:tcPr>
          <w:p w:rsidR="00775E67" w:rsidRPr="00BE3FEB" w:rsidRDefault="00775E67" w:rsidP="008308BC"/>
        </w:tc>
        <w:tc>
          <w:tcPr>
            <w:tcW w:w="709" w:type="dxa"/>
            <w:vMerge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775E67" w:rsidRDefault="00775E67">
            <w:pPr>
              <w:rPr>
                <w:b/>
              </w:rPr>
            </w:pPr>
            <w:r>
              <w:rPr>
                <w:sz w:val="22"/>
                <w:szCs w:val="22"/>
              </w:rPr>
              <w:t>Практическая помощь в подготовке занятий по Лексикологии иностранного языка</w:t>
            </w:r>
          </w:p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Посещение классных часов у молодых специалистов, их анализ</w:t>
            </w:r>
          </w:p>
          <w:p w:rsidR="00775E67" w:rsidRDefault="00775E67">
            <w:r w:rsidRPr="006F68BF">
              <w:t>Наблюдение за коммуникативным поведением преподавателя.</w:t>
            </w:r>
          </w:p>
          <w:p w:rsidR="00775E67" w:rsidRPr="006F68BF" w:rsidRDefault="00775E67">
            <w:pPr>
              <w:rPr>
                <w:szCs w:val="20"/>
              </w:rPr>
            </w:pPr>
          </w:p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 xml:space="preserve">Посещение занятий молодых специалистов с целью оказания  методической помощи, их анализ. </w:t>
            </w:r>
          </w:p>
          <w:p w:rsidR="00775E67" w:rsidRDefault="00775E67"/>
        </w:tc>
        <w:tc>
          <w:tcPr>
            <w:tcW w:w="2126" w:type="dxa"/>
          </w:tcPr>
          <w:p w:rsidR="00775E67" w:rsidRDefault="00775E67">
            <w:pPr>
              <w:rPr>
                <w:b/>
                <w:bCs/>
              </w:rPr>
            </w:pPr>
            <w:r>
              <w:rPr>
                <w:sz w:val="22"/>
                <w:szCs w:val="22"/>
              </w:rPr>
              <w:t>Практическое занятие «Инновационные процессы в обучении. Новые образовательные технологии»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775E67" w:rsidRDefault="00775E67"/>
        </w:tc>
      </w:tr>
      <w:tr w:rsidR="00775E67" w:rsidRPr="00BE3FEB" w:rsidTr="008308BC">
        <w:trPr>
          <w:cantSplit/>
          <w:trHeight w:val="344"/>
        </w:trPr>
        <w:tc>
          <w:tcPr>
            <w:tcW w:w="675" w:type="dxa"/>
            <w:vMerge w:val="restart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8</w:t>
            </w:r>
          </w:p>
        </w:tc>
        <w:tc>
          <w:tcPr>
            <w:tcW w:w="709" w:type="dxa"/>
            <w:vMerge w:val="restart"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  <w:r>
              <w:rPr>
                <w:b/>
              </w:rPr>
              <w:t>апрель</w:t>
            </w:r>
          </w:p>
        </w:tc>
        <w:tc>
          <w:tcPr>
            <w:tcW w:w="2268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775E67" w:rsidRPr="00BE3FEB" w:rsidTr="008308BC">
        <w:trPr>
          <w:cantSplit/>
          <w:trHeight w:val="939"/>
        </w:trPr>
        <w:tc>
          <w:tcPr>
            <w:tcW w:w="675" w:type="dxa"/>
            <w:vMerge/>
          </w:tcPr>
          <w:p w:rsidR="00775E67" w:rsidRPr="00BE3FEB" w:rsidRDefault="00775E67" w:rsidP="008308BC"/>
        </w:tc>
        <w:tc>
          <w:tcPr>
            <w:tcW w:w="709" w:type="dxa"/>
            <w:vMerge/>
            <w:textDirection w:val="btLr"/>
          </w:tcPr>
          <w:p w:rsidR="00775E67" w:rsidRPr="00BE3FEB" w:rsidRDefault="00775E67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775E67" w:rsidRDefault="00775E67">
            <w:r>
              <w:rPr>
                <w:sz w:val="22"/>
                <w:szCs w:val="22"/>
              </w:rPr>
              <w:t>Консультация «Правила работы с личными делами учащихся»</w:t>
            </w:r>
          </w:p>
          <w:p w:rsidR="00775E67" w:rsidRDefault="00775E67">
            <w:pPr>
              <w:rPr>
                <w:b/>
              </w:rPr>
            </w:pPr>
          </w:p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Практическое занятие «Планирование урока. Самоанализ урока. Работа по организации повторения»</w:t>
            </w:r>
          </w:p>
          <w:p w:rsidR="00775E67" w:rsidRDefault="00775E67">
            <w:pPr>
              <w:rPr>
                <w:b/>
              </w:rPr>
            </w:pPr>
          </w:p>
        </w:tc>
        <w:tc>
          <w:tcPr>
            <w:tcW w:w="2410" w:type="dxa"/>
          </w:tcPr>
          <w:p w:rsidR="00775E67" w:rsidRDefault="00775E67">
            <w:r>
              <w:rPr>
                <w:sz w:val="22"/>
                <w:szCs w:val="22"/>
              </w:rPr>
              <w:t>Посещение уроков молодых специалистов с целью оказания  методической помощи, их анализ.</w:t>
            </w:r>
          </w:p>
          <w:p w:rsidR="00775E67" w:rsidRDefault="00775E67"/>
        </w:tc>
        <w:tc>
          <w:tcPr>
            <w:tcW w:w="2126" w:type="dxa"/>
          </w:tcPr>
          <w:p w:rsidR="00775E67" w:rsidRDefault="00775E67" w:rsidP="006F68BF">
            <w:r>
              <w:rPr>
                <w:sz w:val="22"/>
                <w:szCs w:val="22"/>
              </w:rPr>
              <w:t>Диагностика по выявлению степени комфортности молодого учителя в педагогическом коллективе колледжа</w:t>
            </w:r>
          </w:p>
          <w:p w:rsidR="00775E67" w:rsidRPr="00BE3FEB" w:rsidRDefault="00775E67" w:rsidP="008308BC">
            <w:pPr>
              <w:rPr>
                <w:b/>
              </w:rPr>
            </w:pPr>
          </w:p>
        </w:tc>
      </w:tr>
      <w:tr w:rsidR="00775E67" w:rsidRPr="00BE3FEB" w:rsidTr="006F68BF">
        <w:trPr>
          <w:cantSplit/>
          <w:trHeight w:val="287"/>
        </w:trPr>
        <w:tc>
          <w:tcPr>
            <w:tcW w:w="675" w:type="dxa"/>
            <w:vMerge w:val="restart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9</w:t>
            </w:r>
          </w:p>
        </w:tc>
        <w:tc>
          <w:tcPr>
            <w:tcW w:w="709" w:type="dxa"/>
            <w:vMerge w:val="restart"/>
            <w:textDirection w:val="btLr"/>
          </w:tcPr>
          <w:p w:rsidR="00775E67" w:rsidRPr="00BE3FEB" w:rsidRDefault="00775E67" w:rsidP="008308B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май</w:t>
            </w:r>
          </w:p>
        </w:tc>
        <w:tc>
          <w:tcPr>
            <w:tcW w:w="2268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1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2 неделя</w:t>
            </w:r>
          </w:p>
        </w:tc>
        <w:tc>
          <w:tcPr>
            <w:tcW w:w="2410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3 неделя</w:t>
            </w:r>
          </w:p>
        </w:tc>
        <w:tc>
          <w:tcPr>
            <w:tcW w:w="2126" w:type="dxa"/>
          </w:tcPr>
          <w:p w:rsidR="00775E67" w:rsidRPr="00BE3FEB" w:rsidRDefault="00775E67" w:rsidP="008308BC">
            <w:r w:rsidRPr="00BE3FEB">
              <w:rPr>
                <w:sz w:val="22"/>
                <w:szCs w:val="22"/>
              </w:rPr>
              <w:t>4 неделя</w:t>
            </w:r>
          </w:p>
        </w:tc>
      </w:tr>
      <w:tr w:rsidR="00775E67" w:rsidRPr="00BE3FEB" w:rsidTr="008308BC">
        <w:trPr>
          <w:cantSplit/>
          <w:trHeight w:val="658"/>
        </w:trPr>
        <w:tc>
          <w:tcPr>
            <w:tcW w:w="675" w:type="dxa"/>
            <w:vMerge/>
          </w:tcPr>
          <w:p w:rsidR="00775E67" w:rsidRPr="00BE3FEB" w:rsidRDefault="00775E67" w:rsidP="008308BC"/>
        </w:tc>
        <w:tc>
          <w:tcPr>
            <w:tcW w:w="709" w:type="dxa"/>
            <w:vMerge/>
            <w:textDirection w:val="btLr"/>
          </w:tcPr>
          <w:p w:rsidR="00775E67" w:rsidRDefault="00775E67" w:rsidP="008308BC">
            <w:pPr>
              <w:ind w:left="113" w:right="113"/>
              <w:rPr>
                <w:b/>
              </w:rPr>
            </w:pPr>
          </w:p>
        </w:tc>
        <w:tc>
          <w:tcPr>
            <w:tcW w:w="2268" w:type="dxa"/>
          </w:tcPr>
          <w:p w:rsidR="00775E67" w:rsidRPr="00841FCA" w:rsidRDefault="00775E67">
            <w:r w:rsidRPr="00841FCA">
              <w:rPr>
                <w:sz w:val="22"/>
                <w:szCs w:val="22"/>
              </w:rPr>
              <w:t>Практическая помощь в составлении экзаменационных материалов</w:t>
            </w:r>
          </w:p>
          <w:p w:rsidR="00775E67" w:rsidRPr="00841FCA" w:rsidRDefault="00775E67">
            <w:pPr>
              <w:rPr>
                <w:b/>
              </w:rPr>
            </w:pPr>
          </w:p>
          <w:p w:rsidR="00775E67" w:rsidRPr="00841FCA" w:rsidRDefault="00775E67"/>
        </w:tc>
        <w:tc>
          <w:tcPr>
            <w:tcW w:w="2410" w:type="dxa"/>
          </w:tcPr>
          <w:p w:rsidR="00775E67" w:rsidRPr="00841FCA" w:rsidRDefault="00775E67">
            <w:r w:rsidRPr="00841FCA">
              <w:rPr>
                <w:sz w:val="22"/>
                <w:szCs w:val="22"/>
              </w:rPr>
              <w:t>Практическое занятие</w:t>
            </w:r>
            <w:r w:rsidRPr="00841FCA">
              <w:rPr>
                <w:b/>
                <w:sz w:val="22"/>
                <w:szCs w:val="22"/>
              </w:rPr>
              <w:t xml:space="preserve"> </w:t>
            </w:r>
            <w:r w:rsidRPr="00841FCA">
              <w:rPr>
                <w:sz w:val="22"/>
                <w:szCs w:val="22"/>
              </w:rPr>
              <w:t>«Методика организации итогового повторения»</w:t>
            </w:r>
          </w:p>
          <w:p w:rsidR="00775E67" w:rsidRPr="00841FCA" w:rsidRDefault="00775E67"/>
        </w:tc>
        <w:tc>
          <w:tcPr>
            <w:tcW w:w="2410" w:type="dxa"/>
          </w:tcPr>
          <w:p w:rsidR="00775E67" w:rsidRPr="00841FCA" w:rsidRDefault="00775E67">
            <w:pPr>
              <w:rPr>
                <w:b/>
              </w:rPr>
            </w:pPr>
            <w:r w:rsidRPr="00841FCA">
              <w:rPr>
                <w:sz w:val="22"/>
                <w:szCs w:val="22"/>
              </w:rPr>
              <w:t>Собеседование по итогам работы года (успеваемость, качество)</w:t>
            </w:r>
            <w:r w:rsidRPr="00841FCA">
              <w:rPr>
                <w:b/>
                <w:sz w:val="22"/>
                <w:szCs w:val="22"/>
              </w:rPr>
              <w:t xml:space="preserve"> </w:t>
            </w:r>
          </w:p>
          <w:p w:rsidR="00775E67" w:rsidRPr="00841FCA" w:rsidRDefault="00775E67" w:rsidP="006F68BF">
            <w:r w:rsidRPr="00841FCA">
              <w:rPr>
                <w:sz w:val="22"/>
                <w:szCs w:val="22"/>
              </w:rPr>
              <w:t>Отчет преподавателя – наставника о работе с молодыми специалистами</w:t>
            </w:r>
          </w:p>
          <w:p w:rsidR="00775E67" w:rsidRPr="00841FCA" w:rsidRDefault="00775E67">
            <w:r w:rsidRPr="00841FCA">
              <w:rPr>
                <w:sz w:val="22"/>
                <w:szCs w:val="22"/>
              </w:rPr>
              <w:t>Степень выраженности личностных качеств.</w:t>
            </w:r>
          </w:p>
        </w:tc>
        <w:tc>
          <w:tcPr>
            <w:tcW w:w="2126" w:type="dxa"/>
          </w:tcPr>
          <w:p w:rsidR="00775E67" w:rsidRPr="00841FCA" w:rsidRDefault="00775E67">
            <w:r w:rsidRPr="00841FCA">
              <w:rPr>
                <w:sz w:val="22"/>
                <w:szCs w:val="22"/>
              </w:rPr>
              <w:t>Выполнение учебных программ и их анализ</w:t>
            </w:r>
            <w:r w:rsidRPr="00841FCA">
              <w:rPr>
                <w:b/>
                <w:sz w:val="22"/>
                <w:szCs w:val="22"/>
              </w:rPr>
              <w:t xml:space="preserve"> </w:t>
            </w:r>
          </w:p>
          <w:p w:rsidR="00775E67" w:rsidRPr="00841FCA" w:rsidRDefault="00775E67">
            <w:r w:rsidRPr="00841FCA">
              <w:rPr>
                <w:sz w:val="22"/>
                <w:szCs w:val="22"/>
              </w:rPr>
              <w:t>Практическая помощь в оформлении документации по итогам года</w:t>
            </w:r>
          </w:p>
          <w:p w:rsidR="00775E67" w:rsidRPr="00841FCA" w:rsidRDefault="00775E67"/>
        </w:tc>
      </w:tr>
    </w:tbl>
    <w:p w:rsidR="00775E67" w:rsidRPr="00221DF8" w:rsidRDefault="00775E67" w:rsidP="00814EF2"/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iCs/>
          <w:sz w:val="40"/>
          <w:szCs w:val="40"/>
        </w:rPr>
      </w:pPr>
    </w:p>
    <w:p w:rsidR="00775E67" w:rsidRDefault="00775E67" w:rsidP="002522C6">
      <w:pPr>
        <w:jc w:val="center"/>
        <w:rPr>
          <w:b/>
          <w:iCs/>
          <w:sz w:val="28"/>
          <w:szCs w:val="28"/>
        </w:rPr>
      </w:pPr>
    </w:p>
    <w:p w:rsidR="00775E67" w:rsidRPr="00D161BC" w:rsidRDefault="00775E67" w:rsidP="002522C6">
      <w:pPr>
        <w:jc w:val="center"/>
        <w:rPr>
          <w:b/>
          <w:iCs/>
          <w:sz w:val="28"/>
          <w:szCs w:val="28"/>
        </w:rPr>
      </w:pPr>
      <w:r w:rsidRPr="00D161BC">
        <w:rPr>
          <w:b/>
          <w:iCs/>
          <w:sz w:val="28"/>
          <w:szCs w:val="28"/>
        </w:rPr>
        <w:t>Дневник наставника</w:t>
      </w:r>
    </w:p>
    <w:p w:rsidR="00775E67" w:rsidRPr="00D05CAF" w:rsidRDefault="00775E67" w:rsidP="00BE40E6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"/>
        <w:gridCol w:w="1509"/>
        <w:gridCol w:w="5095"/>
        <w:gridCol w:w="1536"/>
        <w:gridCol w:w="1415"/>
      </w:tblGrid>
      <w:tr w:rsidR="00775E67" w:rsidRPr="00D161BC" w:rsidTr="00B4534C">
        <w:trPr>
          <w:trHeight w:val="278"/>
        </w:trPr>
        <w:tc>
          <w:tcPr>
            <w:tcW w:w="415" w:type="pct"/>
            <w:vMerge w:val="restart"/>
          </w:tcPr>
          <w:p w:rsidR="00775E67" w:rsidRDefault="00775E67" w:rsidP="00D161BC">
            <w:pPr>
              <w:jc w:val="center"/>
            </w:pPr>
          </w:p>
          <w:p w:rsidR="00775E67" w:rsidRPr="00D161BC" w:rsidRDefault="00775E67" w:rsidP="00D161BC">
            <w:pPr>
              <w:jc w:val="center"/>
            </w:pPr>
            <w:r w:rsidRPr="00D161BC">
              <w:rPr>
                <w:sz w:val="22"/>
                <w:szCs w:val="22"/>
              </w:rPr>
              <w:t>№</w:t>
            </w:r>
          </w:p>
          <w:p w:rsidR="00775E67" w:rsidRPr="00D161BC" w:rsidRDefault="00775E67" w:rsidP="00D161BC">
            <w:pPr>
              <w:jc w:val="center"/>
            </w:pPr>
            <w:r w:rsidRPr="00D161BC">
              <w:rPr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:rsidR="00775E67" w:rsidRDefault="00775E67" w:rsidP="00442A1C">
            <w:pPr>
              <w:jc w:val="center"/>
            </w:pPr>
          </w:p>
          <w:p w:rsidR="00775E67" w:rsidRPr="00442A1C" w:rsidRDefault="00775E67" w:rsidP="00442A1C">
            <w:pPr>
              <w:jc w:val="center"/>
            </w:pPr>
            <w:r w:rsidRPr="00442A1C">
              <w:t>Дата</w:t>
            </w:r>
          </w:p>
        </w:tc>
        <w:tc>
          <w:tcPr>
            <w:tcW w:w="2445" w:type="pct"/>
            <w:vMerge w:val="restart"/>
          </w:tcPr>
          <w:p w:rsidR="00775E67" w:rsidRDefault="00775E67" w:rsidP="00D161BC">
            <w:pPr>
              <w:jc w:val="center"/>
            </w:pPr>
          </w:p>
          <w:p w:rsidR="00775E67" w:rsidRPr="00D161BC" w:rsidRDefault="00775E67" w:rsidP="00D161BC">
            <w:pPr>
              <w:jc w:val="center"/>
            </w:pPr>
            <w:r w:rsidRPr="00D161BC">
              <w:rPr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:rsidR="00775E67" w:rsidRPr="00D161BC" w:rsidRDefault="00775E67" w:rsidP="00D161BC">
            <w:pPr>
              <w:jc w:val="center"/>
            </w:pPr>
            <w:r w:rsidRPr="00D161BC">
              <w:rPr>
                <w:sz w:val="22"/>
                <w:szCs w:val="22"/>
              </w:rPr>
              <w:t>подпись</w:t>
            </w:r>
          </w:p>
        </w:tc>
      </w:tr>
      <w:tr w:rsidR="00775E67" w:rsidRPr="00D161BC" w:rsidTr="00B4534C">
        <w:trPr>
          <w:trHeight w:val="277"/>
        </w:trPr>
        <w:tc>
          <w:tcPr>
            <w:tcW w:w="415" w:type="pct"/>
            <w:vMerge/>
          </w:tcPr>
          <w:p w:rsidR="00775E67" w:rsidRPr="00D161BC" w:rsidRDefault="00775E67" w:rsidP="00D161BC">
            <w:pPr>
              <w:jc w:val="center"/>
            </w:pPr>
          </w:p>
        </w:tc>
        <w:tc>
          <w:tcPr>
            <w:tcW w:w="724" w:type="pct"/>
            <w:vMerge/>
          </w:tcPr>
          <w:p w:rsidR="00775E67" w:rsidRPr="00442A1C" w:rsidRDefault="00775E67" w:rsidP="00442A1C">
            <w:pPr>
              <w:jc w:val="center"/>
            </w:pPr>
          </w:p>
        </w:tc>
        <w:tc>
          <w:tcPr>
            <w:tcW w:w="2445" w:type="pct"/>
            <w:vMerge/>
          </w:tcPr>
          <w:p w:rsidR="00775E67" w:rsidRPr="00D161BC" w:rsidRDefault="00775E67" w:rsidP="00D161BC">
            <w:pPr>
              <w:jc w:val="center"/>
            </w:pPr>
          </w:p>
        </w:tc>
        <w:tc>
          <w:tcPr>
            <w:tcW w:w="737" w:type="pct"/>
          </w:tcPr>
          <w:p w:rsidR="00775E67" w:rsidRPr="00D161BC" w:rsidRDefault="00775E67" w:rsidP="00D161BC">
            <w:pPr>
              <w:jc w:val="center"/>
            </w:pPr>
            <w:r w:rsidRPr="00D161BC">
              <w:rPr>
                <w:sz w:val="22"/>
                <w:szCs w:val="22"/>
              </w:rPr>
              <w:t>Наставник-</w:t>
            </w:r>
          </w:p>
          <w:p w:rsidR="00775E67" w:rsidRPr="00D161BC" w:rsidRDefault="00775E67" w:rsidP="00D161BC">
            <w:pPr>
              <w:jc w:val="center"/>
            </w:pPr>
          </w:p>
        </w:tc>
        <w:tc>
          <w:tcPr>
            <w:tcW w:w="679" w:type="pct"/>
          </w:tcPr>
          <w:p w:rsidR="00775E67" w:rsidRPr="00D161BC" w:rsidRDefault="00775E67" w:rsidP="00D161BC">
            <w:pPr>
              <w:jc w:val="center"/>
            </w:pPr>
            <w:r w:rsidRPr="00D161BC">
              <w:rPr>
                <w:sz w:val="22"/>
                <w:szCs w:val="22"/>
              </w:rPr>
              <w:t>Молодой специалист-</w:t>
            </w:r>
          </w:p>
          <w:p w:rsidR="00775E67" w:rsidRPr="00D161BC" w:rsidRDefault="00775E67" w:rsidP="00D161BC">
            <w:pPr>
              <w:jc w:val="center"/>
            </w:pPr>
          </w:p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</w:p>
          <w:p w:rsidR="00775E67" w:rsidRPr="00442A1C" w:rsidRDefault="00775E67" w:rsidP="00442A1C">
            <w:pPr>
              <w:jc w:val="center"/>
            </w:pPr>
            <w:r>
              <w:t>28</w:t>
            </w:r>
            <w:r w:rsidRPr="00442A1C">
              <w:t>.0</w:t>
            </w:r>
            <w:r>
              <w:t>8</w:t>
            </w:r>
          </w:p>
        </w:tc>
        <w:tc>
          <w:tcPr>
            <w:tcW w:w="2445" w:type="pct"/>
          </w:tcPr>
          <w:p w:rsidR="00775E67" w:rsidRPr="00D161BC" w:rsidRDefault="00775E67" w:rsidP="00D161BC">
            <w:r w:rsidRPr="00D161BC">
              <w:rPr>
                <w:sz w:val="22"/>
                <w:szCs w:val="22"/>
              </w:rPr>
              <w:t>Оказание помощи в составлении календарно-тематического планирования по предмету и составлен</w:t>
            </w:r>
            <w:r>
              <w:rPr>
                <w:sz w:val="22"/>
                <w:szCs w:val="22"/>
              </w:rPr>
              <w:t>ие плана в закрепленных классах</w:t>
            </w:r>
            <w:r w:rsidRPr="00D161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14.09</w:t>
            </w:r>
          </w:p>
        </w:tc>
        <w:tc>
          <w:tcPr>
            <w:tcW w:w="2445" w:type="pct"/>
          </w:tcPr>
          <w:p w:rsidR="00775E67" w:rsidRPr="00D161BC" w:rsidRDefault="00775E67" w:rsidP="00E33245">
            <w:r w:rsidRPr="00D161BC">
              <w:rPr>
                <w:sz w:val="22"/>
                <w:szCs w:val="22"/>
              </w:rPr>
              <w:t>Проведение инструктажа по оформлению классного журнала, журналов индивидуально-групповых, факультативных и кружковых занятий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rPr>
          <w:trHeight w:val="297"/>
        </w:trPr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21.09</w:t>
            </w:r>
          </w:p>
        </w:tc>
        <w:tc>
          <w:tcPr>
            <w:tcW w:w="2445" w:type="pct"/>
          </w:tcPr>
          <w:p w:rsidR="00775E67" w:rsidRPr="00D161BC" w:rsidRDefault="00775E67" w:rsidP="00C91F47">
            <w:r w:rsidRPr="00D161BC">
              <w:rPr>
                <w:sz w:val="22"/>
                <w:szCs w:val="22"/>
              </w:rPr>
              <w:t>Выбор темы по самообразованию;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05.10</w:t>
            </w:r>
          </w:p>
        </w:tc>
        <w:tc>
          <w:tcPr>
            <w:tcW w:w="2445" w:type="pct"/>
          </w:tcPr>
          <w:p w:rsidR="00775E67" w:rsidRPr="00D161BC" w:rsidRDefault="00775E67" w:rsidP="00E33245">
            <w:r w:rsidRPr="00D161BC">
              <w:rPr>
                <w:sz w:val="22"/>
                <w:szCs w:val="22"/>
              </w:rPr>
              <w:t>Участие в разработке (доработке) учебно-дидактических материалов;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19.10</w:t>
            </w:r>
          </w:p>
        </w:tc>
        <w:tc>
          <w:tcPr>
            <w:tcW w:w="2445" w:type="pct"/>
          </w:tcPr>
          <w:p w:rsidR="00775E67" w:rsidRPr="00D161BC" w:rsidRDefault="00775E67" w:rsidP="00E33245">
            <w:r w:rsidRPr="00D161BC">
              <w:rPr>
                <w:sz w:val="22"/>
                <w:szCs w:val="22"/>
              </w:rPr>
              <w:t>Участие в заседании методического объединения;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26.10</w:t>
            </w:r>
          </w:p>
          <w:p w:rsidR="00775E67" w:rsidRPr="00442A1C" w:rsidRDefault="00775E67" w:rsidP="00442A1C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 w:rsidP="00D120D6">
            <w:pPr>
              <w:spacing w:before="30" w:after="30"/>
            </w:pPr>
            <w:r w:rsidRPr="00D161BC">
              <w:rPr>
                <w:sz w:val="22"/>
                <w:szCs w:val="22"/>
              </w:rPr>
              <w:t>Знакомство с методикой подготовки студентов к конкурсам, олимпиадам по предмету.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02.11</w:t>
            </w:r>
          </w:p>
        </w:tc>
        <w:tc>
          <w:tcPr>
            <w:tcW w:w="2445" w:type="pct"/>
          </w:tcPr>
          <w:p w:rsidR="00775E67" w:rsidRPr="00D161BC" w:rsidRDefault="00775E67">
            <w:pPr>
              <w:spacing w:before="30" w:after="30"/>
            </w:pPr>
            <w:r w:rsidRPr="00D161BC">
              <w:rPr>
                <w:sz w:val="22"/>
                <w:szCs w:val="22"/>
              </w:rPr>
              <w:t>Подбор литературы по теме самообразования, с использованием образовательных ресурсов Интернета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</w:p>
          <w:p w:rsidR="00775E67" w:rsidRPr="00442A1C" w:rsidRDefault="00775E67" w:rsidP="00442A1C">
            <w:pPr>
              <w:jc w:val="center"/>
            </w:pPr>
            <w:r w:rsidRPr="00442A1C">
              <w:t>23.11</w:t>
            </w:r>
          </w:p>
        </w:tc>
        <w:tc>
          <w:tcPr>
            <w:tcW w:w="2445" w:type="pct"/>
          </w:tcPr>
          <w:p w:rsidR="00775E67" w:rsidRPr="00D161BC" w:rsidRDefault="00775E67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Общие вопросы методики проведения внеурочных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мероприятий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14.12</w:t>
            </w:r>
          </w:p>
        </w:tc>
        <w:tc>
          <w:tcPr>
            <w:tcW w:w="2445" w:type="pct"/>
          </w:tcPr>
          <w:p w:rsidR="00775E67" w:rsidRPr="00D161BC" w:rsidRDefault="00775E67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Изучение основ исследовательской деятельности со студентами по предмету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10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28.12</w:t>
            </w:r>
          </w:p>
        </w:tc>
        <w:tc>
          <w:tcPr>
            <w:tcW w:w="2445" w:type="pct"/>
          </w:tcPr>
          <w:p w:rsidR="00775E67" w:rsidRPr="00D161BC" w:rsidRDefault="00775E67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Анализ работы за первое полугодие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11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04.01</w:t>
            </w:r>
          </w:p>
        </w:tc>
        <w:tc>
          <w:tcPr>
            <w:tcW w:w="2445" w:type="pct"/>
          </w:tcPr>
          <w:p w:rsidR="00775E67" w:rsidRPr="00D161BC" w:rsidRDefault="00775E67" w:rsidP="00D161BC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Участие в заседании методического объединения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12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01.02</w:t>
            </w:r>
          </w:p>
        </w:tc>
        <w:tc>
          <w:tcPr>
            <w:tcW w:w="2445" w:type="pct"/>
          </w:tcPr>
          <w:p w:rsidR="00775E67" w:rsidRPr="00D161BC" w:rsidRDefault="00775E67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Занятие «Современные образовательные технологии в учебном процессе»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13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22.02</w:t>
            </w:r>
          </w:p>
          <w:p w:rsidR="00775E67" w:rsidRPr="00442A1C" w:rsidRDefault="00775E67" w:rsidP="00442A1C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>
            <w:pPr>
              <w:spacing w:before="30" w:after="30"/>
            </w:pPr>
            <w:r w:rsidRPr="00D161BC">
              <w:rPr>
                <w:sz w:val="22"/>
                <w:szCs w:val="22"/>
              </w:rPr>
              <w:t>Общие положения </w:t>
            </w:r>
            <w:r w:rsidRPr="00D161BC">
              <w:rPr>
                <w:rStyle w:val="apple-converted-space"/>
                <w:sz w:val="22"/>
                <w:szCs w:val="22"/>
              </w:rPr>
              <w:t> </w:t>
            </w:r>
            <w:r w:rsidRPr="00D161BC">
              <w:rPr>
                <w:sz w:val="22"/>
                <w:szCs w:val="22"/>
              </w:rPr>
              <w:t>портфолио педагога</w:t>
            </w:r>
          </w:p>
          <w:p w:rsidR="00775E67" w:rsidRPr="00D161BC" w:rsidRDefault="00775E67">
            <w:pPr>
              <w:spacing w:before="30" w:after="30"/>
            </w:pPr>
            <w:r w:rsidRPr="00D161BC">
              <w:rPr>
                <w:sz w:val="22"/>
                <w:szCs w:val="22"/>
              </w:rPr>
              <w:t>Структура содержания и порядок ведения портфолио</w:t>
            </w:r>
          </w:p>
          <w:p w:rsidR="00775E67" w:rsidRPr="00D161BC" w:rsidRDefault="00775E67">
            <w:pPr>
              <w:spacing w:before="30" w:after="30"/>
            </w:pPr>
            <w:r w:rsidRPr="00D161BC">
              <w:rPr>
                <w:sz w:val="22"/>
                <w:szCs w:val="22"/>
              </w:rPr>
              <w:t>Оценивание материалов портфолио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14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1</w:t>
            </w:r>
            <w:r>
              <w:t>5</w:t>
            </w:r>
            <w:r w:rsidRPr="00442A1C">
              <w:t>.03</w:t>
            </w:r>
          </w:p>
        </w:tc>
        <w:tc>
          <w:tcPr>
            <w:tcW w:w="2445" w:type="pct"/>
          </w:tcPr>
          <w:p w:rsidR="00775E67" w:rsidRPr="00D161BC" w:rsidRDefault="00775E67">
            <w:pPr>
              <w:spacing w:before="30" w:after="30"/>
            </w:pPr>
            <w:r w:rsidRPr="00D161BC">
              <w:rPr>
                <w:sz w:val="22"/>
                <w:szCs w:val="22"/>
              </w:rPr>
              <w:t>Совместная разработка системы уроков по теме или отдельного урока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15</w:t>
            </w:r>
          </w:p>
        </w:tc>
        <w:tc>
          <w:tcPr>
            <w:tcW w:w="724" w:type="pct"/>
          </w:tcPr>
          <w:p w:rsidR="00775E67" w:rsidRPr="00442A1C" w:rsidRDefault="00775E67" w:rsidP="00841FCA">
            <w:pPr>
              <w:jc w:val="center"/>
            </w:pPr>
            <w:r w:rsidRPr="00442A1C">
              <w:t>2</w:t>
            </w:r>
            <w:r>
              <w:t>9</w:t>
            </w:r>
            <w:r w:rsidRPr="00442A1C">
              <w:t>.03</w:t>
            </w:r>
          </w:p>
          <w:p w:rsidR="00775E67" w:rsidRPr="00442A1C" w:rsidRDefault="00775E67" w:rsidP="00442A1C">
            <w:pPr>
              <w:jc w:val="center"/>
            </w:pPr>
            <w:r w:rsidRPr="00442A1C">
              <w:t>1</w:t>
            </w:r>
            <w:r>
              <w:t>2</w:t>
            </w:r>
            <w:r w:rsidRPr="00442A1C">
              <w:t>.04</w:t>
            </w:r>
          </w:p>
        </w:tc>
        <w:tc>
          <w:tcPr>
            <w:tcW w:w="2445" w:type="pct"/>
          </w:tcPr>
          <w:p w:rsidR="00775E67" w:rsidRPr="00D161BC" w:rsidRDefault="00775E67" w:rsidP="00D161BC">
            <w:pPr>
              <w:spacing w:before="30" w:after="30"/>
            </w:pPr>
            <w:r w:rsidRPr="00D161BC">
              <w:rPr>
                <w:sz w:val="22"/>
                <w:szCs w:val="22"/>
              </w:rPr>
              <w:t xml:space="preserve">Проведение внеклассного мероприятия по предмету со студентами 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16</w:t>
            </w:r>
          </w:p>
        </w:tc>
        <w:tc>
          <w:tcPr>
            <w:tcW w:w="724" w:type="pct"/>
          </w:tcPr>
          <w:p w:rsidR="00775E67" w:rsidRPr="00442A1C" w:rsidRDefault="00775E67" w:rsidP="00841FCA">
            <w:pPr>
              <w:jc w:val="center"/>
            </w:pPr>
            <w:r w:rsidRPr="00442A1C">
              <w:t>2</w:t>
            </w:r>
            <w:r>
              <w:t>6</w:t>
            </w:r>
            <w:r w:rsidRPr="00442A1C">
              <w:t>.04</w:t>
            </w:r>
          </w:p>
          <w:p w:rsidR="00775E67" w:rsidRPr="00442A1C" w:rsidRDefault="00775E67" w:rsidP="00442A1C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 w:rsidP="00D161BC">
            <w:pPr>
              <w:spacing w:before="30" w:after="30"/>
            </w:pPr>
            <w:r w:rsidRPr="00D161BC">
              <w:rPr>
                <w:sz w:val="22"/>
                <w:szCs w:val="22"/>
              </w:rPr>
              <w:t>Практикум «Анализ урока. Виды анализа урока»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17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1</w:t>
            </w:r>
            <w:r>
              <w:t>7</w:t>
            </w:r>
            <w:r w:rsidRPr="00442A1C">
              <w:t>.05</w:t>
            </w:r>
          </w:p>
        </w:tc>
        <w:tc>
          <w:tcPr>
            <w:tcW w:w="2445" w:type="pct"/>
          </w:tcPr>
          <w:p w:rsidR="00775E67" w:rsidRPr="00D161BC" w:rsidRDefault="00775E67">
            <w:pPr>
              <w:spacing w:before="30" w:after="30"/>
            </w:pPr>
            <w:r w:rsidRPr="00D161BC">
              <w:rPr>
                <w:sz w:val="22"/>
                <w:szCs w:val="22"/>
              </w:rPr>
              <w:t>Практикум «Анализ различных стилей педагогического общения (авторитарный, либерально-попустительский, демократический)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18</w:t>
            </w:r>
          </w:p>
        </w:tc>
        <w:tc>
          <w:tcPr>
            <w:tcW w:w="724" w:type="pct"/>
          </w:tcPr>
          <w:p w:rsidR="00775E67" w:rsidRPr="00442A1C" w:rsidRDefault="00775E67" w:rsidP="00841FCA">
            <w:pPr>
              <w:jc w:val="center"/>
            </w:pPr>
            <w:r>
              <w:t>25</w:t>
            </w:r>
            <w:r w:rsidRPr="00442A1C">
              <w:t>.05</w:t>
            </w:r>
          </w:p>
          <w:p w:rsidR="00775E67" w:rsidRPr="00442A1C" w:rsidRDefault="00775E67" w:rsidP="00442A1C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>
            <w:pPr>
              <w:spacing w:before="30" w:after="30"/>
            </w:pPr>
            <w:r w:rsidRPr="00D161BC">
              <w:rPr>
                <w:sz w:val="22"/>
                <w:szCs w:val="22"/>
              </w:rPr>
              <w:t>Оказание помощи в составлении </w:t>
            </w:r>
            <w:r w:rsidRPr="00D161BC">
              <w:rPr>
                <w:rStyle w:val="apple-converted-space"/>
                <w:sz w:val="22"/>
                <w:szCs w:val="22"/>
              </w:rPr>
              <w:t> </w:t>
            </w:r>
            <w:r w:rsidRPr="00D161BC">
              <w:rPr>
                <w:sz w:val="22"/>
                <w:szCs w:val="22"/>
              </w:rPr>
              <w:t>личной карты самообразования молодого учителя на следующий учебный год</w:t>
            </w: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  <w:tr w:rsidR="00775E67" w:rsidRPr="00D161BC" w:rsidTr="00B4534C">
        <w:tc>
          <w:tcPr>
            <w:tcW w:w="415" w:type="pct"/>
          </w:tcPr>
          <w:p w:rsidR="00775E67" w:rsidRPr="00D161BC" w:rsidRDefault="00775E67" w:rsidP="002F2F11">
            <w:r>
              <w:rPr>
                <w:sz w:val="22"/>
                <w:szCs w:val="22"/>
              </w:rPr>
              <w:t>19</w:t>
            </w:r>
          </w:p>
        </w:tc>
        <w:tc>
          <w:tcPr>
            <w:tcW w:w="724" w:type="pct"/>
          </w:tcPr>
          <w:p w:rsidR="00775E67" w:rsidRPr="00442A1C" w:rsidRDefault="00775E67" w:rsidP="00442A1C">
            <w:pPr>
              <w:jc w:val="center"/>
            </w:pPr>
            <w:r w:rsidRPr="00442A1C">
              <w:t>0</w:t>
            </w:r>
            <w:r>
              <w:t>7</w:t>
            </w:r>
            <w:r w:rsidRPr="00442A1C">
              <w:t>.06</w:t>
            </w:r>
          </w:p>
        </w:tc>
        <w:tc>
          <w:tcPr>
            <w:tcW w:w="2445" w:type="pct"/>
          </w:tcPr>
          <w:p w:rsidR="00775E67" w:rsidRPr="00D161BC" w:rsidRDefault="00775E67" w:rsidP="00D161BC">
            <w:pPr>
              <w:spacing w:before="30" w:after="30"/>
            </w:pPr>
            <w:r w:rsidRPr="00D161BC">
              <w:rPr>
                <w:sz w:val="22"/>
                <w:szCs w:val="22"/>
              </w:rPr>
              <w:t>Отчет молодого специалиста о проделанной работе</w:t>
            </w:r>
          </w:p>
          <w:p w:rsidR="00775E67" w:rsidRPr="00D161BC" w:rsidRDefault="00775E67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2F2F11"/>
        </w:tc>
        <w:tc>
          <w:tcPr>
            <w:tcW w:w="679" w:type="pct"/>
          </w:tcPr>
          <w:p w:rsidR="00775E67" w:rsidRPr="00D161BC" w:rsidRDefault="00775E67" w:rsidP="002F2F11"/>
        </w:tc>
      </w:tr>
    </w:tbl>
    <w:p w:rsidR="00775E67" w:rsidRDefault="00775E67" w:rsidP="00BE40E6">
      <w:pPr>
        <w:shd w:val="clear" w:color="auto" w:fill="FFFFFF"/>
        <w:jc w:val="center"/>
        <w:rPr>
          <w:b/>
          <w:color w:val="000000"/>
        </w:rPr>
      </w:pPr>
      <w:bookmarkStart w:id="0" w:name="_GoBack"/>
      <w:bookmarkEnd w:id="0"/>
    </w:p>
    <w:p w:rsidR="00775E67" w:rsidRDefault="00775E67" w:rsidP="00BE40E6">
      <w:pPr>
        <w:shd w:val="clear" w:color="auto" w:fill="FFFFFF"/>
        <w:jc w:val="center"/>
        <w:rPr>
          <w:b/>
          <w:color w:val="000000"/>
        </w:rPr>
      </w:pPr>
    </w:p>
    <w:p w:rsidR="00775E67" w:rsidRDefault="00775E67" w:rsidP="00BE40E6">
      <w:pPr>
        <w:shd w:val="clear" w:color="auto" w:fill="FFFFFF"/>
        <w:jc w:val="center"/>
        <w:rPr>
          <w:b/>
          <w:color w:val="000000"/>
        </w:rPr>
      </w:pPr>
    </w:p>
    <w:p w:rsidR="00775E67" w:rsidRPr="0054675B" w:rsidRDefault="00775E67" w:rsidP="00BE40E6">
      <w:pPr>
        <w:shd w:val="clear" w:color="auto" w:fill="FFFFFF"/>
        <w:jc w:val="center"/>
        <w:rPr>
          <w:color w:val="000000"/>
        </w:rPr>
      </w:pPr>
      <w:r w:rsidRPr="00D161BC">
        <w:rPr>
          <w:b/>
          <w:color w:val="000000"/>
        </w:rPr>
        <w:t>Отчет наставника</w:t>
      </w:r>
      <w:r>
        <w:rPr>
          <w:b/>
          <w:color w:val="000000"/>
        </w:rPr>
        <w:t xml:space="preserve">    </w:t>
      </w:r>
      <w:r w:rsidRPr="00442A1C">
        <w:rPr>
          <w:color w:val="000000"/>
          <w:u w:val="single"/>
        </w:rPr>
        <w:t>Завертяевой И.В.</w:t>
      </w:r>
      <w:r w:rsidRPr="0054675B">
        <w:rPr>
          <w:color w:val="000000"/>
        </w:rPr>
        <w:t xml:space="preserve"> </w:t>
      </w:r>
    </w:p>
    <w:p w:rsidR="00775E67" w:rsidRPr="0054675B" w:rsidRDefault="00775E67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54675B">
        <w:rPr>
          <w:color w:val="000000"/>
          <w:sz w:val="20"/>
          <w:szCs w:val="20"/>
          <w:vertAlign w:val="superscript"/>
        </w:rPr>
        <w:t xml:space="preserve">            </w:t>
      </w:r>
      <w:r>
        <w:rPr>
          <w:color w:val="000000"/>
          <w:sz w:val="20"/>
          <w:szCs w:val="20"/>
          <w:vertAlign w:val="superscript"/>
        </w:rPr>
        <w:t xml:space="preserve">                            </w:t>
      </w:r>
      <w:r w:rsidRPr="0054675B">
        <w:rPr>
          <w:color w:val="000000"/>
          <w:sz w:val="20"/>
          <w:szCs w:val="20"/>
          <w:vertAlign w:val="superscript"/>
        </w:rPr>
        <w:t xml:space="preserve">               (ФИО)</w:t>
      </w:r>
    </w:p>
    <w:p w:rsidR="00775E67" w:rsidRPr="00442A1C" w:rsidRDefault="00775E67" w:rsidP="00841FCA">
      <w:pPr>
        <w:shd w:val="clear" w:color="auto" w:fill="FFFFFF"/>
        <w:jc w:val="center"/>
        <w:rPr>
          <w:color w:val="000000"/>
          <w:u w:val="single"/>
        </w:rPr>
      </w:pPr>
      <w:r w:rsidRPr="00D161BC">
        <w:rPr>
          <w:b/>
          <w:color w:val="000000"/>
        </w:rPr>
        <w:t>о работе с молодым </w:t>
      </w:r>
      <w:r w:rsidRPr="00D161BC">
        <w:rPr>
          <w:rStyle w:val="apple-converted-space"/>
          <w:b/>
          <w:color w:val="000000"/>
        </w:rPr>
        <w:t> </w:t>
      </w:r>
      <w:r w:rsidRPr="00D161BC">
        <w:rPr>
          <w:b/>
          <w:color w:val="000000"/>
        </w:rPr>
        <w:t>специалистом</w:t>
      </w:r>
      <w:r w:rsidRPr="0002679F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   </w:t>
      </w:r>
      <w:r w:rsidRPr="00841FCA">
        <w:rPr>
          <w:color w:val="000000"/>
          <w:u w:val="single"/>
        </w:rPr>
        <w:t>Шаймерденовой З.К.</w:t>
      </w:r>
    </w:p>
    <w:p w:rsidR="00775E67" w:rsidRPr="0002679F" w:rsidRDefault="00775E67" w:rsidP="00BE40E6">
      <w:pPr>
        <w:shd w:val="clear" w:color="auto" w:fill="FFFFFF"/>
        <w:jc w:val="center"/>
        <w:rPr>
          <w:color w:val="000000"/>
          <w:sz w:val="20"/>
          <w:szCs w:val="20"/>
          <w:vertAlign w:val="superscript"/>
        </w:rPr>
      </w:pPr>
      <w:r w:rsidRPr="0002679F">
        <w:rPr>
          <w:color w:val="000000"/>
          <w:sz w:val="20"/>
          <w:szCs w:val="20"/>
        </w:rPr>
        <w:t xml:space="preserve">                   </w:t>
      </w:r>
      <w:r>
        <w:rPr>
          <w:color w:val="000000"/>
          <w:sz w:val="20"/>
          <w:szCs w:val="20"/>
        </w:rPr>
        <w:t xml:space="preserve">                                                 </w:t>
      </w:r>
      <w:r w:rsidRPr="0002679F">
        <w:rPr>
          <w:color w:val="000000"/>
          <w:sz w:val="20"/>
          <w:szCs w:val="20"/>
        </w:rPr>
        <w:t xml:space="preserve"> </w:t>
      </w:r>
      <w:r w:rsidRPr="0002679F">
        <w:rPr>
          <w:color w:val="000000"/>
          <w:sz w:val="20"/>
          <w:szCs w:val="20"/>
          <w:vertAlign w:val="superscript"/>
        </w:rPr>
        <w:t>(ФИО)</w:t>
      </w:r>
    </w:p>
    <w:p w:rsidR="00775E67" w:rsidRPr="00D161BC" w:rsidRDefault="00775E67" w:rsidP="00841FCA">
      <w:pPr>
        <w:shd w:val="clear" w:color="auto" w:fill="FFFFFF"/>
        <w:jc w:val="center"/>
        <w:rPr>
          <w:color w:val="000000"/>
        </w:rPr>
      </w:pPr>
      <w:r w:rsidRPr="00D161BC">
        <w:rPr>
          <w:color w:val="000000"/>
        </w:rPr>
        <w:t>за  </w:t>
      </w:r>
      <w:r>
        <w:rPr>
          <w:color w:val="000000"/>
        </w:rPr>
        <w:t>2020</w:t>
      </w:r>
      <w:r w:rsidRPr="00D161BC">
        <w:rPr>
          <w:color w:val="000000"/>
        </w:rPr>
        <w:t xml:space="preserve"> – 20</w:t>
      </w:r>
      <w:r>
        <w:rPr>
          <w:color w:val="000000"/>
        </w:rPr>
        <w:t>21</w:t>
      </w:r>
      <w:r w:rsidRPr="00D161BC">
        <w:rPr>
          <w:color w:val="000000"/>
        </w:rPr>
        <w:t xml:space="preserve">  учебный год</w:t>
      </w:r>
    </w:p>
    <w:p w:rsidR="00775E67" w:rsidRPr="00D161BC" w:rsidRDefault="00775E67" w:rsidP="00BE40E6">
      <w:pPr>
        <w:shd w:val="clear" w:color="auto" w:fill="FFFFFF"/>
        <w:spacing w:before="30" w:after="30"/>
        <w:jc w:val="center"/>
        <w:rPr>
          <w:color w:val="000000"/>
        </w:rPr>
      </w:pPr>
    </w:p>
    <w:p w:rsidR="00775E67" w:rsidRPr="00442A1C" w:rsidRDefault="00775E67" w:rsidP="00442A1C">
      <w:pPr>
        <w:shd w:val="clear" w:color="auto" w:fill="FFFFFF"/>
        <w:spacing w:before="30" w:after="30"/>
        <w:ind w:left="720"/>
        <w:rPr>
          <w:b/>
          <w:color w:val="000000"/>
        </w:rPr>
      </w:pPr>
      <w:r w:rsidRPr="00442A1C">
        <w:rPr>
          <w:b/>
          <w:color w:val="000000"/>
        </w:rPr>
        <w:t xml:space="preserve">Посещено  занятий  молодого специалиста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96"/>
        <w:gridCol w:w="1556"/>
        <w:gridCol w:w="2589"/>
        <w:gridCol w:w="2585"/>
        <w:gridCol w:w="2594"/>
      </w:tblGrid>
      <w:tr w:rsidR="00775E67" w:rsidRPr="00D161BC" w:rsidTr="002F2F11">
        <w:tc>
          <w:tcPr>
            <w:tcW w:w="1096" w:type="dxa"/>
          </w:tcPr>
          <w:p w:rsidR="00775E67" w:rsidRPr="00D161BC" w:rsidRDefault="00775E67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№ п/п</w:t>
            </w:r>
          </w:p>
        </w:tc>
        <w:tc>
          <w:tcPr>
            <w:tcW w:w="1556" w:type="dxa"/>
          </w:tcPr>
          <w:p w:rsidR="00775E67" w:rsidRPr="00D161BC" w:rsidRDefault="00775E67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Дата посещения занятия</w:t>
            </w:r>
          </w:p>
        </w:tc>
        <w:tc>
          <w:tcPr>
            <w:tcW w:w="2589" w:type="dxa"/>
          </w:tcPr>
          <w:p w:rsidR="00775E67" w:rsidRPr="00D161BC" w:rsidRDefault="00775E67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Тема занятия</w:t>
            </w:r>
          </w:p>
        </w:tc>
        <w:tc>
          <w:tcPr>
            <w:tcW w:w="2585" w:type="dxa"/>
          </w:tcPr>
          <w:p w:rsidR="00775E67" w:rsidRPr="00D161BC" w:rsidRDefault="00775E67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Положительные аспекты, выявленные в ходе посещения и анализа занятия</w:t>
            </w:r>
          </w:p>
        </w:tc>
        <w:tc>
          <w:tcPr>
            <w:tcW w:w="2594" w:type="dxa"/>
          </w:tcPr>
          <w:p w:rsidR="00775E67" w:rsidRPr="00D161BC" w:rsidRDefault="00775E67" w:rsidP="00442A1C">
            <w:pPr>
              <w:spacing w:before="30" w:after="30"/>
              <w:jc w:val="center"/>
              <w:rPr>
                <w:color w:val="000000"/>
              </w:rPr>
            </w:pPr>
            <w:r w:rsidRPr="00D161BC">
              <w:rPr>
                <w:color w:val="000000"/>
              </w:rPr>
              <w:t>Проблемы, выявленные в ходе анализа занятия</w:t>
            </w:r>
          </w:p>
        </w:tc>
      </w:tr>
      <w:tr w:rsidR="00775E67" w:rsidRPr="00317519" w:rsidTr="002F2F11">
        <w:tc>
          <w:tcPr>
            <w:tcW w:w="1096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56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15.09.20</w:t>
            </w:r>
          </w:p>
        </w:tc>
        <w:tc>
          <w:tcPr>
            <w:tcW w:w="2589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  <w:lang w:val="en-US"/>
              </w:rPr>
            </w:pPr>
            <w:r w:rsidRPr="00317519">
              <w:rPr>
                <w:color w:val="000000"/>
                <w:spacing w:val="-1"/>
                <w:lang w:val="en-US"/>
              </w:rPr>
              <w:t>Theme 12.3 The Past Perfect Tense.</w:t>
            </w:r>
          </w:p>
        </w:tc>
        <w:tc>
          <w:tcPr>
            <w:tcW w:w="2585" w:type="dxa"/>
          </w:tcPr>
          <w:p w:rsidR="00775E67" w:rsidRPr="00B4534C" w:rsidRDefault="00775E67" w:rsidP="002F2F11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Оценивание, определяющее уровень освоения знаний</w:t>
            </w:r>
          </w:p>
        </w:tc>
        <w:tc>
          <w:tcPr>
            <w:tcW w:w="2594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  <w:r w:rsidRPr="00317519">
              <w:rPr>
                <w:color w:val="000000"/>
              </w:rPr>
              <w:t>Проблемы с построением структуры занятия</w:t>
            </w:r>
          </w:p>
        </w:tc>
      </w:tr>
      <w:tr w:rsidR="00775E67" w:rsidRPr="00317519" w:rsidTr="002F2F11">
        <w:tc>
          <w:tcPr>
            <w:tcW w:w="1096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56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02.12.20</w:t>
            </w:r>
          </w:p>
        </w:tc>
        <w:tc>
          <w:tcPr>
            <w:tcW w:w="2589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  <w:lang w:val="en-US"/>
              </w:rPr>
            </w:pPr>
            <w:r>
              <w:rPr>
                <w:lang w:val="en-US"/>
              </w:rPr>
              <w:t>Theme 13.4 Future Indefinite in the Past. Theme 13.5 Future Continuous and Perfect in the Past.</w:t>
            </w:r>
          </w:p>
        </w:tc>
        <w:tc>
          <w:tcPr>
            <w:tcW w:w="2585" w:type="dxa"/>
          </w:tcPr>
          <w:p w:rsidR="00775E67" w:rsidRPr="00B4534C" w:rsidRDefault="00775E67" w:rsidP="002F2F11">
            <w:pPr>
              <w:spacing w:before="30" w:after="30"/>
              <w:rPr>
                <w:color w:val="000000"/>
              </w:rPr>
            </w:pPr>
            <w:r w:rsidRPr="00B4534C">
              <w:rPr>
                <w:color w:val="000000"/>
              </w:rPr>
              <w:t>Способность воспроизведения или запоминания конкретных фактов, информации и описания</w:t>
            </w:r>
          </w:p>
        </w:tc>
        <w:tc>
          <w:tcPr>
            <w:tcW w:w="2594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  <w:r w:rsidRPr="00317519">
              <w:rPr>
                <w:color w:val="000000"/>
              </w:rPr>
              <w:t>Планирование и проведение опроса студентов</w:t>
            </w:r>
          </w:p>
        </w:tc>
      </w:tr>
      <w:tr w:rsidR="00775E67" w:rsidRPr="00317519" w:rsidTr="002F2F11">
        <w:tc>
          <w:tcPr>
            <w:tcW w:w="1096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56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</w:tc>
        <w:tc>
          <w:tcPr>
            <w:tcW w:w="2589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</w:tc>
        <w:tc>
          <w:tcPr>
            <w:tcW w:w="2585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</w:tc>
        <w:tc>
          <w:tcPr>
            <w:tcW w:w="2594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</w:tc>
      </w:tr>
      <w:tr w:rsidR="00775E67" w:rsidRPr="00317519" w:rsidTr="002F2F11">
        <w:tc>
          <w:tcPr>
            <w:tcW w:w="1096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56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</w:tc>
        <w:tc>
          <w:tcPr>
            <w:tcW w:w="2589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</w:tc>
        <w:tc>
          <w:tcPr>
            <w:tcW w:w="2585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</w:tc>
        <w:tc>
          <w:tcPr>
            <w:tcW w:w="2594" w:type="dxa"/>
          </w:tcPr>
          <w:p w:rsidR="00775E67" w:rsidRPr="00317519" w:rsidRDefault="00775E67" w:rsidP="002F2F11">
            <w:pPr>
              <w:spacing w:before="30" w:after="30"/>
              <w:rPr>
                <w:color w:val="000000"/>
              </w:rPr>
            </w:pPr>
          </w:p>
        </w:tc>
      </w:tr>
    </w:tbl>
    <w:p w:rsidR="00775E67" w:rsidRPr="00317519" w:rsidRDefault="00775E67" w:rsidP="00442A1C">
      <w:pPr>
        <w:shd w:val="clear" w:color="auto" w:fill="FFFFFF"/>
        <w:jc w:val="center"/>
        <w:rPr>
          <w:color w:val="000000"/>
        </w:rPr>
      </w:pPr>
    </w:p>
    <w:p w:rsidR="00775E67" w:rsidRPr="00D161BC" w:rsidRDefault="00775E67" w:rsidP="00BE40E6"/>
    <w:p w:rsidR="00775E67" w:rsidRPr="00841FCA" w:rsidRDefault="00775E67" w:rsidP="00841FCA">
      <w:pPr>
        <w:rPr>
          <w:u w:val="single"/>
        </w:rPr>
      </w:pPr>
      <w:r w:rsidRPr="00D161BC">
        <w:rPr>
          <w:b/>
        </w:rPr>
        <w:t>Наставник</w:t>
      </w:r>
      <w:r w:rsidRPr="00D161BC">
        <w:t xml:space="preserve"> _______________________________/ </w:t>
      </w:r>
      <w:r>
        <w:rPr>
          <w:u w:val="single"/>
        </w:rPr>
        <w:t>Завертяева И.В.</w:t>
      </w:r>
    </w:p>
    <w:p w:rsidR="00775E67" w:rsidRPr="008D0EAE" w:rsidRDefault="00775E67" w:rsidP="00841FCA"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 xml:space="preserve">подпись                                                     </w:t>
      </w:r>
      <w:r>
        <w:rPr>
          <w:sz w:val="20"/>
          <w:szCs w:val="20"/>
          <w:vertAlign w:val="superscript"/>
        </w:rPr>
        <w:t xml:space="preserve">            </w:t>
      </w:r>
      <w:r w:rsidRPr="008D0EAE">
        <w:rPr>
          <w:sz w:val="20"/>
          <w:szCs w:val="20"/>
          <w:vertAlign w:val="superscript"/>
        </w:rPr>
        <w:t xml:space="preserve">  </w:t>
      </w:r>
      <w:r>
        <w:rPr>
          <w:sz w:val="20"/>
          <w:szCs w:val="20"/>
          <w:vertAlign w:val="superscript"/>
        </w:rPr>
        <w:t>Ф</w:t>
      </w:r>
      <w:r w:rsidRPr="008D0EAE">
        <w:rPr>
          <w:sz w:val="20"/>
          <w:szCs w:val="20"/>
          <w:vertAlign w:val="superscript"/>
        </w:rPr>
        <w:t>ИО</w:t>
      </w:r>
    </w:p>
    <w:p w:rsidR="00775E67" w:rsidRPr="00841FCA" w:rsidRDefault="00775E67" w:rsidP="00841FCA">
      <w:pPr>
        <w:rPr>
          <w:sz w:val="20"/>
          <w:szCs w:val="20"/>
          <w:u w:val="single"/>
        </w:rPr>
      </w:pPr>
      <w:r w:rsidRPr="00D161BC">
        <w:rPr>
          <w:b/>
        </w:rPr>
        <w:t>Молодой специалист</w:t>
      </w:r>
      <w:r w:rsidRPr="008D0EAE">
        <w:rPr>
          <w:sz w:val="20"/>
          <w:szCs w:val="20"/>
        </w:rPr>
        <w:t xml:space="preserve">_______________________/ </w:t>
      </w:r>
      <w:r w:rsidRPr="00841FCA">
        <w:rPr>
          <w:u w:val="single"/>
        </w:rPr>
        <w:t>Шаймерденова З.К.</w:t>
      </w:r>
    </w:p>
    <w:p w:rsidR="00775E67" w:rsidRDefault="00775E67" w:rsidP="00841FCA">
      <w:pPr>
        <w:rPr>
          <w:sz w:val="20"/>
          <w:szCs w:val="20"/>
          <w:vertAlign w:val="superscript"/>
        </w:rPr>
      </w:pPr>
      <w:r>
        <w:rPr>
          <w:sz w:val="20"/>
          <w:szCs w:val="20"/>
          <w:vertAlign w:val="superscript"/>
        </w:rPr>
        <w:t xml:space="preserve">                                                                                                </w:t>
      </w:r>
      <w:r w:rsidRPr="008D0EAE">
        <w:rPr>
          <w:sz w:val="20"/>
          <w:szCs w:val="20"/>
          <w:vertAlign w:val="superscript"/>
        </w:rPr>
        <w:t xml:space="preserve">подпись                                                    </w:t>
      </w:r>
      <w:r>
        <w:rPr>
          <w:sz w:val="20"/>
          <w:szCs w:val="20"/>
          <w:vertAlign w:val="superscript"/>
        </w:rPr>
        <w:t xml:space="preserve">  </w:t>
      </w:r>
      <w:r w:rsidRPr="008D0EAE">
        <w:rPr>
          <w:sz w:val="20"/>
          <w:szCs w:val="20"/>
          <w:vertAlign w:val="superscript"/>
        </w:rPr>
        <w:t xml:space="preserve">    </w:t>
      </w:r>
      <w:r>
        <w:rPr>
          <w:sz w:val="20"/>
          <w:szCs w:val="20"/>
          <w:vertAlign w:val="superscript"/>
        </w:rPr>
        <w:t>ФИО</w:t>
      </w:r>
    </w:p>
    <w:p w:rsidR="00775E67" w:rsidRDefault="00775E67">
      <w:pPr>
        <w:rPr>
          <w:sz w:val="20"/>
          <w:szCs w:val="20"/>
          <w:vertAlign w:val="superscript"/>
        </w:rPr>
      </w:pPr>
    </w:p>
    <w:p w:rsidR="00775E67" w:rsidRDefault="00775E67">
      <w:pPr>
        <w:rPr>
          <w:sz w:val="20"/>
          <w:szCs w:val="20"/>
          <w:vertAlign w:val="superscript"/>
        </w:rPr>
      </w:pPr>
    </w:p>
    <w:p w:rsidR="00775E67" w:rsidRPr="00D161BC" w:rsidRDefault="00775E67" w:rsidP="006336CE">
      <w:pPr>
        <w:jc w:val="center"/>
        <w:rPr>
          <w:b/>
          <w:iCs/>
          <w:sz w:val="28"/>
          <w:szCs w:val="28"/>
        </w:rPr>
      </w:pPr>
      <w:r w:rsidRPr="00D161BC">
        <w:rPr>
          <w:b/>
          <w:iCs/>
          <w:sz w:val="28"/>
          <w:szCs w:val="28"/>
        </w:rPr>
        <w:t>Дневник наставника</w:t>
      </w:r>
    </w:p>
    <w:p w:rsidR="00775E67" w:rsidRPr="00D05CAF" w:rsidRDefault="00775E67" w:rsidP="006336CE">
      <w:pPr>
        <w:jc w:val="center"/>
        <w:rPr>
          <w:sz w:val="32"/>
          <w:szCs w:val="3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65"/>
        <w:gridCol w:w="1509"/>
        <w:gridCol w:w="5095"/>
        <w:gridCol w:w="1536"/>
        <w:gridCol w:w="1415"/>
      </w:tblGrid>
      <w:tr w:rsidR="00775E67" w:rsidRPr="00D161BC" w:rsidTr="007559DF">
        <w:trPr>
          <w:trHeight w:val="278"/>
        </w:trPr>
        <w:tc>
          <w:tcPr>
            <w:tcW w:w="415" w:type="pct"/>
            <w:vMerge w:val="restart"/>
          </w:tcPr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</w:p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№</w:t>
            </w:r>
          </w:p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п/п</w:t>
            </w:r>
          </w:p>
        </w:tc>
        <w:tc>
          <w:tcPr>
            <w:tcW w:w="724" w:type="pct"/>
            <w:vMerge w:val="restart"/>
          </w:tcPr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</w:p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</w:rPr>
              <w:t>Дата</w:t>
            </w:r>
          </w:p>
        </w:tc>
        <w:tc>
          <w:tcPr>
            <w:tcW w:w="2445" w:type="pct"/>
            <w:vMerge w:val="restart"/>
          </w:tcPr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</w:p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Тема обсуждения</w:t>
            </w:r>
          </w:p>
        </w:tc>
        <w:tc>
          <w:tcPr>
            <w:tcW w:w="1416" w:type="pct"/>
            <w:gridSpan w:val="2"/>
          </w:tcPr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Подпись</w:t>
            </w:r>
          </w:p>
        </w:tc>
      </w:tr>
      <w:tr w:rsidR="00775E67" w:rsidRPr="00D161BC" w:rsidTr="007559DF">
        <w:trPr>
          <w:trHeight w:val="277"/>
        </w:trPr>
        <w:tc>
          <w:tcPr>
            <w:tcW w:w="415" w:type="pct"/>
            <w:vMerge/>
          </w:tcPr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24" w:type="pct"/>
            <w:vMerge/>
          </w:tcPr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2445" w:type="pct"/>
            <w:vMerge/>
          </w:tcPr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737" w:type="pct"/>
          </w:tcPr>
          <w:p w:rsidR="00775E67" w:rsidRPr="006336CE" w:rsidRDefault="00775E67" w:rsidP="006336CE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Наставник</w:t>
            </w:r>
          </w:p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</w:p>
        </w:tc>
        <w:tc>
          <w:tcPr>
            <w:tcW w:w="679" w:type="pct"/>
          </w:tcPr>
          <w:p w:rsidR="00775E67" w:rsidRPr="006336CE" w:rsidRDefault="00775E67" w:rsidP="006336CE">
            <w:pPr>
              <w:jc w:val="center"/>
              <w:rPr>
                <w:b/>
                <w:bCs/>
              </w:rPr>
            </w:pPr>
            <w:r w:rsidRPr="006336CE">
              <w:rPr>
                <w:b/>
                <w:bCs/>
                <w:sz w:val="22"/>
                <w:szCs w:val="22"/>
              </w:rPr>
              <w:t>Молодой специалист</w:t>
            </w:r>
          </w:p>
          <w:p w:rsidR="00775E67" w:rsidRPr="006336CE" w:rsidRDefault="00775E67" w:rsidP="007559DF">
            <w:pPr>
              <w:jc w:val="center"/>
              <w:rPr>
                <w:b/>
                <w:bCs/>
              </w:rPr>
            </w:pPr>
          </w:p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>
            <w:r>
              <w:rPr>
                <w:sz w:val="22"/>
                <w:szCs w:val="22"/>
              </w:rPr>
              <w:t>1</w:t>
            </w:r>
          </w:p>
        </w:tc>
        <w:tc>
          <w:tcPr>
            <w:tcW w:w="724" w:type="pct"/>
          </w:tcPr>
          <w:p w:rsidR="00775E67" w:rsidRDefault="00775E67">
            <w:pPr>
              <w:jc w:val="center"/>
            </w:pPr>
          </w:p>
          <w:p w:rsidR="00775E67" w:rsidRDefault="00775E67">
            <w:pPr>
              <w:jc w:val="center"/>
            </w:pPr>
            <w:r>
              <w:t>28.08</w:t>
            </w:r>
          </w:p>
        </w:tc>
        <w:tc>
          <w:tcPr>
            <w:tcW w:w="2445" w:type="pct"/>
          </w:tcPr>
          <w:p w:rsidR="00775E67" w:rsidRPr="00D161BC" w:rsidRDefault="00775E67" w:rsidP="007559DF">
            <w:r w:rsidRPr="00D161BC">
              <w:rPr>
                <w:sz w:val="22"/>
                <w:szCs w:val="22"/>
              </w:rPr>
              <w:t>Оказание помощи в составлении календарно-тематического планирования по предмету и составлен</w:t>
            </w:r>
            <w:r>
              <w:rPr>
                <w:sz w:val="22"/>
                <w:szCs w:val="22"/>
              </w:rPr>
              <w:t>ие плана в закрепленных классах</w:t>
            </w:r>
            <w:r w:rsidRPr="00D161BC">
              <w:rPr>
                <w:sz w:val="22"/>
                <w:szCs w:val="22"/>
              </w:rPr>
              <w:t xml:space="preserve"> </w:t>
            </w: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>
            <w:r>
              <w:rPr>
                <w:sz w:val="22"/>
                <w:szCs w:val="22"/>
              </w:rPr>
              <w:t>2</w:t>
            </w:r>
          </w:p>
        </w:tc>
        <w:tc>
          <w:tcPr>
            <w:tcW w:w="724" w:type="pct"/>
          </w:tcPr>
          <w:p w:rsidR="00775E67" w:rsidRDefault="00775E67">
            <w:pPr>
              <w:jc w:val="center"/>
            </w:pPr>
            <w:r>
              <w:t>14.09</w:t>
            </w:r>
          </w:p>
        </w:tc>
        <w:tc>
          <w:tcPr>
            <w:tcW w:w="2445" w:type="pct"/>
          </w:tcPr>
          <w:p w:rsidR="00775E67" w:rsidRPr="00D161BC" w:rsidRDefault="00775E67" w:rsidP="007559DF">
            <w:r w:rsidRPr="00D161BC">
              <w:rPr>
                <w:sz w:val="22"/>
                <w:szCs w:val="22"/>
              </w:rPr>
              <w:t>Проведение инструктажа по оформлению классного журнала, журналов индивидуально-групповых, факультативных и кружковых занятий</w:t>
            </w: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rPr>
          <w:trHeight w:val="297"/>
        </w:trPr>
        <w:tc>
          <w:tcPr>
            <w:tcW w:w="415" w:type="pct"/>
          </w:tcPr>
          <w:p w:rsidR="00775E67" w:rsidRPr="00D161BC" w:rsidRDefault="00775E67" w:rsidP="007559DF">
            <w:r>
              <w:rPr>
                <w:sz w:val="22"/>
                <w:szCs w:val="22"/>
              </w:rPr>
              <w:t>3</w:t>
            </w:r>
          </w:p>
        </w:tc>
        <w:tc>
          <w:tcPr>
            <w:tcW w:w="724" w:type="pct"/>
          </w:tcPr>
          <w:p w:rsidR="00775E67" w:rsidRDefault="00775E67">
            <w:pPr>
              <w:jc w:val="center"/>
            </w:pPr>
            <w:r>
              <w:t>21.09</w:t>
            </w:r>
          </w:p>
        </w:tc>
        <w:tc>
          <w:tcPr>
            <w:tcW w:w="2445" w:type="pct"/>
          </w:tcPr>
          <w:p w:rsidR="00775E67" w:rsidRPr="00D161BC" w:rsidRDefault="00775E67" w:rsidP="007559DF">
            <w:r w:rsidRPr="00D161BC">
              <w:rPr>
                <w:sz w:val="22"/>
                <w:szCs w:val="22"/>
              </w:rPr>
              <w:t>Выбор темы по самообразованию;</w:t>
            </w: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>
            <w:r>
              <w:rPr>
                <w:sz w:val="22"/>
                <w:szCs w:val="22"/>
              </w:rPr>
              <w:t>4</w:t>
            </w:r>
          </w:p>
        </w:tc>
        <w:tc>
          <w:tcPr>
            <w:tcW w:w="724" w:type="pct"/>
          </w:tcPr>
          <w:p w:rsidR="00775E67" w:rsidRDefault="00775E67">
            <w:pPr>
              <w:jc w:val="center"/>
            </w:pPr>
            <w:r>
              <w:t>05.10</w:t>
            </w:r>
          </w:p>
        </w:tc>
        <w:tc>
          <w:tcPr>
            <w:tcW w:w="2445" w:type="pct"/>
          </w:tcPr>
          <w:p w:rsidR="00775E67" w:rsidRPr="00D161BC" w:rsidRDefault="00775E67" w:rsidP="007559DF">
            <w:r w:rsidRPr="00D161BC">
              <w:rPr>
                <w:sz w:val="22"/>
                <w:szCs w:val="22"/>
              </w:rPr>
              <w:t>Участие в разработке (доработке) учебно-дидактических материалов;</w:t>
            </w: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>
            <w:r>
              <w:rPr>
                <w:sz w:val="22"/>
                <w:szCs w:val="22"/>
              </w:rPr>
              <w:t>5</w:t>
            </w:r>
          </w:p>
        </w:tc>
        <w:tc>
          <w:tcPr>
            <w:tcW w:w="724" w:type="pct"/>
          </w:tcPr>
          <w:p w:rsidR="00775E67" w:rsidRDefault="00775E67">
            <w:pPr>
              <w:jc w:val="center"/>
            </w:pPr>
            <w:r>
              <w:t>19.10</w:t>
            </w:r>
          </w:p>
        </w:tc>
        <w:tc>
          <w:tcPr>
            <w:tcW w:w="2445" w:type="pct"/>
          </w:tcPr>
          <w:p w:rsidR="00775E67" w:rsidRPr="00D161BC" w:rsidRDefault="00775E67" w:rsidP="007559DF">
            <w:r w:rsidRPr="00D161BC">
              <w:rPr>
                <w:sz w:val="22"/>
                <w:szCs w:val="22"/>
              </w:rPr>
              <w:t>Участие в заседании методического объединения;</w:t>
            </w: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>
            <w:r>
              <w:rPr>
                <w:sz w:val="22"/>
                <w:szCs w:val="22"/>
              </w:rPr>
              <w:t>6</w:t>
            </w:r>
          </w:p>
        </w:tc>
        <w:tc>
          <w:tcPr>
            <w:tcW w:w="724" w:type="pct"/>
          </w:tcPr>
          <w:p w:rsidR="00775E67" w:rsidRDefault="00775E67">
            <w:pPr>
              <w:jc w:val="center"/>
            </w:pPr>
            <w:r>
              <w:t>26.10</w:t>
            </w:r>
          </w:p>
          <w:p w:rsidR="00775E67" w:rsidRDefault="00775E67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Знакомство с методикой подготовки студентов к конкурсам, олимпиадам по предмету.</w:t>
            </w: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>
            <w:r>
              <w:rPr>
                <w:sz w:val="22"/>
                <w:szCs w:val="22"/>
              </w:rPr>
              <w:t>7</w:t>
            </w:r>
          </w:p>
        </w:tc>
        <w:tc>
          <w:tcPr>
            <w:tcW w:w="724" w:type="pct"/>
          </w:tcPr>
          <w:p w:rsidR="00775E67" w:rsidRDefault="00775E67">
            <w:pPr>
              <w:jc w:val="center"/>
            </w:pPr>
            <w:r>
              <w:t>02.11</w:t>
            </w: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  <w:r w:rsidRPr="00D161BC">
              <w:rPr>
                <w:sz w:val="22"/>
                <w:szCs w:val="22"/>
              </w:rPr>
              <w:t>Подбор литературы по теме самообразования, с использованием образовательных ресурсов Интернета</w:t>
            </w: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>
            <w:r>
              <w:rPr>
                <w:sz w:val="22"/>
                <w:szCs w:val="22"/>
              </w:rPr>
              <w:t>8</w:t>
            </w:r>
          </w:p>
        </w:tc>
        <w:tc>
          <w:tcPr>
            <w:tcW w:w="724" w:type="pct"/>
          </w:tcPr>
          <w:p w:rsidR="00775E67" w:rsidRDefault="00775E67">
            <w:pPr>
              <w:jc w:val="center"/>
            </w:pPr>
          </w:p>
          <w:p w:rsidR="00775E67" w:rsidRDefault="00775E67">
            <w:pPr>
              <w:jc w:val="center"/>
            </w:pPr>
            <w:r>
              <w:t>23.11</w:t>
            </w: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  <w:r w:rsidRPr="00D161BC">
              <w:rPr>
                <w:color w:val="000000"/>
                <w:sz w:val="22"/>
                <w:szCs w:val="22"/>
              </w:rPr>
              <w:t>Общие вопросы методики проведения внеурочных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мероприятий</w:t>
            </w:r>
            <w:r w:rsidRPr="00D161BC">
              <w:rPr>
                <w:rStyle w:val="apple-converted-space"/>
                <w:color w:val="000000"/>
                <w:sz w:val="22"/>
                <w:szCs w:val="22"/>
              </w:rPr>
              <w:t> </w:t>
            </w:r>
            <w:r w:rsidRPr="00D161BC">
              <w:rPr>
                <w:color w:val="000000"/>
                <w:sz w:val="22"/>
                <w:szCs w:val="22"/>
              </w:rPr>
              <w:t> по предмету со студентами</w:t>
            </w: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>
            <w:r>
              <w:rPr>
                <w:sz w:val="22"/>
                <w:szCs w:val="22"/>
              </w:rPr>
              <w:t>9</w:t>
            </w:r>
          </w:p>
        </w:tc>
        <w:tc>
          <w:tcPr>
            <w:tcW w:w="724" w:type="pct"/>
          </w:tcPr>
          <w:p w:rsidR="00775E67" w:rsidRDefault="00775E67">
            <w:pPr>
              <w:jc w:val="center"/>
            </w:pPr>
            <w:r>
              <w:t>14.12</w:t>
            </w: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  <w:rPr>
                <w:color w:val="000000"/>
              </w:rPr>
            </w:pPr>
            <w:r w:rsidRPr="00D161BC">
              <w:rPr>
                <w:color w:val="000000"/>
                <w:sz w:val="22"/>
                <w:szCs w:val="22"/>
              </w:rPr>
              <w:t>Изучение основ исследовательской деятельности со студентами по предмету</w:t>
            </w: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/>
        </w:tc>
        <w:tc>
          <w:tcPr>
            <w:tcW w:w="724" w:type="pct"/>
          </w:tcPr>
          <w:p w:rsidR="00775E67" w:rsidRPr="00442A1C" w:rsidRDefault="00775E67" w:rsidP="007559DF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  <w:rPr>
                <w:color w:val="000000"/>
              </w:rPr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/>
        </w:tc>
        <w:tc>
          <w:tcPr>
            <w:tcW w:w="724" w:type="pct"/>
          </w:tcPr>
          <w:p w:rsidR="00775E67" w:rsidRPr="00442A1C" w:rsidRDefault="00775E67" w:rsidP="007559DF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/>
        </w:tc>
        <w:tc>
          <w:tcPr>
            <w:tcW w:w="724" w:type="pct"/>
          </w:tcPr>
          <w:p w:rsidR="00775E67" w:rsidRPr="00442A1C" w:rsidRDefault="00775E67" w:rsidP="007559DF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  <w:rPr>
                <w:color w:val="000000"/>
              </w:rPr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/>
        </w:tc>
        <w:tc>
          <w:tcPr>
            <w:tcW w:w="724" w:type="pct"/>
          </w:tcPr>
          <w:p w:rsidR="00775E67" w:rsidRPr="00442A1C" w:rsidRDefault="00775E67" w:rsidP="007559DF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/>
        </w:tc>
        <w:tc>
          <w:tcPr>
            <w:tcW w:w="724" w:type="pct"/>
          </w:tcPr>
          <w:p w:rsidR="00775E67" w:rsidRPr="00442A1C" w:rsidRDefault="00775E67" w:rsidP="007559DF">
            <w:pPr>
              <w:jc w:val="center"/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Pr="00D161BC" w:rsidRDefault="00775E67" w:rsidP="007559DF"/>
        </w:tc>
        <w:tc>
          <w:tcPr>
            <w:tcW w:w="724" w:type="pct"/>
          </w:tcPr>
          <w:p w:rsidR="00775E67" w:rsidRPr="00D161BC" w:rsidRDefault="00775E67" w:rsidP="00055035">
            <w:pPr>
              <w:spacing w:before="30" w:after="30"/>
              <w:rPr>
                <w:color w:val="000000"/>
              </w:rPr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Default="00775E67" w:rsidP="007559DF"/>
          <w:p w:rsidR="00775E67" w:rsidRDefault="00775E67" w:rsidP="007559DF"/>
        </w:tc>
        <w:tc>
          <w:tcPr>
            <w:tcW w:w="724" w:type="pct"/>
          </w:tcPr>
          <w:p w:rsidR="00775E67" w:rsidRPr="00D161BC" w:rsidRDefault="00775E67" w:rsidP="00864E91">
            <w:pPr>
              <w:spacing w:before="30" w:after="30"/>
              <w:rPr>
                <w:color w:val="000000"/>
              </w:rPr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Default="00775E67" w:rsidP="007559DF"/>
          <w:p w:rsidR="00775E67" w:rsidRDefault="00775E67" w:rsidP="007559DF"/>
        </w:tc>
        <w:tc>
          <w:tcPr>
            <w:tcW w:w="724" w:type="pct"/>
          </w:tcPr>
          <w:p w:rsidR="00775E67" w:rsidRPr="00D161BC" w:rsidRDefault="00775E67" w:rsidP="00864E91">
            <w:pPr>
              <w:spacing w:before="30" w:after="30"/>
              <w:rPr>
                <w:color w:val="000000"/>
              </w:rPr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Default="00775E67" w:rsidP="007559DF"/>
          <w:p w:rsidR="00775E67" w:rsidRDefault="00775E67" w:rsidP="007559DF"/>
        </w:tc>
        <w:tc>
          <w:tcPr>
            <w:tcW w:w="724" w:type="pct"/>
          </w:tcPr>
          <w:p w:rsidR="00775E67" w:rsidRPr="00D161BC" w:rsidRDefault="00775E67" w:rsidP="00864E91">
            <w:pPr>
              <w:spacing w:before="30" w:after="30"/>
              <w:rPr>
                <w:color w:val="000000"/>
              </w:rPr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Default="00775E67" w:rsidP="007559DF"/>
          <w:p w:rsidR="00775E67" w:rsidRDefault="00775E67" w:rsidP="007559DF"/>
        </w:tc>
        <w:tc>
          <w:tcPr>
            <w:tcW w:w="724" w:type="pct"/>
          </w:tcPr>
          <w:p w:rsidR="00775E67" w:rsidRPr="00D161BC" w:rsidRDefault="00775E67" w:rsidP="00864E91">
            <w:pPr>
              <w:spacing w:before="30" w:after="30"/>
              <w:rPr>
                <w:color w:val="000000"/>
              </w:rPr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  <w:tr w:rsidR="00775E67" w:rsidRPr="00D161BC" w:rsidTr="007559DF">
        <w:tc>
          <w:tcPr>
            <w:tcW w:w="415" w:type="pct"/>
          </w:tcPr>
          <w:p w:rsidR="00775E67" w:rsidRDefault="00775E67" w:rsidP="007559DF"/>
          <w:p w:rsidR="00775E67" w:rsidRDefault="00775E67" w:rsidP="007559DF"/>
        </w:tc>
        <w:tc>
          <w:tcPr>
            <w:tcW w:w="724" w:type="pct"/>
          </w:tcPr>
          <w:p w:rsidR="00775E67" w:rsidRPr="00D161BC" w:rsidRDefault="00775E67" w:rsidP="00864E91">
            <w:pPr>
              <w:spacing w:before="30" w:after="30"/>
              <w:rPr>
                <w:color w:val="000000"/>
              </w:rPr>
            </w:pPr>
          </w:p>
        </w:tc>
        <w:tc>
          <w:tcPr>
            <w:tcW w:w="2445" w:type="pct"/>
          </w:tcPr>
          <w:p w:rsidR="00775E67" w:rsidRPr="00D161BC" w:rsidRDefault="00775E67" w:rsidP="007559DF">
            <w:pPr>
              <w:spacing w:before="30" w:after="30"/>
            </w:pPr>
          </w:p>
        </w:tc>
        <w:tc>
          <w:tcPr>
            <w:tcW w:w="737" w:type="pct"/>
          </w:tcPr>
          <w:p w:rsidR="00775E67" w:rsidRPr="00D161BC" w:rsidRDefault="00775E67" w:rsidP="007559DF"/>
        </w:tc>
        <w:tc>
          <w:tcPr>
            <w:tcW w:w="679" w:type="pct"/>
          </w:tcPr>
          <w:p w:rsidR="00775E67" w:rsidRPr="00D161BC" w:rsidRDefault="00775E67" w:rsidP="007559DF"/>
        </w:tc>
      </w:tr>
    </w:tbl>
    <w:p w:rsidR="00775E67" w:rsidRDefault="00775E67" w:rsidP="006336CE">
      <w:pPr>
        <w:shd w:val="clear" w:color="auto" w:fill="FFFFFF"/>
        <w:jc w:val="center"/>
        <w:rPr>
          <w:b/>
          <w:color w:val="000000"/>
        </w:rPr>
      </w:pPr>
    </w:p>
    <w:p w:rsidR="00775E67" w:rsidRDefault="00775E67" w:rsidP="006336CE">
      <w:pPr>
        <w:shd w:val="clear" w:color="auto" w:fill="FFFFFF"/>
        <w:jc w:val="center"/>
        <w:rPr>
          <w:b/>
          <w:color w:val="000000"/>
        </w:rPr>
      </w:pPr>
    </w:p>
    <w:sectPr w:rsidR="00775E67" w:rsidSect="00E33245">
      <w:pgSz w:w="11906" w:h="16838" w:code="9"/>
      <w:pgMar w:top="1134" w:right="851" w:bottom="1134" w:left="851" w:header="51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KZ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C516B"/>
    <w:multiLevelType w:val="hybridMultilevel"/>
    <w:tmpl w:val="897AA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8F61C1F"/>
    <w:multiLevelType w:val="hybridMultilevel"/>
    <w:tmpl w:val="5D46B8C4"/>
    <w:lvl w:ilvl="0" w:tplc="16F4FCC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DC63A00"/>
    <w:multiLevelType w:val="hybridMultilevel"/>
    <w:tmpl w:val="ADCE5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0E6"/>
    <w:rsid w:val="000002F8"/>
    <w:rsid w:val="000005F4"/>
    <w:rsid w:val="00000A8A"/>
    <w:rsid w:val="00000CE1"/>
    <w:rsid w:val="00000EB8"/>
    <w:rsid w:val="000011E9"/>
    <w:rsid w:val="00001354"/>
    <w:rsid w:val="00001810"/>
    <w:rsid w:val="000019C2"/>
    <w:rsid w:val="00001E59"/>
    <w:rsid w:val="000021BF"/>
    <w:rsid w:val="000024E8"/>
    <w:rsid w:val="000025ED"/>
    <w:rsid w:val="00002731"/>
    <w:rsid w:val="00002A30"/>
    <w:rsid w:val="00002BE9"/>
    <w:rsid w:val="00002C96"/>
    <w:rsid w:val="00002D8E"/>
    <w:rsid w:val="00002EDC"/>
    <w:rsid w:val="0000397D"/>
    <w:rsid w:val="00004014"/>
    <w:rsid w:val="000041FD"/>
    <w:rsid w:val="0000430F"/>
    <w:rsid w:val="00004738"/>
    <w:rsid w:val="000054E2"/>
    <w:rsid w:val="00005D22"/>
    <w:rsid w:val="00006539"/>
    <w:rsid w:val="0000663C"/>
    <w:rsid w:val="00006999"/>
    <w:rsid w:val="00006A3B"/>
    <w:rsid w:val="00006CA7"/>
    <w:rsid w:val="00006FD1"/>
    <w:rsid w:val="00007111"/>
    <w:rsid w:val="000072FF"/>
    <w:rsid w:val="000074F8"/>
    <w:rsid w:val="00007E16"/>
    <w:rsid w:val="00007F19"/>
    <w:rsid w:val="00007F2B"/>
    <w:rsid w:val="000104F8"/>
    <w:rsid w:val="0001069B"/>
    <w:rsid w:val="000107B8"/>
    <w:rsid w:val="00010CC6"/>
    <w:rsid w:val="00010FEF"/>
    <w:rsid w:val="0001100F"/>
    <w:rsid w:val="00011295"/>
    <w:rsid w:val="00011585"/>
    <w:rsid w:val="000115C7"/>
    <w:rsid w:val="0001192D"/>
    <w:rsid w:val="00011938"/>
    <w:rsid w:val="000119D6"/>
    <w:rsid w:val="000119E3"/>
    <w:rsid w:val="00011C68"/>
    <w:rsid w:val="000121EF"/>
    <w:rsid w:val="00012317"/>
    <w:rsid w:val="00012616"/>
    <w:rsid w:val="00012675"/>
    <w:rsid w:val="00012790"/>
    <w:rsid w:val="00013030"/>
    <w:rsid w:val="00013276"/>
    <w:rsid w:val="0001375D"/>
    <w:rsid w:val="00013DB3"/>
    <w:rsid w:val="00013F0E"/>
    <w:rsid w:val="000143E0"/>
    <w:rsid w:val="00014657"/>
    <w:rsid w:val="000147B6"/>
    <w:rsid w:val="000148E2"/>
    <w:rsid w:val="00015AA3"/>
    <w:rsid w:val="000160A4"/>
    <w:rsid w:val="0001695E"/>
    <w:rsid w:val="000170BA"/>
    <w:rsid w:val="000172A3"/>
    <w:rsid w:val="0001745A"/>
    <w:rsid w:val="000178D7"/>
    <w:rsid w:val="00017DDC"/>
    <w:rsid w:val="00017E7C"/>
    <w:rsid w:val="00017EAE"/>
    <w:rsid w:val="000200BD"/>
    <w:rsid w:val="00020237"/>
    <w:rsid w:val="000206EB"/>
    <w:rsid w:val="000209F5"/>
    <w:rsid w:val="00020E93"/>
    <w:rsid w:val="00021405"/>
    <w:rsid w:val="00021680"/>
    <w:rsid w:val="00021908"/>
    <w:rsid w:val="00022361"/>
    <w:rsid w:val="000225D3"/>
    <w:rsid w:val="00022940"/>
    <w:rsid w:val="00023113"/>
    <w:rsid w:val="0002335E"/>
    <w:rsid w:val="000234B7"/>
    <w:rsid w:val="000237A0"/>
    <w:rsid w:val="00023BDC"/>
    <w:rsid w:val="00023C98"/>
    <w:rsid w:val="00023F9B"/>
    <w:rsid w:val="0002442D"/>
    <w:rsid w:val="00024492"/>
    <w:rsid w:val="000244F0"/>
    <w:rsid w:val="00024592"/>
    <w:rsid w:val="00024AAA"/>
    <w:rsid w:val="00025163"/>
    <w:rsid w:val="000253CF"/>
    <w:rsid w:val="000256CF"/>
    <w:rsid w:val="000256F3"/>
    <w:rsid w:val="0002595A"/>
    <w:rsid w:val="00025C92"/>
    <w:rsid w:val="0002679F"/>
    <w:rsid w:val="00026A88"/>
    <w:rsid w:val="00026F2A"/>
    <w:rsid w:val="00026F55"/>
    <w:rsid w:val="00026F67"/>
    <w:rsid w:val="00027164"/>
    <w:rsid w:val="00027233"/>
    <w:rsid w:val="00027486"/>
    <w:rsid w:val="000274C2"/>
    <w:rsid w:val="0002771B"/>
    <w:rsid w:val="000277D7"/>
    <w:rsid w:val="000278DE"/>
    <w:rsid w:val="00027D65"/>
    <w:rsid w:val="000304B8"/>
    <w:rsid w:val="00030A3D"/>
    <w:rsid w:val="00030D01"/>
    <w:rsid w:val="00031016"/>
    <w:rsid w:val="0003110C"/>
    <w:rsid w:val="0003144B"/>
    <w:rsid w:val="00031788"/>
    <w:rsid w:val="00031E00"/>
    <w:rsid w:val="0003202C"/>
    <w:rsid w:val="00032107"/>
    <w:rsid w:val="00032472"/>
    <w:rsid w:val="00032848"/>
    <w:rsid w:val="00032A78"/>
    <w:rsid w:val="00032C53"/>
    <w:rsid w:val="00033304"/>
    <w:rsid w:val="0003343D"/>
    <w:rsid w:val="000335E0"/>
    <w:rsid w:val="000337FF"/>
    <w:rsid w:val="000338DC"/>
    <w:rsid w:val="00033950"/>
    <w:rsid w:val="00033A10"/>
    <w:rsid w:val="00033C3F"/>
    <w:rsid w:val="00033D75"/>
    <w:rsid w:val="0003420C"/>
    <w:rsid w:val="000343A0"/>
    <w:rsid w:val="00034569"/>
    <w:rsid w:val="00034709"/>
    <w:rsid w:val="00034DF8"/>
    <w:rsid w:val="00034F77"/>
    <w:rsid w:val="000350B8"/>
    <w:rsid w:val="00035628"/>
    <w:rsid w:val="00035A0E"/>
    <w:rsid w:val="00035AA0"/>
    <w:rsid w:val="000362F0"/>
    <w:rsid w:val="00036608"/>
    <w:rsid w:val="0003668C"/>
    <w:rsid w:val="00036A38"/>
    <w:rsid w:val="00036AEC"/>
    <w:rsid w:val="00036C41"/>
    <w:rsid w:val="00037073"/>
    <w:rsid w:val="00037102"/>
    <w:rsid w:val="00037624"/>
    <w:rsid w:val="00037AAB"/>
    <w:rsid w:val="00037D44"/>
    <w:rsid w:val="00037DA6"/>
    <w:rsid w:val="0004008B"/>
    <w:rsid w:val="000400D2"/>
    <w:rsid w:val="00040370"/>
    <w:rsid w:val="00040699"/>
    <w:rsid w:val="00040795"/>
    <w:rsid w:val="00040AF8"/>
    <w:rsid w:val="00041730"/>
    <w:rsid w:val="00042030"/>
    <w:rsid w:val="000425CA"/>
    <w:rsid w:val="00042A2E"/>
    <w:rsid w:val="00042A95"/>
    <w:rsid w:val="00043A0D"/>
    <w:rsid w:val="00043A82"/>
    <w:rsid w:val="00043B69"/>
    <w:rsid w:val="00043DA2"/>
    <w:rsid w:val="00043DFA"/>
    <w:rsid w:val="00043EBA"/>
    <w:rsid w:val="000445E3"/>
    <w:rsid w:val="0004487C"/>
    <w:rsid w:val="00044ABA"/>
    <w:rsid w:val="000455FC"/>
    <w:rsid w:val="00045701"/>
    <w:rsid w:val="00045A63"/>
    <w:rsid w:val="00045A6E"/>
    <w:rsid w:val="00045ED2"/>
    <w:rsid w:val="0004620D"/>
    <w:rsid w:val="00046299"/>
    <w:rsid w:val="00046B68"/>
    <w:rsid w:val="00046D52"/>
    <w:rsid w:val="00047212"/>
    <w:rsid w:val="00047248"/>
    <w:rsid w:val="0004740B"/>
    <w:rsid w:val="00047B00"/>
    <w:rsid w:val="00050053"/>
    <w:rsid w:val="000503F0"/>
    <w:rsid w:val="0005055C"/>
    <w:rsid w:val="000505A7"/>
    <w:rsid w:val="000508CD"/>
    <w:rsid w:val="00050CB0"/>
    <w:rsid w:val="00050CDB"/>
    <w:rsid w:val="00051232"/>
    <w:rsid w:val="000512F1"/>
    <w:rsid w:val="00051894"/>
    <w:rsid w:val="00051E83"/>
    <w:rsid w:val="000520AE"/>
    <w:rsid w:val="0005233D"/>
    <w:rsid w:val="00052647"/>
    <w:rsid w:val="00052696"/>
    <w:rsid w:val="00052C59"/>
    <w:rsid w:val="00052C65"/>
    <w:rsid w:val="00052CFA"/>
    <w:rsid w:val="0005355E"/>
    <w:rsid w:val="0005368B"/>
    <w:rsid w:val="00053832"/>
    <w:rsid w:val="000538B1"/>
    <w:rsid w:val="000538E5"/>
    <w:rsid w:val="00053905"/>
    <w:rsid w:val="000539B6"/>
    <w:rsid w:val="00053A45"/>
    <w:rsid w:val="0005404D"/>
    <w:rsid w:val="000546DA"/>
    <w:rsid w:val="000547D5"/>
    <w:rsid w:val="0005491E"/>
    <w:rsid w:val="0005492F"/>
    <w:rsid w:val="00055035"/>
    <w:rsid w:val="000551CA"/>
    <w:rsid w:val="00055731"/>
    <w:rsid w:val="000558D3"/>
    <w:rsid w:val="00055D60"/>
    <w:rsid w:val="00055DD2"/>
    <w:rsid w:val="0005682C"/>
    <w:rsid w:val="000569B0"/>
    <w:rsid w:val="00056FDF"/>
    <w:rsid w:val="000570AE"/>
    <w:rsid w:val="00057583"/>
    <w:rsid w:val="000576AD"/>
    <w:rsid w:val="00057742"/>
    <w:rsid w:val="00057BFF"/>
    <w:rsid w:val="000600BE"/>
    <w:rsid w:val="00060327"/>
    <w:rsid w:val="00060830"/>
    <w:rsid w:val="00060972"/>
    <w:rsid w:val="00060D6B"/>
    <w:rsid w:val="000610A5"/>
    <w:rsid w:val="000610FA"/>
    <w:rsid w:val="00061249"/>
    <w:rsid w:val="0006169C"/>
    <w:rsid w:val="000616D6"/>
    <w:rsid w:val="0006182F"/>
    <w:rsid w:val="000619D5"/>
    <w:rsid w:val="00061A67"/>
    <w:rsid w:val="00061A6C"/>
    <w:rsid w:val="00061FC7"/>
    <w:rsid w:val="00062626"/>
    <w:rsid w:val="00062723"/>
    <w:rsid w:val="00062824"/>
    <w:rsid w:val="00062EE7"/>
    <w:rsid w:val="00062F96"/>
    <w:rsid w:val="000632D8"/>
    <w:rsid w:val="000634B7"/>
    <w:rsid w:val="0006385E"/>
    <w:rsid w:val="00063CF8"/>
    <w:rsid w:val="00063CFF"/>
    <w:rsid w:val="00063E27"/>
    <w:rsid w:val="00064074"/>
    <w:rsid w:val="00064121"/>
    <w:rsid w:val="000648D0"/>
    <w:rsid w:val="00064CB5"/>
    <w:rsid w:val="00064E44"/>
    <w:rsid w:val="00065192"/>
    <w:rsid w:val="000651BE"/>
    <w:rsid w:val="0006589E"/>
    <w:rsid w:val="000658ED"/>
    <w:rsid w:val="00065934"/>
    <w:rsid w:val="00065BF5"/>
    <w:rsid w:val="00065D59"/>
    <w:rsid w:val="00065F69"/>
    <w:rsid w:val="00066287"/>
    <w:rsid w:val="0006637F"/>
    <w:rsid w:val="00066424"/>
    <w:rsid w:val="000666AF"/>
    <w:rsid w:val="00066DA1"/>
    <w:rsid w:val="00066F03"/>
    <w:rsid w:val="00066F05"/>
    <w:rsid w:val="0006739F"/>
    <w:rsid w:val="00067462"/>
    <w:rsid w:val="00067466"/>
    <w:rsid w:val="0006771B"/>
    <w:rsid w:val="00067857"/>
    <w:rsid w:val="00070008"/>
    <w:rsid w:val="0007005F"/>
    <w:rsid w:val="000702D3"/>
    <w:rsid w:val="000703DF"/>
    <w:rsid w:val="00070C91"/>
    <w:rsid w:val="00070E28"/>
    <w:rsid w:val="00070E6A"/>
    <w:rsid w:val="0007104F"/>
    <w:rsid w:val="000712B0"/>
    <w:rsid w:val="00072067"/>
    <w:rsid w:val="000721B4"/>
    <w:rsid w:val="00072A8B"/>
    <w:rsid w:val="00072A93"/>
    <w:rsid w:val="00072B9C"/>
    <w:rsid w:val="000732DC"/>
    <w:rsid w:val="00073428"/>
    <w:rsid w:val="00073543"/>
    <w:rsid w:val="000735B0"/>
    <w:rsid w:val="0007368A"/>
    <w:rsid w:val="00073711"/>
    <w:rsid w:val="000737BF"/>
    <w:rsid w:val="000738E2"/>
    <w:rsid w:val="00073913"/>
    <w:rsid w:val="00073F45"/>
    <w:rsid w:val="00074390"/>
    <w:rsid w:val="000743A3"/>
    <w:rsid w:val="000743FD"/>
    <w:rsid w:val="000747C6"/>
    <w:rsid w:val="000748E9"/>
    <w:rsid w:val="000749BF"/>
    <w:rsid w:val="00074DC5"/>
    <w:rsid w:val="000752FD"/>
    <w:rsid w:val="0007534B"/>
    <w:rsid w:val="00075427"/>
    <w:rsid w:val="0007612F"/>
    <w:rsid w:val="0007635F"/>
    <w:rsid w:val="00076372"/>
    <w:rsid w:val="00076664"/>
    <w:rsid w:val="00076999"/>
    <w:rsid w:val="00076DC0"/>
    <w:rsid w:val="00076F18"/>
    <w:rsid w:val="00077310"/>
    <w:rsid w:val="000773C6"/>
    <w:rsid w:val="00077BD2"/>
    <w:rsid w:val="00077DD7"/>
    <w:rsid w:val="00077E40"/>
    <w:rsid w:val="00080241"/>
    <w:rsid w:val="00080658"/>
    <w:rsid w:val="000807B3"/>
    <w:rsid w:val="00080EF0"/>
    <w:rsid w:val="00080EF9"/>
    <w:rsid w:val="0008116C"/>
    <w:rsid w:val="00081597"/>
    <w:rsid w:val="0008175F"/>
    <w:rsid w:val="000819B0"/>
    <w:rsid w:val="000819B5"/>
    <w:rsid w:val="00081A36"/>
    <w:rsid w:val="00081AA9"/>
    <w:rsid w:val="00081AB4"/>
    <w:rsid w:val="00081D27"/>
    <w:rsid w:val="00082333"/>
    <w:rsid w:val="00082662"/>
    <w:rsid w:val="0008277C"/>
    <w:rsid w:val="000829DC"/>
    <w:rsid w:val="00082D10"/>
    <w:rsid w:val="00082FF7"/>
    <w:rsid w:val="0008360C"/>
    <w:rsid w:val="00083D4B"/>
    <w:rsid w:val="00083E07"/>
    <w:rsid w:val="0008400F"/>
    <w:rsid w:val="000844ED"/>
    <w:rsid w:val="000848A7"/>
    <w:rsid w:val="00084DC8"/>
    <w:rsid w:val="00084E1A"/>
    <w:rsid w:val="00084ECD"/>
    <w:rsid w:val="000851E2"/>
    <w:rsid w:val="00085457"/>
    <w:rsid w:val="0008577A"/>
    <w:rsid w:val="000857F1"/>
    <w:rsid w:val="00085A26"/>
    <w:rsid w:val="00085BEF"/>
    <w:rsid w:val="00085C7E"/>
    <w:rsid w:val="00085DCC"/>
    <w:rsid w:val="00085E1D"/>
    <w:rsid w:val="000862CD"/>
    <w:rsid w:val="00086497"/>
    <w:rsid w:val="000867BB"/>
    <w:rsid w:val="00086F20"/>
    <w:rsid w:val="000870DB"/>
    <w:rsid w:val="0008734A"/>
    <w:rsid w:val="00087544"/>
    <w:rsid w:val="00087FCB"/>
    <w:rsid w:val="00090312"/>
    <w:rsid w:val="0009047A"/>
    <w:rsid w:val="000908A7"/>
    <w:rsid w:val="0009097F"/>
    <w:rsid w:val="00090C07"/>
    <w:rsid w:val="00091144"/>
    <w:rsid w:val="000912CE"/>
    <w:rsid w:val="000912F3"/>
    <w:rsid w:val="0009143D"/>
    <w:rsid w:val="0009175A"/>
    <w:rsid w:val="0009175F"/>
    <w:rsid w:val="00091C31"/>
    <w:rsid w:val="00091F88"/>
    <w:rsid w:val="000924F0"/>
    <w:rsid w:val="000926F4"/>
    <w:rsid w:val="00092A3B"/>
    <w:rsid w:val="00092CEE"/>
    <w:rsid w:val="000935E2"/>
    <w:rsid w:val="000941DA"/>
    <w:rsid w:val="00094484"/>
    <w:rsid w:val="000950FD"/>
    <w:rsid w:val="00095235"/>
    <w:rsid w:val="0009526E"/>
    <w:rsid w:val="00095496"/>
    <w:rsid w:val="00095577"/>
    <w:rsid w:val="000956CD"/>
    <w:rsid w:val="000957B9"/>
    <w:rsid w:val="000959F9"/>
    <w:rsid w:val="00095B9C"/>
    <w:rsid w:val="00095C2B"/>
    <w:rsid w:val="00095C3E"/>
    <w:rsid w:val="00095E95"/>
    <w:rsid w:val="00095F5D"/>
    <w:rsid w:val="000962E2"/>
    <w:rsid w:val="0009650F"/>
    <w:rsid w:val="000966BA"/>
    <w:rsid w:val="000967AB"/>
    <w:rsid w:val="00096D90"/>
    <w:rsid w:val="00096FC7"/>
    <w:rsid w:val="000971D7"/>
    <w:rsid w:val="000973EA"/>
    <w:rsid w:val="0009756C"/>
    <w:rsid w:val="000975AA"/>
    <w:rsid w:val="00097612"/>
    <w:rsid w:val="00097646"/>
    <w:rsid w:val="000977FA"/>
    <w:rsid w:val="00097AAC"/>
    <w:rsid w:val="00097AEC"/>
    <w:rsid w:val="00097B4A"/>
    <w:rsid w:val="00097D7D"/>
    <w:rsid w:val="00097DD7"/>
    <w:rsid w:val="000A0083"/>
    <w:rsid w:val="000A0427"/>
    <w:rsid w:val="000A0782"/>
    <w:rsid w:val="000A0B0C"/>
    <w:rsid w:val="000A0B76"/>
    <w:rsid w:val="000A10A8"/>
    <w:rsid w:val="000A1318"/>
    <w:rsid w:val="000A13DE"/>
    <w:rsid w:val="000A1B52"/>
    <w:rsid w:val="000A1CD4"/>
    <w:rsid w:val="000A1DAA"/>
    <w:rsid w:val="000A231B"/>
    <w:rsid w:val="000A2339"/>
    <w:rsid w:val="000A2664"/>
    <w:rsid w:val="000A293C"/>
    <w:rsid w:val="000A2BD4"/>
    <w:rsid w:val="000A2D62"/>
    <w:rsid w:val="000A2F82"/>
    <w:rsid w:val="000A2FDD"/>
    <w:rsid w:val="000A30B6"/>
    <w:rsid w:val="000A337A"/>
    <w:rsid w:val="000A33EB"/>
    <w:rsid w:val="000A38F5"/>
    <w:rsid w:val="000A3C25"/>
    <w:rsid w:val="000A3D49"/>
    <w:rsid w:val="000A4099"/>
    <w:rsid w:val="000A43C3"/>
    <w:rsid w:val="000A4641"/>
    <w:rsid w:val="000A5086"/>
    <w:rsid w:val="000A574D"/>
    <w:rsid w:val="000A5964"/>
    <w:rsid w:val="000A5AD6"/>
    <w:rsid w:val="000A5BAE"/>
    <w:rsid w:val="000A5DD3"/>
    <w:rsid w:val="000A5E80"/>
    <w:rsid w:val="000A60A5"/>
    <w:rsid w:val="000A62B9"/>
    <w:rsid w:val="000A62E9"/>
    <w:rsid w:val="000A64C5"/>
    <w:rsid w:val="000A6582"/>
    <w:rsid w:val="000A67D9"/>
    <w:rsid w:val="000A6F92"/>
    <w:rsid w:val="000A7335"/>
    <w:rsid w:val="000A768F"/>
    <w:rsid w:val="000A7732"/>
    <w:rsid w:val="000A78E8"/>
    <w:rsid w:val="000A790B"/>
    <w:rsid w:val="000A7C6B"/>
    <w:rsid w:val="000B0003"/>
    <w:rsid w:val="000B00A5"/>
    <w:rsid w:val="000B0327"/>
    <w:rsid w:val="000B04F7"/>
    <w:rsid w:val="000B0AF3"/>
    <w:rsid w:val="000B0C36"/>
    <w:rsid w:val="000B0E18"/>
    <w:rsid w:val="000B10A4"/>
    <w:rsid w:val="000B1688"/>
    <w:rsid w:val="000B16DD"/>
    <w:rsid w:val="000B1873"/>
    <w:rsid w:val="000B1923"/>
    <w:rsid w:val="000B1AF8"/>
    <w:rsid w:val="000B1E09"/>
    <w:rsid w:val="000B1FF8"/>
    <w:rsid w:val="000B20FE"/>
    <w:rsid w:val="000B2506"/>
    <w:rsid w:val="000B2664"/>
    <w:rsid w:val="000B282E"/>
    <w:rsid w:val="000B2A98"/>
    <w:rsid w:val="000B2AE9"/>
    <w:rsid w:val="000B312F"/>
    <w:rsid w:val="000B3167"/>
    <w:rsid w:val="000B31BC"/>
    <w:rsid w:val="000B35F4"/>
    <w:rsid w:val="000B3896"/>
    <w:rsid w:val="000B39FD"/>
    <w:rsid w:val="000B3CCA"/>
    <w:rsid w:val="000B3D46"/>
    <w:rsid w:val="000B3DD1"/>
    <w:rsid w:val="000B43E0"/>
    <w:rsid w:val="000B4515"/>
    <w:rsid w:val="000B462D"/>
    <w:rsid w:val="000B4663"/>
    <w:rsid w:val="000B46B2"/>
    <w:rsid w:val="000B4C05"/>
    <w:rsid w:val="000B4EBF"/>
    <w:rsid w:val="000B4EC7"/>
    <w:rsid w:val="000B4F23"/>
    <w:rsid w:val="000B5051"/>
    <w:rsid w:val="000B560A"/>
    <w:rsid w:val="000B596B"/>
    <w:rsid w:val="000B63E2"/>
    <w:rsid w:val="000B6761"/>
    <w:rsid w:val="000B681E"/>
    <w:rsid w:val="000B6873"/>
    <w:rsid w:val="000B689C"/>
    <w:rsid w:val="000B69AB"/>
    <w:rsid w:val="000B6EA4"/>
    <w:rsid w:val="000B6F29"/>
    <w:rsid w:val="000B7013"/>
    <w:rsid w:val="000B74C8"/>
    <w:rsid w:val="000B7B2E"/>
    <w:rsid w:val="000B7CFA"/>
    <w:rsid w:val="000B7D84"/>
    <w:rsid w:val="000B7E50"/>
    <w:rsid w:val="000B7EBF"/>
    <w:rsid w:val="000C0A81"/>
    <w:rsid w:val="000C154C"/>
    <w:rsid w:val="000C1D86"/>
    <w:rsid w:val="000C1E70"/>
    <w:rsid w:val="000C211A"/>
    <w:rsid w:val="000C21C4"/>
    <w:rsid w:val="000C2625"/>
    <w:rsid w:val="000C2692"/>
    <w:rsid w:val="000C2ABF"/>
    <w:rsid w:val="000C2B98"/>
    <w:rsid w:val="000C2B99"/>
    <w:rsid w:val="000C2CC2"/>
    <w:rsid w:val="000C2EF1"/>
    <w:rsid w:val="000C2F13"/>
    <w:rsid w:val="000C304D"/>
    <w:rsid w:val="000C3AF3"/>
    <w:rsid w:val="000C3DDB"/>
    <w:rsid w:val="000C40DD"/>
    <w:rsid w:val="000C4267"/>
    <w:rsid w:val="000C4663"/>
    <w:rsid w:val="000C4782"/>
    <w:rsid w:val="000C47E9"/>
    <w:rsid w:val="000C4897"/>
    <w:rsid w:val="000C49B5"/>
    <w:rsid w:val="000C4DE4"/>
    <w:rsid w:val="000C4E52"/>
    <w:rsid w:val="000C4EE7"/>
    <w:rsid w:val="000C53C2"/>
    <w:rsid w:val="000C5485"/>
    <w:rsid w:val="000C5712"/>
    <w:rsid w:val="000C5BA0"/>
    <w:rsid w:val="000C5D2E"/>
    <w:rsid w:val="000C6101"/>
    <w:rsid w:val="000C65B3"/>
    <w:rsid w:val="000C664C"/>
    <w:rsid w:val="000C6814"/>
    <w:rsid w:val="000C682B"/>
    <w:rsid w:val="000C6996"/>
    <w:rsid w:val="000C6B33"/>
    <w:rsid w:val="000C780C"/>
    <w:rsid w:val="000C78EA"/>
    <w:rsid w:val="000D0060"/>
    <w:rsid w:val="000D00E3"/>
    <w:rsid w:val="000D03AB"/>
    <w:rsid w:val="000D047E"/>
    <w:rsid w:val="000D0681"/>
    <w:rsid w:val="000D0E3F"/>
    <w:rsid w:val="000D0F2A"/>
    <w:rsid w:val="000D1244"/>
    <w:rsid w:val="000D1312"/>
    <w:rsid w:val="000D19C8"/>
    <w:rsid w:val="000D1BF7"/>
    <w:rsid w:val="000D2019"/>
    <w:rsid w:val="000D228E"/>
    <w:rsid w:val="000D2352"/>
    <w:rsid w:val="000D252C"/>
    <w:rsid w:val="000D2632"/>
    <w:rsid w:val="000D2BEF"/>
    <w:rsid w:val="000D2DCC"/>
    <w:rsid w:val="000D2EC2"/>
    <w:rsid w:val="000D3DA4"/>
    <w:rsid w:val="000D3F90"/>
    <w:rsid w:val="000D48AF"/>
    <w:rsid w:val="000D4BAE"/>
    <w:rsid w:val="000D4E8B"/>
    <w:rsid w:val="000D500A"/>
    <w:rsid w:val="000D51C6"/>
    <w:rsid w:val="000D5450"/>
    <w:rsid w:val="000D555B"/>
    <w:rsid w:val="000D57E3"/>
    <w:rsid w:val="000D5905"/>
    <w:rsid w:val="000D59D2"/>
    <w:rsid w:val="000D5CD7"/>
    <w:rsid w:val="000D5D10"/>
    <w:rsid w:val="000D5D74"/>
    <w:rsid w:val="000D5DE7"/>
    <w:rsid w:val="000D64CF"/>
    <w:rsid w:val="000D67B4"/>
    <w:rsid w:val="000D67C2"/>
    <w:rsid w:val="000D7028"/>
    <w:rsid w:val="000D7464"/>
    <w:rsid w:val="000D7E76"/>
    <w:rsid w:val="000E00A1"/>
    <w:rsid w:val="000E02E9"/>
    <w:rsid w:val="000E0432"/>
    <w:rsid w:val="000E0579"/>
    <w:rsid w:val="000E080E"/>
    <w:rsid w:val="000E0AF6"/>
    <w:rsid w:val="000E0EF8"/>
    <w:rsid w:val="000E131E"/>
    <w:rsid w:val="000E149E"/>
    <w:rsid w:val="000E1DF0"/>
    <w:rsid w:val="000E22BF"/>
    <w:rsid w:val="000E22C8"/>
    <w:rsid w:val="000E2E3E"/>
    <w:rsid w:val="000E2F22"/>
    <w:rsid w:val="000E2FB4"/>
    <w:rsid w:val="000E37BE"/>
    <w:rsid w:val="000E3907"/>
    <w:rsid w:val="000E39C5"/>
    <w:rsid w:val="000E3D84"/>
    <w:rsid w:val="000E3EBC"/>
    <w:rsid w:val="000E44BD"/>
    <w:rsid w:val="000E44C9"/>
    <w:rsid w:val="000E4555"/>
    <w:rsid w:val="000E4873"/>
    <w:rsid w:val="000E4A44"/>
    <w:rsid w:val="000E4CDE"/>
    <w:rsid w:val="000E4D79"/>
    <w:rsid w:val="000E518C"/>
    <w:rsid w:val="000E51AE"/>
    <w:rsid w:val="000E51C3"/>
    <w:rsid w:val="000E5268"/>
    <w:rsid w:val="000E52BC"/>
    <w:rsid w:val="000E52D3"/>
    <w:rsid w:val="000E55D9"/>
    <w:rsid w:val="000E565B"/>
    <w:rsid w:val="000E56B6"/>
    <w:rsid w:val="000E5711"/>
    <w:rsid w:val="000E57D0"/>
    <w:rsid w:val="000E580E"/>
    <w:rsid w:val="000E59B1"/>
    <w:rsid w:val="000E5B48"/>
    <w:rsid w:val="000E5B90"/>
    <w:rsid w:val="000E5CB3"/>
    <w:rsid w:val="000E5EF8"/>
    <w:rsid w:val="000E6172"/>
    <w:rsid w:val="000E6300"/>
    <w:rsid w:val="000E631B"/>
    <w:rsid w:val="000E63D0"/>
    <w:rsid w:val="000E6448"/>
    <w:rsid w:val="000E6515"/>
    <w:rsid w:val="000E6888"/>
    <w:rsid w:val="000E68F8"/>
    <w:rsid w:val="000E6B01"/>
    <w:rsid w:val="000E6BDD"/>
    <w:rsid w:val="000E6BE6"/>
    <w:rsid w:val="000E6C13"/>
    <w:rsid w:val="000E6D14"/>
    <w:rsid w:val="000E6D8E"/>
    <w:rsid w:val="000E740E"/>
    <w:rsid w:val="000E74D6"/>
    <w:rsid w:val="000E793F"/>
    <w:rsid w:val="000E7DC9"/>
    <w:rsid w:val="000F01B7"/>
    <w:rsid w:val="000F0A97"/>
    <w:rsid w:val="000F0B11"/>
    <w:rsid w:val="000F0BB0"/>
    <w:rsid w:val="000F0D00"/>
    <w:rsid w:val="000F0D49"/>
    <w:rsid w:val="000F1519"/>
    <w:rsid w:val="000F169B"/>
    <w:rsid w:val="000F170B"/>
    <w:rsid w:val="000F1B07"/>
    <w:rsid w:val="000F1C4C"/>
    <w:rsid w:val="000F1DF3"/>
    <w:rsid w:val="000F2F1B"/>
    <w:rsid w:val="000F2FC1"/>
    <w:rsid w:val="000F30F4"/>
    <w:rsid w:val="000F343F"/>
    <w:rsid w:val="000F3644"/>
    <w:rsid w:val="000F385C"/>
    <w:rsid w:val="000F4256"/>
    <w:rsid w:val="000F43C8"/>
    <w:rsid w:val="000F4B82"/>
    <w:rsid w:val="000F4CEE"/>
    <w:rsid w:val="000F5254"/>
    <w:rsid w:val="000F534E"/>
    <w:rsid w:val="000F536D"/>
    <w:rsid w:val="000F5672"/>
    <w:rsid w:val="000F5BD0"/>
    <w:rsid w:val="000F5EDF"/>
    <w:rsid w:val="000F641E"/>
    <w:rsid w:val="000F646B"/>
    <w:rsid w:val="000F65CD"/>
    <w:rsid w:val="000F6689"/>
    <w:rsid w:val="000F6CFB"/>
    <w:rsid w:val="000F6D3C"/>
    <w:rsid w:val="000F717F"/>
    <w:rsid w:val="000F7185"/>
    <w:rsid w:val="000F7342"/>
    <w:rsid w:val="000F77DE"/>
    <w:rsid w:val="000F7F0D"/>
    <w:rsid w:val="00100093"/>
    <w:rsid w:val="0010026E"/>
    <w:rsid w:val="001006FD"/>
    <w:rsid w:val="00100822"/>
    <w:rsid w:val="00100EF8"/>
    <w:rsid w:val="00101005"/>
    <w:rsid w:val="00101026"/>
    <w:rsid w:val="00101800"/>
    <w:rsid w:val="0010183F"/>
    <w:rsid w:val="00101B75"/>
    <w:rsid w:val="00101C4A"/>
    <w:rsid w:val="00101E9E"/>
    <w:rsid w:val="00102160"/>
    <w:rsid w:val="0010250E"/>
    <w:rsid w:val="00102580"/>
    <w:rsid w:val="0010277C"/>
    <w:rsid w:val="00102917"/>
    <w:rsid w:val="00102957"/>
    <w:rsid w:val="001029F9"/>
    <w:rsid w:val="00102E0E"/>
    <w:rsid w:val="00102F5E"/>
    <w:rsid w:val="00103557"/>
    <w:rsid w:val="00103840"/>
    <w:rsid w:val="00103A44"/>
    <w:rsid w:val="00103B44"/>
    <w:rsid w:val="001040E2"/>
    <w:rsid w:val="001044E5"/>
    <w:rsid w:val="0010459E"/>
    <w:rsid w:val="00104668"/>
    <w:rsid w:val="0010472E"/>
    <w:rsid w:val="00104E04"/>
    <w:rsid w:val="00104E54"/>
    <w:rsid w:val="00104F27"/>
    <w:rsid w:val="001053B5"/>
    <w:rsid w:val="001053C8"/>
    <w:rsid w:val="0010576A"/>
    <w:rsid w:val="001057F5"/>
    <w:rsid w:val="00105807"/>
    <w:rsid w:val="0010607C"/>
    <w:rsid w:val="001064C4"/>
    <w:rsid w:val="0010664A"/>
    <w:rsid w:val="001066AD"/>
    <w:rsid w:val="001068DF"/>
    <w:rsid w:val="001069BF"/>
    <w:rsid w:val="00106B04"/>
    <w:rsid w:val="0010707A"/>
    <w:rsid w:val="00107194"/>
    <w:rsid w:val="00107291"/>
    <w:rsid w:val="00107443"/>
    <w:rsid w:val="00107AB1"/>
    <w:rsid w:val="00107B4E"/>
    <w:rsid w:val="00107C51"/>
    <w:rsid w:val="00107DA2"/>
    <w:rsid w:val="00107F2D"/>
    <w:rsid w:val="00107F6E"/>
    <w:rsid w:val="00107FE4"/>
    <w:rsid w:val="00110053"/>
    <w:rsid w:val="00110378"/>
    <w:rsid w:val="001103C2"/>
    <w:rsid w:val="0011054D"/>
    <w:rsid w:val="00110639"/>
    <w:rsid w:val="00110763"/>
    <w:rsid w:val="00110794"/>
    <w:rsid w:val="00110835"/>
    <w:rsid w:val="00110C97"/>
    <w:rsid w:val="00110D67"/>
    <w:rsid w:val="00110EDD"/>
    <w:rsid w:val="0011134A"/>
    <w:rsid w:val="00111473"/>
    <w:rsid w:val="001117BF"/>
    <w:rsid w:val="0011194B"/>
    <w:rsid w:val="00111BE7"/>
    <w:rsid w:val="00112181"/>
    <w:rsid w:val="0011218F"/>
    <w:rsid w:val="00112825"/>
    <w:rsid w:val="0011297B"/>
    <w:rsid w:val="00112A9B"/>
    <w:rsid w:val="00112F36"/>
    <w:rsid w:val="001130F1"/>
    <w:rsid w:val="00113118"/>
    <w:rsid w:val="001132D5"/>
    <w:rsid w:val="001132DC"/>
    <w:rsid w:val="001133B4"/>
    <w:rsid w:val="00113563"/>
    <w:rsid w:val="001137F9"/>
    <w:rsid w:val="00114149"/>
    <w:rsid w:val="00114204"/>
    <w:rsid w:val="00114651"/>
    <w:rsid w:val="001146CC"/>
    <w:rsid w:val="00114B8E"/>
    <w:rsid w:val="00114D63"/>
    <w:rsid w:val="001151D2"/>
    <w:rsid w:val="00115442"/>
    <w:rsid w:val="001156B2"/>
    <w:rsid w:val="00115727"/>
    <w:rsid w:val="00115749"/>
    <w:rsid w:val="001157FD"/>
    <w:rsid w:val="00115996"/>
    <w:rsid w:val="001159B0"/>
    <w:rsid w:val="00115B39"/>
    <w:rsid w:val="00115FA5"/>
    <w:rsid w:val="00116555"/>
    <w:rsid w:val="001167D4"/>
    <w:rsid w:val="00116888"/>
    <w:rsid w:val="00116BCC"/>
    <w:rsid w:val="00116BDD"/>
    <w:rsid w:val="00116CA2"/>
    <w:rsid w:val="00116EC4"/>
    <w:rsid w:val="001170C9"/>
    <w:rsid w:val="00117160"/>
    <w:rsid w:val="0011728E"/>
    <w:rsid w:val="001174A4"/>
    <w:rsid w:val="0011765B"/>
    <w:rsid w:val="001176F6"/>
    <w:rsid w:val="00117713"/>
    <w:rsid w:val="00117846"/>
    <w:rsid w:val="001178F8"/>
    <w:rsid w:val="00117E8E"/>
    <w:rsid w:val="00117EFB"/>
    <w:rsid w:val="001204A6"/>
    <w:rsid w:val="00120503"/>
    <w:rsid w:val="001209EE"/>
    <w:rsid w:val="00120B88"/>
    <w:rsid w:val="00120E0B"/>
    <w:rsid w:val="00120FEB"/>
    <w:rsid w:val="001218F4"/>
    <w:rsid w:val="00121995"/>
    <w:rsid w:val="00121F08"/>
    <w:rsid w:val="001221B6"/>
    <w:rsid w:val="0012242B"/>
    <w:rsid w:val="001224CC"/>
    <w:rsid w:val="0012250A"/>
    <w:rsid w:val="001225A4"/>
    <w:rsid w:val="00122663"/>
    <w:rsid w:val="00122800"/>
    <w:rsid w:val="00122CE5"/>
    <w:rsid w:val="00122DEC"/>
    <w:rsid w:val="00123141"/>
    <w:rsid w:val="0012368D"/>
    <w:rsid w:val="00123891"/>
    <w:rsid w:val="0012394F"/>
    <w:rsid w:val="00123CE5"/>
    <w:rsid w:val="00123FDD"/>
    <w:rsid w:val="001240E1"/>
    <w:rsid w:val="001241BC"/>
    <w:rsid w:val="001242F8"/>
    <w:rsid w:val="0012451D"/>
    <w:rsid w:val="001247C8"/>
    <w:rsid w:val="00124985"/>
    <w:rsid w:val="00124B37"/>
    <w:rsid w:val="00124BC9"/>
    <w:rsid w:val="00124E7C"/>
    <w:rsid w:val="00124FEB"/>
    <w:rsid w:val="00125496"/>
    <w:rsid w:val="0012599D"/>
    <w:rsid w:val="00125DA5"/>
    <w:rsid w:val="00125E8E"/>
    <w:rsid w:val="001260EB"/>
    <w:rsid w:val="0012645A"/>
    <w:rsid w:val="00126661"/>
    <w:rsid w:val="001267C4"/>
    <w:rsid w:val="00126862"/>
    <w:rsid w:val="00126C0E"/>
    <w:rsid w:val="00126E08"/>
    <w:rsid w:val="001272BC"/>
    <w:rsid w:val="001274B8"/>
    <w:rsid w:val="00127BBD"/>
    <w:rsid w:val="00127BD3"/>
    <w:rsid w:val="00127CF6"/>
    <w:rsid w:val="0013021E"/>
    <w:rsid w:val="00130295"/>
    <w:rsid w:val="0013029A"/>
    <w:rsid w:val="0013085C"/>
    <w:rsid w:val="00130AAE"/>
    <w:rsid w:val="00130D1F"/>
    <w:rsid w:val="00130EC5"/>
    <w:rsid w:val="001311A1"/>
    <w:rsid w:val="001312FB"/>
    <w:rsid w:val="00131498"/>
    <w:rsid w:val="001314BE"/>
    <w:rsid w:val="001314EA"/>
    <w:rsid w:val="00131516"/>
    <w:rsid w:val="001316FC"/>
    <w:rsid w:val="00131736"/>
    <w:rsid w:val="001319D3"/>
    <w:rsid w:val="00131A2E"/>
    <w:rsid w:val="00131AD1"/>
    <w:rsid w:val="00131B06"/>
    <w:rsid w:val="00131C7A"/>
    <w:rsid w:val="00132151"/>
    <w:rsid w:val="001325AB"/>
    <w:rsid w:val="00132AA0"/>
    <w:rsid w:val="001335A5"/>
    <w:rsid w:val="001335F1"/>
    <w:rsid w:val="0013365B"/>
    <w:rsid w:val="00133679"/>
    <w:rsid w:val="001337E3"/>
    <w:rsid w:val="00133D54"/>
    <w:rsid w:val="001345A9"/>
    <w:rsid w:val="00134AE7"/>
    <w:rsid w:val="00134D2D"/>
    <w:rsid w:val="00134ED3"/>
    <w:rsid w:val="0013500B"/>
    <w:rsid w:val="00135439"/>
    <w:rsid w:val="001354A6"/>
    <w:rsid w:val="001359E6"/>
    <w:rsid w:val="00136027"/>
    <w:rsid w:val="0013674A"/>
    <w:rsid w:val="0013683E"/>
    <w:rsid w:val="00136B13"/>
    <w:rsid w:val="00136C6E"/>
    <w:rsid w:val="0013735E"/>
    <w:rsid w:val="001373DB"/>
    <w:rsid w:val="00137522"/>
    <w:rsid w:val="00137621"/>
    <w:rsid w:val="001376FF"/>
    <w:rsid w:val="00137BAE"/>
    <w:rsid w:val="00137C39"/>
    <w:rsid w:val="00137C67"/>
    <w:rsid w:val="00137CD5"/>
    <w:rsid w:val="0014009B"/>
    <w:rsid w:val="001400ED"/>
    <w:rsid w:val="001402DB"/>
    <w:rsid w:val="00140525"/>
    <w:rsid w:val="001407F2"/>
    <w:rsid w:val="00140885"/>
    <w:rsid w:val="001409F0"/>
    <w:rsid w:val="00140A64"/>
    <w:rsid w:val="00141177"/>
    <w:rsid w:val="001415E6"/>
    <w:rsid w:val="0014162B"/>
    <w:rsid w:val="00141638"/>
    <w:rsid w:val="00141FE2"/>
    <w:rsid w:val="00142016"/>
    <w:rsid w:val="0014228E"/>
    <w:rsid w:val="00142405"/>
    <w:rsid w:val="00142636"/>
    <w:rsid w:val="001428BF"/>
    <w:rsid w:val="001429A9"/>
    <w:rsid w:val="00142D40"/>
    <w:rsid w:val="001430F8"/>
    <w:rsid w:val="001436B0"/>
    <w:rsid w:val="001437E5"/>
    <w:rsid w:val="00143BF3"/>
    <w:rsid w:val="00143CF9"/>
    <w:rsid w:val="00143DFC"/>
    <w:rsid w:val="00143F11"/>
    <w:rsid w:val="00143FD1"/>
    <w:rsid w:val="00144095"/>
    <w:rsid w:val="001444D5"/>
    <w:rsid w:val="001446A3"/>
    <w:rsid w:val="00144850"/>
    <w:rsid w:val="00144A93"/>
    <w:rsid w:val="00144C1C"/>
    <w:rsid w:val="001453A8"/>
    <w:rsid w:val="00145571"/>
    <w:rsid w:val="0014564B"/>
    <w:rsid w:val="00145723"/>
    <w:rsid w:val="001459A4"/>
    <w:rsid w:val="0014612D"/>
    <w:rsid w:val="00146199"/>
    <w:rsid w:val="00146794"/>
    <w:rsid w:val="001468D8"/>
    <w:rsid w:val="00146EFF"/>
    <w:rsid w:val="00146F96"/>
    <w:rsid w:val="00146FE7"/>
    <w:rsid w:val="0014741E"/>
    <w:rsid w:val="001475EE"/>
    <w:rsid w:val="001476D1"/>
    <w:rsid w:val="00147A6B"/>
    <w:rsid w:val="00147AD1"/>
    <w:rsid w:val="00147C2A"/>
    <w:rsid w:val="001502AA"/>
    <w:rsid w:val="001505CA"/>
    <w:rsid w:val="00150638"/>
    <w:rsid w:val="001509CC"/>
    <w:rsid w:val="00150C8D"/>
    <w:rsid w:val="00150EBE"/>
    <w:rsid w:val="0015139A"/>
    <w:rsid w:val="001513B7"/>
    <w:rsid w:val="001518ED"/>
    <w:rsid w:val="00151DAC"/>
    <w:rsid w:val="00152283"/>
    <w:rsid w:val="00152338"/>
    <w:rsid w:val="001526ED"/>
    <w:rsid w:val="00152D4D"/>
    <w:rsid w:val="00152EE3"/>
    <w:rsid w:val="00152F5D"/>
    <w:rsid w:val="001530E0"/>
    <w:rsid w:val="00153123"/>
    <w:rsid w:val="00153650"/>
    <w:rsid w:val="0015372A"/>
    <w:rsid w:val="001537A0"/>
    <w:rsid w:val="00153BA8"/>
    <w:rsid w:val="00154061"/>
    <w:rsid w:val="00154469"/>
    <w:rsid w:val="00154769"/>
    <w:rsid w:val="0015480D"/>
    <w:rsid w:val="00154922"/>
    <w:rsid w:val="001549B3"/>
    <w:rsid w:val="00154E4E"/>
    <w:rsid w:val="001550AD"/>
    <w:rsid w:val="0015513F"/>
    <w:rsid w:val="00155364"/>
    <w:rsid w:val="00155686"/>
    <w:rsid w:val="0015574A"/>
    <w:rsid w:val="00155A6E"/>
    <w:rsid w:val="00155C36"/>
    <w:rsid w:val="00155D46"/>
    <w:rsid w:val="00155F66"/>
    <w:rsid w:val="00156B26"/>
    <w:rsid w:val="00156C7B"/>
    <w:rsid w:val="00156DEA"/>
    <w:rsid w:val="00156E05"/>
    <w:rsid w:val="001571CE"/>
    <w:rsid w:val="00157244"/>
    <w:rsid w:val="0015736F"/>
    <w:rsid w:val="00157C1E"/>
    <w:rsid w:val="00157CC8"/>
    <w:rsid w:val="00157FDF"/>
    <w:rsid w:val="00160376"/>
    <w:rsid w:val="00160923"/>
    <w:rsid w:val="00160D7E"/>
    <w:rsid w:val="00160DAA"/>
    <w:rsid w:val="00160EEC"/>
    <w:rsid w:val="00160F3E"/>
    <w:rsid w:val="001615C2"/>
    <w:rsid w:val="00161B6D"/>
    <w:rsid w:val="001620A6"/>
    <w:rsid w:val="001622EA"/>
    <w:rsid w:val="001623E0"/>
    <w:rsid w:val="001626EB"/>
    <w:rsid w:val="00162802"/>
    <w:rsid w:val="00162988"/>
    <w:rsid w:val="00162DF4"/>
    <w:rsid w:val="00162EC6"/>
    <w:rsid w:val="00163036"/>
    <w:rsid w:val="00163330"/>
    <w:rsid w:val="001635AE"/>
    <w:rsid w:val="0016379B"/>
    <w:rsid w:val="001637D3"/>
    <w:rsid w:val="00163ADF"/>
    <w:rsid w:val="00163B21"/>
    <w:rsid w:val="00163C13"/>
    <w:rsid w:val="00164051"/>
    <w:rsid w:val="0016424C"/>
    <w:rsid w:val="001644B2"/>
    <w:rsid w:val="0016477B"/>
    <w:rsid w:val="0016492E"/>
    <w:rsid w:val="00164994"/>
    <w:rsid w:val="00165087"/>
    <w:rsid w:val="001652CC"/>
    <w:rsid w:val="001654A3"/>
    <w:rsid w:val="001661D2"/>
    <w:rsid w:val="001661F1"/>
    <w:rsid w:val="001662EA"/>
    <w:rsid w:val="001664E4"/>
    <w:rsid w:val="0016671A"/>
    <w:rsid w:val="001667DD"/>
    <w:rsid w:val="001667FD"/>
    <w:rsid w:val="00166C1F"/>
    <w:rsid w:val="00166DBD"/>
    <w:rsid w:val="001673BA"/>
    <w:rsid w:val="0016785F"/>
    <w:rsid w:val="00167932"/>
    <w:rsid w:val="00167A48"/>
    <w:rsid w:val="00167A7D"/>
    <w:rsid w:val="00167C94"/>
    <w:rsid w:val="00167E7E"/>
    <w:rsid w:val="001700D0"/>
    <w:rsid w:val="001702B4"/>
    <w:rsid w:val="001704E9"/>
    <w:rsid w:val="001706D1"/>
    <w:rsid w:val="0017071B"/>
    <w:rsid w:val="001708A6"/>
    <w:rsid w:val="001708CC"/>
    <w:rsid w:val="00170961"/>
    <w:rsid w:val="00170BC6"/>
    <w:rsid w:val="00170F78"/>
    <w:rsid w:val="00171310"/>
    <w:rsid w:val="0017165B"/>
    <w:rsid w:val="00171965"/>
    <w:rsid w:val="00171A2F"/>
    <w:rsid w:val="00171ADB"/>
    <w:rsid w:val="00171F68"/>
    <w:rsid w:val="00172201"/>
    <w:rsid w:val="00172330"/>
    <w:rsid w:val="00172591"/>
    <w:rsid w:val="001725E4"/>
    <w:rsid w:val="00172628"/>
    <w:rsid w:val="00172761"/>
    <w:rsid w:val="00172801"/>
    <w:rsid w:val="00172A6E"/>
    <w:rsid w:val="00172E4E"/>
    <w:rsid w:val="00172F7A"/>
    <w:rsid w:val="001731C8"/>
    <w:rsid w:val="001731D2"/>
    <w:rsid w:val="001732D9"/>
    <w:rsid w:val="0017362F"/>
    <w:rsid w:val="001737C4"/>
    <w:rsid w:val="0017386A"/>
    <w:rsid w:val="00173923"/>
    <w:rsid w:val="00173EB2"/>
    <w:rsid w:val="00174164"/>
    <w:rsid w:val="00174273"/>
    <w:rsid w:val="0017466A"/>
    <w:rsid w:val="00174CA8"/>
    <w:rsid w:val="00174EDC"/>
    <w:rsid w:val="00174F1C"/>
    <w:rsid w:val="00175021"/>
    <w:rsid w:val="00175356"/>
    <w:rsid w:val="00175495"/>
    <w:rsid w:val="00175990"/>
    <w:rsid w:val="00175B2F"/>
    <w:rsid w:val="00175B9D"/>
    <w:rsid w:val="00176205"/>
    <w:rsid w:val="0017620D"/>
    <w:rsid w:val="00176580"/>
    <w:rsid w:val="00176E3C"/>
    <w:rsid w:val="00177046"/>
    <w:rsid w:val="001775EE"/>
    <w:rsid w:val="00177736"/>
    <w:rsid w:val="001777EB"/>
    <w:rsid w:val="00177AD6"/>
    <w:rsid w:val="00177AF7"/>
    <w:rsid w:val="00177C7D"/>
    <w:rsid w:val="00177C99"/>
    <w:rsid w:val="0018073B"/>
    <w:rsid w:val="00180BFA"/>
    <w:rsid w:val="00180FAD"/>
    <w:rsid w:val="0018115D"/>
    <w:rsid w:val="0018121C"/>
    <w:rsid w:val="0018178E"/>
    <w:rsid w:val="001819EC"/>
    <w:rsid w:val="00181A26"/>
    <w:rsid w:val="00181DE4"/>
    <w:rsid w:val="00181EA8"/>
    <w:rsid w:val="00181EE5"/>
    <w:rsid w:val="00182409"/>
    <w:rsid w:val="001824ED"/>
    <w:rsid w:val="0018257A"/>
    <w:rsid w:val="00182E79"/>
    <w:rsid w:val="00182F36"/>
    <w:rsid w:val="0018304C"/>
    <w:rsid w:val="001830F6"/>
    <w:rsid w:val="00183240"/>
    <w:rsid w:val="0018383F"/>
    <w:rsid w:val="00183953"/>
    <w:rsid w:val="00184638"/>
    <w:rsid w:val="00184A20"/>
    <w:rsid w:val="00184B35"/>
    <w:rsid w:val="00184D29"/>
    <w:rsid w:val="00184DE0"/>
    <w:rsid w:val="0018508F"/>
    <w:rsid w:val="0018514E"/>
    <w:rsid w:val="001857A8"/>
    <w:rsid w:val="001858DE"/>
    <w:rsid w:val="001859EE"/>
    <w:rsid w:val="00185A13"/>
    <w:rsid w:val="00185AC2"/>
    <w:rsid w:val="00185DDD"/>
    <w:rsid w:val="00186752"/>
    <w:rsid w:val="001869EE"/>
    <w:rsid w:val="00186A19"/>
    <w:rsid w:val="00187756"/>
    <w:rsid w:val="0018784A"/>
    <w:rsid w:val="00187C86"/>
    <w:rsid w:val="00187D82"/>
    <w:rsid w:val="00190244"/>
    <w:rsid w:val="00190682"/>
    <w:rsid w:val="0019088E"/>
    <w:rsid w:val="00190B20"/>
    <w:rsid w:val="00190B2C"/>
    <w:rsid w:val="00190E9B"/>
    <w:rsid w:val="00190F8C"/>
    <w:rsid w:val="0019121A"/>
    <w:rsid w:val="001912BA"/>
    <w:rsid w:val="0019185D"/>
    <w:rsid w:val="001918BD"/>
    <w:rsid w:val="001919C5"/>
    <w:rsid w:val="00191ED1"/>
    <w:rsid w:val="00191EF9"/>
    <w:rsid w:val="00191F2A"/>
    <w:rsid w:val="001922C0"/>
    <w:rsid w:val="001923F8"/>
    <w:rsid w:val="00192DB6"/>
    <w:rsid w:val="001931D6"/>
    <w:rsid w:val="0019345B"/>
    <w:rsid w:val="001937C7"/>
    <w:rsid w:val="001938EA"/>
    <w:rsid w:val="001939CD"/>
    <w:rsid w:val="00194391"/>
    <w:rsid w:val="001943D9"/>
    <w:rsid w:val="00194640"/>
    <w:rsid w:val="00194866"/>
    <w:rsid w:val="00194A7C"/>
    <w:rsid w:val="00194ABB"/>
    <w:rsid w:val="00194DA3"/>
    <w:rsid w:val="0019513C"/>
    <w:rsid w:val="00195835"/>
    <w:rsid w:val="00195AD3"/>
    <w:rsid w:val="00195B41"/>
    <w:rsid w:val="00195D8C"/>
    <w:rsid w:val="00195FE4"/>
    <w:rsid w:val="00196015"/>
    <w:rsid w:val="00196316"/>
    <w:rsid w:val="0019644F"/>
    <w:rsid w:val="001966A4"/>
    <w:rsid w:val="001967C4"/>
    <w:rsid w:val="00196988"/>
    <w:rsid w:val="00196D31"/>
    <w:rsid w:val="00196F4C"/>
    <w:rsid w:val="00196F86"/>
    <w:rsid w:val="001970FB"/>
    <w:rsid w:val="00197101"/>
    <w:rsid w:val="001971B7"/>
    <w:rsid w:val="00197822"/>
    <w:rsid w:val="00197B48"/>
    <w:rsid w:val="00197C37"/>
    <w:rsid w:val="00197DF0"/>
    <w:rsid w:val="001A06E8"/>
    <w:rsid w:val="001A0C6E"/>
    <w:rsid w:val="001A0E03"/>
    <w:rsid w:val="001A1BB4"/>
    <w:rsid w:val="001A2190"/>
    <w:rsid w:val="001A2503"/>
    <w:rsid w:val="001A267C"/>
    <w:rsid w:val="001A2829"/>
    <w:rsid w:val="001A2900"/>
    <w:rsid w:val="001A2B15"/>
    <w:rsid w:val="001A2FEC"/>
    <w:rsid w:val="001A307C"/>
    <w:rsid w:val="001A3102"/>
    <w:rsid w:val="001A3105"/>
    <w:rsid w:val="001A3793"/>
    <w:rsid w:val="001A37A7"/>
    <w:rsid w:val="001A3A6B"/>
    <w:rsid w:val="001A3B1F"/>
    <w:rsid w:val="001A3CC6"/>
    <w:rsid w:val="001A3ECC"/>
    <w:rsid w:val="001A4694"/>
    <w:rsid w:val="001A47AD"/>
    <w:rsid w:val="001A4827"/>
    <w:rsid w:val="001A4A36"/>
    <w:rsid w:val="001A4AFA"/>
    <w:rsid w:val="001A4B21"/>
    <w:rsid w:val="001A4B53"/>
    <w:rsid w:val="001A4C9E"/>
    <w:rsid w:val="001A54AD"/>
    <w:rsid w:val="001A5552"/>
    <w:rsid w:val="001A5860"/>
    <w:rsid w:val="001A5AEB"/>
    <w:rsid w:val="001A5E7E"/>
    <w:rsid w:val="001A6141"/>
    <w:rsid w:val="001A655D"/>
    <w:rsid w:val="001A67EB"/>
    <w:rsid w:val="001A6AAD"/>
    <w:rsid w:val="001A6C9E"/>
    <w:rsid w:val="001A6FF2"/>
    <w:rsid w:val="001A7004"/>
    <w:rsid w:val="001A7035"/>
    <w:rsid w:val="001A70D1"/>
    <w:rsid w:val="001A70EF"/>
    <w:rsid w:val="001A72C2"/>
    <w:rsid w:val="001A761B"/>
    <w:rsid w:val="001A76DA"/>
    <w:rsid w:val="001A76DC"/>
    <w:rsid w:val="001A774F"/>
    <w:rsid w:val="001A788B"/>
    <w:rsid w:val="001A799B"/>
    <w:rsid w:val="001B0170"/>
    <w:rsid w:val="001B0288"/>
    <w:rsid w:val="001B0478"/>
    <w:rsid w:val="001B07D8"/>
    <w:rsid w:val="001B1085"/>
    <w:rsid w:val="001B1169"/>
    <w:rsid w:val="001B138D"/>
    <w:rsid w:val="001B149A"/>
    <w:rsid w:val="001B1509"/>
    <w:rsid w:val="001B15B8"/>
    <w:rsid w:val="001B16BA"/>
    <w:rsid w:val="001B1739"/>
    <w:rsid w:val="001B1813"/>
    <w:rsid w:val="001B1895"/>
    <w:rsid w:val="001B18B9"/>
    <w:rsid w:val="001B1DC3"/>
    <w:rsid w:val="001B20E9"/>
    <w:rsid w:val="001B21E5"/>
    <w:rsid w:val="001B2206"/>
    <w:rsid w:val="001B2359"/>
    <w:rsid w:val="001B2A8D"/>
    <w:rsid w:val="001B2E1B"/>
    <w:rsid w:val="001B30DD"/>
    <w:rsid w:val="001B31DE"/>
    <w:rsid w:val="001B369E"/>
    <w:rsid w:val="001B3847"/>
    <w:rsid w:val="001B3C52"/>
    <w:rsid w:val="001B4073"/>
    <w:rsid w:val="001B42DE"/>
    <w:rsid w:val="001B4357"/>
    <w:rsid w:val="001B4600"/>
    <w:rsid w:val="001B47F6"/>
    <w:rsid w:val="001B483E"/>
    <w:rsid w:val="001B492C"/>
    <w:rsid w:val="001B4F4C"/>
    <w:rsid w:val="001B595C"/>
    <w:rsid w:val="001B5E48"/>
    <w:rsid w:val="001B601A"/>
    <w:rsid w:val="001B61AB"/>
    <w:rsid w:val="001B6E0C"/>
    <w:rsid w:val="001B7620"/>
    <w:rsid w:val="001B788E"/>
    <w:rsid w:val="001B78F7"/>
    <w:rsid w:val="001B7BAF"/>
    <w:rsid w:val="001B7D95"/>
    <w:rsid w:val="001C0362"/>
    <w:rsid w:val="001C051B"/>
    <w:rsid w:val="001C05CF"/>
    <w:rsid w:val="001C05FC"/>
    <w:rsid w:val="001C07B5"/>
    <w:rsid w:val="001C0BC7"/>
    <w:rsid w:val="001C0C5F"/>
    <w:rsid w:val="001C1294"/>
    <w:rsid w:val="001C1406"/>
    <w:rsid w:val="001C1609"/>
    <w:rsid w:val="001C1971"/>
    <w:rsid w:val="001C1D56"/>
    <w:rsid w:val="001C1F68"/>
    <w:rsid w:val="001C20E2"/>
    <w:rsid w:val="001C216D"/>
    <w:rsid w:val="001C23D9"/>
    <w:rsid w:val="001C2783"/>
    <w:rsid w:val="001C2C78"/>
    <w:rsid w:val="001C2CFD"/>
    <w:rsid w:val="001C308E"/>
    <w:rsid w:val="001C3188"/>
    <w:rsid w:val="001C3562"/>
    <w:rsid w:val="001C364D"/>
    <w:rsid w:val="001C376F"/>
    <w:rsid w:val="001C3966"/>
    <w:rsid w:val="001C3A6E"/>
    <w:rsid w:val="001C3AE4"/>
    <w:rsid w:val="001C3B1A"/>
    <w:rsid w:val="001C42C7"/>
    <w:rsid w:val="001C4332"/>
    <w:rsid w:val="001C4344"/>
    <w:rsid w:val="001C44D5"/>
    <w:rsid w:val="001C48EA"/>
    <w:rsid w:val="001C4E5F"/>
    <w:rsid w:val="001C4EB3"/>
    <w:rsid w:val="001C4FB2"/>
    <w:rsid w:val="001C563D"/>
    <w:rsid w:val="001C5710"/>
    <w:rsid w:val="001C581D"/>
    <w:rsid w:val="001C5BB9"/>
    <w:rsid w:val="001C5DC2"/>
    <w:rsid w:val="001C5F24"/>
    <w:rsid w:val="001C64AB"/>
    <w:rsid w:val="001C6B44"/>
    <w:rsid w:val="001C7314"/>
    <w:rsid w:val="001C74F4"/>
    <w:rsid w:val="001C786A"/>
    <w:rsid w:val="001C78C3"/>
    <w:rsid w:val="001C7CA9"/>
    <w:rsid w:val="001D0A1F"/>
    <w:rsid w:val="001D0A31"/>
    <w:rsid w:val="001D0C8C"/>
    <w:rsid w:val="001D15C6"/>
    <w:rsid w:val="001D169E"/>
    <w:rsid w:val="001D1727"/>
    <w:rsid w:val="001D1805"/>
    <w:rsid w:val="001D1CEA"/>
    <w:rsid w:val="001D1EEB"/>
    <w:rsid w:val="001D201F"/>
    <w:rsid w:val="001D2255"/>
    <w:rsid w:val="001D247D"/>
    <w:rsid w:val="001D24BD"/>
    <w:rsid w:val="001D27D6"/>
    <w:rsid w:val="001D2ADB"/>
    <w:rsid w:val="001D2B2D"/>
    <w:rsid w:val="001D3643"/>
    <w:rsid w:val="001D3688"/>
    <w:rsid w:val="001D37AB"/>
    <w:rsid w:val="001D37C4"/>
    <w:rsid w:val="001D391F"/>
    <w:rsid w:val="001D3B74"/>
    <w:rsid w:val="001D3ECD"/>
    <w:rsid w:val="001D40D7"/>
    <w:rsid w:val="001D425E"/>
    <w:rsid w:val="001D4453"/>
    <w:rsid w:val="001D474E"/>
    <w:rsid w:val="001D4999"/>
    <w:rsid w:val="001D49B3"/>
    <w:rsid w:val="001D4AE1"/>
    <w:rsid w:val="001D4D09"/>
    <w:rsid w:val="001D4D23"/>
    <w:rsid w:val="001D4DA9"/>
    <w:rsid w:val="001D525B"/>
    <w:rsid w:val="001D543A"/>
    <w:rsid w:val="001D5715"/>
    <w:rsid w:val="001D5AFF"/>
    <w:rsid w:val="001D5FCA"/>
    <w:rsid w:val="001D6075"/>
    <w:rsid w:val="001D60C4"/>
    <w:rsid w:val="001D625B"/>
    <w:rsid w:val="001D6403"/>
    <w:rsid w:val="001D67EF"/>
    <w:rsid w:val="001D6973"/>
    <w:rsid w:val="001D69F6"/>
    <w:rsid w:val="001D6A96"/>
    <w:rsid w:val="001D6C5B"/>
    <w:rsid w:val="001D6DCD"/>
    <w:rsid w:val="001D7242"/>
    <w:rsid w:val="001D72FA"/>
    <w:rsid w:val="001D794B"/>
    <w:rsid w:val="001D79F5"/>
    <w:rsid w:val="001D7A4C"/>
    <w:rsid w:val="001D7A5F"/>
    <w:rsid w:val="001D7E1F"/>
    <w:rsid w:val="001D7EE7"/>
    <w:rsid w:val="001E0107"/>
    <w:rsid w:val="001E0289"/>
    <w:rsid w:val="001E0642"/>
    <w:rsid w:val="001E08B7"/>
    <w:rsid w:val="001E0908"/>
    <w:rsid w:val="001E1175"/>
    <w:rsid w:val="001E146A"/>
    <w:rsid w:val="001E16D1"/>
    <w:rsid w:val="001E1BA5"/>
    <w:rsid w:val="001E1C50"/>
    <w:rsid w:val="001E1E6F"/>
    <w:rsid w:val="001E24CD"/>
    <w:rsid w:val="001E25FD"/>
    <w:rsid w:val="001E2824"/>
    <w:rsid w:val="001E28FC"/>
    <w:rsid w:val="001E2B5D"/>
    <w:rsid w:val="001E2C47"/>
    <w:rsid w:val="001E2DF6"/>
    <w:rsid w:val="001E304B"/>
    <w:rsid w:val="001E30AF"/>
    <w:rsid w:val="001E348C"/>
    <w:rsid w:val="001E34BE"/>
    <w:rsid w:val="001E36B3"/>
    <w:rsid w:val="001E383B"/>
    <w:rsid w:val="001E38A5"/>
    <w:rsid w:val="001E40CA"/>
    <w:rsid w:val="001E432C"/>
    <w:rsid w:val="001E4975"/>
    <w:rsid w:val="001E4D8B"/>
    <w:rsid w:val="001E5192"/>
    <w:rsid w:val="001E51FD"/>
    <w:rsid w:val="001E57FA"/>
    <w:rsid w:val="001E58F0"/>
    <w:rsid w:val="001E5B02"/>
    <w:rsid w:val="001E5FD3"/>
    <w:rsid w:val="001E6040"/>
    <w:rsid w:val="001E61EA"/>
    <w:rsid w:val="001E6563"/>
    <w:rsid w:val="001E657B"/>
    <w:rsid w:val="001E6763"/>
    <w:rsid w:val="001E6A28"/>
    <w:rsid w:val="001E6C7F"/>
    <w:rsid w:val="001E6DB1"/>
    <w:rsid w:val="001E6E0C"/>
    <w:rsid w:val="001E6E7C"/>
    <w:rsid w:val="001E73FF"/>
    <w:rsid w:val="001E74CD"/>
    <w:rsid w:val="001E75A4"/>
    <w:rsid w:val="001E7AD9"/>
    <w:rsid w:val="001E7AE0"/>
    <w:rsid w:val="001E7B93"/>
    <w:rsid w:val="001E7C14"/>
    <w:rsid w:val="001E7CAE"/>
    <w:rsid w:val="001E7FF8"/>
    <w:rsid w:val="001F0023"/>
    <w:rsid w:val="001F01AA"/>
    <w:rsid w:val="001F03A6"/>
    <w:rsid w:val="001F0654"/>
    <w:rsid w:val="001F071E"/>
    <w:rsid w:val="001F0809"/>
    <w:rsid w:val="001F0D81"/>
    <w:rsid w:val="001F0EE3"/>
    <w:rsid w:val="001F0F75"/>
    <w:rsid w:val="001F0F8D"/>
    <w:rsid w:val="001F1797"/>
    <w:rsid w:val="001F1C80"/>
    <w:rsid w:val="001F260C"/>
    <w:rsid w:val="001F269C"/>
    <w:rsid w:val="001F2AD4"/>
    <w:rsid w:val="001F2DF5"/>
    <w:rsid w:val="001F2F26"/>
    <w:rsid w:val="001F2F84"/>
    <w:rsid w:val="001F309F"/>
    <w:rsid w:val="001F30A2"/>
    <w:rsid w:val="001F32B7"/>
    <w:rsid w:val="001F3614"/>
    <w:rsid w:val="001F36A9"/>
    <w:rsid w:val="001F3EF4"/>
    <w:rsid w:val="001F42D8"/>
    <w:rsid w:val="001F44DF"/>
    <w:rsid w:val="001F46DA"/>
    <w:rsid w:val="001F4781"/>
    <w:rsid w:val="001F49DB"/>
    <w:rsid w:val="001F4A7C"/>
    <w:rsid w:val="001F4AE2"/>
    <w:rsid w:val="001F4F8D"/>
    <w:rsid w:val="001F50FA"/>
    <w:rsid w:val="001F5225"/>
    <w:rsid w:val="001F569A"/>
    <w:rsid w:val="001F58AA"/>
    <w:rsid w:val="001F5AD7"/>
    <w:rsid w:val="001F5FF6"/>
    <w:rsid w:val="001F64F5"/>
    <w:rsid w:val="001F6CE1"/>
    <w:rsid w:val="001F72E9"/>
    <w:rsid w:val="001F7885"/>
    <w:rsid w:val="001F7F30"/>
    <w:rsid w:val="001F7FAC"/>
    <w:rsid w:val="001F7FCC"/>
    <w:rsid w:val="002000A3"/>
    <w:rsid w:val="002001D4"/>
    <w:rsid w:val="00200393"/>
    <w:rsid w:val="002003E3"/>
    <w:rsid w:val="00200B11"/>
    <w:rsid w:val="00200B1B"/>
    <w:rsid w:val="00200C5B"/>
    <w:rsid w:val="0020109A"/>
    <w:rsid w:val="002011AB"/>
    <w:rsid w:val="002011B5"/>
    <w:rsid w:val="00201254"/>
    <w:rsid w:val="002017B8"/>
    <w:rsid w:val="0020198C"/>
    <w:rsid w:val="00201AA9"/>
    <w:rsid w:val="00201C50"/>
    <w:rsid w:val="002020A9"/>
    <w:rsid w:val="00202317"/>
    <w:rsid w:val="00202393"/>
    <w:rsid w:val="00202534"/>
    <w:rsid w:val="0020269A"/>
    <w:rsid w:val="00202770"/>
    <w:rsid w:val="00202B9B"/>
    <w:rsid w:val="00202BFC"/>
    <w:rsid w:val="00202ED3"/>
    <w:rsid w:val="002031B6"/>
    <w:rsid w:val="0020326D"/>
    <w:rsid w:val="00203392"/>
    <w:rsid w:val="0020344D"/>
    <w:rsid w:val="00203570"/>
    <w:rsid w:val="00203C90"/>
    <w:rsid w:val="002044A2"/>
    <w:rsid w:val="0020460B"/>
    <w:rsid w:val="00204641"/>
    <w:rsid w:val="002047B9"/>
    <w:rsid w:val="00204CC8"/>
    <w:rsid w:val="00204CCF"/>
    <w:rsid w:val="00204D67"/>
    <w:rsid w:val="00205041"/>
    <w:rsid w:val="002050AF"/>
    <w:rsid w:val="00205727"/>
    <w:rsid w:val="002059DD"/>
    <w:rsid w:val="00205A20"/>
    <w:rsid w:val="00205BA7"/>
    <w:rsid w:val="00205D73"/>
    <w:rsid w:val="0020604B"/>
    <w:rsid w:val="00206CCC"/>
    <w:rsid w:val="00206DCA"/>
    <w:rsid w:val="00206FC2"/>
    <w:rsid w:val="00207078"/>
    <w:rsid w:val="002070C9"/>
    <w:rsid w:val="00207575"/>
    <w:rsid w:val="00207A59"/>
    <w:rsid w:val="00207D98"/>
    <w:rsid w:val="0021026F"/>
    <w:rsid w:val="0021066A"/>
    <w:rsid w:val="002106EB"/>
    <w:rsid w:val="00210738"/>
    <w:rsid w:val="00210742"/>
    <w:rsid w:val="00210F9C"/>
    <w:rsid w:val="002112C1"/>
    <w:rsid w:val="0021142C"/>
    <w:rsid w:val="002119A4"/>
    <w:rsid w:val="00211D5E"/>
    <w:rsid w:val="00211FB2"/>
    <w:rsid w:val="002120C2"/>
    <w:rsid w:val="00212738"/>
    <w:rsid w:val="002127A1"/>
    <w:rsid w:val="002127AB"/>
    <w:rsid w:val="00212E70"/>
    <w:rsid w:val="00212FA0"/>
    <w:rsid w:val="002131D8"/>
    <w:rsid w:val="002137DF"/>
    <w:rsid w:val="00213923"/>
    <w:rsid w:val="00213E7F"/>
    <w:rsid w:val="0021452F"/>
    <w:rsid w:val="002148AA"/>
    <w:rsid w:val="0021496D"/>
    <w:rsid w:val="00214B87"/>
    <w:rsid w:val="00214C95"/>
    <w:rsid w:val="00214EA3"/>
    <w:rsid w:val="00215275"/>
    <w:rsid w:val="00215350"/>
    <w:rsid w:val="002154D8"/>
    <w:rsid w:val="00215BA7"/>
    <w:rsid w:val="00215D7D"/>
    <w:rsid w:val="00215DCB"/>
    <w:rsid w:val="00215F34"/>
    <w:rsid w:val="002166C7"/>
    <w:rsid w:val="00216C49"/>
    <w:rsid w:val="00216DB3"/>
    <w:rsid w:val="002172C0"/>
    <w:rsid w:val="0021744C"/>
    <w:rsid w:val="002174C5"/>
    <w:rsid w:val="0021764E"/>
    <w:rsid w:val="00217897"/>
    <w:rsid w:val="0021789E"/>
    <w:rsid w:val="0021790C"/>
    <w:rsid w:val="00217FC7"/>
    <w:rsid w:val="0022044F"/>
    <w:rsid w:val="0022052F"/>
    <w:rsid w:val="00220A33"/>
    <w:rsid w:val="00220CEC"/>
    <w:rsid w:val="00220DCF"/>
    <w:rsid w:val="00220EA8"/>
    <w:rsid w:val="00221525"/>
    <w:rsid w:val="0022158C"/>
    <w:rsid w:val="002215E3"/>
    <w:rsid w:val="00221790"/>
    <w:rsid w:val="00221957"/>
    <w:rsid w:val="00221CF2"/>
    <w:rsid w:val="00221DF8"/>
    <w:rsid w:val="002220A8"/>
    <w:rsid w:val="002224D4"/>
    <w:rsid w:val="002227C4"/>
    <w:rsid w:val="00222BEE"/>
    <w:rsid w:val="00222C30"/>
    <w:rsid w:val="00223016"/>
    <w:rsid w:val="002230F2"/>
    <w:rsid w:val="00223559"/>
    <w:rsid w:val="002235D2"/>
    <w:rsid w:val="00223CD8"/>
    <w:rsid w:val="00223CE3"/>
    <w:rsid w:val="00223E32"/>
    <w:rsid w:val="0022428D"/>
    <w:rsid w:val="00224607"/>
    <w:rsid w:val="002246C5"/>
    <w:rsid w:val="00224989"/>
    <w:rsid w:val="00224C6F"/>
    <w:rsid w:val="00224E45"/>
    <w:rsid w:val="00224FEF"/>
    <w:rsid w:val="00225001"/>
    <w:rsid w:val="002250DB"/>
    <w:rsid w:val="0022544E"/>
    <w:rsid w:val="00225603"/>
    <w:rsid w:val="0022565C"/>
    <w:rsid w:val="00225A2A"/>
    <w:rsid w:val="00225B5E"/>
    <w:rsid w:val="002262E5"/>
    <w:rsid w:val="0022639F"/>
    <w:rsid w:val="002263C9"/>
    <w:rsid w:val="0022665F"/>
    <w:rsid w:val="00227597"/>
    <w:rsid w:val="0022759E"/>
    <w:rsid w:val="002278EA"/>
    <w:rsid w:val="00227BB0"/>
    <w:rsid w:val="00227E42"/>
    <w:rsid w:val="00230158"/>
    <w:rsid w:val="00230471"/>
    <w:rsid w:val="002306EE"/>
    <w:rsid w:val="00230BC5"/>
    <w:rsid w:val="00230C1D"/>
    <w:rsid w:val="00230DC4"/>
    <w:rsid w:val="0023150B"/>
    <w:rsid w:val="00231542"/>
    <w:rsid w:val="002315FF"/>
    <w:rsid w:val="002319F4"/>
    <w:rsid w:val="002320B5"/>
    <w:rsid w:val="00232244"/>
    <w:rsid w:val="002325ED"/>
    <w:rsid w:val="0023263D"/>
    <w:rsid w:val="0023271E"/>
    <w:rsid w:val="00232969"/>
    <w:rsid w:val="00232981"/>
    <w:rsid w:val="00232FDD"/>
    <w:rsid w:val="002330C3"/>
    <w:rsid w:val="00233222"/>
    <w:rsid w:val="002332B3"/>
    <w:rsid w:val="0023349E"/>
    <w:rsid w:val="002338DE"/>
    <w:rsid w:val="00233CC6"/>
    <w:rsid w:val="00234838"/>
    <w:rsid w:val="002348DF"/>
    <w:rsid w:val="002349E8"/>
    <w:rsid w:val="00234A6A"/>
    <w:rsid w:val="00234C09"/>
    <w:rsid w:val="00234FC5"/>
    <w:rsid w:val="002350C2"/>
    <w:rsid w:val="002350D2"/>
    <w:rsid w:val="002351E6"/>
    <w:rsid w:val="00235266"/>
    <w:rsid w:val="002356B4"/>
    <w:rsid w:val="00235C4F"/>
    <w:rsid w:val="00235F3A"/>
    <w:rsid w:val="00236434"/>
    <w:rsid w:val="0023652C"/>
    <w:rsid w:val="00236B63"/>
    <w:rsid w:val="00236DBC"/>
    <w:rsid w:val="00237654"/>
    <w:rsid w:val="002378A5"/>
    <w:rsid w:val="00237915"/>
    <w:rsid w:val="00237EA2"/>
    <w:rsid w:val="00237F82"/>
    <w:rsid w:val="00240358"/>
    <w:rsid w:val="002405EC"/>
    <w:rsid w:val="002407AB"/>
    <w:rsid w:val="0024101B"/>
    <w:rsid w:val="00241141"/>
    <w:rsid w:val="002412F9"/>
    <w:rsid w:val="0024170E"/>
    <w:rsid w:val="00241853"/>
    <w:rsid w:val="002419F2"/>
    <w:rsid w:val="00241A76"/>
    <w:rsid w:val="00241CA2"/>
    <w:rsid w:val="002420F8"/>
    <w:rsid w:val="00242119"/>
    <w:rsid w:val="00242337"/>
    <w:rsid w:val="00242FBA"/>
    <w:rsid w:val="002434D3"/>
    <w:rsid w:val="00243717"/>
    <w:rsid w:val="00243AD0"/>
    <w:rsid w:val="00243BC2"/>
    <w:rsid w:val="00243CC8"/>
    <w:rsid w:val="00243CF9"/>
    <w:rsid w:val="00243D99"/>
    <w:rsid w:val="00243F89"/>
    <w:rsid w:val="002440B0"/>
    <w:rsid w:val="0024433C"/>
    <w:rsid w:val="002444B5"/>
    <w:rsid w:val="0024492A"/>
    <w:rsid w:val="00244ABF"/>
    <w:rsid w:val="00245881"/>
    <w:rsid w:val="00245CB1"/>
    <w:rsid w:val="00245CCA"/>
    <w:rsid w:val="00245EAD"/>
    <w:rsid w:val="00246310"/>
    <w:rsid w:val="00246455"/>
    <w:rsid w:val="00246C4B"/>
    <w:rsid w:val="00246C5D"/>
    <w:rsid w:val="00246D47"/>
    <w:rsid w:val="00246DF8"/>
    <w:rsid w:val="002470B3"/>
    <w:rsid w:val="002470F9"/>
    <w:rsid w:val="0024733E"/>
    <w:rsid w:val="00247380"/>
    <w:rsid w:val="00247552"/>
    <w:rsid w:val="0024771B"/>
    <w:rsid w:val="0024787A"/>
    <w:rsid w:val="002478E2"/>
    <w:rsid w:val="00247B1D"/>
    <w:rsid w:val="00247C88"/>
    <w:rsid w:val="00247DDC"/>
    <w:rsid w:val="00247F45"/>
    <w:rsid w:val="00247F6B"/>
    <w:rsid w:val="00250816"/>
    <w:rsid w:val="00250CA2"/>
    <w:rsid w:val="00250E1E"/>
    <w:rsid w:val="00251219"/>
    <w:rsid w:val="002512ED"/>
    <w:rsid w:val="002514FA"/>
    <w:rsid w:val="0025157B"/>
    <w:rsid w:val="002516FF"/>
    <w:rsid w:val="0025195A"/>
    <w:rsid w:val="00251984"/>
    <w:rsid w:val="00251B42"/>
    <w:rsid w:val="00251C6C"/>
    <w:rsid w:val="00251D60"/>
    <w:rsid w:val="00251E11"/>
    <w:rsid w:val="00251F59"/>
    <w:rsid w:val="0025213F"/>
    <w:rsid w:val="002522C6"/>
    <w:rsid w:val="002523F5"/>
    <w:rsid w:val="00252523"/>
    <w:rsid w:val="00252564"/>
    <w:rsid w:val="002527C8"/>
    <w:rsid w:val="00252D77"/>
    <w:rsid w:val="00252F87"/>
    <w:rsid w:val="00253169"/>
    <w:rsid w:val="0025341C"/>
    <w:rsid w:val="002534C1"/>
    <w:rsid w:val="00253C43"/>
    <w:rsid w:val="00253F1D"/>
    <w:rsid w:val="002542EE"/>
    <w:rsid w:val="00254419"/>
    <w:rsid w:val="002546A2"/>
    <w:rsid w:val="00254B07"/>
    <w:rsid w:val="00254BCA"/>
    <w:rsid w:val="0025510F"/>
    <w:rsid w:val="002555B0"/>
    <w:rsid w:val="002555E4"/>
    <w:rsid w:val="0025588D"/>
    <w:rsid w:val="002558E1"/>
    <w:rsid w:val="00255CE1"/>
    <w:rsid w:val="00255E14"/>
    <w:rsid w:val="00255E3A"/>
    <w:rsid w:val="002560E0"/>
    <w:rsid w:val="0025627E"/>
    <w:rsid w:val="00256317"/>
    <w:rsid w:val="00256543"/>
    <w:rsid w:val="00256796"/>
    <w:rsid w:val="00256B0B"/>
    <w:rsid w:val="00256D80"/>
    <w:rsid w:val="002573D7"/>
    <w:rsid w:val="002579FE"/>
    <w:rsid w:val="00257A74"/>
    <w:rsid w:val="00257AE6"/>
    <w:rsid w:val="00257C60"/>
    <w:rsid w:val="00260026"/>
    <w:rsid w:val="0026006D"/>
    <w:rsid w:val="00260A52"/>
    <w:rsid w:val="00260B17"/>
    <w:rsid w:val="00260F1B"/>
    <w:rsid w:val="002611AB"/>
    <w:rsid w:val="00261336"/>
    <w:rsid w:val="0026159C"/>
    <w:rsid w:val="002619F9"/>
    <w:rsid w:val="00261AB8"/>
    <w:rsid w:val="00261E90"/>
    <w:rsid w:val="0026200F"/>
    <w:rsid w:val="0026257B"/>
    <w:rsid w:val="0026258B"/>
    <w:rsid w:val="00262A3E"/>
    <w:rsid w:val="00262D8A"/>
    <w:rsid w:val="00262F73"/>
    <w:rsid w:val="00263668"/>
    <w:rsid w:val="00263AE9"/>
    <w:rsid w:val="00263CE4"/>
    <w:rsid w:val="00264024"/>
    <w:rsid w:val="00264302"/>
    <w:rsid w:val="00264394"/>
    <w:rsid w:val="00264831"/>
    <w:rsid w:val="0026494B"/>
    <w:rsid w:val="002649EF"/>
    <w:rsid w:val="002651CF"/>
    <w:rsid w:val="00265A8F"/>
    <w:rsid w:val="00265BEE"/>
    <w:rsid w:val="00265C4D"/>
    <w:rsid w:val="00266230"/>
    <w:rsid w:val="0026623E"/>
    <w:rsid w:val="00266505"/>
    <w:rsid w:val="0026665A"/>
    <w:rsid w:val="00266691"/>
    <w:rsid w:val="00266764"/>
    <w:rsid w:val="00266803"/>
    <w:rsid w:val="00266DC8"/>
    <w:rsid w:val="002670B6"/>
    <w:rsid w:val="00267127"/>
    <w:rsid w:val="00267711"/>
    <w:rsid w:val="0026779B"/>
    <w:rsid w:val="002677FF"/>
    <w:rsid w:val="00267EF0"/>
    <w:rsid w:val="002702BF"/>
    <w:rsid w:val="002704FD"/>
    <w:rsid w:val="00270826"/>
    <w:rsid w:val="00270C8F"/>
    <w:rsid w:val="00270CC1"/>
    <w:rsid w:val="00270DDE"/>
    <w:rsid w:val="00270F46"/>
    <w:rsid w:val="00271043"/>
    <w:rsid w:val="00271058"/>
    <w:rsid w:val="0027141B"/>
    <w:rsid w:val="00271466"/>
    <w:rsid w:val="00271591"/>
    <w:rsid w:val="002716C1"/>
    <w:rsid w:val="002717B6"/>
    <w:rsid w:val="002719A7"/>
    <w:rsid w:val="00272010"/>
    <w:rsid w:val="002720B1"/>
    <w:rsid w:val="00272591"/>
    <w:rsid w:val="0027262A"/>
    <w:rsid w:val="0027269F"/>
    <w:rsid w:val="00272934"/>
    <w:rsid w:val="00272D3D"/>
    <w:rsid w:val="002735A1"/>
    <w:rsid w:val="002735B1"/>
    <w:rsid w:val="0027364F"/>
    <w:rsid w:val="00273707"/>
    <w:rsid w:val="00273760"/>
    <w:rsid w:val="00273925"/>
    <w:rsid w:val="00273A71"/>
    <w:rsid w:val="002740C7"/>
    <w:rsid w:val="002740CB"/>
    <w:rsid w:val="0027416B"/>
    <w:rsid w:val="00274609"/>
    <w:rsid w:val="00274B41"/>
    <w:rsid w:val="00274E1D"/>
    <w:rsid w:val="00274E36"/>
    <w:rsid w:val="00274EB4"/>
    <w:rsid w:val="0027553C"/>
    <w:rsid w:val="002756C5"/>
    <w:rsid w:val="00275DCA"/>
    <w:rsid w:val="002764B6"/>
    <w:rsid w:val="002764D3"/>
    <w:rsid w:val="002772A3"/>
    <w:rsid w:val="0027762D"/>
    <w:rsid w:val="00277739"/>
    <w:rsid w:val="0027792A"/>
    <w:rsid w:val="00277963"/>
    <w:rsid w:val="00277DA8"/>
    <w:rsid w:val="0028075E"/>
    <w:rsid w:val="002807EE"/>
    <w:rsid w:val="00280C55"/>
    <w:rsid w:val="00280D29"/>
    <w:rsid w:val="002814E2"/>
    <w:rsid w:val="002816AA"/>
    <w:rsid w:val="00281841"/>
    <w:rsid w:val="0028184C"/>
    <w:rsid w:val="00282090"/>
    <w:rsid w:val="002822BB"/>
    <w:rsid w:val="00282E2A"/>
    <w:rsid w:val="00283106"/>
    <w:rsid w:val="0028313B"/>
    <w:rsid w:val="002832DF"/>
    <w:rsid w:val="0028362D"/>
    <w:rsid w:val="002838D6"/>
    <w:rsid w:val="0028399E"/>
    <w:rsid w:val="00283B99"/>
    <w:rsid w:val="00283EB9"/>
    <w:rsid w:val="002840D9"/>
    <w:rsid w:val="00284192"/>
    <w:rsid w:val="0028439C"/>
    <w:rsid w:val="00284ACB"/>
    <w:rsid w:val="002850B0"/>
    <w:rsid w:val="002856C5"/>
    <w:rsid w:val="002856F0"/>
    <w:rsid w:val="002859FB"/>
    <w:rsid w:val="002859FD"/>
    <w:rsid w:val="00285A19"/>
    <w:rsid w:val="00285AC3"/>
    <w:rsid w:val="00285CE4"/>
    <w:rsid w:val="00285D15"/>
    <w:rsid w:val="00285F1B"/>
    <w:rsid w:val="0028648A"/>
    <w:rsid w:val="00286FAE"/>
    <w:rsid w:val="00287105"/>
    <w:rsid w:val="00287CF5"/>
    <w:rsid w:val="00287DC2"/>
    <w:rsid w:val="002901A6"/>
    <w:rsid w:val="00290202"/>
    <w:rsid w:val="002902D8"/>
    <w:rsid w:val="002907A6"/>
    <w:rsid w:val="002908B9"/>
    <w:rsid w:val="002909E6"/>
    <w:rsid w:val="00290A05"/>
    <w:rsid w:val="002911E6"/>
    <w:rsid w:val="002919D2"/>
    <w:rsid w:val="00291A54"/>
    <w:rsid w:val="00292345"/>
    <w:rsid w:val="00292366"/>
    <w:rsid w:val="00292C9C"/>
    <w:rsid w:val="00292F51"/>
    <w:rsid w:val="00293522"/>
    <w:rsid w:val="0029352B"/>
    <w:rsid w:val="00293869"/>
    <w:rsid w:val="002938BE"/>
    <w:rsid w:val="00293EF1"/>
    <w:rsid w:val="00294209"/>
    <w:rsid w:val="00294373"/>
    <w:rsid w:val="002945E5"/>
    <w:rsid w:val="002948E0"/>
    <w:rsid w:val="00294936"/>
    <w:rsid w:val="002950D6"/>
    <w:rsid w:val="002953E1"/>
    <w:rsid w:val="0029557E"/>
    <w:rsid w:val="00295735"/>
    <w:rsid w:val="00295819"/>
    <w:rsid w:val="00295896"/>
    <w:rsid w:val="002959BB"/>
    <w:rsid w:val="00295CC6"/>
    <w:rsid w:val="002961ED"/>
    <w:rsid w:val="00296353"/>
    <w:rsid w:val="0029646E"/>
    <w:rsid w:val="00296573"/>
    <w:rsid w:val="002965B4"/>
    <w:rsid w:val="002965B5"/>
    <w:rsid w:val="002965F0"/>
    <w:rsid w:val="00296813"/>
    <w:rsid w:val="00296965"/>
    <w:rsid w:val="00296FBB"/>
    <w:rsid w:val="00297090"/>
    <w:rsid w:val="00297495"/>
    <w:rsid w:val="00297936"/>
    <w:rsid w:val="00297A9E"/>
    <w:rsid w:val="00297BAE"/>
    <w:rsid w:val="00297C86"/>
    <w:rsid w:val="00297CC2"/>
    <w:rsid w:val="00297D8F"/>
    <w:rsid w:val="00297EA4"/>
    <w:rsid w:val="002A0510"/>
    <w:rsid w:val="002A05E2"/>
    <w:rsid w:val="002A06EA"/>
    <w:rsid w:val="002A0D6E"/>
    <w:rsid w:val="002A0DA7"/>
    <w:rsid w:val="002A0EB6"/>
    <w:rsid w:val="002A0F68"/>
    <w:rsid w:val="002A10E2"/>
    <w:rsid w:val="002A18F3"/>
    <w:rsid w:val="002A1D70"/>
    <w:rsid w:val="002A2195"/>
    <w:rsid w:val="002A21FD"/>
    <w:rsid w:val="002A2D9C"/>
    <w:rsid w:val="002A2EFF"/>
    <w:rsid w:val="002A3061"/>
    <w:rsid w:val="002A3542"/>
    <w:rsid w:val="002A36ED"/>
    <w:rsid w:val="002A3B83"/>
    <w:rsid w:val="002A3C7F"/>
    <w:rsid w:val="002A3D9F"/>
    <w:rsid w:val="002A3E92"/>
    <w:rsid w:val="002A3F59"/>
    <w:rsid w:val="002A40C7"/>
    <w:rsid w:val="002A45A8"/>
    <w:rsid w:val="002A4AA5"/>
    <w:rsid w:val="002A4C1D"/>
    <w:rsid w:val="002A4D9B"/>
    <w:rsid w:val="002A4E1B"/>
    <w:rsid w:val="002A506E"/>
    <w:rsid w:val="002A55AA"/>
    <w:rsid w:val="002A5BD3"/>
    <w:rsid w:val="002A5DE1"/>
    <w:rsid w:val="002A5EA3"/>
    <w:rsid w:val="002A6591"/>
    <w:rsid w:val="002A6BAC"/>
    <w:rsid w:val="002A6BDF"/>
    <w:rsid w:val="002A6FD1"/>
    <w:rsid w:val="002A725B"/>
    <w:rsid w:val="002A72E1"/>
    <w:rsid w:val="002A75B8"/>
    <w:rsid w:val="002A7964"/>
    <w:rsid w:val="002A7BA4"/>
    <w:rsid w:val="002A7C50"/>
    <w:rsid w:val="002A7EA6"/>
    <w:rsid w:val="002B04E0"/>
    <w:rsid w:val="002B04F1"/>
    <w:rsid w:val="002B066E"/>
    <w:rsid w:val="002B0A6C"/>
    <w:rsid w:val="002B0B44"/>
    <w:rsid w:val="002B0D76"/>
    <w:rsid w:val="002B0D77"/>
    <w:rsid w:val="002B0DAD"/>
    <w:rsid w:val="002B0DF7"/>
    <w:rsid w:val="002B0EDC"/>
    <w:rsid w:val="002B0F68"/>
    <w:rsid w:val="002B1053"/>
    <w:rsid w:val="002B1AC1"/>
    <w:rsid w:val="002B1B6B"/>
    <w:rsid w:val="002B1B7E"/>
    <w:rsid w:val="002B22C8"/>
    <w:rsid w:val="002B2601"/>
    <w:rsid w:val="002B2AE2"/>
    <w:rsid w:val="002B2B10"/>
    <w:rsid w:val="002B2B1C"/>
    <w:rsid w:val="002B2BCA"/>
    <w:rsid w:val="002B308B"/>
    <w:rsid w:val="002B36F4"/>
    <w:rsid w:val="002B38A0"/>
    <w:rsid w:val="002B38B8"/>
    <w:rsid w:val="002B3D06"/>
    <w:rsid w:val="002B43C1"/>
    <w:rsid w:val="002B485F"/>
    <w:rsid w:val="002B4971"/>
    <w:rsid w:val="002B4E4E"/>
    <w:rsid w:val="002B4E60"/>
    <w:rsid w:val="002B4F3A"/>
    <w:rsid w:val="002B4FFC"/>
    <w:rsid w:val="002B5128"/>
    <w:rsid w:val="002B5203"/>
    <w:rsid w:val="002B5245"/>
    <w:rsid w:val="002B5532"/>
    <w:rsid w:val="002B5838"/>
    <w:rsid w:val="002B59B0"/>
    <w:rsid w:val="002B5BB3"/>
    <w:rsid w:val="002B5E9B"/>
    <w:rsid w:val="002B63F5"/>
    <w:rsid w:val="002B6690"/>
    <w:rsid w:val="002B69D3"/>
    <w:rsid w:val="002B6BB6"/>
    <w:rsid w:val="002B6EE4"/>
    <w:rsid w:val="002B70D4"/>
    <w:rsid w:val="002B7905"/>
    <w:rsid w:val="002B7B7F"/>
    <w:rsid w:val="002B7C70"/>
    <w:rsid w:val="002C0900"/>
    <w:rsid w:val="002C09FF"/>
    <w:rsid w:val="002C0CF3"/>
    <w:rsid w:val="002C0E36"/>
    <w:rsid w:val="002C114B"/>
    <w:rsid w:val="002C11D5"/>
    <w:rsid w:val="002C1351"/>
    <w:rsid w:val="002C13C4"/>
    <w:rsid w:val="002C1609"/>
    <w:rsid w:val="002C1BB4"/>
    <w:rsid w:val="002C213A"/>
    <w:rsid w:val="002C217E"/>
    <w:rsid w:val="002C262F"/>
    <w:rsid w:val="002C2C84"/>
    <w:rsid w:val="002C2DBB"/>
    <w:rsid w:val="002C3041"/>
    <w:rsid w:val="002C33F8"/>
    <w:rsid w:val="002C340D"/>
    <w:rsid w:val="002C362E"/>
    <w:rsid w:val="002C3BC1"/>
    <w:rsid w:val="002C3D78"/>
    <w:rsid w:val="002C597A"/>
    <w:rsid w:val="002C5DDC"/>
    <w:rsid w:val="002C5E17"/>
    <w:rsid w:val="002C6409"/>
    <w:rsid w:val="002C661F"/>
    <w:rsid w:val="002C686A"/>
    <w:rsid w:val="002C6CE2"/>
    <w:rsid w:val="002C6D2A"/>
    <w:rsid w:val="002C6DA4"/>
    <w:rsid w:val="002C735D"/>
    <w:rsid w:val="002C77A3"/>
    <w:rsid w:val="002C7C23"/>
    <w:rsid w:val="002C7FBD"/>
    <w:rsid w:val="002D014A"/>
    <w:rsid w:val="002D046C"/>
    <w:rsid w:val="002D08BE"/>
    <w:rsid w:val="002D0B95"/>
    <w:rsid w:val="002D0C54"/>
    <w:rsid w:val="002D0E61"/>
    <w:rsid w:val="002D0F8D"/>
    <w:rsid w:val="002D12ED"/>
    <w:rsid w:val="002D13C9"/>
    <w:rsid w:val="002D1544"/>
    <w:rsid w:val="002D17DE"/>
    <w:rsid w:val="002D1E64"/>
    <w:rsid w:val="002D29B2"/>
    <w:rsid w:val="002D3019"/>
    <w:rsid w:val="002D31C6"/>
    <w:rsid w:val="002D3469"/>
    <w:rsid w:val="002D3D84"/>
    <w:rsid w:val="002D3F07"/>
    <w:rsid w:val="002D4028"/>
    <w:rsid w:val="002D43B7"/>
    <w:rsid w:val="002D4EE3"/>
    <w:rsid w:val="002D5061"/>
    <w:rsid w:val="002D511C"/>
    <w:rsid w:val="002D5744"/>
    <w:rsid w:val="002D58A6"/>
    <w:rsid w:val="002D59CD"/>
    <w:rsid w:val="002D5F51"/>
    <w:rsid w:val="002D66BC"/>
    <w:rsid w:val="002D6ADE"/>
    <w:rsid w:val="002D6CE8"/>
    <w:rsid w:val="002D6E14"/>
    <w:rsid w:val="002D7318"/>
    <w:rsid w:val="002D7914"/>
    <w:rsid w:val="002E0098"/>
    <w:rsid w:val="002E00BD"/>
    <w:rsid w:val="002E050B"/>
    <w:rsid w:val="002E0C45"/>
    <w:rsid w:val="002E0C66"/>
    <w:rsid w:val="002E0EF3"/>
    <w:rsid w:val="002E0FE4"/>
    <w:rsid w:val="002E1296"/>
    <w:rsid w:val="002E13F3"/>
    <w:rsid w:val="002E1489"/>
    <w:rsid w:val="002E156B"/>
    <w:rsid w:val="002E1657"/>
    <w:rsid w:val="002E181B"/>
    <w:rsid w:val="002E1AAF"/>
    <w:rsid w:val="002E1C29"/>
    <w:rsid w:val="002E20B4"/>
    <w:rsid w:val="002E234C"/>
    <w:rsid w:val="002E23D2"/>
    <w:rsid w:val="002E2432"/>
    <w:rsid w:val="002E24D0"/>
    <w:rsid w:val="002E251B"/>
    <w:rsid w:val="002E2652"/>
    <w:rsid w:val="002E2955"/>
    <w:rsid w:val="002E2AED"/>
    <w:rsid w:val="002E2FB4"/>
    <w:rsid w:val="002E3317"/>
    <w:rsid w:val="002E347D"/>
    <w:rsid w:val="002E3892"/>
    <w:rsid w:val="002E394A"/>
    <w:rsid w:val="002E3CE5"/>
    <w:rsid w:val="002E3D52"/>
    <w:rsid w:val="002E3DC1"/>
    <w:rsid w:val="002E4069"/>
    <w:rsid w:val="002E42CE"/>
    <w:rsid w:val="002E44B5"/>
    <w:rsid w:val="002E4A37"/>
    <w:rsid w:val="002E4D3C"/>
    <w:rsid w:val="002E4E9E"/>
    <w:rsid w:val="002E4EE8"/>
    <w:rsid w:val="002E50D9"/>
    <w:rsid w:val="002E5236"/>
    <w:rsid w:val="002E53BC"/>
    <w:rsid w:val="002E5447"/>
    <w:rsid w:val="002E5610"/>
    <w:rsid w:val="002E5632"/>
    <w:rsid w:val="002E56A7"/>
    <w:rsid w:val="002E5751"/>
    <w:rsid w:val="002E5C76"/>
    <w:rsid w:val="002E5CC8"/>
    <w:rsid w:val="002E62BC"/>
    <w:rsid w:val="002E62C1"/>
    <w:rsid w:val="002E64B6"/>
    <w:rsid w:val="002E67EB"/>
    <w:rsid w:val="002E6C49"/>
    <w:rsid w:val="002E6D61"/>
    <w:rsid w:val="002E6E35"/>
    <w:rsid w:val="002E73E1"/>
    <w:rsid w:val="002E7459"/>
    <w:rsid w:val="002E74DA"/>
    <w:rsid w:val="002E7550"/>
    <w:rsid w:val="002E7B01"/>
    <w:rsid w:val="002E7F6B"/>
    <w:rsid w:val="002F0298"/>
    <w:rsid w:val="002F06F0"/>
    <w:rsid w:val="002F070A"/>
    <w:rsid w:val="002F0F56"/>
    <w:rsid w:val="002F1499"/>
    <w:rsid w:val="002F1907"/>
    <w:rsid w:val="002F1965"/>
    <w:rsid w:val="002F1A51"/>
    <w:rsid w:val="002F1C1B"/>
    <w:rsid w:val="002F1CC1"/>
    <w:rsid w:val="002F1E20"/>
    <w:rsid w:val="002F1E5C"/>
    <w:rsid w:val="002F1EB4"/>
    <w:rsid w:val="002F210E"/>
    <w:rsid w:val="002F2535"/>
    <w:rsid w:val="002F2BD6"/>
    <w:rsid w:val="002F2CAA"/>
    <w:rsid w:val="002F2F11"/>
    <w:rsid w:val="002F31EC"/>
    <w:rsid w:val="002F338C"/>
    <w:rsid w:val="002F339F"/>
    <w:rsid w:val="002F34FB"/>
    <w:rsid w:val="002F3572"/>
    <w:rsid w:val="002F36F3"/>
    <w:rsid w:val="002F3935"/>
    <w:rsid w:val="002F3E04"/>
    <w:rsid w:val="002F464D"/>
    <w:rsid w:val="002F4929"/>
    <w:rsid w:val="002F50ED"/>
    <w:rsid w:val="002F5329"/>
    <w:rsid w:val="002F55C9"/>
    <w:rsid w:val="002F5B14"/>
    <w:rsid w:val="002F5C44"/>
    <w:rsid w:val="002F5D73"/>
    <w:rsid w:val="002F5F9E"/>
    <w:rsid w:val="002F60AD"/>
    <w:rsid w:val="002F6857"/>
    <w:rsid w:val="002F6AFD"/>
    <w:rsid w:val="002F70E0"/>
    <w:rsid w:val="002F74D4"/>
    <w:rsid w:val="002F751F"/>
    <w:rsid w:val="002F76E9"/>
    <w:rsid w:val="002F77F2"/>
    <w:rsid w:val="002F786D"/>
    <w:rsid w:val="002F7882"/>
    <w:rsid w:val="002F79F8"/>
    <w:rsid w:val="002F7C70"/>
    <w:rsid w:val="002F7C7C"/>
    <w:rsid w:val="002F7C84"/>
    <w:rsid w:val="002F7E58"/>
    <w:rsid w:val="002F7F17"/>
    <w:rsid w:val="0030008F"/>
    <w:rsid w:val="003000E5"/>
    <w:rsid w:val="003001D3"/>
    <w:rsid w:val="003004DA"/>
    <w:rsid w:val="00300549"/>
    <w:rsid w:val="003006D4"/>
    <w:rsid w:val="003007BD"/>
    <w:rsid w:val="003007D3"/>
    <w:rsid w:val="00300BE6"/>
    <w:rsid w:val="00300E10"/>
    <w:rsid w:val="0030119D"/>
    <w:rsid w:val="003011E2"/>
    <w:rsid w:val="00301415"/>
    <w:rsid w:val="00301563"/>
    <w:rsid w:val="003016FB"/>
    <w:rsid w:val="00301903"/>
    <w:rsid w:val="0030217D"/>
    <w:rsid w:val="00302289"/>
    <w:rsid w:val="0030293B"/>
    <w:rsid w:val="003029A3"/>
    <w:rsid w:val="00302AD4"/>
    <w:rsid w:val="00302B86"/>
    <w:rsid w:val="00302BD9"/>
    <w:rsid w:val="00302FA6"/>
    <w:rsid w:val="0030301E"/>
    <w:rsid w:val="003030E7"/>
    <w:rsid w:val="0030362E"/>
    <w:rsid w:val="003038AC"/>
    <w:rsid w:val="0030390C"/>
    <w:rsid w:val="00303922"/>
    <w:rsid w:val="00303D4A"/>
    <w:rsid w:val="00303DAC"/>
    <w:rsid w:val="00303F94"/>
    <w:rsid w:val="00304358"/>
    <w:rsid w:val="0030441E"/>
    <w:rsid w:val="00304448"/>
    <w:rsid w:val="003047A0"/>
    <w:rsid w:val="003049C5"/>
    <w:rsid w:val="00304C57"/>
    <w:rsid w:val="00304EEF"/>
    <w:rsid w:val="003052D3"/>
    <w:rsid w:val="003052F7"/>
    <w:rsid w:val="0030532B"/>
    <w:rsid w:val="00305445"/>
    <w:rsid w:val="00305C5F"/>
    <w:rsid w:val="00305D1E"/>
    <w:rsid w:val="00306730"/>
    <w:rsid w:val="00306CF7"/>
    <w:rsid w:val="00306DB6"/>
    <w:rsid w:val="00306DB7"/>
    <w:rsid w:val="00306ECE"/>
    <w:rsid w:val="00306F29"/>
    <w:rsid w:val="003070DB"/>
    <w:rsid w:val="00307103"/>
    <w:rsid w:val="0030718E"/>
    <w:rsid w:val="0030732B"/>
    <w:rsid w:val="00307428"/>
    <w:rsid w:val="0030780A"/>
    <w:rsid w:val="00307AE6"/>
    <w:rsid w:val="00307F4F"/>
    <w:rsid w:val="00307FF2"/>
    <w:rsid w:val="003103C4"/>
    <w:rsid w:val="00310E2F"/>
    <w:rsid w:val="00311028"/>
    <w:rsid w:val="003115D5"/>
    <w:rsid w:val="0031173D"/>
    <w:rsid w:val="003119EF"/>
    <w:rsid w:val="00311C02"/>
    <w:rsid w:val="00311E08"/>
    <w:rsid w:val="00311F76"/>
    <w:rsid w:val="00311F94"/>
    <w:rsid w:val="00312067"/>
    <w:rsid w:val="0031232D"/>
    <w:rsid w:val="00312458"/>
    <w:rsid w:val="003126D9"/>
    <w:rsid w:val="00312831"/>
    <w:rsid w:val="003129D3"/>
    <w:rsid w:val="00312FB3"/>
    <w:rsid w:val="00313534"/>
    <w:rsid w:val="00313637"/>
    <w:rsid w:val="00313679"/>
    <w:rsid w:val="003137D7"/>
    <w:rsid w:val="0031398F"/>
    <w:rsid w:val="003139E8"/>
    <w:rsid w:val="00313D8E"/>
    <w:rsid w:val="00314483"/>
    <w:rsid w:val="00314546"/>
    <w:rsid w:val="00314DE9"/>
    <w:rsid w:val="00314FEB"/>
    <w:rsid w:val="003152C6"/>
    <w:rsid w:val="00315449"/>
    <w:rsid w:val="003156A6"/>
    <w:rsid w:val="00315910"/>
    <w:rsid w:val="00316029"/>
    <w:rsid w:val="00316589"/>
    <w:rsid w:val="0031695B"/>
    <w:rsid w:val="00316B0A"/>
    <w:rsid w:val="00316DFB"/>
    <w:rsid w:val="003172E0"/>
    <w:rsid w:val="003174A0"/>
    <w:rsid w:val="00317519"/>
    <w:rsid w:val="0031771D"/>
    <w:rsid w:val="00317756"/>
    <w:rsid w:val="00317B11"/>
    <w:rsid w:val="00317C2E"/>
    <w:rsid w:val="00317FE2"/>
    <w:rsid w:val="003204FF"/>
    <w:rsid w:val="00320797"/>
    <w:rsid w:val="003208B0"/>
    <w:rsid w:val="00320A01"/>
    <w:rsid w:val="00320CBA"/>
    <w:rsid w:val="00320CEF"/>
    <w:rsid w:val="00320D76"/>
    <w:rsid w:val="00321216"/>
    <w:rsid w:val="00321442"/>
    <w:rsid w:val="00321736"/>
    <w:rsid w:val="003217CC"/>
    <w:rsid w:val="00321D04"/>
    <w:rsid w:val="00322362"/>
    <w:rsid w:val="003223D1"/>
    <w:rsid w:val="00322750"/>
    <w:rsid w:val="00322B8E"/>
    <w:rsid w:val="00322CF5"/>
    <w:rsid w:val="00323210"/>
    <w:rsid w:val="003235EC"/>
    <w:rsid w:val="00323628"/>
    <w:rsid w:val="00323DE6"/>
    <w:rsid w:val="00323F6C"/>
    <w:rsid w:val="0032427D"/>
    <w:rsid w:val="0032499E"/>
    <w:rsid w:val="00324A32"/>
    <w:rsid w:val="00324ED3"/>
    <w:rsid w:val="00324F4A"/>
    <w:rsid w:val="00325379"/>
    <w:rsid w:val="0032578A"/>
    <w:rsid w:val="00325D9C"/>
    <w:rsid w:val="0032654B"/>
    <w:rsid w:val="003266DA"/>
    <w:rsid w:val="00326859"/>
    <w:rsid w:val="003269C0"/>
    <w:rsid w:val="00326ACC"/>
    <w:rsid w:val="00326DEC"/>
    <w:rsid w:val="00326E38"/>
    <w:rsid w:val="00327506"/>
    <w:rsid w:val="0032752D"/>
    <w:rsid w:val="00327533"/>
    <w:rsid w:val="00327560"/>
    <w:rsid w:val="00327C24"/>
    <w:rsid w:val="00327F2E"/>
    <w:rsid w:val="0033028D"/>
    <w:rsid w:val="00330418"/>
    <w:rsid w:val="00330510"/>
    <w:rsid w:val="0033055E"/>
    <w:rsid w:val="0033092A"/>
    <w:rsid w:val="00330A8C"/>
    <w:rsid w:val="00330D48"/>
    <w:rsid w:val="00331162"/>
    <w:rsid w:val="0033126A"/>
    <w:rsid w:val="003317B9"/>
    <w:rsid w:val="003317C6"/>
    <w:rsid w:val="0033184F"/>
    <w:rsid w:val="0033186D"/>
    <w:rsid w:val="00331D69"/>
    <w:rsid w:val="00332016"/>
    <w:rsid w:val="00332C74"/>
    <w:rsid w:val="00333038"/>
    <w:rsid w:val="0033318F"/>
    <w:rsid w:val="003332CC"/>
    <w:rsid w:val="00333493"/>
    <w:rsid w:val="00333909"/>
    <w:rsid w:val="00333AF7"/>
    <w:rsid w:val="00333D41"/>
    <w:rsid w:val="00333FA4"/>
    <w:rsid w:val="00334579"/>
    <w:rsid w:val="00334617"/>
    <w:rsid w:val="003347D9"/>
    <w:rsid w:val="00334925"/>
    <w:rsid w:val="00334B71"/>
    <w:rsid w:val="00334D84"/>
    <w:rsid w:val="00335028"/>
    <w:rsid w:val="003352F1"/>
    <w:rsid w:val="003356A2"/>
    <w:rsid w:val="00335E96"/>
    <w:rsid w:val="00335F1F"/>
    <w:rsid w:val="00336031"/>
    <w:rsid w:val="0033629B"/>
    <w:rsid w:val="003365D6"/>
    <w:rsid w:val="003365F7"/>
    <w:rsid w:val="003367EE"/>
    <w:rsid w:val="00336C47"/>
    <w:rsid w:val="00336D94"/>
    <w:rsid w:val="00337381"/>
    <w:rsid w:val="00337394"/>
    <w:rsid w:val="0033752F"/>
    <w:rsid w:val="00337603"/>
    <w:rsid w:val="003376AA"/>
    <w:rsid w:val="00337755"/>
    <w:rsid w:val="00337815"/>
    <w:rsid w:val="0033794C"/>
    <w:rsid w:val="003379E1"/>
    <w:rsid w:val="00337D73"/>
    <w:rsid w:val="00337E38"/>
    <w:rsid w:val="0034055F"/>
    <w:rsid w:val="00340A77"/>
    <w:rsid w:val="00340CEF"/>
    <w:rsid w:val="00340DA8"/>
    <w:rsid w:val="0034118E"/>
    <w:rsid w:val="00341379"/>
    <w:rsid w:val="00341386"/>
    <w:rsid w:val="00341DDC"/>
    <w:rsid w:val="003422B3"/>
    <w:rsid w:val="0034234D"/>
    <w:rsid w:val="00342794"/>
    <w:rsid w:val="003429CB"/>
    <w:rsid w:val="00342B1F"/>
    <w:rsid w:val="00342C33"/>
    <w:rsid w:val="00342C4C"/>
    <w:rsid w:val="003430C4"/>
    <w:rsid w:val="00343246"/>
    <w:rsid w:val="00343640"/>
    <w:rsid w:val="003437E4"/>
    <w:rsid w:val="00343CA1"/>
    <w:rsid w:val="00343D90"/>
    <w:rsid w:val="00343DB2"/>
    <w:rsid w:val="00343EA2"/>
    <w:rsid w:val="003441F4"/>
    <w:rsid w:val="003442E0"/>
    <w:rsid w:val="0034437D"/>
    <w:rsid w:val="0034447F"/>
    <w:rsid w:val="00344D59"/>
    <w:rsid w:val="00344F8E"/>
    <w:rsid w:val="00344FFD"/>
    <w:rsid w:val="0034527B"/>
    <w:rsid w:val="0034544C"/>
    <w:rsid w:val="003458B8"/>
    <w:rsid w:val="00345CF6"/>
    <w:rsid w:val="00345DE7"/>
    <w:rsid w:val="00346088"/>
    <w:rsid w:val="003460BB"/>
    <w:rsid w:val="00346518"/>
    <w:rsid w:val="00346734"/>
    <w:rsid w:val="00346B95"/>
    <w:rsid w:val="00346CF4"/>
    <w:rsid w:val="003470B1"/>
    <w:rsid w:val="003470CC"/>
    <w:rsid w:val="0034719D"/>
    <w:rsid w:val="0034739D"/>
    <w:rsid w:val="0034766B"/>
    <w:rsid w:val="00347B3D"/>
    <w:rsid w:val="00347E22"/>
    <w:rsid w:val="003505F6"/>
    <w:rsid w:val="00351054"/>
    <w:rsid w:val="003510AF"/>
    <w:rsid w:val="003514C2"/>
    <w:rsid w:val="003516D0"/>
    <w:rsid w:val="00351C28"/>
    <w:rsid w:val="00351CD6"/>
    <w:rsid w:val="003522B6"/>
    <w:rsid w:val="00352675"/>
    <w:rsid w:val="003527BE"/>
    <w:rsid w:val="003527BF"/>
    <w:rsid w:val="00352970"/>
    <w:rsid w:val="00352BE8"/>
    <w:rsid w:val="00352C04"/>
    <w:rsid w:val="00352C68"/>
    <w:rsid w:val="00352CD6"/>
    <w:rsid w:val="00352E3C"/>
    <w:rsid w:val="003531A4"/>
    <w:rsid w:val="003532E8"/>
    <w:rsid w:val="00353303"/>
    <w:rsid w:val="003534B8"/>
    <w:rsid w:val="003538DE"/>
    <w:rsid w:val="003541DC"/>
    <w:rsid w:val="0035469F"/>
    <w:rsid w:val="00354A39"/>
    <w:rsid w:val="00354AD3"/>
    <w:rsid w:val="00354B28"/>
    <w:rsid w:val="00354D94"/>
    <w:rsid w:val="00354DDA"/>
    <w:rsid w:val="00354E9B"/>
    <w:rsid w:val="003550DF"/>
    <w:rsid w:val="00355164"/>
    <w:rsid w:val="003551A6"/>
    <w:rsid w:val="0035525C"/>
    <w:rsid w:val="003553E7"/>
    <w:rsid w:val="003553F1"/>
    <w:rsid w:val="003553FA"/>
    <w:rsid w:val="003556F0"/>
    <w:rsid w:val="00355803"/>
    <w:rsid w:val="00355B16"/>
    <w:rsid w:val="00355E86"/>
    <w:rsid w:val="00356123"/>
    <w:rsid w:val="00356210"/>
    <w:rsid w:val="003564B4"/>
    <w:rsid w:val="003564E9"/>
    <w:rsid w:val="003566BE"/>
    <w:rsid w:val="003567DE"/>
    <w:rsid w:val="00356932"/>
    <w:rsid w:val="00356A62"/>
    <w:rsid w:val="00356BAD"/>
    <w:rsid w:val="00356C9E"/>
    <w:rsid w:val="00357126"/>
    <w:rsid w:val="00357289"/>
    <w:rsid w:val="003572BD"/>
    <w:rsid w:val="003572E8"/>
    <w:rsid w:val="003573A4"/>
    <w:rsid w:val="00357662"/>
    <w:rsid w:val="00357699"/>
    <w:rsid w:val="003576F4"/>
    <w:rsid w:val="00357B2A"/>
    <w:rsid w:val="00357BA0"/>
    <w:rsid w:val="00357FF6"/>
    <w:rsid w:val="003600E1"/>
    <w:rsid w:val="003601C2"/>
    <w:rsid w:val="00360507"/>
    <w:rsid w:val="003605DD"/>
    <w:rsid w:val="00360721"/>
    <w:rsid w:val="00360730"/>
    <w:rsid w:val="00360A8F"/>
    <w:rsid w:val="00360B98"/>
    <w:rsid w:val="00360BF2"/>
    <w:rsid w:val="00360C0E"/>
    <w:rsid w:val="00360D78"/>
    <w:rsid w:val="003610DD"/>
    <w:rsid w:val="003621FB"/>
    <w:rsid w:val="0036269F"/>
    <w:rsid w:val="00362738"/>
    <w:rsid w:val="003629EB"/>
    <w:rsid w:val="00362A78"/>
    <w:rsid w:val="003630E8"/>
    <w:rsid w:val="00363347"/>
    <w:rsid w:val="003636EF"/>
    <w:rsid w:val="00363B21"/>
    <w:rsid w:val="00363EA2"/>
    <w:rsid w:val="00364415"/>
    <w:rsid w:val="00364AA1"/>
    <w:rsid w:val="00364B87"/>
    <w:rsid w:val="00364F75"/>
    <w:rsid w:val="00364FCC"/>
    <w:rsid w:val="0036543B"/>
    <w:rsid w:val="00365670"/>
    <w:rsid w:val="00365682"/>
    <w:rsid w:val="003657D5"/>
    <w:rsid w:val="003658E1"/>
    <w:rsid w:val="00365C58"/>
    <w:rsid w:val="00365F03"/>
    <w:rsid w:val="00366771"/>
    <w:rsid w:val="00366BFE"/>
    <w:rsid w:val="003672B6"/>
    <w:rsid w:val="003672FA"/>
    <w:rsid w:val="0036731E"/>
    <w:rsid w:val="0036733B"/>
    <w:rsid w:val="003676C7"/>
    <w:rsid w:val="0036791B"/>
    <w:rsid w:val="00367DB3"/>
    <w:rsid w:val="00367FE5"/>
    <w:rsid w:val="00370226"/>
    <w:rsid w:val="003703F1"/>
    <w:rsid w:val="003709EF"/>
    <w:rsid w:val="00370A06"/>
    <w:rsid w:val="00370B92"/>
    <w:rsid w:val="00370DA4"/>
    <w:rsid w:val="00370F47"/>
    <w:rsid w:val="00370F83"/>
    <w:rsid w:val="0037121E"/>
    <w:rsid w:val="00371BF7"/>
    <w:rsid w:val="00371C1F"/>
    <w:rsid w:val="003722E2"/>
    <w:rsid w:val="003724FC"/>
    <w:rsid w:val="00372726"/>
    <w:rsid w:val="00372DBE"/>
    <w:rsid w:val="00372EA0"/>
    <w:rsid w:val="00373032"/>
    <w:rsid w:val="00373077"/>
    <w:rsid w:val="0037307C"/>
    <w:rsid w:val="003730E9"/>
    <w:rsid w:val="00373221"/>
    <w:rsid w:val="00373356"/>
    <w:rsid w:val="0037383D"/>
    <w:rsid w:val="00373DBD"/>
    <w:rsid w:val="00374031"/>
    <w:rsid w:val="0037411E"/>
    <w:rsid w:val="003741C8"/>
    <w:rsid w:val="003744E7"/>
    <w:rsid w:val="00374588"/>
    <w:rsid w:val="003745B8"/>
    <w:rsid w:val="00374B7B"/>
    <w:rsid w:val="00374CCE"/>
    <w:rsid w:val="00374F94"/>
    <w:rsid w:val="003754FB"/>
    <w:rsid w:val="00375665"/>
    <w:rsid w:val="003757F9"/>
    <w:rsid w:val="00375B1B"/>
    <w:rsid w:val="00375C1A"/>
    <w:rsid w:val="00375C9C"/>
    <w:rsid w:val="00375DCB"/>
    <w:rsid w:val="00375F44"/>
    <w:rsid w:val="003760B7"/>
    <w:rsid w:val="003761C4"/>
    <w:rsid w:val="00376903"/>
    <w:rsid w:val="00376D1A"/>
    <w:rsid w:val="0037728F"/>
    <w:rsid w:val="003776F6"/>
    <w:rsid w:val="00380518"/>
    <w:rsid w:val="003805F9"/>
    <w:rsid w:val="00380600"/>
    <w:rsid w:val="00380965"/>
    <w:rsid w:val="00380DD9"/>
    <w:rsid w:val="003812A0"/>
    <w:rsid w:val="00381366"/>
    <w:rsid w:val="0038138E"/>
    <w:rsid w:val="003815C9"/>
    <w:rsid w:val="00381606"/>
    <w:rsid w:val="00381B31"/>
    <w:rsid w:val="00381CA6"/>
    <w:rsid w:val="00381D80"/>
    <w:rsid w:val="00382291"/>
    <w:rsid w:val="00382416"/>
    <w:rsid w:val="003836A2"/>
    <w:rsid w:val="00383E7E"/>
    <w:rsid w:val="00384435"/>
    <w:rsid w:val="003844C0"/>
    <w:rsid w:val="00384ABB"/>
    <w:rsid w:val="00384EE4"/>
    <w:rsid w:val="00384FB7"/>
    <w:rsid w:val="003850AF"/>
    <w:rsid w:val="003850FD"/>
    <w:rsid w:val="0038537D"/>
    <w:rsid w:val="00385789"/>
    <w:rsid w:val="003857EB"/>
    <w:rsid w:val="003858E8"/>
    <w:rsid w:val="00385967"/>
    <w:rsid w:val="00385AEE"/>
    <w:rsid w:val="00385CF5"/>
    <w:rsid w:val="00385E2C"/>
    <w:rsid w:val="00385EBA"/>
    <w:rsid w:val="0038638B"/>
    <w:rsid w:val="00386409"/>
    <w:rsid w:val="00386410"/>
    <w:rsid w:val="0038677B"/>
    <w:rsid w:val="0038692F"/>
    <w:rsid w:val="0038725A"/>
    <w:rsid w:val="00387668"/>
    <w:rsid w:val="00387AFA"/>
    <w:rsid w:val="00387C0A"/>
    <w:rsid w:val="00390064"/>
    <w:rsid w:val="00390262"/>
    <w:rsid w:val="00390324"/>
    <w:rsid w:val="00390346"/>
    <w:rsid w:val="0039064D"/>
    <w:rsid w:val="0039077C"/>
    <w:rsid w:val="00390789"/>
    <w:rsid w:val="00390AFA"/>
    <w:rsid w:val="00390CB8"/>
    <w:rsid w:val="00391093"/>
    <w:rsid w:val="0039126F"/>
    <w:rsid w:val="00391717"/>
    <w:rsid w:val="003917DB"/>
    <w:rsid w:val="003918D5"/>
    <w:rsid w:val="00391A62"/>
    <w:rsid w:val="00391AB8"/>
    <w:rsid w:val="00391DFA"/>
    <w:rsid w:val="00392078"/>
    <w:rsid w:val="0039215C"/>
    <w:rsid w:val="003923F6"/>
    <w:rsid w:val="00392519"/>
    <w:rsid w:val="00392781"/>
    <w:rsid w:val="003927D9"/>
    <w:rsid w:val="00392804"/>
    <w:rsid w:val="003929D9"/>
    <w:rsid w:val="00392C75"/>
    <w:rsid w:val="00392CD4"/>
    <w:rsid w:val="00392DE3"/>
    <w:rsid w:val="00392F16"/>
    <w:rsid w:val="00393137"/>
    <w:rsid w:val="00393187"/>
    <w:rsid w:val="0039367D"/>
    <w:rsid w:val="00393748"/>
    <w:rsid w:val="00393CD3"/>
    <w:rsid w:val="00393D08"/>
    <w:rsid w:val="003940AC"/>
    <w:rsid w:val="0039435F"/>
    <w:rsid w:val="0039452F"/>
    <w:rsid w:val="00394539"/>
    <w:rsid w:val="00394846"/>
    <w:rsid w:val="00394E1F"/>
    <w:rsid w:val="0039508A"/>
    <w:rsid w:val="0039522D"/>
    <w:rsid w:val="00395328"/>
    <w:rsid w:val="003954CF"/>
    <w:rsid w:val="00395645"/>
    <w:rsid w:val="00395AAC"/>
    <w:rsid w:val="00395C90"/>
    <w:rsid w:val="00396347"/>
    <w:rsid w:val="003964E8"/>
    <w:rsid w:val="00396B2A"/>
    <w:rsid w:val="00396B70"/>
    <w:rsid w:val="003973A8"/>
    <w:rsid w:val="003975A7"/>
    <w:rsid w:val="00397A0C"/>
    <w:rsid w:val="00397BA7"/>
    <w:rsid w:val="00397EF6"/>
    <w:rsid w:val="003A025D"/>
    <w:rsid w:val="003A0271"/>
    <w:rsid w:val="003A04E4"/>
    <w:rsid w:val="003A0801"/>
    <w:rsid w:val="003A0B69"/>
    <w:rsid w:val="003A0D91"/>
    <w:rsid w:val="003A1435"/>
    <w:rsid w:val="003A14F0"/>
    <w:rsid w:val="003A164A"/>
    <w:rsid w:val="003A18B3"/>
    <w:rsid w:val="003A1A4D"/>
    <w:rsid w:val="003A1BA1"/>
    <w:rsid w:val="003A24DD"/>
    <w:rsid w:val="003A255F"/>
    <w:rsid w:val="003A2656"/>
    <w:rsid w:val="003A26AB"/>
    <w:rsid w:val="003A26B1"/>
    <w:rsid w:val="003A2EBF"/>
    <w:rsid w:val="003A308B"/>
    <w:rsid w:val="003A30B8"/>
    <w:rsid w:val="003A328C"/>
    <w:rsid w:val="003A3383"/>
    <w:rsid w:val="003A3592"/>
    <w:rsid w:val="003A3BF3"/>
    <w:rsid w:val="003A3C97"/>
    <w:rsid w:val="003A3CA1"/>
    <w:rsid w:val="003A3D8C"/>
    <w:rsid w:val="003A3F4F"/>
    <w:rsid w:val="003A40EE"/>
    <w:rsid w:val="003A4142"/>
    <w:rsid w:val="003A4241"/>
    <w:rsid w:val="003A42EA"/>
    <w:rsid w:val="003A4345"/>
    <w:rsid w:val="003A43B7"/>
    <w:rsid w:val="003A43F8"/>
    <w:rsid w:val="003A4E49"/>
    <w:rsid w:val="003A512F"/>
    <w:rsid w:val="003A5172"/>
    <w:rsid w:val="003A5294"/>
    <w:rsid w:val="003A5573"/>
    <w:rsid w:val="003A57D9"/>
    <w:rsid w:val="003A589C"/>
    <w:rsid w:val="003A599A"/>
    <w:rsid w:val="003A5F19"/>
    <w:rsid w:val="003A6094"/>
    <w:rsid w:val="003A6096"/>
    <w:rsid w:val="003A6118"/>
    <w:rsid w:val="003A681F"/>
    <w:rsid w:val="003A6967"/>
    <w:rsid w:val="003A6FC1"/>
    <w:rsid w:val="003A7734"/>
    <w:rsid w:val="003A78E4"/>
    <w:rsid w:val="003A7D12"/>
    <w:rsid w:val="003A7DC3"/>
    <w:rsid w:val="003A7DF5"/>
    <w:rsid w:val="003A7ED2"/>
    <w:rsid w:val="003B000C"/>
    <w:rsid w:val="003B02EF"/>
    <w:rsid w:val="003B0664"/>
    <w:rsid w:val="003B0790"/>
    <w:rsid w:val="003B0812"/>
    <w:rsid w:val="003B0ECE"/>
    <w:rsid w:val="003B0F2F"/>
    <w:rsid w:val="003B107E"/>
    <w:rsid w:val="003B1192"/>
    <w:rsid w:val="003B134C"/>
    <w:rsid w:val="003B141C"/>
    <w:rsid w:val="003B1982"/>
    <w:rsid w:val="003B1988"/>
    <w:rsid w:val="003B1B4F"/>
    <w:rsid w:val="003B1B88"/>
    <w:rsid w:val="003B1EC1"/>
    <w:rsid w:val="003B2920"/>
    <w:rsid w:val="003B2B7E"/>
    <w:rsid w:val="003B2B93"/>
    <w:rsid w:val="003B2DA3"/>
    <w:rsid w:val="003B2F24"/>
    <w:rsid w:val="003B3014"/>
    <w:rsid w:val="003B3569"/>
    <w:rsid w:val="003B3D4F"/>
    <w:rsid w:val="003B4051"/>
    <w:rsid w:val="003B408E"/>
    <w:rsid w:val="003B4A74"/>
    <w:rsid w:val="003B4CCB"/>
    <w:rsid w:val="003B5113"/>
    <w:rsid w:val="003B5279"/>
    <w:rsid w:val="003B53DA"/>
    <w:rsid w:val="003B570B"/>
    <w:rsid w:val="003B5B7A"/>
    <w:rsid w:val="003B5B85"/>
    <w:rsid w:val="003B5FB9"/>
    <w:rsid w:val="003B6065"/>
    <w:rsid w:val="003B670C"/>
    <w:rsid w:val="003B6A50"/>
    <w:rsid w:val="003B6A82"/>
    <w:rsid w:val="003B6E08"/>
    <w:rsid w:val="003B7A79"/>
    <w:rsid w:val="003B7D10"/>
    <w:rsid w:val="003C0534"/>
    <w:rsid w:val="003C07EC"/>
    <w:rsid w:val="003C0A23"/>
    <w:rsid w:val="003C0AD0"/>
    <w:rsid w:val="003C0EAD"/>
    <w:rsid w:val="003C0F98"/>
    <w:rsid w:val="003C19D4"/>
    <w:rsid w:val="003C21A3"/>
    <w:rsid w:val="003C24A5"/>
    <w:rsid w:val="003C2605"/>
    <w:rsid w:val="003C26AD"/>
    <w:rsid w:val="003C2975"/>
    <w:rsid w:val="003C2AB1"/>
    <w:rsid w:val="003C2DF9"/>
    <w:rsid w:val="003C2E12"/>
    <w:rsid w:val="003C2E16"/>
    <w:rsid w:val="003C322D"/>
    <w:rsid w:val="003C3337"/>
    <w:rsid w:val="003C336C"/>
    <w:rsid w:val="003C3557"/>
    <w:rsid w:val="003C35F4"/>
    <w:rsid w:val="003C37A2"/>
    <w:rsid w:val="003C38D7"/>
    <w:rsid w:val="003C3980"/>
    <w:rsid w:val="003C39CE"/>
    <w:rsid w:val="003C3A63"/>
    <w:rsid w:val="003C4051"/>
    <w:rsid w:val="003C416A"/>
    <w:rsid w:val="003C42FF"/>
    <w:rsid w:val="003C4478"/>
    <w:rsid w:val="003C4B87"/>
    <w:rsid w:val="003C5169"/>
    <w:rsid w:val="003C51C0"/>
    <w:rsid w:val="003C53BD"/>
    <w:rsid w:val="003C5546"/>
    <w:rsid w:val="003C5BBC"/>
    <w:rsid w:val="003C5CCC"/>
    <w:rsid w:val="003C5CD5"/>
    <w:rsid w:val="003C6149"/>
    <w:rsid w:val="003C6189"/>
    <w:rsid w:val="003C6385"/>
    <w:rsid w:val="003C63EC"/>
    <w:rsid w:val="003C684E"/>
    <w:rsid w:val="003C690E"/>
    <w:rsid w:val="003C7052"/>
    <w:rsid w:val="003C727D"/>
    <w:rsid w:val="003C7D6B"/>
    <w:rsid w:val="003D0395"/>
    <w:rsid w:val="003D0485"/>
    <w:rsid w:val="003D08C4"/>
    <w:rsid w:val="003D0D9F"/>
    <w:rsid w:val="003D0FDB"/>
    <w:rsid w:val="003D132F"/>
    <w:rsid w:val="003D1376"/>
    <w:rsid w:val="003D146C"/>
    <w:rsid w:val="003D1626"/>
    <w:rsid w:val="003D171C"/>
    <w:rsid w:val="003D175C"/>
    <w:rsid w:val="003D1834"/>
    <w:rsid w:val="003D1A94"/>
    <w:rsid w:val="003D2005"/>
    <w:rsid w:val="003D2479"/>
    <w:rsid w:val="003D25C3"/>
    <w:rsid w:val="003D2879"/>
    <w:rsid w:val="003D28E2"/>
    <w:rsid w:val="003D29F7"/>
    <w:rsid w:val="003D363F"/>
    <w:rsid w:val="003D36EE"/>
    <w:rsid w:val="003D3F93"/>
    <w:rsid w:val="003D4007"/>
    <w:rsid w:val="003D4123"/>
    <w:rsid w:val="003D41DB"/>
    <w:rsid w:val="003D41DE"/>
    <w:rsid w:val="003D45B0"/>
    <w:rsid w:val="003D46D4"/>
    <w:rsid w:val="003D4B22"/>
    <w:rsid w:val="003D4B4B"/>
    <w:rsid w:val="003D4C02"/>
    <w:rsid w:val="003D4C4C"/>
    <w:rsid w:val="003D527C"/>
    <w:rsid w:val="003D5464"/>
    <w:rsid w:val="003D54B1"/>
    <w:rsid w:val="003D5525"/>
    <w:rsid w:val="003D5737"/>
    <w:rsid w:val="003D5773"/>
    <w:rsid w:val="003D59E9"/>
    <w:rsid w:val="003D5A23"/>
    <w:rsid w:val="003D5B77"/>
    <w:rsid w:val="003D5CC7"/>
    <w:rsid w:val="003D5CF8"/>
    <w:rsid w:val="003D5D6A"/>
    <w:rsid w:val="003D6666"/>
    <w:rsid w:val="003D6933"/>
    <w:rsid w:val="003D6ACC"/>
    <w:rsid w:val="003D7084"/>
    <w:rsid w:val="003D7410"/>
    <w:rsid w:val="003D75E9"/>
    <w:rsid w:val="003D7944"/>
    <w:rsid w:val="003D7951"/>
    <w:rsid w:val="003D7D2A"/>
    <w:rsid w:val="003D7FBB"/>
    <w:rsid w:val="003D7FCD"/>
    <w:rsid w:val="003E00DF"/>
    <w:rsid w:val="003E0340"/>
    <w:rsid w:val="003E038E"/>
    <w:rsid w:val="003E05ED"/>
    <w:rsid w:val="003E06FF"/>
    <w:rsid w:val="003E08F8"/>
    <w:rsid w:val="003E0BDD"/>
    <w:rsid w:val="003E0CD2"/>
    <w:rsid w:val="003E0DB5"/>
    <w:rsid w:val="003E0FF3"/>
    <w:rsid w:val="003E1319"/>
    <w:rsid w:val="003E14A8"/>
    <w:rsid w:val="003E15F5"/>
    <w:rsid w:val="003E1602"/>
    <w:rsid w:val="003E160F"/>
    <w:rsid w:val="003E18F8"/>
    <w:rsid w:val="003E1AB5"/>
    <w:rsid w:val="003E1C2B"/>
    <w:rsid w:val="003E21AD"/>
    <w:rsid w:val="003E2678"/>
    <w:rsid w:val="003E2C4F"/>
    <w:rsid w:val="003E2D6A"/>
    <w:rsid w:val="003E31BE"/>
    <w:rsid w:val="003E384A"/>
    <w:rsid w:val="003E3BE0"/>
    <w:rsid w:val="003E3BEF"/>
    <w:rsid w:val="003E3CF0"/>
    <w:rsid w:val="003E3DEC"/>
    <w:rsid w:val="003E3E0F"/>
    <w:rsid w:val="003E3F46"/>
    <w:rsid w:val="003E43C8"/>
    <w:rsid w:val="003E4422"/>
    <w:rsid w:val="003E467F"/>
    <w:rsid w:val="003E47C1"/>
    <w:rsid w:val="003E4D89"/>
    <w:rsid w:val="003E4DC5"/>
    <w:rsid w:val="003E51DC"/>
    <w:rsid w:val="003E529E"/>
    <w:rsid w:val="003E52FB"/>
    <w:rsid w:val="003E551A"/>
    <w:rsid w:val="003E55F5"/>
    <w:rsid w:val="003E593D"/>
    <w:rsid w:val="003E5C8B"/>
    <w:rsid w:val="003E5E36"/>
    <w:rsid w:val="003E5E5A"/>
    <w:rsid w:val="003E62CB"/>
    <w:rsid w:val="003E62E1"/>
    <w:rsid w:val="003E7121"/>
    <w:rsid w:val="003E72D4"/>
    <w:rsid w:val="003E7AEB"/>
    <w:rsid w:val="003E7BAE"/>
    <w:rsid w:val="003E7BBC"/>
    <w:rsid w:val="003E7CA2"/>
    <w:rsid w:val="003E7E1B"/>
    <w:rsid w:val="003E7E26"/>
    <w:rsid w:val="003E7ED5"/>
    <w:rsid w:val="003F0109"/>
    <w:rsid w:val="003F0132"/>
    <w:rsid w:val="003F02B5"/>
    <w:rsid w:val="003F037B"/>
    <w:rsid w:val="003F03AD"/>
    <w:rsid w:val="003F04C1"/>
    <w:rsid w:val="003F0799"/>
    <w:rsid w:val="003F0845"/>
    <w:rsid w:val="003F0EAD"/>
    <w:rsid w:val="003F111E"/>
    <w:rsid w:val="003F1148"/>
    <w:rsid w:val="003F1179"/>
    <w:rsid w:val="003F128E"/>
    <w:rsid w:val="003F1565"/>
    <w:rsid w:val="003F1A84"/>
    <w:rsid w:val="003F2052"/>
    <w:rsid w:val="003F2195"/>
    <w:rsid w:val="003F22DE"/>
    <w:rsid w:val="003F29FA"/>
    <w:rsid w:val="003F2C9E"/>
    <w:rsid w:val="003F2EDF"/>
    <w:rsid w:val="003F30C7"/>
    <w:rsid w:val="003F3152"/>
    <w:rsid w:val="003F319D"/>
    <w:rsid w:val="003F336A"/>
    <w:rsid w:val="003F3485"/>
    <w:rsid w:val="003F3614"/>
    <w:rsid w:val="003F3810"/>
    <w:rsid w:val="003F3F68"/>
    <w:rsid w:val="003F41FC"/>
    <w:rsid w:val="003F4432"/>
    <w:rsid w:val="003F494F"/>
    <w:rsid w:val="003F4BF2"/>
    <w:rsid w:val="003F4D7C"/>
    <w:rsid w:val="003F5023"/>
    <w:rsid w:val="003F5693"/>
    <w:rsid w:val="003F5760"/>
    <w:rsid w:val="003F57F2"/>
    <w:rsid w:val="003F581F"/>
    <w:rsid w:val="003F5D49"/>
    <w:rsid w:val="003F60D6"/>
    <w:rsid w:val="003F6151"/>
    <w:rsid w:val="003F62DC"/>
    <w:rsid w:val="003F63CD"/>
    <w:rsid w:val="003F6594"/>
    <w:rsid w:val="003F6802"/>
    <w:rsid w:val="003F694A"/>
    <w:rsid w:val="003F6B7F"/>
    <w:rsid w:val="003F6C81"/>
    <w:rsid w:val="003F6D21"/>
    <w:rsid w:val="003F72D3"/>
    <w:rsid w:val="003F7811"/>
    <w:rsid w:val="003F78EC"/>
    <w:rsid w:val="003F791D"/>
    <w:rsid w:val="003F7F19"/>
    <w:rsid w:val="003F7FE5"/>
    <w:rsid w:val="00400057"/>
    <w:rsid w:val="004002B2"/>
    <w:rsid w:val="004006D7"/>
    <w:rsid w:val="00400B4D"/>
    <w:rsid w:val="00400CF7"/>
    <w:rsid w:val="00400D1B"/>
    <w:rsid w:val="0040180B"/>
    <w:rsid w:val="0040186D"/>
    <w:rsid w:val="00401942"/>
    <w:rsid w:val="00401B4D"/>
    <w:rsid w:val="00401B73"/>
    <w:rsid w:val="00401BED"/>
    <w:rsid w:val="00401E36"/>
    <w:rsid w:val="0040214B"/>
    <w:rsid w:val="0040255E"/>
    <w:rsid w:val="004028C7"/>
    <w:rsid w:val="004028FA"/>
    <w:rsid w:val="00402F28"/>
    <w:rsid w:val="004031EB"/>
    <w:rsid w:val="00403402"/>
    <w:rsid w:val="004036F9"/>
    <w:rsid w:val="004037BA"/>
    <w:rsid w:val="00403EBE"/>
    <w:rsid w:val="00403F3C"/>
    <w:rsid w:val="00404049"/>
    <w:rsid w:val="00404191"/>
    <w:rsid w:val="004041CB"/>
    <w:rsid w:val="00404241"/>
    <w:rsid w:val="004044C3"/>
    <w:rsid w:val="00404997"/>
    <w:rsid w:val="00404E8F"/>
    <w:rsid w:val="00404F3A"/>
    <w:rsid w:val="00404F4B"/>
    <w:rsid w:val="00404FC6"/>
    <w:rsid w:val="0040512D"/>
    <w:rsid w:val="004052DD"/>
    <w:rsid w:val="004053E2"/>
    <w:rsid w:val="004054A4"/>
    <w:rsid w:val="004059E2"/>
    <w:rsid w:val="00405A4F"/>
    <w:rsid w:val="00405B03"/>
    <w:rsid w:val="00405CA7"/>
    <w:rsid w:val="00405D00"/>
    <w:rsid w:val="00405E18"/>
    <w:rsid w:val="00405EBB"/>
    <w:rsid w:val="00405FC3"/>
    <w:rsid w:val="0040604F"/>
    <w:rsid w:val="004064C8"/>
    <w:rsid w:val="004065CF"/>
    <w:rsid w:val="0040694C"/>
    <w:rsid w:val="00406E4A"/>
    <w:rsid w:val="0040761D"/>
    <w:rsid w:val="00407694"/>
    <w:rsid w:val="00407B49"/>
    <w:rsid w:val="00407BC6"/>
    <w:rsid w:val="00407DFF"/>
    <w:rsid w:val="00407F15"/>
    <w:rsid w:val="00410016"/>
    <w:rsid w:val="00410025"/>
    <w:rsid w:val="0041011A"/>
    <w:rsid w:val="0041027E"/>
    <w:rsid w:val="00410702"/>
    <w:rsid w:val="00410C08"/>
    <w:rsid w:val="00410C29"/>
    <w:rsid w:val="00410FB1"/>
    <w:rsid w:val="00410FE4"/>
    <w:rsid w:val="00411042"/>
    <w:rsid w:val="00411206"/>
    <w:rsid w:val="0041129F"/>
    <w:rsid w:val="004113DA"/>
    <w:rsid w:val="00411926"/>
    <w:rsid w:val="00411AB5"/>
    <w:rsid w:val="004120F9"/>
    <w:rsid w:val="00412164"/>
    <w:rsid w:val="004123E5"/>
    <w:rsid w:val="0041273B"/>
    <w:rsid w:val="0041273F"/>
    <w:rsid w:val="00412B25"/>
    <w:rsid w:val="00412B3E"/>
    <w:rsid w:val="00412E38"/>
    <w:rsid w:val="004130E8"/>
    <w:rsid w:val="004130F7"/>
    <w:rsid w:val="0041322F"/>
    <w:rsid w:val="00413232"/>
    <w:rsid w:val="00413259"/>
    <w:rsid w:val="0041335B"/>
    <w:rsid w:val="00413615"/>
    <w:rsid w:val="00413C0A"/>
    <w:rsid w:val="00413C72"/>
    <w:rsid w:val="00413D1B"/>
    <w:rsid w:val="00413DC6"/>
    <w:rsid w:val="00413E7D"/>
    <w:rsid w:val="0041404F"/>
    <w:rsid w:val="0041411C"/>
    <w:rsid w:val="0041433C"/>
    <w:rsid w:val="00414434"/>
    <w:rsid w:val="00414641"/>
    <w:rsid w:val="00414888"/>
    <w:rsid w:val="00414AD3"/>
    <w:rsid w:val="00415067"/>
    <w:rsid w:val="00415107"/>
    <w:rsid w:val="004152C9"/>
    <w:rsid w:val="004155CA"/>
    <w:rsid w:val="004156E5"/>
    <w:rsid w:val="00415978"/>
    <w:rsid w:val="00415AB6"/>
    <w:rsid w:val="00415FA4"/>
    <w:rsid w:val="004161D7"/>
    <w:rsid w:val="00416243"/>
    <w:rsid w:val="004164A5"/>
    <w:rsid w:val="0041673E"/>
    <w:rsid w:val="00416B25"/>
    <w:rsid w:val="00416CA6"/>
    <w:rsid w:val="0041730B"/>
    <w:rsid w:val="004173DB"/>
    <w:rsid w:val="0041777B"/>
    <w:rsid w:val="00417E73"/>
    <w:rsid w:val="004200C7"/>
    <w:rsid w:val="004201DB"/>
    <w:rsid w:val="004205DA"/>
    <w:rsid w:val="00420A52"/>
    <w:rsid w:val="00420A7E"/>
    <w:rsid w:val="00420C1C"/>
    <w:rsid w:val="00420E08"/>
    <w:rsid w:val="00420E0D"/>
    <w:rsid w:val="00420ED1"/>
    <w:rsid w:val="004210C4"/>
    <w:rsid w:val="004213FF"/>
    <w:rsid w:val="004215D4"/>
    <w:rsid w:val="00421840"/>
    <w:rsid w:val="00421E1E"/>
    <w:rsid w:val="004223B7"/>
    <w:rsid w:val="00422504"/>
    <w:rsid w:val="0042252B"/>
    <w:rsid w:val="004229F8"/>
    <w:rsid w:val="00422B25"/>
    <w:rsid w:val="00422C7D"/>
    <w:rsid w:val="00422D89"/>
    <w:rsid w:val="00422E3A"/>
    <w:rsid w:val="00422FC0"/>
    <w:rsid w:val="00423174"/>
    <w:rsid w:val="004233B8"/>
    <w:rsid w:val="004234F6"/>
    <w:rsid w:val="0042388B"/>
    <w:rsid w:val="00423A47"/>
    <w:rsid w:val="00424398"/>
    <w:rsid w:val="004245DB"/>
    <w:rsid w:val="004247C6"/>
    <w:rsid w:val="004247CF"/>
    <w:rsid w:val="00424B7D"/>
    <w:rsid w:val="00424D95"/>
    <w:rsid w:val="00425182"/>
    <w:rsid w:val="0042532B"/>
    <w:rsid w:val="004257E7"/>
    <w:rsid w:val="00425B37"/>
    <w:rsid w:val="00425C91"/>
    <w:rsid w:val="00425CDC"/>
    <w:rsid w:val="00425F3F"/>
    <w:rsid w:val="004260BE"/>
    <w:rsid w:val="004262AD"/>
    <w:rsid w:val="0042665C"/>
    <w:rsid w:val="004268A7"/>
    <w:rsid w:val="004269D4"/>
    <w:rsid w:val="00426A65"/>
    <w:rsid w:val="00426C89"/>
    <w:rsid w:val="00426E68"/>
    <w:rsid w:val="00426F71"/>
    <w:rsid w:val="00427088"/>
    <w:rsid w:val="00427240"/>
    <w:rsid w:val="004272D8"/>
    <w:rsid w:val="00427412"/>
    <w:rsid w:val="0042757B"/>
    <w:rsid w:val="004275E9"/>
    <w:rsid w:val="0042776D"/>
    <w:rsid w:val="004279AC"/>
    <w:rsid w:val="00427F74"/>
    <w:rsid w:val="004303A2"/>
    <w:rsid w:val="0043046C"/>
    <w:rsid w:val="00430809"/>
    <w:rsid w:val="004308E0"/>
    <w:rsid w:val="00430BE7"/>
    <w:rsid w:val="0043111F"/>
    <w:rsid w:val="0043176A"/>
    <w:rsid w:val="00431878"/>
    <w:rsid w:val="004318AD"/>
    <w:rsid w:val="00431952"/>
    <w:rsid w:val="00431E25"/>
    <w:rsid w:val="00431F22"/>
    <w:rsid w:val="004320CC"/>
    <w:rsid w:val="0043247D"/>
    <w:rsid w:val="00432646"/>
    <w:rsid w:val="004328C3"/>
    <w:rsid w:val="00432993"/>
    <w:rsid w:val="00432D5F"/>
    <w:rsid w:val="00432F73"/>
    <w:rsid w:val="00432FF8"/>
    <w:rsid w:val="004331C8"/>
    <w:rsid w:val="004333B2"/>
    <w:rsid w:val="00433410"/>
    <w:rsid w:val="00433649"/>
    <w:rsid w:val="0043376B"/>
    <w:rsid w:val="0043391B"/>
    <w:rsid w:val="00433C49"/>
    <w:rsid w:val="00433DA6"/>
    <w:rsid w:val="00433DB3"/>
    <w:rsid w:val="00433DE9"/>
    <w:rsid w:val="00434360"/>
    <w:rsid w:val="00434614"/>
    <w:rsid w:val="0043465B"/>
    <w:rsid w:val="004347A6"/>
    <w:rsid w:val="00434875"/>
    <w:rsid w:val="00434895"/>
    <w:rsid w:val="00434BD5"/>
    <w:rsid w:val="00434BE6"/>
    <w:rsid w:val="00434F28"/>
    <w:rsid w:val="004351AC"/>
    <w:rsid w:val="0043537A"/>
    <w:rsid w:val="0043539A"/>
    <w:rsid w:val="0043571D"/>
    <w:rsid w:val="0043586F"/>
    <w:rsid w:val="00435A83"/>
    <w:rsid w:val="00435EB9"/>
    <w:rsid w:val="00436156"/>
    <w:rsid w:val="004363D7"/>
    <w:rsid w:val="00436442"/>
    <w:rsid w:val="00437324"/>
    <w:rsid w:val="004374CF"/>
    <w:rsid w:val="0043765B"/>
    <w:rsid w:val="00437757"/>
    <w:rsid w:val="00437983"/>
    <w:rsid w:val="00437C42"/>
    <w:rsid w:val="004401A9"/>
    <w:rsid w:val="00440401"/>
    <w:rsid w:val="004407CF"/>
    <w:rsid w:val="00440F70"/>
    <w:rsid w:val="00440F74"/>
    <w:rsid w:val="0044126D"/>
    <w:rsid w:val="004412EB"/>
    <w:rsid w:val="00441BC6"/>
    <w:rsid w:val="00441E23"/>
    <w:rsid w:val="00442136"/>
    <w:rsid w:val="0044213B"/>
    <w:rsid w:val="0044214B"/>
    <w:rsid w:val="00442600"/>
    <w:rsid w:val="00442881"/>
    <w:rsid w:val="00442A1C"/>
    <w:rsid w:val="00442B73"/>
    <w:rsid w:val="00442F41"/>
    <w:rsid w:val="00442FB8"/>
    <w:rsid w:val="00443094"/>
    <w:rsid w:val="0044327D"/>
    <w:rsid w:val="00443322"/>
    <w:rsid w:val="004433CC"/>
    <w:rsid w:val="004435EF"/>
    <w:rsid w:val="0044374D"/>
    <w:rsid w:val="00443ACE"/>
    <w:rsid w:val="00443D7E"/>
    <w:rsid w:val="00443D88"/>
    <w:rsid w:val="00444049"/>
    <w:rsid w:val="00444051"/>
    <w:rsid w:val="00444124"/>
    <w:rsid w:val="004441C1"/>
    <w:rsid w:val="004444C5"/>
    <w:rsid w:val="0044480A"/>
    <w:rsid w:val="00444C9B"/>
    <w:rsid w:val="00444D2D"/>
    <w:rsid w:val="00444D37"/>
    <w:rsid w:val="00444E50"/>
    <w:rsid w:val="00445193"/>
    <w:rsid w:val="00445C1C"/>
    <w:rsid w:val="00445E56"/>
    <w:rsid w:val="00446066"/>
    <w:rsid w:val="00446889"/>
    <w:rsid w:val="00446BD6"/>
    <w:rsid w:val="00446C23"/>
    <w:rsid w:val="00446C5E"/>
    <w:rsid w:val="00446CC9"/>
    <w:rsid w:val="00447195"/>
    <w:rsid w:val="00447BDD"/>
    <w:rsid w:val="00447EC9"/>
    <w:rsid w:val="0045042C"/>
    <w:rsid w:val="00450B87"/>
    <w:rsid w:val="00451141"/>
    <w:rsid w:val="00451153"/>
    <w:rsid w:val="0045143E"/>
    <w:rsid w:val="00451539"/>
    <w:rsid w:val="0045193A"/>
    <w:rsid w:val="00451C4A"/>
    <w:rsid w:val="00451F51"/>
    <w:rsid w:val="004520B7"/>
    <w:rsid w:val="004525D6"/>
    <w:rsid w:val="004527B5"/>
    <w:rsid w:val="004528AD"/>
    <w:rsid w:val="00452B11"/>
    <w:rsid w:val="00452B4F"/>
    <w:rsid w:val="00452EF6"/>
    <w:rsid w:val="00453025"/>
    <w:rsid w:val="00453402"/>
    <w:rsid w:val="0045347C"/>
    <w:rsid w:val="0045370B"/>
    <w:rsid w:val="00453A29"/>
    <w:rsid w:val="00454128"/>
    <w:rsid w:val="0045425E"/>
    <w:rsid w:val="004543C3"/>
    <w:rsid w:val="00454467"/>
    <w:rsid w:val="0045457C"/>
    <w:rsid w:val="00454A95"/>
    <w:rsid w:val="00454D30"/>
    <w:rsid w:val="00455481"/>
    <w:rsid w:val="004557A4"/>
    <w:rsid w:val="00455BDF"/>
    <w:rsid w:val="00455EBC"/>
    <w:rsid w:val="004560C5"/>
    <w:rsid w:val="004560D0"/>
    <w:rsid w:val="0045624B"/>
    <w:rsid w:val="00456314"/>
    <w:rsid w:val="004568A1"/>
    <w:rsid w:val="004568F3"/>
    <w:rsid w:val="00456AD6"/>
    <w:rsid w:val="0045719B"/>
    <w:rsid w:val="00457223"/>
    <w:rsid w:val="0045741C"/>
    <w:rsid w:val="004574CF"/>
    <w:rsid w:val="004575B7"/>
    <w:rsid w:val="00457EA4"/>
    <w:rsid w:val="00457F09"/>
    <w:rsid w:val="00460003"/>
    <w:rsid w:val="004600F0"/>
    <w:rsid w:val="004601B3"/>
    <w:rsid w:val="004603BF"/>
    <w:rsid w:val="00460627"/>
    <w:rsid w:val="00460712"/>
    <w:rsid w:val="00460A54"/>
    <w:rsid w:val="00460BC0"/>
    <w:rsid w:val="004612A9"/>
    <w:rsid w:val="004612FF"/>
    <w:rsid w:val="00461728"/>
    <w:rsid w:val="00461F54"/>
    <w:rsid w:val="00461FD0"/>
    <w:rsid w:val="00462A7A"/>
    <w:rsid w:val="00462B2A"/>
    <w:rsid w:val="00462C59"/>
    <w:rsid w:val="0046338E"/>
    <w:rsid w:val="0046355C"/>
    <w:rsid w:val="004636C5"/>
    <w:rsid w:val="004639B5"/>
    <w:rsid w:val="00463BC1"/>
    <w:rsid w:val="00463C9A"/>
    <w:rsid w:val="0046416D"/>
    <w:rsid w:val="00464CE1"/>
    <w:rsid w:val="00464E56"/>
    <w:rsid w:val="00464F1C"/>
    <w:rsid w:val="00465172"/>
    <w:rsid w:val="00465268"/>
    <w:rsid w:val="00465388"/>
    <w:rsid w:val="004653D3"/>
    <w:rsid w:val="00465687"/>
    <w:rsid w:val="004658DF"/>
    <w:rsid w:val="00465B7D"/>
    <w:rsid w:val="00465BB4"/>
    <w:rsid w:val="00465C51"/>
    <w:rsid w:val="004664AA"/>
    <w:rsid w:val="0046689E"/>
    <w:rsid w:val="00466A32"/>
    <w:rsid w:val="00466D54"/>
    <w:rsid w:val="004676FD"/>
    <w:rsid w:val="00467F7D"/>
    <w:rsid w:val="00470133"/>
    <w:rsid w:val="004702B1"/>
    <w:rsid w:val="0047069A"/>
    <w:rsid w:val="004707DE"/>
    <w:rsid w:val="004709C7"/>
    <w:rsid w:val="00470B6C"/>
    <w:rsid w:val="00470CA3"/>
    <w:rsid w:val="00470CC3"/>
    <w:rsid w:val="00470D04"/>
    <w:rsid w:val="004710E1"/>
    <w:rsid w:val="0047115E"/>
    <w:rsid w:val="004712DC"/>
    <w:rsid w:val="00471B40"/>
    <w:rsid w:val="00471E1B"/>
    <w:rsid w:val="0047243D"/>
    <w:rsid w:val="00472BD8"/>
    <w:rsid w:val="00472E74"/>
    <w:rsid w:val="00472F4B"/>
    <w:rsid w:val="00473103"/>
    <w:rsid w:val="004731BF"/>
    <w:rsid w:val="00473407"/>
    <w:rsid w:val="004734E3"/>
    <w:rsid w:val="004735B0"/>
    <w:rsid w:val="00473604"/>
    <w:rsid w:val="00473B9D"/>
    <w:rsid w:val="0047435E"/>
    <w:rsid w:val="00474364"/>
    <w:rsid w:val="00474611"/>
    <w:rsid w:val="0047467B"/>
    <w:rsid w:val="004746BE"/>
    <w:rsid w:val="004747F4"/>
    <w:rsid w:val="00474BDC"/>
    <w:rsid w:val="00474DEA"/>
    <w:rsid w:val="00474F16"/>
    <w:rsid w:val="00474F7F"/>
    <w:rsid w:val="00474FA4"/>
    <w:rsid w:val="0047502B"/>
    <w:rsid w:val="00475992"/>
    <w:rsid w:val="0047652F"/>
    <w:rsid w:val="00476601"/>
    <w:rsid w:val="004768BA"/>
    <w:rsid w:val="00476A65"/>
    <w:rsid w:val="00476B7A"/>
    <w:rsid w:val="00476E55"/>
    <w:rsid w:val="00476EEF"/>
    <w:rsid w:val="00477024"/>
    <w:rsid w:val="0047702A"/>
    <w:rsid w:val="00477085"/>
    <w:rsid w:val="004772C9"/>
    <w:rsid w:val="0047730D"/>
    <w:rsid w:val="00477323"/>
    <w:rsid w:val="00477373"/>
    <w:rsid w:val="00477528"/>
    <w:rsid w:val="00477B17"/>
    <w:rsid w:val="00477F5E"/>
    <w:rsid w:val="00480099"/>
    <w:rsid w:val="0048012E"/>
    <w:rsid w:val="004802A1"/>
    <w:rsid w:val="00480ACE"/>
    <w:rsid w:val="00480AF8"/>
    <w:rsid w:val="0048145B"/>
    <w:rsid w:val="0048171B"/>
    <w:rsid w:val="0048174F"/>
    <w:rsid w:val="0048175C"/>
    <w:rsid w:val="004818AD"/>
    <w:rsid w:val="004818BF"/>
    <w:rsid w:val="00481DE0"/>
    <w:rsid w:val="00482234"/>
    <w:rsid w:val="004825A2"/>
    <w:rsid w:val="00482625"/>
    <w:rsid w:val="00482CED"/>
    <w:rsid w:val="00483357"/>
    <w:rsid w:val="00483471"/>
    <w:rsid w:val="0048347B"/>
    <w:rsid w:val="00483816"/>
    <w:rsid w:val="00483A96"/>
    <w:rsid w:val="00483BF8"/>
    <w:rsid w:val="00483D55"/>
    <w:rsid w:val="00483FB4"/>
    <w:rsid w:val="0048462C"/>
    <w:rsid w:val="00484A2E"/>
    <w:rsid w:val="00484E1D"/>
    <w:rsid w:val="00484E94"/>
    <w:rsid w:val="00484EE1"/>
    <w:rsid w:val="00484EF1"/>
    <w:rsid w:val="0048554C"/>
    <w:rsid w:val="00485917"/>
    <w:rsid w:val="00485ACC"/>
    <w:rsid w:val="00486019"/>
    <w:rsid w:val="004863FE"/>
    <w:rsid w:val="004864D9"/>
    <w:rsid w:val="00486A20"/>
    <w:rsid w:val="00486C3A"/>
    <w:rsid w:val="00486CE4"/>
    <w:rsid w:val="00486F19"/>
    <w:rsid w:val="004870D8"/>
    <w:rsid w:val="004871B1"/>
    <w:rsid w:val="0048722D"/>
    <w:rsid w:val="0048738C"/>
    <w:rsid w:val="00487579"/>
    <w:rsid w:val="00487711"/>
    <w:rsid w:val="004877E5"/>
    <w:rsid w:val="004901B4"/>
    <w:rsid w:val="0049078D"/>
    <w:rsid w:val="00490A08"/>
    <w:rsid w:val="00490B6B"/>
    <w:rsid w:val="004918E9"/>
    <w:rsid w:val="0049194D"/>
    <w:rsid w:val="0049194F"/>
    <w:rsid w:val="00491B4D"/>
    <w:rsid w:val="00491FB6"/>
    <w:rsid w:val="00491FDC"/>
    <w:rsid w:val="0049262C"/>
    <w:rsid w:val="0049270E"/>
    <w:rsid w:val="0049284B"/>
    <w:rsid w:val="00492AF7"/>
    <w:rsid w:val="00492C57"/>
    <w:rsid w:val="00492E44"/>
    <w:rsid w:val="004933D4"/>
    <w:rsid w:val="004939B8"/>
    <w:rsid w:val="00493A91"/>
    <w:rsid w:val="00493DFC"/>
    <w:rsid w:val="00493F8A"/>
    <w:rsid w:val="004940BC"/>
    <w:rsid w:val="00494182"/>
    <w:rsid w:val="004947A0"/>
    <w:rsid w:val="004947B8"/>
    <w:rsid w:val="0049499E"/>
    <w:rsid w:val="00494A35"/>
    <w:rsid w:val="00494E77"/>
    <w:rsid w:val="00495109"/>
    <w:rsid w:val="004952D9"/>
    <w:rsid w:val="004954E8"/>
    <w:rsid w:val="004958A0"/>
    <w:rsid w:val="00495DDF"/>
    <w:rsid w:val="00495EB2"/>
    <w:rsid w:val="00495F54"/>
    <w:rsid w:val="00495F73"/>
    <w:rsid w:val="004961D9"/>
    <w:rsid w:val="004962FA"/>
    <w:rsid w:val="00496374"/>
    <w:rsid w:val="00496AD6"/>
    <w:rsid w:val="00496BD5"/>
    <w:rsid w:val="00496ECD"/>
    <w:rsid w:val="00496ED8"/>
    <w:rsid w:val="00497768"/>
    <w:rsid w:val="00497960"/>
    <w:rsid w:val="00497A83"/>
    <w:rsid w:val="00497CCB"/>
    <w:rsid w:val="004A06C8"/>
    <w:rsid w:val="004A07AB"/>
    <w:rsid w:val="004A0AC5"/>
    <w:rsid w:val="004A1153"/>
    <w:rsid w:val="004A129E"/>
    <w:rsid w:val="004A131C"/>
    <w:rsid w:val="004A18CB"/>
    <w:rsid w:val="004A1A4A"/>
    <w:rsid w:val="004A1B6D"/>
    <w:rsid w:val="004A1E62"/>
    <w:rsid w:val="004A1F1D"/>
    <w:rsid w:val="004A208D"/>
    <w:rsid w:val="004A20E6"/>
    <w:rsid w:val="004A2304"/>
    <w:rsid w:val="004A2A46"/>
    <w:rsid w:val="004A3205"/>
    <w:rsid w:val="004A3384"/>
    <w:rsid w:val="004A3543"/>
    <w:rsid w:val="004A3589"/>
    <w:rsid w:val="004A371E"/>
    <w:rsid w:val="004A3D69"/>
    <w:rsid w:val="004A3E22"/>
    <w:rsid w:val="004A40DE"/>
    <w:rsid w:val="004A48F8"/>
    <w:rsid w:val="004A4969"/>
    <w:rsid w:val="004A4A4A"/>
    <w:rsid w:val="004A4C5E"/>
    <w:rsid w:val="004A515E"/>
    <w:rsid w:val="004A5257"/>
    <w:rsid w:val="004A58C8"/>
    <w:rsid w:val="004A58CD"/>
    <w:rsid w:val="004A5C26"/>
    <w:rsid w:val="004A6176"/>
    <w:rsid w:val="004A6178"/>
    <w:rsid w:val="004A63E9"/>
    <w:rsid w:val="004A643B"/>
    <w:rsid w:val="004A6712"/>
    <w:rsid w:val="004A6D2A"/>
    <w:rsid w:val="004A77A3"/>
    <w:rsid w:val="004A7A13"/>
    <w:rsid w:val="004A7A93"/>
    <w:rsid w:val="004A7D46"/>
    <w:rsid w:val="004A7E3D"/>
    <w:rsid w:val="004A7E60"/>
    <w:rsid w:val="004A7EAB"/>
    <w:rsid w:val="004B053A"/>
    <w:rsid w:val="004B0AB2"/>
    <w:rsid w:val="004B0C5D"/>
    <w:rsid w:val="004B124D"/>
    <w:rsid w:val="004B12EE"/>
    <w:rsid w:val="004B18C6"/>
    <w:rsid w:val="004B2B6E"/>
    <w:rsid w:val="004B2B88"/>
    <w:rsid w:val="004B2CC5"/>
    <w:rsid w:val="004B2DB3"/>
    <w:rsid w:val="004B3073"/>
    <w:rsid w:val="004B349E"/>
    <w:rsid w:val="004B38D6"/>
    <w:rsid w:val="004B3954"/>
    <w:rsid w:val="004B39E3"/>
    <w:rsid w:val="004B3AF6"/>
    <w:rsid w:val="004B3BF2"/>
    <w:rsid w:val="004B3D3D"/>
    <w:rsid w:val="004B3EBE"/>
    <w:rsid w:val="004B42F1"/>
    <w:rsid w:val="004B4357"/>
    <w:rsid w:val="004B44D6"/>
    <w:rsid w:val="004B454F"/>
    <w:rsid w:val="004B511B"/>
    <w:rsid w:val="004B555F"/>
    <w:rsid w:val="004B5755"/>
    <w:rsid w:val="004B5911"/>
    <w:rsid w:val="004B5AE9"/>
    <w:rsid w:val="004B5BAB"/>
    <w:rsid w:val="004B5E0C"/>
    <w:rsid w:val="004B6284"/>
    <w:rsid w:val="004B6338"/>
    <w:rsid w:val="004B638B"/>
    <w:rsid w:val="004B6817"/>
    <w:rsid w:val="004B6856"/>
    <w:rsid w:val="004B6857"/>
    <w:rsid w:val="004B6A61"/>
    <w:rsid w:val="004B6E67"/>
    <w:rsid w:val="004B70CD"/>
    <w:rsid w:val="004B748F"/>
    <w:rsid w:val="004B7581"/>
    <w:rsid w:val="004B764E"/>
    <w:rsid w:val="004B7A10"/>
    <w:rsid w:val="004B7C13"/>
    <w:rsid w:val="004B7EA2"/>
    <w:rsid w:val="004B7F2C"/>
    <w:rsid w:val="004C004F"/>
    <w:rsid w:val="004C00B9"/>
    <w:rsid w:val="004C0652"/>
    <w:rsid w:val="004C06AD"/>
    <w:rsid w:val="004C096D"/>
    <w:rsid w:val="004C09A7"/>
    <w:rsid w:val="004C0E89"/>
    <w:rsid w:val="004C11EA"/>
    <w:rsid w:val="004C1B28"/>
    <w:rsid w:val="004C1C57"/>
    <w:rsid w:val="004C207F"/>
    <w:rsid w:val="004C2645"/>
    <w:rsid w:val="004C304C"/>
    <w:rsid w:val="004C3BF9"/>
    <w:rsid w:val="004C3C01"/>
    <w:rsid w:val="004C3EFB"/>
    <w:rsid w:val="004C40F2"/>
    <w:rsid w:val="004C4105"/>
    <w:rsid w:val="004C413A"/>
    <w:rsid w:val="004C44B3"/>
    <w:rsid w:val="004C45D0"/>
    <w:rsid w:val="004C45F0"/>
    <w:rsid w:val="004C466B"/>
    <w:rsid w:val="004C4702"/>
    <w:rsid w:val="004C4828"/>
    <w:rsid w:val="004C482E"/>
    <w:rsid w:val="004C4BFA"/>
    <w:rsid w:val="004C4CD7"/>
    <w:rsid w:val="004C4E20"/>
    <w:rsid w:val="004C5042"/>
    <w:rsid w:val="004C54B7"/>
    <w:rsid w:val="004C5511"/>
    <w:rsid w:val="004C5623"/>
    <w:rsid w:val="004C5813"/>
    <w:rsid w:val="004C5EA5"/>
    <w:rsid w:val="004C5FB4"/>
    <w:rsid w:val="004C6768"/>
    <w:rsid w:val="004C695D"/>
    <w:rsid w:val="004C6B82"/>
    <w:rsid w:val="004C7308"/>
    <w:rsid w:val="004C732E"/>
    <w:rsid w:val="004C7469"/>
    <w:rsid w:val="004C76E3"/>
    <w:rsid w:val="004C7734"/>
    <w:rsid w:val="004C7753"/>
    <w:rsid w:val="004C7BCA"/>
    <w:rsid w:val="004C7DB4"/>
    <w:rsid w:val="004C7F12"/>
    <w:rsid w:val="004C7FFE"/>
    <w:rsid w:val="004D00EC"/>
    <w:rsid w:val="004D043D"/>
    <w:rsid w:val="004D0A0B"/>
    <w:rsid w:val="004D0B75"/>
    <w:rsid w:val="004D1287"/>
    <w:rsid w:val="004D14BC"/>
    <w:rsid w:val="004D1686"/>
    <w:rsid w:val="004D1E7C"/>
    <w:rsid w:val="004D1F5B"/>
    <w:rsid w:val="004D2068"/>
    <w:rsid w:val="004D2156"/>
    <w:rsid w:val="004D22E6"/>
    <w:rsid w:val="004D2343"/>
    <w:rsid w:val="004D2494"/>
    <w:rsid w:val="004D2693"/>
    <w:rsid w:val="004D2B0A"/>
    <w:rsid w:val="004D2E6D"/>
    <w:rsid w:val="004D2E95"/>
    <w:rsid w:val="004D3644"/>
    <w:rsid w:val="004D38A0"/>
    <w:rsid w:val="004D3C7D"/>
    <w:rsid w:val="004D3FA2"/>
    <w:rsid w:val="004D4027"/>
    <w:rsid w:val="004D4567"/>
    <w:rsid w:val="004D459E"/>
    <w:rsid w:val="004D4B1C"/>
    <w:rsid w:val="004D4C3B"/>
    <w:rsid w:val="004D4FAA"/>
    <w:rsid w:val="004D50F7"/>
    <w:rsid w:val="004D5487"/>
    <w:rsid w:val="004D54A0"/>
    <w:rsid w:val="004D64D6"/>
    <w:rsid w:val="004D64DE"/>
    <w:rsid w:val="004D693A"/>
    <w:rsid w:val="004D6BC7"/>
    <w:rsid w:val="004D71EB"/>
    <w:rsid w:val="004D73D4"/>
    <w:rsid w:val="004D7512"/>
    <w:rsid w:val="004D7620"/>
    <w:rsid w:val="004D7846"/>
    <w:rsid w:val="004D7A6B"/>
    <w:rsid w:val="004D7FAD"/>
    <w:rsid w:val="004E04FE"/>
    <w:rsid w:val="004E066E"/>
    <w:rsid w:val="004E0A91"/>
    <w:rsid w:val="004E1950"/>
    <w:rsid w:val="004E1A2E"/>
    <w:rsid w:val="004E1D97"/>
    <w:rsid w:val="004E2043"/>
    <w:rsid w:val="004E215C"/>
    <w:rsid w:val="004E2413"/>
    <w:rsid w:val="004E2545"/>
    <w:rsid w:val="004E259D"/>
    <w:rsid w:val="004E278D"/>
    <w:rsid w:val="004E2855"/>
    <w:rsid w:val="004E2D24"/>
    <w:rsid w:val="004E33F3"/>
    <w:rsid w:val="004E37D6"/>
    <w:rsid w:val="004E3B55"/>
    <w:rsid w:val="004E3CC0"/>
    <w:rsid w:val="004E3D2C"/>
    <w:rsid w:val="004E3DA8"/>
    <w:rsid w:val="004E3DEF"/>
    <w:rsid w:val="004E40BC"/>
    <w:rsid w:val="004E4481"/>
    <w:rsid w:val="004E45B8"/>
    <w:rsid w:val="004E4703"/>
    <w:rsid w:val="004E4907"/>
    <w:rsid w:val="004E51C4"/>
    <w:rsid w:val="004E5575"/>
    <w:rsid w:val="004E56A5"/>
    <w:rsid w:val="004E5D44"/>
    <w:rsid w:val="004E609E"/>
    <w:rsid w:val="004E6160"/>
    <w:rsid w:val="004E691B"/>
    <w:rsid w:val="004E6A2F"/>
    <w:rsid w:val="004E6ABF"/>
    <w:rsid w:val="004E6AD2"/>
    <w:rsid w:val="004E6AFA"/>
    <w:rsid w:val="004E6C1A"/>
    <w:rsid w:val="004E7034"/>
    <w:rsid w:val="004E70F4"/>
    <w:rsid w:val="004E7991"/>
    <w:rsid w:val="004E7AB4"/>
    <w:rsid w:val="004E7B92"/>
    <w:rsid w:val="004E7DDD"/>
    <w:rsid w:val="004E7F14"/>
    <w:rsid w:val="004E7FC6"/>
    <w:rsid w:val="004E7FE3"/>
    <w:rsid w:val="004F06EA"/>
    <w:rsid w:val="004F09A3"/>
    <w:rsid w:val="004F0AF5"/>
    <w:rsid w:val="004F0D62"/>
    <w:rsid w:val="004F15AE"/>
    <w:rsid w:val="004F15D9"/>
    <w:rsid w:val="004F1C04"/>
    <w:rsid w:val="004F1F80"/>
    <w:rsid w:val="004F2488"/>
    <w:rsid w:val="004F2C1C"/>
    <w:rsid w:val="004F2C8C"/>
    <w:rsid w:val="004F2CFF"/>
    <w:rsid w:val="004F2E3F"/>
    <w:rsid w:val="004F2EA5"/>
    <w:rsid w:val="004F3403"/>
    <w:rsid w:val="004F3443"/>
    <w:rsid w:val="004F3FE4"/>
    <w:rsid w:val="004F42C9"/>
    <w:rsid w:val="004F455C"/>
    <w:rsid w:val="004F47D6"/>
    <w:rsid w:val="004F4BDC"/>
    <w:rsid w:val="004F4CDF"/>
    <w:rsid w:val="004F4DA0"/>
    <w:rsid w:val="004F51A1"/>
    <w:rsid w:val="004F5AC2"/>
    <w:rsid w:val="004F5B51"/>
    <w:rsid w:val="004F5D68"/>
    <w:rsid w:val="004F61C3"/>
    <w:rsid w:val="004F684F"/>
    <w:rsid w:val="004F6879"/>
    <w:rsid w:val="004F689B"/>
    <w:rsid w:val="004F69B1"/>
    <w:rsid w:val="004F702A"/>
    <w:rsid w:val="004F7786"/>
    <w:rsid w:val="004F781C"/>
    <w:rsid w:val="004F787B"/>
    <w:rsid w:val="004F79E4"/>
    <w:rsid w:val="004F7B2F"/>
    <w:rsid w:val="004F7EC9"/>
    <w:rsid w:val="004F7FAF"/>
    <w:rsid w:val="0050031B"/>
    <w:rsid w:val="00500591"/>
    <w:rsid w:val="005007F7"/>
    <w:rsid w:val="00500826"/>
    <w:rsid w:val="00500BFA"/>
    <w:rsid w:val="00500D03"/>
    <w:rsid w:val="00500D5C"/>
    <w:rsid w:val="00500E1E"/>
    <w:rsid w:val="00500F0B"/>
    <w:rsid w:val="00500F4D"/>
    <w:rsid w:val="00501096"/>
    <w:rsid w:val="005014DA"/>
    <w:rsid w:val="00501751"/>
    <w:rsid w:val="005017C1"/>
    <w:rsid w:val="00501836"/>
    <w:rsid w:val="00501AAF"/>
    <w:rsid w:val="00501BF8"/>
    <w:rsid w:val="00501C6B"/>
    <w:rsid w:val="00501CAE"/>
    <w:rsid w:val="0050202D"/>
    <w:rsid w:val="005022B7"/>
    <w:rsid w:val="0050246A"/>
    <w:rsid w:val="00502B37"/>
    <w:rsid w:val="00502D8F"/>
    <w:rsid w:val="00502E52"/>
    <w:rsid w:val="00503286"/>
    <w:rsid w:val="00503524"/>
    <w:rsid w:val="0050363B"/>
    <w:rsid w:val="00503751"/>
    <w:rsid w:val="00503808"/>
    <w:rsid w:val="00503B9C"/>
    <w:rsid w:val="005041EE"/>
    <w:rsid w:val="00504707"/>
    <w:rsid w:val="00504739"/>
    <w:rsid w:val="00504783"/>
    <w:rsid w:val="005049F9"/>
    <w:rsid w:val="0050503E"/>
    <w:rsid w:val="00505129"/>
    <w:rsid w:val="005055EF"/>
    <w:rsid w:val="0050565A"/>
    <w:rsid w:val="005056FA"/>
    <w:rsid w:val="005058C8"/>
    <w:rsid w:val="00505BE6"/>
    <w:rsid w:val="00506685"/>
    <w:rsid w:val="00506714"/>
    <w:rsid w:val="00506D75"/>
    <w:rsid w:val="005070BD"/>
    <w:rsid w:val="005070BE"/>
    <w:rsid w:val="0050719E"/>
    <w:rsid w:val="005073E3"/>
    <w:rsid w:val="0050756B"/>
    <w:rsid w:val="005079B6"/>
    <w:rsid w:val="00507AC3"/>
    <w:rsid w:val="0051063F"/>
    <w:rsid w:val="0051095C"/>
    <w:rsid w:val="00510985"/>
    <w:rsid w:val="0051098F"/>
    <w:rsid w:val="00510A49"/>
    <w:rsid w:val="00510B2C"/>
    <w:rsid w:val="00510E2D"/>
    <w:rsid w:val="00510FFB"/>
    <w:rsid w:val="005111A5"/>
    <w:rsid w:val="005112A3"/>
    <w:rsid w:val="00511380"/>
    <w:rsid w:val="00511E00"/>
    <w:rsid w:val="00511F8D"/>
    <w:rsid w:val="00511FED"/>
    <w:rsid w:val="005127DA"/>
    <w:rsid w:val="00512A96"/>
    <w:rsid w:val="00512D6D"/>
    <w:rsid w:val="00512FB4"/>
    <w:rsid w:val="00513888"/>
    <w:rsid w:val="00513FE3"/>
    <w:rsid w:val="0051432E"/>
    <w:rsid w:val="00514655"/>
    <w:rsid w:val="00514773"/>
    <w:rsid w:val="005149FD"/>
    <w:rsid w:val="00514A36"/>
    <w:rsid w:val="00514D40"/>
    <w:rsid w:val="0051540A"/>
    <w:rsid w:val="0051546E"/>
    <w:rsid w:val="005158C7"/>
    <w:rsid w:val="00515A26"/>
    <w:rsid w:val="00515F85"/>
    <w:rsid w:val="00515FC7"/>
    <w:rsid w:val="00516169"/>
    <w:rsid w:val="00516332"/>
    <w:rsid w:val="0051641E"/>
    <w:rsid w:val="005165CD"/>
    <w:rsid w:val="005165D0"/>
    <w:rsid w:val="00516724"/>
    <w:rsid w:val="005168DE"/>
    <w:rsid w:val="0051690C"/>
    <w:rsid w:val="005171AA"/>
    <w:rsid w:val="005171DC"/>
    <w:rsid w:val="005175F2"/>
    <w:rsid w:val="005176F4"/>
    <w:rsid w:val="005177EB"/>
    <w:rsid w:val="00517AD6"/>
    <w:rsid w:val="00517D6D"/>
    <w:rsid w:val="00517F5F"/>
    <w:rsid w:val="005201ED"/>
    <w:rsid w:val="00520548"/>
    <w:rsid w:val="005206E4"/>
    <w:rsid w:val="0052075D"/>
    <w:rsid w:val="00520CFB"/>
    <w:rsid w:val="00521C4F"/>
    <w:rsid w:val="00521F4F"/>
    <w:rsid w:val="00522643"/>
    <w:rsid w:val="005227AD"/>
    <w:rsid w:val="00523547"/>
    <w:rsid w:val="00523556"/>
    <w:rsid w:val="0052382D"/>
    <w:rsid w:val="00523A0B"/>
    <w:rsid w:val="00523C40"/>
    <w:rsid w:val="00523D14"/>
    <w:rsid w:val="00524369"/>
    <w:rsid w:val="0052469E"/>
    <w:rsid w:val="00524855"/>
    <w:rsid w:val="00524878"/>
    <w:rsid w:val="00524950"/>
    <w:rsid w:val="00524978"/>
    <w:rsid w:val="00524DC7"/>
    <w:rsid w:val="00525812"/>
    <w:rsid w:val="005258AA"/>
    <w:rsid w:val="00525DDC"/>
    <w:rsid w:val="005262D4"/>
    <w:rsid w:val="00526387"/>
    <w:rsid w:val="00526581"/>
    <w:rsid w:val="00526982"/>
    <w:rsid w:val="00526E4B"/>
    <w:rsid w:val="0052712A"/>
    <w:rsid w:val="00527428"/>
    <w:rsid w:val="0052778A"/>
    <w:rsid w:val="00527AB5"/>
    <w:rsid w:val="00527B7D"/>
    <w:rsid w:val="00527DC4"/>
    <w:rsid w:val="00527F1C"/>
    <w:rsid w:val="005300DE"/>
    <w:rsid w:val="0053022B"/>
    <w:rsid w:val="00530390"/>
    <w:rsid w:val="005308A3"/>
    <w:rsid w:val="00530DF0"/>
    <w:rsid w:val="00530F75"/>
    <w:rsid w:val="005311D8"/>
    <w:rsid w:val="00531250"/>
    <w:rsid w:val="005312AB"/>
    <w:rsid w:val="00531315"/>
    <w:rsid w:val="005314AE"/>
    <w:rsid w:val="00531707"/>
    <w:rsid w:val="00531BD6"/>
    <w:rsid w:val="00531DFE"/>
    <w:rsid w:val="0053236E"/>
    <w:rsid w:val="0053248C"/>
    <w:rsid w:val="005324B4"/>
    <w:rsid w:val="00532778"/>
    <w:rsid w:val="00532885"/>
    <w:rsid w:val="00532DA8"/>
    <w:rsid w:val="00532E8E"/>
    <w:rsid w:val="00532ED8"/>
    <w:rsid w:val="005334DE"/>
    <w:rsid w:val="0053382B"/>
    <w:rsid w:val="00533EFE"/>
    <w:rsid w:val="005343ED"/>
    <w:rsid w:val="0053493E"/>
    <w:rsid w:val="00534B4F"/>
    <w:rsid w:val="0053503E"/>
    <w:rsid w:val="005355C6"/>
    <w:rsid w:val="00535CB6"/>
    <w:rsid w:val="00536065"/>
    <w:rsid w:val="0053645C"/>
    <w:rsid w:val="005365E5"/>
    <w:rsid w:val="00536807"/>
    <w:rsid w:val="0053693C"/>
    <w:rsid w:val="005369A4"/>
    <w:rsid w:val="005370DE"/>
    <w:rsid w:val="005376CF"/>
    <w:rsid w:val="00537814"/>
    <w:rsid w:val="005379F7"/>
    <w:rsid w:val="00537B4A"/>
    <w:rsid w:val="00537B65"/>
    <w:rsid w:val="00537DC0"/>
    <w:rsid w:val="00540120"/>
    <w:rsid w:val="00540213"/>
    <w:rsid w:val="00540293"/>
    <w:rsid w:val="005403F2"/>
    <w:rsid w:val="0054045C"/>
    <w:rsid w:val="00540AE2"/>
    <w:rsid w:val="00540B30"/>
    <w:rsid w:val="00540DB0"/>
    <w:rsid w:val="00540EF8"/>
    <w:rsid w:val="00541136"/>
    <w:rsid w:val="005413B2"/>
    <w:rsid w:val="00541AF3"/>
    <w:rsid w:val="00541C36"/>
    <w:rsid w:val="00541EA1"/>
    <w:rsid w:val="00541ECA"/>
    <w:rsid w:val="00541F3D"/>
    <w:rsid w:val="00541FDA"/>
    <w:rsid w:val="00542125"/>
    <w:rsid w:val="00542249"/>
    <w:rsid w:val="0054283E"/>
    <w:rsid w:val="00542856"/>
    <w:rsid w:val="005429FB"/>
    <w:rsid w:val="00542A66"/>
    <w:rsid w:val="00542A94"/>
    <w:rsid w:val="00542B05"/>
    <w:rsid w:val="00542C81"/>
    <w:rsid w:val="00542D1B"/>
    <w:rsid w:val="00543022"/>
    <w:rsid w:val="00543355"/>
    <w:rsid w:val="005433A8"/>
    <w:rsid w:val="00543465"/>
    <w:rsid w:val="0054370A"/>
    <w:rsid w:val="00543957"/>
    <w:rsid w:val="005439B6"/>
    <w:rsid w:val="00543C53"/>
    <w:rsid w:val="00543D4D"/>
    <w:rsid w:val="00543D99"/>
    <w:rsid w:val="00544ADE"/>
    <w:rsid w:val="00544B81"/>
    <w:rsid w:val="00544FD2"/>
    <w:rsid w:val="005454C2"/>
    <w:rsid w:val="0054587E"/>
    <w:rsid w:val="00545BE7"/>
    <w:rsid w:val="00545FB9"/>
    <w:rsid w:val="005460CE"/>
    <w:rsid w:val="0054675B"/>
    <w:rsid w:val="00546A13"/>
    <w:rsid w:val="00547081"/>
    <w:rsid w:val="0054716C"/>
    <w:rsid w:val="00547678"/>
    <w:rsid w:val="00547A23"/>
    <w:rsid w:val="00547D43"/>
    <w:rsid w:val="00547F1F"/>
    <w:rsid w:val="005502C0"/>
    <w:rsid w:val="005507DC"/>
    <w:rsid w:val="00550D4A"/>
    <w:rsid w:val="00550DDA"/>
    <w:rsid w:val="00550E3E"/>
    <w:rsid w:val="005511EC"/>
    <w:rsid w:val="00551230"/>
    <w:rsid w:val="00551970"/>
    <w:rsid w:val="00551E12"/>
    <w:rsid w:val="00551F9A"/>
    <w:rsid w:val="00552298"/>
    <w:rsid w:val="0055248B"/>
    <w:rsid w:val="0055260A"/>
    <w:rsid w:val="005526CC"/>
    <w:rsid w:val="00552709"/>
    <w:rsid w:val="00552E31"/>
    <w:rsid w:val="00552E79"/>
    <w:rsid w:val="005532D0"/>
    <w:rsid w:val="005535C2"/>
    <w:rsid w:val="005536E6"/>
    <w:rsid w:val="00553A04"/>
    <w:rsid w:val="005543D1"/>
    <w:rsid w:val="0055477C"/>
    <w:rsid w:val="005549BC"/>
    <w:rsid w:val="00554ADD"/>
    <w:rsid w:val="00554B3D"/>
    <w:rsid w:val="00554BDB"/>
    <w:rsid w:val="00554CDF"/>
    <w:rsid w:val="0055502E"/>
    <w:rsid w:val="005551C0"/>
    <w:rsid w:val="005559CA"/>
    <w:rsid w:val="00555C6E"/>
    <w:rsid w:val="00555D33"/>
    <w:rsid w:val="00555D75"/>
    <w:rsid w:val="00555F3D"/>
    <w:rsid w:val="00555F3E"/>
    <w:rsid w:val="005562C3"/>
    <w:rsid w:val="005565A3"/>
    <w:rsid w:val="005567C9"/>
    <w:rsid w:val="00556A41"/>
    <w:rsid w:val="00556A7F"/>
    <w:rsid w:val="00556C8A"/>
    <w:rsid w:val="00556DAB"/>
    <w:rsid w:val="0055792F"/>
    <w:rsid w:val="00557CF0"/>
    <w:rsid w:val="00560859"/>
    <w:rsid w:val="00560AE1"/>
    <w:rsid w:val="00560E1A"/>
    <w:rsid w:val="00561066"/>
    <w:rsid w:val="0056125B"/>
    <w:rsid w:val="005612A0"/>
    <w:rsid w:val="00561832"/>
    <w:rsid w:val="0056192C"/>
    <w:rsid w:val="005625DF"/>
    <w:rsid w:val="0056266A"/>
    <w:rsid w:val="00562960"/>
    <w:rsid w:val="00562D6E"/>
    <w:rsid w:val="00562E02"/>
    <w:rsid w:val="0056312C"/>
    <w:rsid w:val="0056339A"/>
    <w:rsid w:val="005635B0"/>
    <w:rsid w:val="0056384C"/>
    <w:rsid w:val="00563B7A"/>
    <w:rsid w:val="00563E2D"/>
    <w:rsid w:val="005643F1"/>
    <w:rsid w:val="00564575"/>
    <w:rsid w:val="00564639"/>
    <w:rsid w:val="00564C5D"/>
    <w:rsid w:val="00564D26"/>
    <w:rsid w:val="00565033"/>
    <w:rsid w:val="00565176"/>
    <w:rsid w:val="00565229"/>
    <w:rsid w:val="005653ED"/>
    <w:rsid w:val="00565774"/>
    <w:rsid w:val="0056586F"/>
    <w:rsid w:val="00565919"/>
    <w:rsid w:val="00565CAC"/>
    <w:rsid w:val="00565CFB"/>
    <w:rsid w:val="00565E0A"/>
    <w:rsid w:val="00565E8A"/>
    <w:rsid w:val="005661CF"/>
    <w:rsid w:val="0056646D"/>
    <w:rsid w:val="00566492"/>
    <w:rsid w:val="0056656F"/>
    <w:rsid w:val="005667BD"/>
    <w:rsid w:val="00566B4A"/>
    <w:rsid w:val="00566C02"/>
    <w:rsid w:val="005671B9"/>
    <w:rsid w:val="005678E9"/>
    <w:rsid w:val="0057035E"/>
    <w:rsid w:val="0057083E"/>
    <w:rsid w:val="00570BF2"/>
    <w:rsid w:val="00570DA8"/>
    <w:rsid w:val="00570DEC"/>
    <w:rsid w:val="00571110"/>
    <w:rsid w:val="0057158D"/>
    <w:rsid w:val="00571598"/>
    <w:rsid w:val="00571821"/>
    <w:rsid w:val="00571A4B"/>
    <w:rsid w:val="005720E9"/>
    <w:rsid w:val="00572210"/>
    <w:rsid w:val="00572420"/>
    <w:rsid w:val="00572555"/>
    <w:rsid w:val="005728DF"/>
    <w:rsid w:val="0057292D"/>
    <w:rsid w:val="00572990"/>
    <w:rsid w:val="00572A7B"/>
    <w:rsid w:val="00572D59"/>
    <w:rsid w:val="00572EF0"/>
    <w:rsid w:val="005730B3"/>
    <w:rsid w:val="005730D2"/>
    <w:rsid w:val="0057333C"/>
    <w:rsid w:val="00573735"/>
    <w:rsid w:val="00573741"/>
    <w:rsid w:val="0057381D"/>
    <w:rsid w:val="00573847"/>
    <w:rsid w:val="00573C83"/>
    <w:rsid w:val="00573D1A"/>
    <w:rsid w:val="00573DCF"/>
    <w:rsid w:val="00573F63"/>
    <w:rsid w:val="00574331"/>
    <w:rsid w:val="0057436E"/>
    <w:rsid w:val="0057466C"/>
    <w:rsid w:val="00574706"/>
    <w:rsid w:val="00574889"/>
    <w:rsid w:val="005749BC"/>
    <w:rsid w:val="00574C3E"/>
    <w:rsid w:val="00574C43"/>
    <w:rsid w:val="00574DB9"/>
    <w:rsid w:val="0057560C"/>
    <w:rsid w:val="00575865"/>
    <w:rsid w:val="00575AB0"/>
    <w:rsid w:val="00575D81"/>
    <w:rsid w:val="005760AC"/>
    <w:rsid w:val="0057624B"/>
    <w:rsid w:val="0057634C"/>
    <w:rsid w:val="00576767"/>
    <w:rsid w:val="00576863"/>
    <w:rsid w:val="005769A4"/>
    <w:rsid w:val="005770AA"/>
    <w:rsid w:val="0057738C"/>
    <w:rsid w:val="00577609"/>
    <w:rsid w:val="005776AF"/>
    <w:rsid w:val="005779AE"/>
    <w:rsid w:val="00577C09"/>
    <w:rsid w:val="0058019C"/>
    <w:rsid w:val="0058031D"/>
    <w:rsid w:val="005803FB"/>
    <w:rsid w:val="00580B91"/>
    <w:rsid w:val="00580C3F"/>
    <w:rsid w:val="00580C9A"/>
    <w:rsid w:val="00580F0F"/>
    <w:rsid w:val="0058150A"/>
    <w:rsid w:val="0058175F"/>
    <w:rsid w:val="0058199E"/>
    <w:rsid w:val="00581ADB"/>
    <w:rsid w:val="00582577"/>
    <w:rsid w:val="005826F4"/>
    <w:rsid w:val="005827FD"/>
    <w:rsid w:val="005828BD"/>
    <w:rsid w:val="00582B2B"/>
    <w:rsid w:val="00582B73"/>
    <w:rsid w:val="00582D11"/>
    <w:rsid w:val="00582D93"/>
    <w:rsid w:val="005832D8"/>
    <w:rsid w:val="00583341"/>
    <w:rsid w:val="0058362F"/>
    <w:rsid w:val="00583B41"/>
    <w:rsid w:val="00583C90"/>
    <w:rsid w:val="00583CB1"/>
    <w:rsid w:val="00583E37"/>
    <w:rsid w:val="00584912"/>
    <w:rsid w:val="00584ABF"/>
    <w:rsid w:val="00584AD5"/>
    <w:rsid w:val="00584C93"/>
    <w:rsid w:val="005851B2"/>
    <w:rsid w:val="005859AB"/>
    <w:rsid w:val="00585C13"/>
    <w:rsid w:val="00585EF4"/>
    <w:rsid w:val="00585F38"/>
    <w:rsid w:val="005867DD"/>
    <w:rsid w:val="00586803"/>
    <w:rsid w:val="0058689A"/>
    <w:rsid w:val="00586A4D"/>
    <w:rsid w:val="00586F3D"/>
    <w:rsid w:val="00587099"/>
    <w:rsid w:val="005872C7"/>
    <w:rsid w:val="005873FE"/>
    <w:rsid w:val="005876B4"/>
    <w:rsid w:val="00587A5F"/>
    <w:rsid w:val="00587E4E"/>
    <w:rsid w:val="00590302"/>
    <w:rsid w:val="00590682"/>
    <w:rsid w:val="0059076C"/>
    <w:rsid w:val="005907C3"/>
    <w:rsid w:val="00590B61"/>
    <w:rsid w:val="00590C05"/>
    <w:rsid w:val="00591171"/>
    <w:rsid w:val="005912FB"/>
    <w:rsid w:val="00591350"/>
    <w:rsid w:val="0059143C"/>
    <w:rsid w:val="00591450"/>
    <w:rsid w:val="005919B3"/>
    <w:rsid w:val="00591A67"/>
    <w:rsid w:val="00591CE8"/>
    <w:rsid w:val="00591EB1"/>
    <w:rsid w:val="00591F09"/>
    <w:rsid w:val="00592142"/>
    <w:rsid w:val="0059215B"/>
    <w:rsid w:val="0059253B"/>
    <w:rsid w:val="005926C6"/>
    <w:rsid w:val="00592EDD"/>
    <w:rsid w:val="005933F6"/>
    <w:rsid w:val="00593C0F"/>
    <w:rsid w:val="00593C6D"/>
    <w:rsid w:val="00593E60"/>
    <w:rsid w:val="00593EFF"/>
    <w:rsid w:val="0059408F"/>
    <w:rsid w:val="0059436C"/>
    <w:rsid w:val="00594434"/>
    <w:rsid w:val="00594796"/>
    <w:rsid w:val="005949CF"/>
    <w:rsid w:val="00594ACC"/>
    <w:rsid w:val="0059514A"/>
    <w:rsid w:val="00595370"/>
    <w:rsid w:val="0059551B"/>
    <w:rsid w:val="005959F8"/>
    <w:rsid w:val="00595B1E"/>
    <w:rsid w:val="00595C41"/>
    <w:rsid w:val="00595DE1"/>
    <w:rsid w:val="005966F2"/>
    <w:rsid w:val="00596737"/>
    <w:rsid w:val="00596954"/>
    <w:rsid w:val="00596B0A"/>
    <w:rsid w:val="00596B57"/>
    <w:rsid w:val="00596B94"/>
    <w:rsid w:val="0059707D"/>
    <w:rsid w:val="005974AF"/>
    <w:rsid w:val="00597556"/>
    <w:rsid w:val="00597742"/>
    <w:rsid w:val="005977A3"/>
    <w:rsid w:val="00597E24"/>
    <w:rsid w:val="00597F14"/>
    <w:rsid w:val="005A00F7"/>
    <w:rsid w:val="005A025F"/>
    <w:rsid w:val="005A031E"/>
    <w:rsid w:val="005A0465"/>
    <w:rsid w:val="005A0737"/>
    <w:rsid w:val="005A078A"/>
    <w:rsid w:val="005A09F8"/>
    <w:rsid w:val="005A0AFC"/>
    <w:rsid w:val="005A13FF"/>
    <w:rsid w:val="005A165C"/>
    <w:rsid w:val="005A19BE"/>
    <w:rsid w:val="005A19CD"/>
    <w:rsid w:val="005A1A49"/>
    <w:rsid w:val="005A1C15"/>
    <w:rsid w:val="005A27B1"/>
    <w:rsid w:val="005A29DD"/>
    <w:rsid w:val="005A2A53"/>
    <w:rsid w:val="005A2B93"/>
    <w:rsid w:val="005A2BB3"/>
    <w:rsid w:val="005A3094"/>
    <w:rsid w:val="005A319A"/>
    <w:rsid w:val="005A37B8"/>
    <w:rsid w:val="005A3ACB"/>
    <w:rsid w:val="005A3F47"/>
    <w:rsid w:val="005A420F"/>
    <w:rsid w:val="005A427D"/>
    <w:rsid w:val="005A42A6"/>
    <w:rsid w:val="005A4676"/>
    <w:rsid w:val="005A4770"/>
    <w:rsid w:val="005A48A6"/>
    <w:rsid w:val="005A5067"/>
    <w:rsid w:val="005A5088"/>
    <w:rsid w:val="005A52E0"/>
    <w:rsid w:val="005A5AB2"/>
    <w:rsid w:val="005A5D99"/>
    <w:rsid w:val="005A5F2B"/>
    <w:rsid w:val="005A5FC6"/>
    <w:rsid w:val="005A6C60"/>
    <w:rsid w:val="005A6FA3"/>
    <w:rsid w:val="005A6FBC"/>
    <w:rsid w:val="005A6FD7"/>
    <w:rsid w:val="005A77E1"/>
    <w:rsid w:val="005A7933"/>
    <w:rsid w:val="005A79C4"/>
    <w:rsid w:val="005A79EF"/>
    <w:rsid w:val="005A7A80"/>
    <w:rsid w:val="005B0918"/>
    <w:rsid w:val="005B0CC5"/>
    <w:rsid w:val="005B0DA7"/>
    <w:rsid w:val="005B0E74"/>
    <w:rsid w:val="005B0F13"/>
    <w:rsid w:val="005B1504"/>
    <w:rsid w:val="005B160A"/>
    <w:rsid w:val="005B1A28"/>
    <w:rsid w:val="005B1A4D"/>
    <w:rsid w:val="005B1F25"/>
    <w:rsid w:val="005B2611"/>
    <w:rsid w:val="005B28AB"/>
    <w:rsid w:val="005B2A30"/>
    <w:rsid w:val="005B2EEB"/>
    <w:rsid w:val="005B3041"/>
    <w:rsid w:val="005B3104"/>
    <w:rsid w:val="005B31DF"/>
    <w:rsid w:val="005B336A"/>
    <w:rsid w:val="005B37A8"/>
    <w:rsid w:val="005B37B2"/>
    <w:rsid w:val="005B39EA"/>
    <w:rsid w:val="005B3E9B"/>
    <w:rsid w:val="005B4558"/>
    <w:rsid w:val="005B4AD3"/>
    <w:rsid w:val="005B4BB0"/>
    <w:rsid w:val="005B4CE4"/>
    <w:rsid w:val="005B5881"/>
    <w:rsid w:val="005B5C52"/>
    <w:rsid w:val="005B5CFA"/>
    <w:rsid w:val="005B5D23"/>
    <w:rsid w:val="005B632D"/>
    <w:rsid w:val="005B666A"/>
    <w:rsid w:val="005B6BAB"/>
    <w:rsid w:val="005B6F84"/>
    <w:rsid w:val="005B6FA0"/>
    <w:rsid w:val="005B7655"/>
    <w:rsid w:val="005B7E67"/>
    <w:rsid w:val="005B7E83"/>
    <w:rsid w:val="005B7EB5"/>
    <w:rsid w:val="005C04CE"/>
    <w:rsid w:val="005C0505"/>
    <w:rsid w:val="005C09A4"/>
    <w:rsid w:val="005C09A7"/>
    <w:rsid w:val="005C0AE8"/>
    <w:rsid w:val="005C0B93"/>
    <w:rsid w:val="005C0DD0"/>
    <w:rsid w:val="005C1202"/>
    <w:rsid w:val="005C143B"/>
    <w:rsid w:val="005C163C"/>
    <w:rsid w:val="005C1904"/>
    <w:rsid w:val="005C1A9F"/>
    <w:rsid w:val="005C1CA3"/>
    <w:rsid w:val="005C1CE7"/>
    <w:rsid w:val="005C1F07"/>
    <w:rsid w:val="005C210C"/>
    <w:rsid w:val="005C22DF"/>
    <w:rsid w:val="005C25AB"/>
    <w:rsid w:val="005C2C63"/>
    <w:rsid w:val="005C2CF4"/>
    <w:rsid w:val="005C3023"/>
    <w:rsid w:val="005C3349"/>
    <w:rsid w:val="005C362E"/>
    <w:rsid w:val="005C3A59"/>
    <w:rsid w:val="005C3B02"/>
    <w:rsid w:val="005C3BFA"/>
    <w:rsid w:val="005C3DE6"/>
    <w:rsid w:val="005C3EFA"/>
    <w:rsid w:val="005C42AE"/>
    <w:rsid w:val="005C432E"/>
    <w:rsid w:val="005C434F"/>
    <w:rsid w:val="005C486B"/>
    <w:rsid w:val="005C4F05"/>
    <w:rsid w:val="005C5181"/>
    <w:rsid w:val="005C51C4"/>
    <w:rsid w:val="005C595F"/>
    <w:rsid w:val="005C5ACD"/>
    <w:rsid w:val="005C5E18"/>
    <w:rsid w:val="005C642D"/>
    <w:rsid w:val="005C6CA9"/>
    <w:rsid w:val="005C6DDF"/>
    <w:rsid w:val="005C6E90"/>
    <w:rsid w:val="005C702F"/>
    <w:rsid w:val="005C793D"/>
    <w:rsid w:val="005C7CAF"/>
    <w:rsid w:val="005C7D4F"/>
    <w:rsid w:val="005C7DC1"/>
    <w:rsid w:val="005D00A5"/>
    <w:rsid w:val="005D0130"/>
    <w:rsid w:val="005D01DA"/>
    <w:rsid w:val="005D05D3"/>
    <w:rsid w:val="005D064F"/>
    <w:rsid w:val="005D09E8"/>
    <w:rsid w:val="005D0BD4"/>
    <w:rsid w:val="005D0BFA"/>
    <w:rsid w:val="005D10BB"/>
    <w:rsid w:val="005D13C5"/>
    <w:rsid w:val="005D1404"/>
    <w:rsid w:val="005D1481"/>
    <w:rsid w:val="005D178D"/>
    <w:rsid w:val="005D1D1D"/>
    <w:rsid w:val="005D24E6"/>
    <w:rsid w:val="005D262A"/>
    <w:rsid w:val="005D2635"/>
    <w:rsid w:val="005D271C"/>
    <w:rsid w:val="005D2733"/>
    <w:rsid w:val="005D287C"/>
    <w:rsid w:val="005D2A75"/>
    <w:rsid w:val="005D2BD0"/>
    <w:rsid w:val="005D2DE9"/>
    <w:rsid w:val="005D2FAA"/>
    <w:rsid w:val="005D30E9"/>
    <w:rsid w:val="005D364A"/>
    <w:rsid w:val="005D37C6"/>
    <w:rsid w:val="005D388B"/>
    <w:rsid w:val="005D3A53"/>
    <w:rsid w:val="005D3F2F"/>
    <w:rsid w:val="005D4088"/>
    <w:rsid w:val="005D40C2"/>
    <w:rsid w:val="005D4103"/>
    <w:rsid w:val="005D43E9"/>
    <w:rsid w:val="005D463D"/>
    <w:rsid w:val="005D4A8A"/>
    <w:rsid w:val="005D4EB7"/>
    <w:rsid w:val="005D521E"/>
    <w:rsid w:val="005D5375"/>
    <w:rsid w:val="005D5840"/>
    <w:rsid w:val="005D584D"/>
    <w:rsid w:val="005D5893"/>
    <w:rsid w:val="005D5C25"/>
    <w:rsid w:val="005D61A1"/>
    <w:rsid w:val="005D62EB"/>
    <w:rsid w:val="005D64B9"/>
    <w:rsid w:val="005D6978"/>
    <w:rsid w:val="005D6B4D"/>
    <w:rsid w:val="005D7089"/>
    <w:rsid w:val="005D718D"/>
    <w:rsid w:val="005D76D9"/>
    <w:rsid w:val="005D7870"/>
    <w:rsid w:val="005D7924"/>
    <w:rsid w:val="005D795B"/>
    <w:rsid w:val="005D7B4D"/>
    <w:rsid w:val="005D7C84"/>
    <w:rsid w:val="005D7FDE"/>
    <w:rsid w:val="005E04D0"/>
    <w:rsid w:val="005E0624"/>
    <w:rsid w:val="005E1126"/>
    <w:rsid w:val="005E1ED3"/>
    <w:rsid w:val="005E2144"/>
    <w:rsid w:val="005E232F"/>
    <w:rsid w:val="005E2B68"/>
    <w:rsid w:val="005E2E2A"/>
    <w:rsid w:val="005E323A"/>
    <w:rsid w:val="005E3806"/>
    <w:rsid w:val="005E39D9"/>
    <w:rsid w:val="005E3CCD"/>
    <w:rsid w:val="005E3E43"/>
    <w:rsid w:val="005E41F7"/>
    <w:rsid w:val="005E4202"/>
    <w:rsid w:val="005E4478"/>
    <w:rsid w:val="005E4B40"/>
    <w:rsid w:val="005E4D24"/>
    <w:rsid w:val="005E4DA1"/>
    <w:rsid w:val="005E54F9"/>
    <w:rsid w:val="005E5678"/>
    <w:rsid w:val="005E589D"/>
    <w:rsid w:val="005E625A"/>
    <w:rsid w:val="005E696F"/>
    <w:rsid w:val="005E6B33"/>
    <w:rsid w:val="005E704E"/>
    <w:rsid w:val="005E7509"/>
    <w:rsid w:val="005E75B1"/>
    <w:rsid w:val="005E765C"/>
    <w:rsid w:val="005E7802"/>
    <w:rsid w:val="005E7890"/>
    <w:rsid w:val="005E78F4"/>
    <w:rsid w:val="005E791E"/>
    <w:rsid w:val="005E7942"/>
    <w:rsid w:val="005E7C3C"/>
    <w:rsid w:val="005E7D8D"/>
    <w:rsid w:val="005E7E92"/>
    <w:rsid w:val="005F0085"/>
    <w:rsid w:val="005F00B7"/>
    <w:rsid w:val="005F00F1"/>
    <w:rsid w:val="005F028F"/>
    <w:rsid w:val="005F0832"/>
    <w:rsid w:val="005F0A9F"/>
    <w:rsid w:val="005F0E18"/>
    <w:rsid w:val="005F125C"/>
    <w:rsid w:val="005F12E8"/>
    <w:rsid w:val="005F1350"/>
    <w:rsid w:val="005F1444"/>
    <w:rsid w:val="005F14AE"/>
    <w:rsid w:val="005F167B"/>
    <w:rsid w:val="005F227E"/>
    <w:rsid w:val="005F292E"/>
    <w:rsid w:val="005F2CE6"/>
    <w:rsid w:val="005F3590"/>
    <w:rsid w:val="005F35CE"/>
    <w:rsid w:val="005F375E"/>
    <w:rsid w:val="005F3834"/>
    <w:rsid w:val="005F3DDF"/>
    <w:rsid w:val="005F4223"/>
    <w:rsid w:val="005F432C"/>
    <w:rsid w:val="005F486C"/>
    <w:rsid w:val="005F49C8"/>
    <w:rsid w:val="005F4C58"/>
    <w:rsid w:val="005F4E67"/>
    <w:rsid w:val="005F56C3"/>
    <w:rsid w:val="005F5748"/>
    <w:rsid w:val="005F60C1"/>
    <w:rsid w:val="005F611C"/>
    <w:rsid w:val="005F6448"/>
    <w:rsid w:val="005F6535"/>
    <w:rsid w:val="005F65C5"/>
    <w:rsid w:val="005F65D3"/>
    <w:rsid w:val="005F68B8"/>
    <w:rsid w:val="005F6D81"/>
    <w:rsid w:val="005F70B8"/>
    <w:rsid w:val="005F7109"/>
    <w:rsid w:val="005F758E"/>
    <w:rsid w:val="005F75F2"/>
    <w:rsid w:val="005F776C"/>
    <w:rsid w:val="005F7D43"/>
    <w:rsid w:val="006002F9"/>
    <w:rsid w:val="0060086D"/>
    <w:rsid w:val="00600C60"/>
    <w:rsid w:val="00600F65"/>
    <w:rsid w:val="0060100D"/>
    <w:rsid w:val="00601225"/>
    <w:rsid w:val="00601282"/>
    <w:rsid w:val="006012A6"/>
    <w:rsid w:val="00601792"/>
    <w:rsid w:val="00601AC9"/>
    <w:rsid w:val="00601AD3"/>
    <w:rsid w:val="00601AE1"/>
    <w:rsid w:val="00601C84"/>
    <w:rsid w:val="00601DE0"/>
    <w:rsid w:val="00601E88"/>
    <w:rsid w:val="00601F0C"/>
    <w:rsid w:val="00602061"/>
    <w:rsid w:val="00602150"/>
    <w:rsid w:val="00602162"/>
    <w:rsid w:val="00602CF1"/>
    <w:rsid w:val="00602E4E"/>
    <w:rsid w:val="0060384B"/>
    <w:rsid w:val="006039FE"/>
    <w:rsid w:val="00603A73"/>
    <w:rsid w:val="00603B1F"/>
    <w:rsid w:val="00603B3C"/>
    <w:rsid w:val="00603BCC"/>
    <w:rsid w:val="00603D22"/>
    <w:rsid w:val="0060408B"/>
    <w:rsid w:val="00604627"/>
    <w:rsid w:val="006046FF"/>
    <w:rsid w:val="00604704"/>
    <w:rsid w:val="00604BD3"/>
    <w:rsid w:val="00604D1B"/>
    <w:rsid w:val="00604E0E"/>
    <w:rsid w:val="00604E8B"/>
    <w:rsid w:val="006051B6"/>
    <w:rsid w:val="00605718"/>
    <w:rsid w:val="00605765"/>
    <w:rsid w:val="00605AD3"/>
    <w:rsid w:val="00605CBF"/>
    <w:rsid w:val="0060663A"/>
    <w:rsid w:val="0060664C"/>
    <w:rsid w:val="00606824"/>
    <w:rsid w:val="0060682E"/>
    <w:rsid w:val="00606BAD"/>
    <w:rsid w:val="00606F3D"/>
    <w:rsid w:val="00607325"/>
    <w:rsid w:val="00607614"/>
    <w:rsid w:val="006077BA"/>
    <w:rsid w:val="006077C6"/>
    <w:rsid w:val="00607973"/>
    <w:rsid w:val="00607C1C"/>
    <w:rsid w:val="00610291"/>
    <w:rsid w:val="0061055C"/>
    <w:rsid w:val="0061061E"/>
    <w:rsid w:val="00610640"/>
    <w:rsid w:val="0061064C"/>
    <w:rsid w:val="0061075E"/>
    <w:rsid w:val="0061098D"/>
    <w:rsid w:val="00610E1E"/>
    <w:rsid w:val="00610FF6"/>
    <w:rsid w:val="0061104C"/>
    <w:rsid w:val="00611C8C"/>
    <w:rsid w:val="00611CBF"/>
    <w:rsid w:val="00612214"/>
    <w:rsid w:val="00612481"/>
    <w:rsid w:val="00612500"/>
    <w:rsid w:val="00612527"/>
    <w:rsid w:val="00612612"/>
    <w:rsid w:val="00612681"/>
    <w:rsid w:val="006129AC"/>
    <w:rsid w:val="00612BED"/>
    <w:rsid w:val="00612D47"/>
    <w:rsid w:val="006135D3"/>
    <w:rsid w:val="006139CE"/>
    <w:rsid w:val="006139E7"/>
    <w:rsid w:val="00613BF0"/>
    <w:rsid w:val="00613D03"/>
    <w:rsid w:val="00613EE2"/>
    <w:rsid w:val="00613EE4"/>
    <w:rsid w:val="00613FA2"/>
    <w:rsid w:val="006140A5"/>
    <w:rsid w:val="00614305"/>
    <w:rsid w:val="0061439C"/>
    <w:rsid w:val="006149B6"/>
    <w:rsid w:val="00614A35"/>
    <w:rsid w:val="00614C46"/>
    <w:rsid w:val="00614FAC"/>
    <w:rsid w:val="006155E4"/>
    <w:rsid w:val="00615A67"/>
    <w:rsid w:val="00615BEA"/>
    <w:rsid w:val="00615BEF"/>
    <w:rsid w:val="00615EBA"/>
    <w:rsid w:val="00615F7D"/>
    <w:rsid w:val="0061608C"/>
    <w:rsid w:val="00616110"/>
    <w:rsid w:val="00616294"/>
    <w:rsid w:val="006162C0"/>
    <w:rsid w:val="00616382"/>
    <w:rsid w:val="00616735"/>
    <w:rsid w:val="0061694F"/>
    <w:rsid w:val="00616EE0"/>
    <w:rsid w:val="00616F53"/>
    <w:rsid w:val="006173D6"/>
    <w:rsid w:val="00617587"/>
    <w:rsid w:val="006177A1"/>
    <w:rsid w:val="00617A4F"/>
    <w:rsid w:val="00617A6E"/>
    <w:rsid w:val="00617C2D"/>
    <w:rsid w:val="00617C7B"/>
    <w:rsid w:val="00617E31"/>
    <w:rsid w:val="0062044F"/>
    <w:rsid w:val="00620D98"/>
    <w:rsid w:val="0062125E"/>
    <w:rsid w:val="006216B0"/>
    <w:rsid w:val="00621BD0"/>
    <w:rsid w:val="00622012"/>
    <w:rsid w:val="006222E9"/>
    <w:rsid w:val="006223B2"/>
    <w:rsid w:val="00622552"/>
    <w:rsid w:val="006226FA"/>
    <w:rsid w:val="0062273E"/>
    <w:rsid w:val="00622DB5"/>
    <w:rsid w:val="00623022"/>
    <w:rsid w:val="0062311F"/>
    <w:rsid w:val="006232A5"/>
    <w:rsid w:val="006232B5"/>
    <w:rsid w:val="00623319"/>
    <w:rsid w:val="006233E2"/>
    <w:rsid w:val="00623641"/>
    <w:rsid w:val="00623688"/>
    <w:rsid w:val="006236CA"/>
    <w:rsid w:val="00623D93"/>
    <w:rsid w:val="00623EA9"/>
    <w:rsid w:val="0062427F"/>
    <w:rsid w:val="0062472A"/>
    <w:rsid w:val="00624ADC"/>
    <w:rsid w:val="00625132"/>
    <w:rsid w:val="00625770"/>
    <w:rsid w:val="00625C25"/>
    <w:rsid w:val="00625EF3"/>
    <w:rsid w:val="00625F0A"/>
    <w:rsid w:val="00626524"/>
    <w:rsid w:val="006266FB"/>
    <w:rsid w:val="0062689D"/>
    <w:rsid w:val="0062697B"/>
    <w:rsid w:val="00626B4D"/>
    <w:rsid w:val="00626E22"/>
    <w:rsid w:val="0062712D"/>
    <w:rsid w:val="006275EB"/>
    <w:rsid w:val="006278E6"/>
    <w:rsid w:val="00627EEB"/>
    <w:rsid w:val="00630F6A"/>
    <w:rsid w:val="00631370"/>
    <w:rsid w:val="00631399"/>
    <w:rsid w:val="00631601"/>
    <w:rsid w:val="00631687"/>
    <w:rsid w:val="00631F88"/>
    <w:rsid w:val="006324A2"/>
    <w:rsid w:val="006324AC"/>
    <w:rsid w:val="0063287D"/>
    <w:rsid w:val="00632AF5"/>
    <w:rsid w:val="00633046"/>
    <w:rsid w:val="006332DA"/>
    <w:rsid w:val="006336CE"/>
    <w:rsid w:val="00633797"/>
    <w:rsid w:val="00633B24"/>
    <w:rsid w:val="00633C8E"/>
    <w:rsid w:val="00633E53"/>
    <w:rsid w:val="006344F3"/>
    <w:rsid w:val="00634E79"/>
    <w:rsid w:val="00634FC5"/>
    <w:rsid w:val="00635076"/>
    <w:rsid w:val="00635354"/>
    <w:rsid w:val="00635375"/>
    <w:rsid w:val="006354BC"/>
    <w:rsid w:val="006356E3"/>
    <w:rsid w:val="006356ED"/>
    <w:rsid w:val="006358BD"/>
    <w:rsid w:val="00635917"/>
    <w:rsid w:val="00635974"/>
    <w:rsid w:val="006361EE"/>
    <w:rsid w:val="00636414"/>
    <w:rsid w:val="0063643F"/>
    <w:rsid w:val="00636592"/>
    <w:rsid w:val="006366DD"/>
    <w:rsid w:val="0063678A"/>
    <w:rsid w:val="006368E5"/>
    <w:rsid w:val="00636B96"/>
    <w:rsid w:val="00636BCD"/>
    <w:rsid w:val="00636C5D"/>
    <w:rsid w:val="00636D68"/>
    <w:rsid w:val="00637140"/>
    <w:rsid w:val="006371B8"/>
    <w:rsid w:val="00637801"/>
    <w:rsid w:val="00637968"/>
    <w:rsid w:val="0063797B"/>
    <w:rsid w:val="00637ABE"/>
    <w:rsid w:val="00637D87"/>
    <w:rsid w:val="00637E04"/>
    <w:rsid w:val="00637E5E"/>
    <w:rsid w:val="00637F6B"/>
    <w:rsid w:val="00637FBC"/>
    <w:rsid w:val="00640014"/>
    <w:rsid w:val="006403F0"/>
    <w:rsid w:val="006408CE"/>
    <w:rsid w:val="00640F1C"/>
    <w:rsid w:val="0064108D"/>
    <w:rsid w:val="00641268"/>
    <w:rsid w:val="0064127D"/>
    <w:rsid w:val="00641364"/>
    <w:rsid w:val="006416C2"/>
    <w:rsid w:val="0064184B"/>
    <w:rsid w:val="0064197C"/>
    <w:rsid w:val="00641A0E"/>
    <w:rsid w:val="00641D6A"/>
    <w:rsid w:val="006423F9"/>
    <w:rsid w:val="00642449"/>
    <w:rsid w:val="006428D8"/>
    <w:rsid w:val="00642B02"/>
    <w:rsid w:val="00642FD5"/>
    <w:rsid w:val="0064378D"/>
    <w:rsid w:val="00644048"/>
    <w:rsid w:val="006441E6"/>
    <w:rsid w:val="006442E4"/>
    <w:rsid w:val="00644306"/>
    <w:rsid w:val="006445FB"/>
    <w:rsid w:val="00644B96"/>
    <w:rsid w:val="00644FFF"/>
    <w:rsid w:val="00645225"/>
    <w:rsid w:val="006452C4"/>
    <w:rsid w:val="00645480"/>
    <w:rsid w:val="0064586D"/>
    <w:rsid w:val="00645A40"/>
    <w:rsid w:val="00645D10"/>
    <w:rsid w:val="006462C4"/>
    <w:rsid w:val="006464C6"/>
    <w:rsid w:val="00646901"/>
    <w:rsid w:val="00646AC4"/>
    <w:rsid w:val="00646BA5"/>
    <w:rsid w:val="00646CBE"/>
    <w:rsid w:val="0064718C"/>
    <w:rsid w:val="006473CD"/>
    <w:rsid w:val="00647527"/>
    <w:rsid w:val="00647784"/>
    <w:rsid w:val="00647C92"/>
    <w:rsid w:val="00647DF1"/>
    <w:rsid w:val="00647E6B"/>
    <w:rsid w:val="0065023D"/>
    <w:rsid w:val="006508D4"/>
    <w:rsid w:val="00650AE5"/>
    <w:rsid w:val="00650BEA"/>
    <w:rsid w:val="0065105F"/>
    <w:rsid w:val="00651230"/>
    <w:rsid w:val="0065195E"/>
    <w:rsid w:val="006519B6"/>
    <w:rsid w:val="00651A35"/>
    <w:rsid w:val="00651E0F"/>
    <w:rsid w:val="00651E62"/>
    <w:rsid w:val="00651EB6"/>
    <w:rsid w:val="00651F94"/>
    <w:rsid w:val="006520BB"/>
    <w:rsid w:val="006523DA"/>
    <w:rsid w:val="006526D0"/>
    <w:rsid w:val="0065281B"/>
    <w:rsid w:val="00652876"/>
    <w:rsid w:val="006528F1"/>
    <w:rsid w:val="00652951"/>
    <w:rsid w:val="00652A54"/>
    <w:rsid w:val="00652AB0"/>
    <w:rsid w:val="00652BF2"/>
    <w:rsid w:val="00652E2B"/>
    <w:rsid w:val="00652E97"/>
    <w:rsid w:val="006531F1"/>
    <w:rsid w:val="006534F7"/>
    <w:rsid w:val="00653A54"/>
    <w:rsid w:val="00653F66"/>
    <w:rsid w:val="00654084"/>
    <w:rsid w:val="00654254"/>
    <w:rsid w:val="006543BE"/>
    <w:rsid w:val="0065446E"/>
    <w:rsid w:val="00654884"/>
    <w:rsid w:val="00654929"/>
    <w:rsid w:val="00654CD2"/>
    <w:rsid w:val="00654E50"/>
    <w:rsid w:val="00654E58"/>
    <w:rsid w:val="00654F70"/>
    <w:rsid w:val="0065507F"/>
    <w:rsid w:val="006550AC"/>
    <w:rsid w:val="0065567F"/>
    <w:rsid w:val="00655C57"/>
    <w:rsid w:val="00655F87"/>
    <w:rsid w:val="0065632A"/>
    <w:rsid w:val="0065647D"/>
    <w:rsid w:val="0065657E"/>
    <w:rsid w:val="00656E37"/>
    <w:rsid w:val="00656E9B"/>
    <w:rsid w:val="00656F60"/>
    <w:rsid w:val="00657537"/>
    <w:rsid w:val="00657AC9"/>
    <w:rsid w:val="00657C71"/>
    <w:rsid w:val="00657DF8"/>
    <w:rsid w:val="00660479"/>
    <w:rsid w:val="00660578"/>
    <w:rsid w:val="00660915"/>
    <w:rsid w:val="006609F8"/>
    <w:rsid w:val="00660B91"/>
    <w:rsid w:val="006610B8"/>
    <w:rsid w:val="0066184E"/>
    <w:rsid w:val="00661923"/>
    <w:rsid w:val="00661CB2"/>
    <w:rsid w:val="00661D8F"/>
    <w:rsid w:val="00661E0B"/>
    <w:rsid w:val="00662739"/>
    <w:rsid w:val="00662B6B"/>
    <w:rsid w:val="00662F69"/>
    <w:rsid w:val="006633C8"/>
    <w:rsid w:val="0066392D"/>
    <w:rsid w:val="00663A53"/>
    <w:rsid w:val="00663A7C"/>
    <w:rsid w:val="00663C82"/>
    <w:rsid w:val="00663D8C"/>
    <w:rsid w:val="00663DF5"/>
    <w:rsid w:val="00663F04"/>
    <w:rsid w:val="006642C0"/>
    <w:rsid w:val="00664353"/>
    <w:rsid w:val="006644B1"/>
    <w:rsid w:val="0066479A"/>
    <w:rsid w:val="00664D69"/>
    <w:rsid w:val="006656DA"/>
    <w:rsid w:val="0066580B"/>
    <w:rsid w:val="0066598A"/>
    <w:rsid w:val="00665B1B"/>
    <w:rsid w:val="00665E0C"/>
    <w:rsid w:val="00665ED5"/>
    <w:rsid w:val="006663A6"/>
    <w:rsid w:val="006664EF"/>
    <w:rsid w:val="006666F3"/>
    <w:rsid w:val="0066682C"/>
    <w:rsid w:val="00666A70"/>
    <w:rsid w:val="00666BAF"/>
    <w:rsid w:val="00666C69"/>
    <w:rsid w:val="00667281"/>
    <w:rsid w:val="006673C9"/>
    <w:rsid w:val="00667784"/>
    <w:rsid w:val="00667797"/>
    <w:rsid w:val="00667A31"/>
    <w:rsid w:val="00667BF9"/>
    <w:rsid w:val="00670082"/>
    <w:rsid w:val="006702F4"/>
    <w:rsid w:val="00670669"/>
    <w:rsid w:val="00670990"/>
    <w:rsid w:val="00670B3D"/>
    <w:rsid w:val="006710E9"/>
    <w:rsid w:val="006710F5"/>
    <w:rsid w:val="006710FA"/>
    <w:rsid w:val="006710FD"/>
    <w:rsid w:val="00671482"/>
    <w:rsid w:val="00671548"/>
    <w:rsid w:val="00671721"/>
    <w:rsid w:val="00671AF4"/>
    <w:rsid w:val="00671C15"/>
    <w:rsid w:val="00671FE8"/>
    <w:rsid w:val="00672753"/>
    <w:rsid w:val="00672781"/>
    <w:rsid w:val="00673302"/>
    <w:rsid w:val="00673817"/>
    <w:rsid w:val="00673880"/>
    <w:rsid w:val="00673A42"/>
    <w:rsid w:val="00673AC5"/>
    <w:rsid w:val="00673C35"/>
    <w:rsid w:val="00673C62"/>
    <w:rsid w:val="00673CCF"/>
    <w:rsid w:val="00673F4B"/>
    <w:rsid w:val="00673FB9"/>
    <w:rsid w:val="006747F8"/>
    <w:rsid w:val="006748AD"/>
    <w:rsid w:val="006748AE"/>
    <w:rsid w:val="00674D65"/>
    <w:rsid w:val="00675469"/>
    <w:rsid w:val="006756B8"/>
    <w:rsid w:val="00675807"/>
    <w:rsid w:val="00675B3C"/>
    <w:rsid w:val="00675C5B"/>
    <w:rsid w:val="00676290"/>
    <w:rsid w:val="00676365"/>
    <w:rsid w:val="00676C6F"/>
    <w:rsid w:val="00676E76"/>
    <w:rsid w:val="00677034"/>
    <w:rsid w:val="006770F8"/>
    <w:rsid w:val="006771D4"/>
    <w:rsid w:val="0067723A"/>
    <w:rsid w:val="006775A9"/>
    <w:rsid w:val="0067761F"/>
    <w:rsid w:val="006776F2"/>
    <w:rsid w:val="00677764"/>
    <w:rsid w:val="006777FD"/>
    <w:rsid w:val="00677AAE"/>
    <w:rsid w:val="00677CFB"/>
    <w:rsid w:val="006803DC"/>
    <w:rsid w:val="006808F3"/>
    <w:rsid w:val="00680B7F"/>
    <w:rsid w:val="00680BB4"/>
    <w:rsid w:val="00680D10"/>
    <w:rsid w:val="00681538"/>
    <w:rsid w:val="00681667"/>
    <w:rsid w:val="00681C55"/>
    <w:rsid w:val="00681F11"/>
    <w:rsid w:val="00682338"/>
    <w:rsid w:val="006826A2"/>
    <w:rsid w:val="006827F8"/>
    <w:rsid w:val="00682DB6"/>
    <w:rsid w:val="0068331C"/>
    <w:rsid w:val="0068357D"/>
    <w:rsid w:val="006838C5"/>
    <w:rsid w:val="00683A06"/>
    <w:rsid w:val="00683C22"/>
    <w:rsid w:val="00683C68"/>
    <w:rsid w:val="00683DE8"/>
    <w:rsid w:val="00683F14"/>
    <w:rsid w:val="0068403C"/>
    <w:rsid w:val="00684077"/>
    <w:rsid w:val="00684258"/>
    <w:rsid w:val="006842CA"/>
    <w:rsid w:val="0068459B"/>
    <w:rsid w:val="00684780"/>
    <w:rsid w:val="0068481F"/>
    <w:rsid w:val="00684840"/>
    <w:rsid w:val="00684BCA"/>
    <w:rsid w:val="00684CEC"/>
    <w:rsid w:val="00684D16"/>
    <w:rsid w:val="00684D23"/>
    <w:rsid w:val="00684E7C"/>
    <w:rsid w:val="0068596B"/>
    <w:rsid w:val="00685E13"/>
    <w:rsid w:val="00685F42"/>
    <w:rsid w:val="0068641D"/>
    <w:rsid w:val="006865FA"/>
    <w:rsid w:val="00686ACF"/>
    <w:rsid w:val="00686CA8"/>
    <w:rsid w:val="00686D05"/>
    <w:rsid w:val="0068709B"/>
    <w:rsid w:val="00687189"/>
    <w:rsid w:val="006871DD"/>
    <w:rsid w:val="0068720F"/>
    <w:rsid w:val="006873A3"/>
    <w:rsid w:val="006875A4"/>
    <w:rsid w:val="00687619"/>
    <w:rsid w:val="00687E01"/>
    <w:rsid w:val="006900B4"/>
    <w:rsid w:val="0069065F"/>
    <w:rsid w:val="0069068F"/>
    <w:rsid w:val="00690740"/>
    <w:rsid w:val="00690E14"/>
    <w:rsid w:val="006912CE"/>
    <w:rsid w:val="006918FD"/>
    <w:rsid w:val="00691DA5"/>
    <w:rsid w:val="006920EF"/>
    <w:rsid w:val="00692835"/>
    <w:rsid w:val="00692891"/>
    <w:rsid w:val="0069345E"/>
    <w:rsid w:val="0069352D"/>
    <w:rsid w:val="006938D0"/>
    <w:rsid w:val="0069499F"/>
    <w:rsid w:val="00694AFE"/>
    <w:rsid w:val="00694C68"/>
    <w:rsid w:val="00694D5B"/>
    <w:rsid w:val="00694EA8"/>
    <w:rsid w:val="006950CF"/>
    <w:rsid w:val="0069542B"/>
    <w:rsid w:val="00695769"/>
    <w:rsid w:val="006959B3"/>
    <w:rsid w:val="00695E75"/>
    <w:rsid w:val="00695EA8"/>
    <w:rsid w:val="0069600B"/>
    <w:rsid w:val="0069615D"/>
    <w:rsid w:val="0069635F"/>
    <w:rsid w:val="00696402"/>
    <w:rsid w:val="0069649B"/>
    <w:rsid w:val="00696626"/>
    <w:rsid w:val="006969F4"/>
    <w:rsid w:val="00696CC0"/>
    <w:rsid w:val="00696E88"/>
    <w:rsid w:val="0069713C"/>
    <w:rsid w:val="0069727F"/>
    <w:rsid w:val="00697A36"/>
    <w:rsid w:val="006A0009"/>
    <w:rsid w:val="006A062D"/>
    <w:rsid w:val="006A06EA"/>
    <w:rsid w:val="006A09BA"/>
    <w:rsid w:val="006A0B82"/>
    <w:rsid w:val="006A0EE1"/>
    <w:rsid w:val="006A19F7"/>
    <w:rsid w:val="006A1AFF"/>
    <w:rsid w:val="006A1C51"/>
    <w:rsid w:val="006A1E12"/>
    <w:rsid w:val="006A1ED4"/>
    <w:rsid w:val="006A2079"/>
    <w:rsid w:val="006A2560"/>
    <w:rsid w:val="006A26F2"/>
    <w:rsid w:val="006A2AC1"/>
    <w:rsid w:val="006A330E"/>
    <w:rsid w:val="006A38E7"/>
    <w:rsid w:val="006A3BD4"/>
    <w:rsid w:val="006A410D"/>
    <w:rsid w:val="006A43A7"/>
    <w:rsid w:val="006A463A"/>
    <w:rsid w:val="006A482C"/>
    <w:rsid w:val="006A48FA"/>
    <w:rsid w:val="006A4A91"/>
    <w:rsid w:val="006A52D5"/>
    <w:rsid w:val="006A540D"/>
    <w:rsid w:val="006A5705"/>
    <w:rsid w:val="006A5ACD"/>
    <w:rsid w:val="006A5B09"/>
    <w:rsid w:val="006A6391"/>
    <w:rsid w:val="006A6469"/>
    <w:rsid w:val="006A65AF"/>
    <w:rsid w:val="006A670F"/>
    <w:rsid w:val="006A6764"/>
    <w:rsid w:val="006A68B7"/>
    <w:rsid w:val="006A6C74"/>
    <w:rsid w:val="006A6D2D"/>
    <w:rsid w:val="006A7084"/>
    <w:rsid w:val="006A72F0"/>
    <w:rsid w:val="006A733B"/>
    <w:rsid w:val="006A7617"/>
    <w:rsid w:val="006A7696"/>
    <w:rsid w:val="006A7F67"/>
    <w:rsid w:val="006B021A"/>
    <w:rsid w:val="006B0255"/>
    <w:rsid w:val="006B0488"/>
    <w:rsid w:val="006B097C"/>
    <w:rsid w:val="006B09D9"/>
    <w:rsid w:val="006B0F1E"/>
    <w:rsid w:val="006B0F25"/>
    <w:rsid w:val="006B0F48"/>
    <w:rsid w:val="006B103D"/>
    <w:rsid w:val="006B12B9"/>
    <w:rsid w:val="006B12C9"/>
    <w:rsid w:val="006B1584"/>
    <w:rsid w:val="006B1653"/>
    <w:rsid w:val="006B166D"/>
    <w:rsid w:val="006B17F8"/>
    <w:rsid w:val="006B1880"/>
    <w:rsid w:val="006B1B76"/>
    <w:rsid w:val="006B1D87"/>
    <w:rsid w:val="006B2078"/>
    <w:rsid w:val="006B216D"/>
    <w:rsid w:val="006B287C"/>
    <w:rsid w:val="006B28BA"/>
    <w:rsid w:val="006B2CA4"/>
    <w:rsid w:val="006B2CB3"/>
    <w:rsid w:val="006B2E12"/>
    <w:rsid w:val="006B3125"/>
    <w:rsid w:val="006B337D"/>
    <w:rsid w:val="006B3616"/>
    <w:rsid w:val="006B382F"/>
    <w:rsid w:val="006B3A20"/>
    <w:rsid w:val="006B3A7A"/>
    <w:rsid w:val="006B3AC3"/>
    <w:rsid w:val="006B3EA4"/>
    <w:rsid w:val="006B454D"/>
    <w:rsid w:val="006B45A4"/>
    <w:rsid w:val="006B4865"/>
    <w:rsid w:val="006B4945"/>
    <w:rsid w:val="006B4A24"/>
    <w:rsid w:val="006B4F23"/>
    <w:rsid w:val="006B5580"/>
    <w:rsid w:val="006B5964"/>
    <w:rsid w:val="006B5ABE"/>
    <w:rsid w:val="006B5D9A"/>
    <w:rsid w:val="006B5F49"/>
    <w:rsid w:val="006B5F5C"/>
    <w:rsid w:val="006B61BA"/>
    <w:rsid w:val="006B6496"/>
    <w:rsid w:val="006B64A2"/>
    <w:rsid w:val="006B67C2"/>
    <w:rsid w:val="006B6CAF"/>
    <w:rsid w:val="006B6DB0"/>
    <w:rsid w:val="006B6F9A"/>
    <w:rsid w:val="006B71D1"/>
    <w:rsid w:val="006B7211"/>
    <w:rsid w:val="006B728D"/>
    <w:rsid w:val="006B72C1"/>
    <w:rsid w:val="006B742E"/>
    <w:rsid w:val="006B746B"/>
    <w:rsid w:val="006B7566"/>
    <w:rsid w:val="006B7834"/>
    <w:rsid w:val="006B7989"/>
    <w:rsid w:val="006B7A5A"/>
    <w:rsid w:val="006B7A78"/>
    <w:rsid w:val="006C03A1"/>
    <w:rsid w:val="006C096A"/>
    <w:rsid w:val="006C0989"/>
    <w:rsid w:val="006C0A9A"/>
    <w:rsid w:val="006C0C04"/>
    <w:rsid w:val="006C0D20"/>
    <w:rsid w:val="006C0E3D"/>
    <w:rsid w:val="006C0F60"/>
    <w:rsid w:val="006C128D"/>
    <w:rsid w:val="006C167D"/>
    <w:rsid w:val="006C188A"/>
    <w:rsid w:val="006C1A74"/>
    <w:rsid w:val="006C1B6B"/>
    <w:rsid w:val="006C286C"/>
    <w:rsid w:val="006C291E"/>
    <w:rsid w:val="006C2A0D"/>
    <w:rsid w:val="006C2A50"/>
    <w:rsid w:val="006C2C76"/>
    <w:rsid w:val="006C2F71"/>
    <w:rsid w:val="006C3279"/>
    <w:rsid w:val="006C33CC"/>
    <w:rsid w:val="006C33E7"/>
    <w:rsid w:val="006C34C9"/>
    <w:rsid w:val="006C38C5"/>
    <w:rsid w:val="006C3AB2"/>
    <w:rsid w:val="006C3B70"/>
    <w:rsid w:val="006C3BFA"/>
    <w:rsid w:val="006C3F00"/>
    <w:rsid w:val="006C3FB6"/>
    <w:rsid w:val="006C40C4"/>
    <w:rsid w:val="006C450D"/>
    <w:rsid w:val="006C4622"/>
    <w:rsid w:val="006C4BF7"/>
    <w:rsid w:val="006C4C8F"/>
    <w:rsid w:val="006C51F7"/>
    <w:rsid w:val="006C5A35"/>
    <w:rsid w:val="006C5A76"/>
    <w:rsid w:val="006C5C63"/>
    <w:rsid w:val="006C627B"/>
    <w:rsid w:val="006C6392"/>
    <w:rsid w:val="006C63D4"/>
    <w:rsid w:val="006C6411"/>
    <w:rsid w:val="006C6419"/>
    <w:rsid w:val="006C6422"/>
    <w:rsid w:val="006C64C8"/>
    <w:rsid w:val="006C650E"/>
    <w:rsid w:val="006C673B"/>
    <w:rsid w:val="006C69E1"/>
    <w:rsid w:val="006C6A7D"/>
    <w:rsid w:val="006C6B10"/>
    <w:rsid w:val="006C6CA8"/>
    <w:rsid w:val="006C6D9E"/>
    <w:rsid w:val="006C6E8D"/>
    <w:rsid w:val="006C714B"/>
    <w:rsid w:val="006C784D"/>
    <w:rsid w:val="006C7A84"/>
    <w:rsid w:val="006D01A7"/>
    <w:rsid w:val="006D05CA"/>
    <w:rsid w:val="006D0E5D"/>
    <w:rsid w:val="006D0FFF"/>
    <w:rsid w:val="006D122D"/>
    <w:rsid w:val="006D133D"/>
    <w:rsid w:val="006D1656"/>
    <w:rsid w:val="006D18CB"/>
    <w:rsid w:val="006D1CE1"/>
    <w:rsid w:val="006D1CF1"/>
    <w:rsid w:val="006D1DF8"/>
    <w:rsid w:val="006D2032"/>
    <w:rsid w:val="006D2055"/>
    <w:rsid w:val="006D2138"/>
    <w:rsid w:val="006D220E"/>
    <w:rsid w:val="006D22C6"/>
    <w:rsid w:val="006D232C"/>
    <w:rsid w:val="006D2499"/>
    <w:rsid w:val="006D2703"/>
    <w:rsid w:val="006D2D1F"/>
    <w:rsid w:val="006D2E1B"/>
    <w:rsid w:val="006D2F5E"/>
    <w:rsid w:val="006D3179"/>
    <w:rsid w:val="006D3371"/>
    <w:rsid w:val="006D33E8"/>
    <w:rsid w:val="006D3AE0"/>
    <w:rsid w:val="006D3B49"/>
    <w:rsid w:val="006D3BB1"/>
    <w:rsid w:val="006D3FA5"/>
    <w:rsid w:val="006D4213"/>
    <w:rsid w:val="006D42E6"/>
    <w:rsid w:val="006D4371"/>
    <w:rsid w:val="006D4577"/>
    <w:rsid w:val="006D4693"/>
    <w:rsid w:val="006D48FB"/>
    <w:rsid w:val="006D4C7A"/>
    <w:rsid w:val="006D4D86"/>
    <w:rsid w:val="006D4E19"/>
    <w:rsid w:val="006D4E9A"/>
    <w:rsid w:val="006D4EB9"/>
    <w:rsid w:val="006D506F"/>
    <w:rsid w:val="006D50C8"/>
    <w:rsid w:val="006D534B"/>
    <w:rsid w:val="006D545B"/>
    <w:rsid w:val="006D587F"/>
    <w:rsid w:val="006D5FF0"/>
    <w:rsid w:val="006D617F"/>
    <w:rsid w:val="006D6290"/>
    <w:rsid w:val="006D630A"/>
    <w:rsid w:val="006D642C"/>
    <w:rsid w:val="006D6969"/>
    <w:rsid w:val="006D6BD8"/>
    <w:rsid w:val="006D6F67"/>
    <w:rsid w:val="006D722C"/>
    <w:rsid w:val="006D7249"/>
    <w:rsid w:val="006D73AF"/>
    <w:rsid w:val="006D7769"/>
    <w:rsid w:val="006D778F"/>
    <w:rsid w:val="006D78FB"/>
    <w:rsid w:val="006D7DC2"/>
    <w:rsid w:val="006D7F7B"/>
    <w:rsid w:val="006E04AF"/>
    <w:rsid w:val="006E04D4"/>
    <w:rsid w:val="006E051F"/>
    <w:rsid w:val="006E0711"/>
    <w:rsid w:val="006E08A8"/>
    <w:rsid w:val="006E0B93"/>
    <w:rsid w:val="006E0E6A"/>
    <w:rsid w:val="006E0E83"/>
    <w:rsid w:val="006E1277"/>
    <w:rsid w:val="006E13CD"/>
    <w:rsid w:val="006E1541"/>
    <w:rsid w:val="006E1855"/>
    <w:rsid w:val="006E1927"/>
    <w:rsid w:val="006E1CFC"/>
    <w:rsid w:val="006E20B5"/>
    <w:rsid w:val="006E22B7"/>
    <w:rsid w:val="006E26AD"/>
    <w:rsid w:val="006E26E1"/>
    <w:rsid w:val="006E2A23"/>
    <w:rsid w:val="006E2FA4"/>
    <w:rsid w:val="006E3106"/>
    <w:rsid w:val="006E347C"/>
    <w:rsid w:val="006E3735"/>
    <w:rsid w:val="006E3759"/>
    <w:rsid w:val="006E38DD"/>
    <w:rsid w:val="006E3BF9"/>
    <w:rsid w:val="006E3CDD"/>
    <w:rsid w:val="006E3E5D"/>
    <w:rsid w:val="006E4190"/>
    <w:rsid w:val="006E4201"/>
    <w:rsid w:val="006E43EB"/>
    <w:rsid w:val="006E43FD"/>
    <w:rsid w:val="006E4550"/>
    <w:rsid w:val="006E4CDE"/>
    <w:rsid w:val="006E4CF2"/>
    <w:rsid w:val="006E4DEB"/>
    <w:rsid w:val="006E4E66"/>
    <w:rsid w:val="006E4FA9"/>
    <w:rsid w:val="006E50EF"/>
    <w:rsid w:val="006E5249"/>
    <w:rsid w:val="006E56DC"/>
    <w:rsid w:val="006E595D"/>
    <w:rsid w:val="006E5B0C"/>
    <w:rsid w:val="006E5E10"/>
    <w:rsid w:val="006E63E0"/>
    <w:rsid w:val="006E6689"/>
    <w:rsid w:val="006E67CB"/>
    <w:rsid w:val="006E691A"/>
    <w:rsid w:val="006E6DC6"/>
    <w:rsid w:val="006E701B"/>
    <w:rsid w:val="006E722B"/>
    <w:rsid w:val="006E73E0"/>
    <w:rsid w:val="006E793A"/>
    <w:rsid w:val="006E7981"/>
    <w:rsid w:val="006E79CE"/>
    <w:rsid w:val="006E7D9B"/>
    <w:rsid w:val="006E7E54"/>
    <w:rsid w:val="006E7F31"/>
    <w:rsid w:val="006F0192"/>
    <w:rsid w:val="006F021A"/>
    <w:rsid w:val="006F0734"/>
    <w:rsid w:val="006F0832"/>
    <w:rsid w:val="006F0836"/>
    <w:rsid w:val="006F0A5D"/>
    <w:rsid w:val="006F0B4D"/>
    <w:rsid w:val="006F0CA9"/>
    <w:rsid w:val="006F0D1D"/>
    <w:rsid w:val="006F1017"/>
    <w:rsid w:val="006F1067"/>
    <w:rsid w:val="006F1DB1"/>
    <w:rsid w:val="006F1E8E"/>
    <w:rsid w:val="006F1EC2"/>
    <w:rsid w:val="006F222E"/>
    <w:rsid w:val="006F229B"/>
    <w:rsid w:val="006F2D80"/>
    <w:rsid w:val="006F2FE8"/>
    <w:rsid w:val="006F3058"/>
    <w:rsid w:val="006F317D"/>
    <w:rsid w:val="006F3263"/>
    <w:rsid w:val="006F32E7"/>
    <w:rsid w:val="006F3453"/>
    <w:rsid w:val="006F34F6"/>
    <w:rsid w:val="006F37DE"/>
    <w:rsid w:val="006F38B8"/>
    <w:rsid w:val="006F3A9F"/>
    <w:rsid w:val="006F416E"/>
    <w:rsid w:val="006F43D1"/>
    <w:rsid w:val="006F4574"/>
    <w:rsid w:val="006F4ACA"/>
    <w:rsid w:val="006F4B9D"/>
    <w:rsid w:val="006F52DF"/>
    <w:rsid w:val="006F5453"/>
    <w:rsid w:val="006F5473"/>
    <w:rsid w:val="006F5A94"/>
    <w:rsid w:val="006F5AD6"/>
    <w:rsid w:val="006F5B8E"/>
    <w:rsid w:val="006F5C11"/>
    <w:rsid w:val="006F5C23"/>
    <w:rsid w:val="006F5E49"/>
    <w:rsid w:val="006F5F59"/>
    <w:rsid w:val="006F6053"/>
    <w:rsid w:val="006F65BA"/>
    <w:rsid w:val="006F68BF"/>
    <w:rsid w:val="006F690B"/>
    <w:rsid w:val="006F6A4E"/>
    <w:rsid w:val="006F6AFA"/>
    <w:rsid w:val="006F6E1E"/>
    <w:rsid w:val="006F6FB5"/>
    <w:rsid w:val="006F75C7"/>
    <w:rsid w:val="006F763E"/>
    <w:rsid w:val="006F768A"/>
    <w:rsid w:val="006F78EA"/>
    <w:rsid w:val="006F7CAE"/>
    <w:rsid w:val="0070022C"/>
    <w:rsid w:val="00700752"/>
    <w:rsid w:val="00700A91"/>
    <w:rsid w:val="00700D88"/>
    <w:rsid w:val="00701352"/>
    <w:rsid w:val="007014B9"/>
    <w:rsid w:val="00701B58"/>
    <w:rsid w:val="00701CA2"/>
    <w:rsid w:val="00701E37"/>
    <w:rsid w:val="00701E81"/>
    <w:rsid w:val="007021FD"/>
    <w:rsid w:val="007023C8"/>
    <w:rsid w:val="007024B5"/>
    <w:rsid w:val="00703141"/>
    <w:rsid w:val="007035B6"/>
    <w:rsid w:val="007037AE"/>
    <w:rsid w:val="007038E7"/>
    <w:rsid w:val="00703B4B"/>
    <w:rsid w:val="00703FB5"/>
    <w:rsid w:val="0070486E"/>
    <w:rsid w:val="007049DC"/>
    <w:rsid w:val="00704ACE"/>
    <w:rsid w:val="00704D7B"/>
    <w:rsid w:val="00704ECD"/>
    <w:rsid w:val="00705341"/>
    <w:rsid w:val="00705644"/>
    <w:rsid w:val="007058CE"/>
    <w:rsid w:val="007059E5"/>
    <w:rsid w:val="00705A23"/>
    <w:rsid w:val="00705CB8"/>
    <w:rsid w:val="00705CD8"/>
    <w:rsid w:val="00705DE6"/>
    <w:rsid w:val="00705E43"/>
    <w:rsid w:val="00706076"/>
    <w:rsid w:val="00706585"/>
    <w:rsid w:val="00706664"/>
    <w:rsid w:val="007069A0"/>
    <w:rsid w:val="00706A18"/>
    <w:rsid w:val="00706C09"/>
    <w:rsid w:val="00706C9E"/>
    <w:rsid w:val="00707132"/>
    <w:rsid w:val="00707137"/>
    <w:rsid w:val="0070713B"/>
    <w:rsid w:val="00707475"/>
    <w:rsid w:val="00707CDA"/>
    <w:rsid w:val="00710125"/>
    <w:rsid w:val="007101AD"/>
    <w:rsid w:val="00710302"/>
    <w:rsid w:val="007105F4"/>
    <w:rsid w:val="007106D2"/>
    <w:rsid w:val="00710D6B"/>
    <w:rsid w:val="00710F4D"/>
    <w:rsid w:val="00711165"/>
    <w:rsid w:val="007111F0"/>
    <w:rsid w:val="007115F5"/>
    <w:rsid w:val="0071178B"/>
    <w:rsid w:val="0071189F"/>
    <w:rsid w:val="00711BD1"/>
    <w:rsid w:val="00711EDE"/>
    <w:rsid w:val="00711FC3"/>
    <w:rsid w:val="00712079"/>
    <w:rsid w:val="0071208F"/>
    <w:rsid w:val="007120C7"/>
    <w:rsid w:val="00712215"/>
    <w:rsid w:val="007122B8"/>
    <w:rsid w:val="007122EA"/>
    <w:rsid w:val="007123B7"/>
    <w:rsid w:val="007123F6"/>
    <w:rsid w:val="00712495"/>
    <w:rsid w:val="007127BF"/>
    <w:rsid w:val="0071298B"/>
    <w:rsid w:val="00712C16"/>
    <w:rsid w:val="00712C64"/>
    <w:rsid w:val="00712DAB"/>
    <w:rsid w:val="00712E01"/>
    <w:rsid w:val="00713115"/>
    <w:rsid w:val="00713839"/>
    <w:rsid w:val="0071390F"/>
    <w:rsid w:val="00713B30"/>
    <w:rsid w:val="00713BB8"/>
    <w:rsid w:val="00713C7D"/>
    <w:rsid w:val="00713D9B"/>
    <w:rsid w:val="00713F4B"/>
    <w:rsid w:val="00714802"/>
    <w:rsid w:val="0071488A"/>
    <w:rsid w:val="00714E85"/>
    <w:rsid w:val="007150FB"/>
    <w:rsid w:val="007152E4"/>
    <w:rsid w:val="007156BA"/>
    <w:rsid w:val="007158C6"/>
    <w:rsid w:val="00715B95"/>
    <w:rsid w:val="00716666"/>
    <w:rsid w:val="007168AD"/>
    <w:rsid w:val="00716E0E"/>
    <w:rsid w:val="007172B1"/>
    <w:rsid w:val="0071736C"/>
    <w:rsid w:val="007174C8"/>
    <w:rsid w:val="00717694"/>
    <w:rsid w:val="00717813"/>
    <w:rsid w:val="00717902"/>
    <w:rsid w:val="00717AB0"/>
    <w:rsid w:val="00717D4F"/>
    <w:rsid w:val="00717F06"/>
    <w:rsid w:val="00720267"/>
    <w:rsid w:val="0072050F"/>
    <w:rsid w:val="007209E1"/>
    <w:rsid w:val="00720FA8"/>
    <w:rsid w:val="00721191"/>
    <w:rsid w:val="0072119D"/>
    <w:rsid w:val="0072133F"/>
    <w:rsid w:val="0072161F"/>
    <w:rsid w:val="00721EB4"/>
    <w:rsid w:val="00721EEA"/>
    <w:rsid w:val="0072221B"/>
    <w:rsid w:val="00722512"/>
    <w:rsid w:val="00722570"/>
    <w:rsid w:val="007228FE"/>
    <w:rsid w:val="00723072"/>
    <w:rsid w:val="007233CF"/>
    <w:rsid w:val="00723439"/>
    <w:rsid w:val="007239CE"/>
    <w:rsid w:val="00723A06"/>
    <w:rsid w:val="0072441E"/>
    <w:rsid w:val="007244D9"/>
    <w:rsid w:val="007245DF"/>
    <w:rsid w:val="00724730"/>
    <w:rsid w:val="00724934"/>
    <w:rsid w:val="00724E74"/>
    <w:rsid w:val="007251B8"/>
    <w:rsid w:val="007251E6"/>
    <w:rsid w:val="00725346"/>
    <w:rsid w:val="0072581E"/>
    <w:rsid w:val="00725820"/>
    <w:rsid w:val="0072592A"/>
    <w:rsid w:val="00725A44"/>
    <w:rsid w:val="00725D2C"/>
    <w:rsid w:val="00726135"/>
    <w:rsid w:val="00726698"/>
    <w:rsid w:val="00726902"/>
    <w:rsid w:val="00726A65"/>
    <w:rsid w:val="00726EB0"/>
    <w:rsid w:val="00727070"/>
    <w:rsid w:val="0072725C"/>
    <w:rsid w:val="0072775F"/>
    <w:rsid w:val="0072789F"/>
    <w:rsid w:val="00727974"/>
    <w:rsid w:val="007279BF"/>
    <w:rsid w:val="00727B73"/>
    <w:rsid w:val="00727BCC"/>
    <w:rsid w:val="00727F5E"/>
    <w:rsid w:val="007303BB"/>
    <w:rsid w:val="00730540"/>
    <w:rsid w:val="007306CC"/>
    <w:rsid w:val="00730799"/>
    <w:rsid w:val="00730C57"/>
    <w:rsid w:val="00730DA5"/>
    <w:rsid w:val="0073107E"/>
    <w:rsid w:val="007310A7"/>
    <w:rsid w:val="00731408"/>
    <w:rsid w:val="007314D1"/>
    <w:rsid w:val="007316C0"/>
    <w:rsid w:val="007319D7"/>
    <w:rsid w:val="00731C39"/>
    <w:rsid w:val="007323EA"/>
    <w:rsid w:val="007325EE"/>
    <w:rsid w:val="0073268B"/>
    <w:rsid w:val="00732B76"/>
    <w:rsid w:val="00732D1F"/>
    <w:rsid w:val="00732E8D"/>
    <w:rsid w:val="007332C8"/>
    <w:rsid w:val="007333E0"/>
    <w:rsid w:val="007335F2"/>
    <w:rsid w:val="0073362C"/>
    <w:rsid w:val="00733872"/>
    <w:rsid w:val="00733954"/>
    <w:rsid w:val="0073397D"/>
    <w:rsid w:val="00734055"/>
    <w:rsid w:val="007341E3"/>
    <w:rsid w:val="00734553"/>
    <w:rsid w:val="007346C7"/>
    <w:rsid w:val="007346F6"/>
    <w:rsid w:val="00734A20"/>
    <w:rsid w:val="00734A6E"/>
    <w:rsid w:val="00734B00"/>
    <w:rsid w:val="00734B7C"/>
    <w:rsid w:val="00734BC4"/>
    <w:rsid w:val="00734C9D"/>
    <w:rsid w:val="00734D64"/>
    <w:rsid w:val="00734E37"/>
    <w:rsid w:val="00735085"/>
    <w:rsid w:val="007352FF"/>
    <w:rsid w:val="007353CB"/>
    <w:rsid w:val="00735542"/>
    <w:rsid w:val="00735AF5"/>
    <w:rsid w:val="007362BC"/>
    <w:rsid w:val="00736937"/>
    <w:rsid w:val="00736E19"/>
    <w:rsid w:val="0073711D"/>
    <w:rsid w:val="0073743C"/>
    <w:rsid w:val="00737FFE"/>
    <w:rsid w:val="00740078"/>
    <w:rsid w:val="00740122"/>
    <w:rsid w:val="007406C8"/>
    <w:rsid w:val="00740CA5"/>
    <w:rsid w:val="00740FF8"/>
    <w:rsid w:val="00741007"/>
    <w:rsid w:val="007414AD"/>
    <w:rsid w:val="007416CB"/>
    <w:rsid w:val="0074186F"/>
    <w:rsid w:val="00741E70"/>
    <w:rsid w:val="00741F7D"/>
    <w:rsid w:val="00742389"/>
    <w:rsid w:val="0074277C"/>
    <w:rsid w:val="00742840"/>
    <w:rsid w:val="00742AB6"/>
    <w:rsid w:val="00742F76"/>
    <w:rsid w:val="007431C0"/>
    <w:rsid w:val="00743275"/>
    <w:rsid w:val="007433C6"/>
    <w:rsid w:val="00743A47"/>
    <w:rsid w:val="00743C24"/>
    <w:rsid w:val="00743C46"/>
    <w:rsid w:val="00743DA8"/>
    <w:rsid w:val="00744000"/>
    <w:rsid w:val="00744284"/>
    <w:rsid w:val="0074460E"/>
    <w:rsid w:val="007447ED"/>
    <w:rsid w:val="00744932"/>
    <w:rsid w:val="00744A51"/>
    <w:rsid w:val="00745036"/>
    <w:rsid w:val="00745949"/>
    <w:rsid w:val="00745F0E"/>
    <w:rsid w:val="0074631B"/>
    <w:rsid w:val="0074633F"/>
    <w:rsid w:val="00746467"/>
    <w:rsid w:val="007469FB"/>
    <w:rsid w:val="00746AB4"/>
    <w:rsid w:val="00746AC6"/>
    <w:rsid w:val="00746AE7"/>
    <w:rsid w:val="00746EA8"/>
    <w:rsid w:val="0074716F"/>
    <w:rsid w:val="0074780D"/>
    <w:rsid w:val="0074785C"/>
    <w:rsid w:val="00747A2C"/>
    <w:rsid w:val="00747B30"/>
    <w:rsid w:val="00747CEE"/>
    <w:rsid w:val="00747E46"/>
    <w:rsid w:val="00750181"/>
    <w:rsid w:val="007501CF"/>
    <w:rsid w:val="0075073C"/>
    <w:rsid w:val="007509C9"/>
    <w:rsid w:val="00750A8E"/>
    <w:rsid w:val="00750F20"/>
    <w:rsid w:val="00750F3B"/>
    <w:rsid w:val="00750FA0"/>
    <w:rsid w:val="007514F3"/>
    <w:rsid w:val="0075193A"/>
    <w:rsid w:val="00751A10"/>
    <w:rsid w:val="007520B4"/>
    <w:rsid w:val="0075231A"/>
    <w:rsid w:val="0075267D"/>
    <w:rsid w:val="0075277F"/>
    <w:rsid w:val="007527CE"/>
    <w:rsid w:val="00752974"/>
    <w:rsid w:val="00752C88"/>
    <w:rsid w:val="00752CFD"/>
    <w:rsid w:val="00752DF7"/>
    <w:rsid w:val="0075312E"/>
    <w:rsid w:val="00753697"/>
    <w:rsid w:val="00753C89"/>
    <w:rsid w:val="00754454"/>
    <w:rsid w:val="0075458A"/>
    <w:rsid w:val="00754877"/>
    <w:rsid w:val="00754936"/>
    <w:rsid w:val="0075494E"/>
    <w:rsid w:val="00754B83"/>
    <w:rsid w:val="00754C2C"/>
    <w:rsid w:val="00754DFA"/>
    <w:rsid w:val="0075513E"/>
    <w:rsid w:val="00755546"/>
    <w:rsid w:val="007559DF"/>
    <w:rsid w:val="00755B51"/>
    <w:rsid w:val="00755D53"/>
    <w:rsid w:val="0075633F"/>
    <w:rsid w:val="007566E0"/>
    <w:rsid w:val="00756A6E"/>
    <w:rsid w:val="00756BBC"/>
    <w:rsid w:val="00756F82"/>
    <w:rsid w:val="00757237"/>
    <w:rsid w:val="0075743B"/>
    <w:rsid w:val="00757752"/>
    <w:rsid w:val="00757814"/>
    <w:rsid w:val="00757956"/>
    <w:rsid w:val="00757ACA"/>
    <w:rsid w:val="00757D84"/>
    <w:rsid w:val="00757DF4"/>
    <w:rsid w:val="007600AD"/>
    <w:rsid w:val="007601C1"/>
    <w:rsid w:val="0076079B"/>
    <w:rsid w:val="00760A5C"/>
    <w:rsid w:val="00760B3E"/>
    <w:rsid w:val="00760C25"/>
    <w:rsid w:val="00760DD5"/>
    <w:rsid w:val="007618AD"/>
    <w:rsid w:val="00761AC6"/>
    <w:rsid w:val="00761C10"/>
    <w:rsid w:val="007620A7"/>
    <w:rsid w:val="00762219"/>
    <w:rsid w:val="007626F5"/>
    <w:rsid w:val="00762725"/>
    <w:rsid w:val="00762A09"/>
    <w:rsid w:val="00762A4B"/>
    <w:rsid w:val="00762D13"/>
    <w:rsid w:val="0076304A"/>
    <w:rsid w:val="00763345"/>
    <w:rsid w:val="00763CCB"/>
    <w:rsid w:val="0076420E"/>
    <w:rsid w:val="00764579"/>
    <w:rsid w:val="00764A0E"/>
    <w:rsid w:val="0076591C"/>
    <w:rsid w:val="00765938"/>
    <w:rsid w:val="00765C19"/>
    <w:rsid w:val="00765EDC"/>
    <w:rsid w:val="00765EE2"/>
    <w:rsid w:val="007661BB"/>
    <w:rsid w:val="0076635A"/>
    <w:rsid w:val="007663A7"/>
    <w:rsid w:val="007663BE"/>
    <w:rsid w:val="0076641C"/>
    <w:rsid w:val="00766910"/>
    <w:rsid w:val="00766AC5"/>
    <w:rsid w:val="00766C42"/>
    <w:rsid w:val="00766E71"/>
    <w:rsid w:val="00766F00"/>
    <w:rsid w:val="0076716E"/>
    <w:rsid w:val="00767CC0"/>
    <w:rsid w:val="00770156"/>
    <w:rsid w:val="00770386"/>
    <w:rsid w:val="007707E6"/>
    <w:rsid w:val="00770FC0"/>
    <w:rsid w:val="0077102F"/>
    <w:rsid w:val="007713A5"/>
    <w:rsid w:val="007715BE"/>
    <w:rsid w:val="007716E9"/>
    <w:rsid w:val="0077181B"/>
    <w:rsid w:val="007719DE"/>
    <w:rsid w:val="00771AC5"/>
    <w:rsid w:val="00771AD5"/>
    <w:rsid w:val="0077206F"/>
    <w:rsid w:val="007729C3"/>
    <w:rsid w:val="00772C5D"/>
    <w:rsid w:val="00772E33"/>
    <w:rsid w:val="00773204"/>
    <w:rsid w:val="007735D5"/>
    <w:rsid w:val="00773A14"/>
    <w:rsid w:val="00773C5D"/>
    <w:rsid w:val="007741AA"/>
    <w:rsid w:val="0077425D"/>
    <w:rsid w:val="00774269"/>
    <w:rsid w:val="007745BA"/>
    <w:rsid w:val="007746FD"/>
    <w:rsid w:val="00774719"/>
    <w:rsid w:val="00774921"/>
    <w:rsid w:val="00774A24"/>
    <w:rsid w:val="00774A2D"/>
    <w:rsid w:val="00774D7A"/>
    <w:rsid w:val="0077536E"/>
    <w:rsid w:val="0077591F"/>
    <w:rsid w:val="00775D70"/>
    <w:rsid w:val="00775DA5"/>
    <w:rsid w:val="00775E26"/>
    <w:rsid w:val="00775E67"/>
    <w:rsid w:val="007763BB"/>
    <w:rsid w:val="00776C11"/>
    <w:rsid w:val="00776D09"/>
    <w:rsid w:val="00776ECC"/>
    <w:rsid w:val="007771C6"/>
    <w:rsid w:val="00777DA8"/>
    <w:rsid w:val="00777E48"/>
    <w:rsid w:val="00777F0A"/>
    <w:rsid w:val="007800A6"/>
    <w:rsid w:val="0078028A"/>
    <w:rsid w:val="007803F0"/>
    <w:rsid w:val="0078058F"/>
    <w:rsid w:val="007808CB"/>
    <w:rsid w:val="00780907"/>
    <w:rsid w:val="00780F3F"/>
    <w:rsid w:val="00781125"/>
    <w:rsid w:val="007811B6"/>
    <w:rsid w:val="00781364"/>
    <w:rsid w:val="007816EF"/>
    <w:rsid w:val="00781801"/>
    <w:rsid w:val="0078188B"/>
    <w:rsid w:val="007819E2"/>
    <w:rsid w:val="00781A57"/>
    <w:rsid w:val="00781B46"/>
    <w:rsid w:val="00781C58"/>
    <w:rsid w:val="00781C69"/>
    <w:rsid w:val="00781CA9"/>
    <w:rsid w:val="0078202A"/>
    <w:rsid w:val="007821C9"/>
    <w:rsid w:val="00782217"/>
    <w:rsid w:val="0078226A"/>
    <w:rsid w:val="00782C91"/>
    <w:rsid w:val="00782D33"/>
    <w:rsid w:val="00782F67"/>
    <w:rsid w:val="00783109"/>
    <w:rsid w:val="00783A0A"/>
    <w:rsid w:val="00783A62"/>
    <w:rsid w:val="00783B5A"/>
    <w:rsid w:val="00783DBC"/>
    <w:rsid w:val="00783E2D"/>
    <w:rsid w:val="00784744"/>
    <w:rsid w:val="00784A93"/>
    <w:rsid w:val="00784CD9"/>
    <w:rsid w:val="00784F2A"/>
    <w:rsid w:val="00784F69"/>
    <w:rsid w:val="0078537B"/>
    <w:rsid w:val="0078578D"/>
    <w:rsid w:val="00785A74"/>
    <w:rsid w:val="00785C3E"/>
    <w:rsid w:val="00785C72"/>
    <w:rsid w:val="00785E9C"/>
    <w:rsid w:val="007860FA"/>
    <w:rsid w:val="007865E9"/>
    <w:rsid w:val="00786FD3"/>
    <w:rsid w:val="007872DC"/>
    <w:rsid w:val="007872F1"/>
    <w:rsid w:val="00787AAC"/>
    <w:rsid w:val="00787D4A"/>
    <w:rsid w:val="00790238"/>
    <w:rsid w:val="0079054A"/>
    <w:rsid w:val="00790979"/>
    <w:rsid w:val="00790C9E"/>
    <w:rsid w:val="00790DD0"/>
    <w:rsid w:val="007910CA"/>
    <w:rsid w:val="00791694"/>
    <w:rsid w:val="007916F8"/>
    <w:rsid w:val="00791833"/>
    <w:rsid w:val="00791AA4"/>
    <w:rsid w:val="00791AE4"/>
    <w:rsid w:val="00791B16"/>
    <w:rsid w:val="00791BC4"/>
    <w:rsid w:val="00791D27"/>
    <w:rsid w:val="0079231F"/>
    <w:rsid w:val="00792A53"/>
    <w:rsid w:val="00792C32"/>
    <w:rsid w:val="00792C6E"/>
    <w:rsid w:val="00792D3D"/>
    <w:rsid w:val="00793142"/>
    <w:rsid w:val="007934BB"/>
    <w:rsid w:val="007934CF"/>
    <w:rsid w:val="00793575"/>
    <w:rsid w:val="007937A0"/>
    <w:rsid w:val="007938BC"/>
    <w:rsid w:val="0079408D"/>
    <w:rsid w:val="00794329"/>
    <w:rsid w:val="007944F0"/>
    <w:rsid w:val="00794664"/>
    <w:rsid w:val="00794BBF"/>
    <w:rsid w:val="00794C7A"/>
    <w:rsid w:val="00794CFB"/>
    <w:rsid w:val="00794D51"/>
    <w:rsid w:val="00794F7C"/>
    <w:rsid w:val="00794FF5"/>
    <w:rsid w:val="00795067"/>
    <w:rsid w:val="00795290"/>
    <w:rsid w:val="007955CE"/>
    <w:rsid w:val="00795652"/>
    <w:rsid w:val="007958F7"/>
    <w:rsid w:val="0079645F"/>
    <w:rsid w:val="0079658C"/>
    <w:rsid w:val="00796A08"/>
    <w:rsid w:val="00796FB2"/>
    <w:rsid w:val="0079701E"/>
    <w:rsid w:val="00797039"/>
    <w:rsid w:val="00797392"/>
    <w:rsid w:val="00797997"/>
    <w:rsid w:val="00797A3D"/>
    <w:rsid w:val="00797C08"/>
    <w:rsid w:val="007A025E"/>
    <w:rsid w:val="007A0304"/>
    <w:rsid w:val="007A05AD"/>
    <w:rsid w:val="007A0A26"/>
    <w:rsid w:val="007A10F0"/>
    <w:rsid w:val="007A18F9"/>
    <w:rsid w:val="007A1DD4"/>
    <w:rsid w:val="007A1E12"/>
    <w:rsid w:val="007A1EB0"/>
    <w:rsid w:val="007A2395"/>
    <w:rsid w:val="007A2567"/>
    <w:rsid w:val="007A288E"/>
    <w:rsid w:val="007A2A43"/>
    <w:rsid w:val="007A2B99"/>
    <w:rsid w:val="007A2DAF"/>
    <w:rsid w:val="007A303E"/>
    <w:rsid w:val="007A30C6"/>
    <w:rsid w:val="007A30FC"/>
    <w:rsid w:val="007A346A"/>
    <w:rsid w:val="007A3812"/>
    <w:rsid w:val="007A3F46"/>
    <w:rsid w:val="007A448F"/>
    <w:rsid w:val="007A46E9"/>
    <w:rsid w:val="007A46FA"/>
    <w:rsid w:val="007A4816"/>
    <w:rsid w:val="007A4FD7"/>
    <w:rsid w:val="007A5428"/>
    <w:rsid w:val="007A54E1"/>
    <w:rsid w:val="007A5830"/>
    <w:rsid w:val="007A5A83"/>
    <w:rsid w:val="007A5A8C"/>
    <w:rsid w:val="007A6303"/>
    <w:rsid w:val="007A6575"/>
    <w:rsid w:val="007A658A"/>
    <w:rsid w:val="007A65FE"/>
    <w:rsid w:val="007A6724"/>
    <w:rsid w:val="007A6BA5"/>
    <w:rsid w:val="007A6D61"/>
    <w:rsid w:val="007A70A9"/>
    <w:rsid w:val="007A73FF"/>
    <w:rsid w:val="007A75F8"/>
    <w:rsid w:val="007A7AD8"/>
    <w:rsid w:val="007A7BB9"/>
    <w:rsid w:val="007A7C00"/>
    <w:rsid w:val="007A7EFF"/>
    <w:rsid w:val="007B003B"/>
    <w:rsid w:val="007B0251"/>
    <w:rsid w:val="007B0413"/>
    <w:rsid w:val="007B06F1"/>
    <w:rsid w:val="007B09E3"/>
    <w:rsid w:val="007B0DA4"/>
    <w:rsid w:val="007B0DEB"/>
    <w:rsid w:val="007B0F06"/>
    <w:rsid w:val="007B1074"/>
    <w:rsid w:val="007B1432"/>
    <w:rsid w:val="007B1671"/>
    <w:rsid w:val="007B16C3"/>
    <w:rsid w:val="007B1C98"/>
    <w:rsid w:val="007B1D19"/>
    <w:rsid w:val="007B1E14"/>
    <w:rsid w:val="007B1FB7"/>
    <w:rsid w:val="007B297E"/>
    <w:rsid w:val="007B2A36"/>
    <w:rsid w:val="007B2CEF"/>
    <w:rsid w:val="007B2F3A"/>
    <w:rsid w:val="007B2FC7"/>
    <w:rsid w:val="007B318B"/>
    <w:rsid w:val="007B334C"/>
    <w:rsid w:val="007B3445"/>
    <w:rsid w:val="007B367C"/>
    <w:rsid w:val="007B3B2C"/>
    <w:rsid w:val="007B3DB3"/>
    <w:rsid w:val="007B3DFE"/>
    <w:rsid w:val="007B3EF3"/>
    <w:rsid w:val="007B3EFE"/>
    <w:rsid w:val="007B3FB9"/>
    <w:rsid w:val="007B40CE"/>
    <w:rsid w:val="007B4421"/>
    <w:rsid w:val="007B448E"/>
    <w:rsid w:val="007B4524"/>
    <w:rsid w:val="007B4686"/>
    <w:rsid w:val="007B4CC0"/>
    <w:rsid w:val="007B4D0B"/>
    <w:rsid w:val="007B50B6"/>
    <w:rsid w:val="007B5981"/>
    <w:rsid w:val="007B5AB0"/>
    <w:rsid w:val="007B5ADC"/>
    <w:rsid w:val="007B5B55"/>
    <w:rsid w:val="007B5BB5"/>
    <w:rsid w:val="007B5D1E"/>
    <w:rsid w:val="007B5E18"/>
    <w:rsid w:val="007B5EC4"/>
    <w:rsid w:val="007B5FBC"/>
    <w:rsid w:val="007B6133"/>
    <w:rsid w:val="007B617E"/>
    <w:rsid w:val="007B6197"/>
    <w:rsid w:val="007B675A"/>
    <w:rsid w:val="007B688C"/>
    <w:rsid w:val="007B6963"/>
    <w:rsid w:val="007B6A87"/>
    <w:rsid w:val="007B6F73"/>
    <w:rsid w:val="007B6FE4"/>
    <w:rsid w:val="007B6FF3"/>
    <w:rsid w:val="007B70D1"/>
    <w:rsid w:val="007B72CE"/>
    <w:rsid w:val="007B741E"/>
    <w:rsid w:val="007B7AD1"/>
    <w:rsid w:val="007B7D90"/>
    <w:rsid w:val="007B7F85"/>
    <w:rsid w:val="007C00A6"/>
    <w:rsid w:val="007C01B6"/>
    <w:rsid w:val="007C0276"/>
    <w:rsid w:val="007C049B"/>
    <w:rsid w:val="007C04E2"/>
    <w:rsid w:val="007C060B"/>
    <w:rsid w:val="007C0893"/>
    <w:rsid w:val="007C092C"/>
    <w:rsid w:val="007C0963"/>
    <w:rsid w:val="007C0C8B"/>
    <w:rsid w:val="007C0E0B"/>
    <w:rsid w:val="007C0F0C"/>
    <w:rsid w:val="007C11C6"/>
    <w:rsid w:val="007C1219"/>
    <w:rsid w:val="007C12E8"/>
    <w:rsid w:val="007C155A"/>
    <w:rsid w:val="007C1B14"/>
    <w:rsid w:val="007C1C32"/>
    <w:rsid w:val="007C1F4C"/>
    <w:rsid w:val="007C20CD"/>
    <w:rsid w:val="007C285C"/>
    <w:rsid w:val="007C28EF"/>
    <w:rsid w:val="007C2FDC"/>
    <w:rsid w:val="007C3256"/>
    <w:rsid w:val="007C3373"/>
    <w:rsid w:val="007C3D39"/>
    <w:rsid w:val="007C3FD5"/>
    <w:rsid w:val="007C41B4"/>
    <w:rsid w:val="007C43A3"/>
    <w:rsid w:val="007C479E"/>
    <w:rsid w:val="007C49C5"/>
    <w:rsid w:val="007C4AC1"/>
    <w:rsid w:val="007C4B0C"/>
    <w:rsid w:val="007C4D66"/>
    <w:rsid w:val="007C51D7"/>
    <w:rsid w:val="007C54B3"/>
    <w:rsid w:val="007C57DC"/>
    <w:rsid w:val="007C58C6"/>
    <w:rsid w:val="007C5D15"/>
    <w:rsid w:val="007C6037"/>
    <w:rsid w:val="007C6519"/>
    <w:rsid w:val="007C6D2E"/>
    <w:rsid w:val="007C6F1F"/>
    <w:rsid w:val="007C6FEB"/>
    <w:rsid w:val="007C7141"/>
    <w:rsid w:val="007C717F"/>
    <w:rsid w:val="007C76D5"/>
    <w:rsid w:val="007C7AA0"/>
    <w:rsid w:val="007C7BF4"/>
    <w:rsid w:val="007C7E0E"/>
    <w:rsid w:val="007C7E57"/>
    <w:rsid w:val="007D0635"/>
    <w:rsid w:val="007D0805"/>
    <w:rsid w:val="007D0F83"/>
    <w:rsid w:val="007D1396"/>
    <w:rsid w:val="007D15F7"/>
    <w:rsid w:val="007D171A"/>
    <w:rsid w:val="007D1C30"/>
    <w:rsid w:val="007D1D13"/>
    <w:rsid w:val="007D1D3B"/>
    <w:rsid w:val="007D1D62"/>
    <w:rsid w:val="007D2607"/>
    <w:rsid w:val="007D26C9"/>
    <w:rsid w:val="007D2804"/>
    <w:rsid w:val="007D28A1"/>
    <w:rsid w:val="007D29EA"/>
    <w:rsid w:val="007D2A0C"/>
    <w:rsid w:val="007D2A96"/>
    <w:rsid w:val="007D2BCC"/>
    <w:rsid w:val="007D30B4"/>
    <w:rsid w:val="007D3301"/>
    <w:rsid w:val="007D347A"/>
    <w:rsid w:val="007D36E2"/>
    <w:rsid w:val="007D380A"/>
    <w:rsid w:val="007D3C9B"/>
    <w:rsid w:val="007D3EEC"/>
    <w:rsid w:val="007D4520"/>
    <w:rsid w:val="007D45B5"/>
    <w:rsid w:val="007D47BE"/>
    <w:rsid w:val="007D483B"/>
    <w:rsid w:val="007D5314"/>
    <w:rsid w:val="007D58B0"/>
    <w:rsid w:val="007D5DDB"/>
    <w:rsid w:val="007D61C9"/>
    <w:rsid w:val="007D668D"/>
    <w:rsid w:val="007D6968"/>
    <w:rsid w:val="007D6A05"/>
    <w:rsid w:val="007D6C85"/>
    <w:rsid w:val="007D7045"/>
    <w:rsid w:val="007D7360"/>
    <w:rsid w:val="007D780D"/>
    <w:rsid w:val="007D7A73"/>
    <w:rsid w:val="007E0390"/>
    <w:rsid w:val="007E0869"/>
    <w:rsid w:val="007E0871"/>
    <w:rsid w:val="007E0CFE"/>
    <w:rsid w:val="007E0D12"/>
    <w:rsid w:val="007E0E49"/>
    <w:rsid w:val="007E12D3"/>
    <w:rsid w:val="007E1473"/>
    <w:rsid w:val="007E1551"/>
    <w:rsid w:val="007E16D9"/>
    <w:rsid w:val="007E1AD4"/>
    <w:rsid w:val="007E1FF0"/>
    <w:rsid w:val="007E21F7"/>
    <w:rsid w:val="007E2BFB"/>
    <w:rsid w:val="007E2C69"/>
    <w:rsid w:val="007E2CDE"/>
    <w:rsid w:val="007E2FAD"/>
    <w:rsid w:val="007E3956"/>
    <w:rsid w:val="007E3A91"/>
    <w:rsid w:val="007E3C42"/>
    <w:rsid w:val="007E3C58"/>
    <w:rsid w:val="007E3EA1"/>
    <w:rsid w:val="007E3F93"/>
    <w:rsid w:val="007E40CE"/>
    <w:rsid w:val="007E4125"/>
    <w:rsid w:val="007E412D"/>
    <w:rsid w:val="007E4336"/>
    <w:rsid w:val="007E4499"/>
    <w:rsid w:val="007E46D1"/>
    <w:rsid w:val="007E4A7C"/>
    <w:rsid w:val="007E4E7F"/>
    <w:rsid w:val="007E4EC9"/>
    <w:rsid w:val="007E5019"/>
    <w:rsid w:val="007E523F"/>
    <w:rsid w:val="007E5275"/>
    <w:rsid w:val="007E52C2"/>
    <w:rsid w:val="007E53EF"/>
    <w:rsid w:val="007E540C"/>
    <w:rsid w:val="007E5988"/>
    <w:rsid w:val="007E5AE7"/>
    <w:rsid w:val="007E5B1F"/>
    <w:rsid w:val="007E5FBA"/>
    <w:rsid w:val="007E6380"/>
    <w:rsid w:val="007E6522"/>
    <w:rsid w:val="007E68B9"/>
    <w:rsid w:val="007E6E7C"/>
    <w:rsid w:val="007E7198"/>
    <w:rsid w:val="007E72EC"/>
    <w:rsid w:val="007E7331"/>
    <w:rsid w:val="007E75B3"/>
    <w:rsid w:val="007E76AB"/>
    <w:rsid w:val="007E788C"/>
    <w:rsid w:val="007E7BA1"/>
    <w:rsid w:val="007F0406"/>
    <w:rsid w:val="007F04C3"/>
    <w:rsid w:val="007F071C"/>
    <w:rsid w:val="007F07CB"/>
    <w:rsid w:val="007F0834"/>
    <w:rsid w:val="007F0B91"/>
    <w:rsid w:val="007F0D2E"/>
    <w:rsid w:val="007F0D90"/>
    <w:rsid w:val="007F13A4"/>
    <w:rsid w:val="007F1812"/>
    <w:rsid w:val="007F1A02"/>
    <w:rsid w:val="007F1AE9"/>
    <w:rsid w:val="007F1C0E"/>
    <w:rsid w:val="007F1DCA"/>
    <w:rsid w:val="007F1EA2"/>
    <w:rsid w:val="007F22D2"/>
    <w:rsid w:val="007F2934"/>
    <w:rsid w:val="007F2A35"/>
    <w:rsid w:val="007F2F58"/>
    <w:rsid w:val="007F3016"/>
    <w:rsid w:val="007F3331"/>
    <w:rsid w:val="007F39ED"/>
    <w:rsid w:val="007F3A67"/>
    <w:rsid w:val="007F3C31"/>
    <w:rsid w:val="007F3D08"/>
    <w:rsid w:val="007F482A"/>
    <w:rsid w:val="007F484A"/>
    <w:rsid w:val="007F4A39"/>
    <w:rsid w:val="007F4BCB"/>
    <w:rsid w:val="007F4DA3"/>
    <w:rsid w:val="007F5380"/>
    <w:rsid w:val="007F56F4"/>
    <w:rsid w:val="007F5C09"/>
    <w:rsid w:val="007F5FA6"/>
    <w:rsid w:val="007F603D"/>
    <w:rsid w:val="007F6291"/>
    <w:rsid w:val="007F6BCD"/>
    <w:rsid w:val="007F6EB7"/>
    <w:rsid w:val="007F7179"/>
    <w:rsid w:val="007F7B90"/>
    <w:rsid w:val="00800148"/>
    <w:rsid w:val="0080015E"/>
    <w:rsid w:val="008008F0"/>
    <w:rsid w:val="00800C0F"/>
    <w:rsid w:val="0080122A"/>
    <w:rsid w:val="008013EA"/>
    <w:rsid w:val="00801739"/>
    <w:rsid w:val="00801B0A"/>
    <w:rsid w:val="00801F85"/>
    <w:rsid w:val="00801FD2"/>
    <w:rsid w:val="00801FD3"/>
    <w:rsid w:val="008022EB"/>
    <w:rsid w:val="0080272A"/>
    <w:rsid w:val="00802762"/>
    <w:rsid w:val="008027D1"/>
    <w:rsid w:val="00802A72"/>
    <w:rsid w:val="00802C36"/>
    <w:rsid w:val="00802C41"/>
    <w:rsid w:val="00802CA8"/>
    <w:rsid w:val="00802E14"/>
    <w:rsid w:val="00803125"/>
    <w:rsid w:val="008037BC"/>
    <w:rsid w:val="008037DC"/>
    <w:rsid w:val="00803805"/>
    <w:rsid w:val="008038C8"/>
    <w:rsid w:val="0080391B"/>
    <w:rsid w:val="00803F1E"/>
    <w:rsid w:val="00803FF4"/>
    <w:rsid w:val="0080420F"/>
    <w:rsid w:val="0080425F"/>
    <w:rsid w:val="008044C3"/>
    <w:rsid w:val="008046F8"/>
    <w:rsid w:val="008048A7"/>
    <w:rsid w:val="00804978"/>
    <w:rsid w:val="00804A91"/>
    <w:rsid w:val="00804C24"/>
    <w:rsid w:val="00804D1E"/>
    <w:rsid w:val="00804E30"/>
    <w:rsid w:val="00804EBE"/>
    <w:rsid w:val="0080542F"/>
    <w:rsid w:val="008055F6"/>
    <w:rsid w:val="00805BDF"/>
    <w:rsid w:val="008062A8"/>
    <w:rsid w:val="0080644F"/>
    <w:rsid w:val="008064D6"/>
    <w:rsid w:val="008064E0"/>
    <w:rsid w:val="00806A0E"/>
    <w:rsid w:val="00806E0B"/>
    <w:rsid w:val="00806ED7"/>
    <w:rsid w:val="00807075"/>
    <w:rsid w:val="00807365"/>
    <w:rsid w:val="008074FC"/>
    <w:rsid w:val="00807552"/>
    <w:rsid w:val="00807576"/>
    <w:rsid w:val="0080787B"/>
    <w:rsid w:val="008078A6"/>
    <w:rsid w:val="00807B0C"/>
    <w:rsid w:val="00807DA0"/>
    <w:rsid w:val="008101BA"/>
    <w:rsid w:val="0081024E"/>
    <w:rsid w:val="0081033F"/>
    <w:rsid w:val="00810468"/>
    <w:rsid w:val="008104A0"/>
    <w:rsid w:val="008107AC"/>
    <w:rsid w:val="00810805"/>
    <w:rsid w:val="00810A59"/>
    <w:rsid w:val="00810BD4"/>
    <w:rsid w:val="00810C8F"/>
    <w:rsid w:val="00810D2C"/>
    <w:rsid w:val="008110A2"/>
    <w:rsid w:val="008110A7"/>
    <w:rsid w:val="008110E0"/>
    <w:rsid w:val="00811310"/>
    <w:rsid w:val="008118A4"/>
    <w:rsid w:val="00811964"/>
    <w:rsid w:val="00811BF6"/>
    <w:rsid w:val="00811F55"/>
    <w:rsid w:val="008124AB"/>
    <w:rsid w:val="00812599"/>
    <w:rsid w:val="00812B01"/>
    <w:rsid w:val="00812CD0"/>
    <w:rsid w:val="00813145"/>
    <w:rsid w:val="00813385"/>
    <w:rsid w:val="0081375C"/>
    <w:rsid w:val="008137A2"/>
    <w:rsid w:val="00813815"/>
    <w:rsid w:val="00813871"/>
    <w:rsid w:val="00813AC3"/>
    <w:rsid w:val="00813E2F"/>
    <w:rsid w:val="00813EE0"/>
    <w:rsid w:val="008142BD"/>
    <w:rsid w:val="0081432B"/>
    <w:rsid w:val="008145B0"/>
    <w:rsid w:val="008145D6"/>
    <w:rsid w:val="0081464E"/>
    <w:rsid w:val="008146BD"/>
    <w:rsid w:val="008146D2"/>
    <w:rsid w:val="0081477F"/>
    <w:rsid w:val="008147F5"/>
    <w:rsid w:val="008149A3"/>
    <w:rsid w:val="00814E0F"/>
    <w:rsid w:val="00814EF2"/>
    <w:rsid w:val="00814FB7"/>
    <w:rsid w:val="00815005"/>
    <w:rsid w:val="00815024"/>
    <w:rsid w:val="00815040"/>
    <w:rsid w:val="00815079"/>
    <w:rsid w:val="00815623"/>
    <w:rsid w:val="00815B68"/>
    <w:rsid w:val="00815B90"/>
    <w:rsid w:val="00815BE8"/>
    <w:rsid w:val="00815EB7"/>
    <w:rsid w:val="008164C1"/>
    <w:rsid w:val="0081668C"/>
    <w:rsid w:val="00816870"/>
    <w:rsid w:val="00816957"/>
    <w:rsid w:val="00816CAE"/>
    <w:rsid w:val="00816E48"/>
    <w:rsid w:val="008173B2"/>
    <w:rsid w:val="0081789D"/>
    <w:rsid w:val="008179D7"/>
    <w:rsid w:val="00817BBC"/>
    <w:rsid w:val="00817C8F"/>
    <w:rsid w:val="00817C9A"/>
    <w:rsid w:val="00817E0F"/>
    <w:rsid w:val="00817E95"/>
    <w:rsid w:val="00817F08"/>
    <w:rsid w:val="00817F4E"/>
    <w:rsid w:val="00820475"/>
    <w:rsid w:val="00820A66"/>
    <w:rsid w:val="00820D0A"/>
    <w:rsid w:val="008210C0"/>
    <w:rsid w:val="0082112F"/>
    <w:rsid w:val="008219B9"/>
    <w:rsid w:val="00821BE3"/>
    <w:rsid w:val="00821D50"/>
    <w:rsid w:val="00821E2E"/>
    <w:rsid w:val="00821E89"/>
    <w:rsid w:val="008220C6"/>
    <w:rsid w:val="008224C0"/>
    <w:rsid w:val="0082270D"/>
    <w:rsid w:val="008227D9"/>
    <w:rsid w:val="00822B24"/>
    <w:rsid w:val="008233BF"/>
    <w:rsid w:val="00823B0A"/>
    <w:rsid w:val="00823E88"/>
    <w:rsid w:val="00824105"/>
    <w:rsid w:val="00824112"/>
    <w:rsid w:val="008242CC"/>
    <w:rsid w:val="00824521"/>
    <w:rsid w:val="0082471C"/>
    <w:rsid w:val="00824A42"/>
    <w:rsid w:val="00824BCE"/>
    <w:rsid w:val="00825085"/>
    <w:rsid w:val="0082518A"/>
    <w:rsid w:val="00825356"/>
    <w:rsid w:val="00825359"/>
    <w:rsid w:val="00825429"/>
    <w:rsid w:val="0082547C"/>
    <w:rsid w:val="008256C7"/>
    <w:rsid w:val="008256EE"/>
    <w:rsid w:val="0082578B"/>
    <w:rsid w:val="00825EC1"/>
    <w:rsid w:val="00825F49"/>
    <w:rsid w:val="00826227"/>
    <w:rsid w:val="00826231"/>
    <w:rsid w:val="0082626D"/>
    <w:rsid w:val="0082668B"/>
    <w:rsid w:val="00827014"/>
    <w:rsid w:val="00827147"/>
    <w:rsid w:val="00827413"/>
    <w:rsid w:val="008274C1"/>
    <w:rsid w:val="008279E0"/>
    <w:rsid w:val="00827B45"/>
    <w:rsid w:val="00827B69"/>
    <w:rsid w:val="00827EFB"/>
    <w:rsid w:val="008302E5"/>
    <w:rsid w:val="00830323"/>
    <w:rsid w:val="008303D7"/>
    <w:rsid w:val="008304DE"/>
    <w:rsid w:val="008305D3"/>
    <w:rsid w:val="008308BC"/>
    <w:rsid w:val="00830B04"/>
    <w:rsid w:val="008313E3"/>
    <w:rsid w:val="00831912"/>
    <w:rsid w:val="00831C24"/>
    <w:rsid w:val="00831C77"/>
    <w:rsid w:val="00831D10"/>
    <w:rsid w:val="0083210B"/>
    <w:rsid w:val="00832376"/>
    <w:rsid w:val="0083248B"/>
    <w:rsid w:val="008324E4"/>
    <w:rsid w:val="00832C16"/>
    <w:rsid w:val="00832E71"/>
    <w:rsid w:val="0083327B"/>
    <w:rsid w:val="008332CD"/>
    <w:rsid w:val="00833524"/>
    <w:rsid w:val="00833557"/>
    <w:rsid w:val="008336AC"/>
    <w:rsid w:val="008339D7"/>
    <w:rsid w:val="008339FF"/>
    <w:rsid w:val="00833BB9"/>
    <w:rsid w:val="00833C67"/>
    <w:rsid w:val="00833CAC"/>
    <w:rsid w:val="00834337"/>
    <w:rsid w:val="00834559"/>
    <w:rsid w:val="008346C7"/>
    <w:rsid w:val="00834923"/>
    <w:rsid w:val="00834A57"/>
    <w:rsid w:val="00834BC6"/>
    <w:rsid w:val="00834BED"/>
    <w:rsid w:val="00834C4F"/>
    <w:rsid w:val="00834D26"/>
    <w:rsid w:val="00834E28"/>
    <w:rsid w:val="00835025"/>
    <w:rsid w:val="00835199"/>
    <w:rsid w:val="008351B2"/>
    <w:rsid w:val="00835290"/>
    <w:rsid w:val="00835A74"/>
    <w:rsid w:val="00835B27"/>
    <w:rsid w:val="008364AC"/>
    <w:rsid w:val="0083668E"/>
    <w:rsid w:val="00836B54"/>
    <w:rsid w:val="00836E5C"/>
    <w:rsid w:val="00836EA8"/>
    <w:rsid w:val="00836F28"/>
    <w:rsid w:val="00837003"/>
    <w:rsid w:val="0083712B"/>
    <w:rsid w:val="00837174"/>
    <w:rsid w:val="00837390"/>
    <w:rsid w:val="008374AA"/>
    <w:rsid w:val="0083764C"/>
    <w:rsid w:val="008376A0"/>
    <w:rsid w:val="0083771D"/>
    <w:rsid w:val="0083780E"/>
    <w:rsid w:val="008378F4"/>
    <w:rsid w:val="00837D76"/>
    <w:rsid w:val="00840114"/>
    <w:rsid w:val="008403FE"/>
    <w:rsid w:val="00840428"/>
    <w:rsid w:val="0084062E"/>
    <w:rsid w:val="00840B7B"/>
    <w:rsid w:val="00840C24"/>
    <w:rsid w:val="008414D3"/>
    <w:rsid w:val="00841A19"/>
    <w:rsid w:val="00841FCA"/>
    <w:rsid w:val="0084214C"/>
    <w:rsid w:val="0084236F"/>
    <w:rsid w:val="00842618"/>
    <w:rsid w:val="008427FA"/>
    <w:rsid w:val="008429BF"/>
    <w:rsid w:val="00842A17"/>
    <w:rsid w:val="00842C19"/>
    <w:rsid w:val="00842C5B"/>
    <w:rsid w:val="0084342D"/>
    <w:rsid w:val="008435A0"/>
    <w:rsid w:val="00843A98"/>
    <w:rsid w:val="008443B3"/>
    <w:rsid w:val="00844476"/>
    <w:rsid w:val="0084456F"/>
    <w:rsid w:val="008446A6"/>
    <w:rsid w:val="00844C2A"/>
    <w:rsid w:val="00844EB2"/>
    <w:rsid w:val="00844FE5"/>
    <w:rsid w:val="008451DE"/>
    <w:rsid w:val="00845530"/>
    <w:rsid w:val="00845873"/>
    <w:rsid w:val="008458D8"/>
    <w:rsid w:val="00845BC9"/>
    <w:rsid w:val="00845D9D"/>
    <w:rsid w:val="00845E04"/>
    <w:rsid w:val="008460BA"/>
    <w:rsid w:val="0084649E"/>
    <w:rsid w:val="008466A0"/>
    <w:rsid w:val="008466F7"/>
    <w:rsid w:val="008468AE"/>
    <w:rsid w:val="00846BAB"/>
    <w:rsid w:val="00846EB7"/>
    <w:rsid w:val="00846F77"/>
    <w:rsid w:val="00847293"/>
    <w:rsid w:val="008474DE"/>
    <w:rsid w:val="0084792A"/>
    <w:rsid w:val="00847AFA"/>
    <w:rsid w:val="00847B3E"/>
    <w:rsid w:val="00847D7C"/>
    <w:rsid w:val="0085052E"/>
    <w:rsid w:val="0085089C"/>
    <w:rsid w:val="00850D59"/>
    <w:rsid w:val="00850DBB"/>
    <w:rsid w:val="008511D1"/>
    <w:rsid w:val="00851238"/>
    <w:rsid w:val="00851364"/>
    <w:rsid w:val="008516B2"/>
    <w:rsid w:val="008519B9"/>
    <w:rsid w:val="00851A35"/>
    <w:rsid w:val="008520EB"/>
    <w:rsid w:val="008524FE"/>
    <w:rsid w:val="00852811"/>
    <w:rsid w:val="0085291E"/>
    <w:rsid w:val="00852FF1"/>
    <w:rsid w:val="008532FE"/>
    <w:rsid w:val="008536D5"/>
    <w:rsid w:val="00853924"/>
    <w:rsid w:val="00853AF2"/>
    <w:rsid w:val="00853D47"/>
    <w:rsid w:val="00853DF4"/>
    <w:rsid w:val="00853E4F"/>
    <w:rsid w:val="00853EBB"/>
    <w:rsid w:val="00853F42"/>
    <w:rsid w:val="00853F62"/>
    <w:rsid w:val="00854234"/>
    <w:rsid w:val="00854267"/>
    <w:rsid w:val="008544A7"/>
    <w:rsid w:val="008548DD"/>
    <w:rsid w:val="00854C54"/>
    <w:rsid w:val="00854C80"/>
    <w:rsid w:val="00854CA2"/>
    <w:rsid w:val="00854CF0"/>
    <w:rsid w:val="008552BA"/>
    <w:rsid w:val="0085552D"/>
    <w:rsid w:val="008555F2"/>
    <w:rsid w:val="008556C5"/>
    <w:rsid w:val="00855832"/>
    <w:rsid w:val="00855A4E"/>
    <w:rsid w:val="00855C37"/>
    <w:rsid w:val="00855D84"/>
    <w:rsid w:val="00855DA2"/>
    <w:rsid w:val="00855EC3"/>
    <w:rsid w:val="00855ED6"/>
    <w:rsid w:val="008560A1"/>
    <w:rsid w:val="00856227"/>
    <w:rsid w:val="008562DF"/>
    <w:rsid w:val="00856330"/>
    <w:rsid w:val="0085662F"/>
    <w:rsid w:val="008567AE"/>
    <w:rsid w:val="00857058"/>
    <w:rsid w:val="00857101"/>
    <w:rsid w:val="008572F1"/>
    <w:rsid w:val="00857474"/>
    <w:rsid w:val="0085768C"/>
    <w:rsid w:val="00857B48"/>
    <w:rsid w:val="00857D23"/>
    <w:rsid w:val="00857D3F"/>
    <w:rsid w:val="00857FEF"/>
    <w:rsid w:val="00860C1A"/>
    <w:rsid w:val="00860FB4"/>
    <w:rsid w:val="008610BA"/>
    <w:rsid w:val="00861111"/>
    <w:rsid w:val="008614AF"/>
    <w:rsid w:val="00861581"/>
    <w:rsid w:val="00861653"/>
    <w:rsid w:val="00861C8F"/>
    <w:rsid w:val="00861C9C"/>
    <w:rsid w:val="00861D5C"/>
    <w:rsid w:val="00862025"/>
    <w:rsid w:val="0086217E"/>
    <w:rsid w:val="00862314"/>
    <w:rsid w:val="008623C5"/>
    <w:rsid w:val="00862507"/>
    <w:rsid w:val="00862513"/>
    <w:rsid w:val="008625C9"/>
    <w:rsid w:val="00862718"/>
    <w:rsid w:val="00862953"/>
    <w:rsid w:val="00862954"/>
    <w:rsid w:val="00862B0E"/>
    <w:rsid w:val="00862CB7"/>
    <w:rsid w:val="00862E96"/>
    <w:rsid w:val="008630C7"/>
    <w:rsid w:val="00863494"/>
    <w:rsid w:val="008636BA"/>
    <w:rsid w:val="00863783"/>
    <w:rsid w:val="0086378D"/>
    <w:rsid w:val="00863CF7"/>
    <w:rsid w:val="00863D7B"/>
    <w:rsid w:val="00864169"/>
    <w:rsid w:val="008641F6"/>
    <w:rsid w:val="008643B0"/>
    <w:rsid w:val="008648AB"/>
    <w:rsid w:val="00864A90"/>
    <w:rsid w:val="00864B00"/>
    <w:rsid w:val="00864B25"/>
    <w:rsid w:val="00864E91"/>
    <w:rsid w:val="00865157"/>
    <w:rsid w:val="00865344"/>
    <w:rsid w:val="00865EFD"/>
    <w:rsid w:val="008662F2"/>
    <w:rsid w:val="00866806"/>
    <w:rsid w:val="00866A19"/>
    <w:rsid w:val="00866B79"/>
    <w:rsid w:val="00866E62"/>
    <w:rsid w:val="00867091"/>
    <w:rsid w:val="00867185"/>
    <w:rsid w:val="008673F7"/>
    <w:rsid w:val="008675DB"/>
    <w:rsid w:val="00867669"/>
    <w:rsid w:val="008677A2"/>
    <w:rsid w:val="00867844"/>
    <w:rsid w:val="008679EC"/>
    <w:rsid w:val="00867B27"/>
    <w:rsid w:val="00867BD2"/>
    <w:rsid w:val="00867C9B"/>
    <w:rsid w:val="00867DD8"/>
    <w:rsid w:val="008701EB"/>
    <w:rsid w:val="00870204"/>
    <w:rsid w:val="00870529"/>
    <w:rsid w:val="00870615"/>
    <w:rsid w:val="00870729"/>
    <w:rsid w:val="00871677"/>
    <w:rsid w:val="00871DF8"/>
    <w:rsid w:val="00871FD8"/>
    <w:rsid w:val="00872137"/>
    <w:rsid w:val="008726DB"/>
    <w:rsid w:val="00872C7E"/>
    <w:rsid w:val="00872C83"/>
    <w:rsid w:val="00872FCC"/>
    <w:rsid w:val="008732E8"/>
    <w:rsid w:val="008740B1"/>
    <w:rsid w:val="008742FF"/>
    <w:rsid w:val="00874894"/>
    <w:rsid w:val="008748C6"/>
    <w:rsid w:val="00874D88"/>
    <w:rsid w:val="00874E1E"/>
    <w:rsid w:val="008751F7"/>
    <w:rsid w:val="008753D2"/>
    <w:rsid w:val="0087551B"/>
    <w:rsid w:val="008757B4"/>
    <w:rsid w:val="00875A1C"/>
    <w:rsid w:val="00875B8D"/>
    <w:rsid w:val="00875C3A"/>
    <w:rsid w:val="008761B9"/>
    <w:rsid w:val="00876378"/>
    <w:rsid w:val="008763C5"/>
    <w:rsid w:val="008763EF"/>
    <w:rsid w:val="0087649F"/>
    <w:rsid w:val="00876E28"/>
    <w:rsid w:val="00876EE3"/>
    <w:rsid w:val="00877692"/>
    <w:rsid w:val="008776C6"/>
    <w:rsid w:val="00877A45"/>
    <w:rsid w:val="00877D22"/>
    <w:rsid w:val="008801CA"/>
    <w:rsid w:val="008802B7"/>
    <w:rsid w:val="00880687"/>
    <w:rsid w:val="008808DA"/>
    <w:rsid w:val="00880900"/>
    <w:rsid w:val="00880982"/>
    <w:rsid w:val="00880987"/>
    <w:rsid w:val="008809D5"/>
    <w:rsid w:val="00880B5D"/>
    <w:rsid w:val="00880BB4"/>
    <w:rsid w:val="00880C15"/>
    <w:rsid w:val="00880FB5"/>
    <w:rsid w:val="00881305"/>
    <w:rsid w:val="00881371"/>
    <w:rsid w:val="008815CC"/>
    <w:rsid w:val="008816DB"/>
    <w:rsid w:val="00881B08"/>
    <w:rsid w:val="00881BD6"/>
    <w:rsid w:val="00882620"/>
    <w:rsid w:val="008826C0"/>
    <w:rsid w:val="00882785"/>
    <w:rsid w:val="00882AD3"/>
    <w:rsid w:val="00882C05"/>
    <w:rsid w:val="00882CEB"/>
    <w:rsid w:val="00883017"/>
    <w:rsid w:val="00883454"/>
    <w:rsid w:val="00883833"/>
    <w:rsid w:val="0088387D"/>
    <w:rsid w:val="00883AE7"/>
    <w:rsid w:val="00883CC5"/>
    <w:rsid w:val="008840E4"/>
    <w:rsid w:val="008843B4"/>
    <w:rsid w:val="00884516"/>
    <w:rsid w:val="008845FB"/>
    <w:rsid w:val="0088466E"/>
    <w:rsid w:val="00884741"/>
    <w:rsid w:val="00884EC7"/>
    <w:rsid w:val="00884F14"/>
    <w:rsid w:val="008852C2"/>
    <w:rsid w:val="0088556C"/>
    <w:rsid w:val="0088561B"/>
    <w:rsid w:val="008858BF"/>
    <w:rsid w:val="008859CA"/>
    <w:rsid w:val="00885E03"/>
    <w:rsid w:val="008865D3"/>
    <w:rsid w:val="00886644"/>
    <w:rsid w:val="008868D6"/>
    <w:rsid w:val="00886D7B"/>
    <w:rsid w:val="00886EAB"/>
    <w:rsid w:val="00886F9E"/>
    <w:rsid w:val="0088760A"/>
    <w:rsid w:val="00887C5A"/>
    <w:rsid w:val="00887FF3"/>
    <w:rsid w:val="00890052"/>
    <w:rsid w:val="00890235"/>
    <w:rsid w:val="00890A9E"/>
    <w:rsid w:val="00890AF9"/>
    <w:rsid w:val="00890B15"/>
    <w:rsid w:val="00890B42"/>
    <w:rsid w:val="008910C7"/>
    <w:rsid w:val="0089127E"/>
    <w:rsid w:val="00891514"/>
    <w:rsid w:val="0089152F"/>
    <w:rsid w:val="00891628"/>
    <w:rsid w:val="00891D1A"/>
    <w:rsid w:val="008922EA"/>
    <w:rsid w:val="00892689"/>
    <w:rsid w:val="00892707"/>
    <w:rsid w:val="0089282A"/>
    <w:rsid w:val="00892894"/>
    <w:rsid w:val="00892D3F"/>
    <w:rsid w:val="00892FFE"/>
    <w:rsid w:val="00893118"/>
    <w:rsid w:val="00893310"/>
    <w:rsid w:val="00893376"/>
    <w:rsid w:val="00893B01"/>
    <w:rsid w:val="00893CF6"/>
    <w:rsid w:val="00893D92"/>
    <w:rsid w:val="00893DAB"/>
    <w:rsid w:val="00893E1A"/>
    <w:rsid w:val="008940E2"/>
    <w:rsid w:val="008940F4"/>
    <w:rsid w:val="00894293"/>
    <w:rsid w:val="0089453F"/>
    <w:rsid w:val="0089454D"/>
    <w:rsid w:val="008946A6"/>
    <w:rsid w:val="0089489A"/>
    <w:rsid w:val="008949C0"/>
    <w:rsid w:val="00894B9E"/>
    <w:rsid w:val="00895675"/>
    <w:rsid w:val="00895708"/>
    <w:rsid w:val="00895961"/>
    <w:rsid w:val="00895E8E"/>
    <w:rsid w:val="00895EA4"/>
    <w:rsid w:val="00895EDF"/>
    <w:rsid w:val="00896BB4"/>
    <w:rsid w:val="00896CE5"/>
    <w:rsid w:val="00896DB3"/>
    <w:rsid w:val="00896E71"/>
    <w:rsid w:val="00896EE9"/>
    <w:rsid w:val="0089759B"/>
    <w:rsid w:val="00897B88"/>
    <w:rsid w:val="008A001C"/>
    <w:rsid w:val="008A04F3"/>
    <w:rsid w:val="008A0767"/>
    <w:rsid w:val="008A076C"/>
    <w:rsid w:val="008A0857"/>
    <w:rsid w:val="008A0C55"/>
    <w:rsid w:val="008A0D30"/>
    <w:rsid w:val="008A0F6E"/>
    <w:rsid w:val="008A1315"/>
    <w:rsid w:val="008A16F6"/>
    <w:rsid w:val="008A1888"/>
    <w:rsid w:val="008A1A8A"/>
    <w:rsid w:val="008A1D69"/>
    <w:rsid w:val="008A1E4A"/>
    <w:rsid w:val="008A1F2E"/>
    <w:rsid w:val="008A1F95"/>
    <w:rsid w:val="008A200E"/>
    <w:rsid w:val="008A2113"/>
    <w:rsid w:val="008A2B69"/>
    <w:rsid w:val="008A30A3"/>
    <w:rsid w:val="008A3244"/>
    <w:rsid w:val="008A34DB"/>
    <w:rsid w:val="008A3513"/>
    <w:rsid w:val="008A3630"/>
    <w:rsid w:val="008A37C8"/>
    <w:rsid w:val="008A39CA"/>
    <w:rsid w:val="008A3C46"/>
    <w:rsid w:val="008A4143"/>
    <w:rsid w:val="008A448C"/>
    <w:rsid w:val="008A44A7"/>
    <w:rsid w:val="008A4629"/>
    <w:rsid w:val="008A4689"/>
    <w:rsid w:val="008A474A"/>
    <w:rsid w:val="008A476F"/>
    <w:rsid w:val="008A4CFD"/>
    <w:rsid w:val="008A4E63"/>
    <w:rsid w:val="008A5111"/>
    <w:rsid w:val="008A51E3"/>
    <w:rsid w:val="008A573B"/>
    <w:rsid w:val="008A5792"/>
    <w:rsid w:val="008A580A"/>
    <w:rsid w:val="008A58B7"/>
    <w:rsid w:val="008A5D53"/>
    <w:rsid w:val="008A6080"/>
    <w:rsid w:val="008A68DE"/>
    <w:rsid w:val="008A7085"/>
    <w:rsid w:val="008A721C"/>
    <w:rsid w:val="008A7628"/>
    <w:rsid w:val="008A77A4"/>
    <w:rsid w:val="008A77AC"/>
    <w:rsid w:val="008A7ACA"/>
    <w:rsid w:val="008A7B1B"/>
    <w:rsid w:val="008A7C5B"/>
    <w:rsid w:val="008A7E2C"/>
    <w:rsid w:val="008A7F60"/>
    <w:rsid w:val="008A7FA4"/>
    <w:rsid w:val="008B04AB"/>
    <w:rsid w:val="008B05A2"/>
    <w:rsid w:val="008B0BDA"/>
    <w:rsid w:val="008B13A7"/>
    <w:rsid w:val="008B1882"/>
    <w:rsid w:val="008B193E"/>
    <w:rsid w:val="008B1A19"/>
    <w:rsid w:val="008B1AB4"/>
    <w:rsid w:val="008B1E7D"/>
    <w:rsid w:val="008B20B3"/>
    <w:rsid w:val="008B20D7"/>
    <w:rsid w:val="008B217C"/>
    <w:rsid w:val="008B2281"/>
    <w:rsid w:val="008B2282"/>
    <w:rsid w:val="008B247F"/>
    <w:rsid w:val="008B24F4"/>
    <w:rsid w:val="008B27CD"/>
    <w:rsid w:val="008B28DA"/>
    <w:rsid w:val="008B3104"/>
    <w:rsid w:val="008B32C6"/>
    <w:rsid w:val="008B3475"/>
    <w:rsid w:val="008B34DD"/>
    <w:rsid w:val="008B37A4"/>
    <w:rsid w:val="008B41D4"/>
    <w:rsid w:val="008B4235"/>
    <w:rsid w:val="008B4948"/>
    <w:rsid w:val="008B4EBA"/>
    <w:rsid w:val="008B5309"/>
    <w:rsid w:val="008B54B9"/>
    <w:rsid w:val="008B560B"/>
    <w:rsid w:val="008B5901"/>
    <w:rsid w:val="008B5EB9"/>
    <w:rsid w:val="008B5ECA"/>
    <w:rsid w:val="008B5FDE"/>
    <w:rsid w:val="008B631A"/>
    <w:rsid w:val="008B6523"/>
    <w:rsid w:val="008B6642"/>
    <w:rsid w:val="008B6672"/>
    <w:rsid w:val="008B68C6"/>
    <w:rsid w:val="008B7315"/>
    <w:rsid w:val="008B737A"/>
    <w:rsid w:val="008B73C6"/>
    <w:rsid w:val="008B74E5"/>
    <w:rsid w:val="008B7A95"/>
    <w:rsid w:val="008B7B27"/>
    <w:rsid w:val="008B7B8F"/>
    <w:rsid w:val="008B7C75"/>
    <w:rsid w:val="008B7EFE"/>
    <w:rsid w:val="008B7FE3"/>
    <w:rsid w:val="008C000C"/>
    <w:rsid w:val="008C064B"/>
    <w:rsid w:val="008C07BF"/>
    <w:rsid w:val="008C0B95"/>
    <w:rsid w:val="008C0D3D"/>
    <w:rsid w:val="008C1126"/>
    <w:rsid w:val="008C14E0"/>
    <w:rsid w:val="008C1950"/>
    <w:rsid w:val="008C1C00"/>
    <w:rsid w:val="008C2454"/>
    <w:rsid w:val="008C2DBE"/>
    <w:rsid w:val="008C31BC"/>
    <w:rsid w:val="008C3340"/>
    <w:rsid w:val="008C334B"/>
    <w:rsid w:val="008C352D"/>
    <w:rsid w:val="008C371E"/>
    <w:rsid w:val="008C3826"/>
    <w:rsid w:val="008C386A"/>
    <w:rsid w:val="008C3D7B"/>
    <w:rsid w:val="008C41B4"/>
    <w:rsid w:val="008C4578"/>
    <w:rsid w:val="008C47FE"/>
    <w:rsid w:val="008C4888"/>
    <w:rsid w:val="008C509A"/>
    <w:rsid w:val="008C55F1"/>
    <w:rsid w:val="008C5F07"/>
    <w:rsid w:val="008C5FF7"/>
    <w:rsid w:val="008C6624"/>
    <w:rsid w:val="008C667A"/>
    <w:rsid w:val="008C67D6"/>
    <w:rsid w:val="008C682E"/>
    <w:rsid w:val="008C6AC2"/>
    <w:rsid w:val="008C6E02"/>
    <w:rsid w:val="008C6FB1"/>
    <w:rsid w:val="008C70B9"/>
    <w:rsid w:val="008C7252"/>
    <w:rsid w:val="008C72AE"/>
    <w:rsid w:val="008C7B58"/>
    <w:rsid w:val="008C7EF8"/>
    <w:rsid w:val="008D0230"/>
    <w:rsid w:val="008D029F"/>
    <w:rsid w:val="008D0999"/>
    <w:rsid w:val="008D0E32"/>
    <w:rsid w:val="008D0EAE"/>
    <w:rsid w:val="008D0FA8"/>
    <w:rsid w:val="008D13F0"/>
    <w:rsid w:val="008D14C3"/>
    <w:rsid w:val="008D199D"/>
    <w:rsid w:val="008D1B68"/>
    <w:rsid w:val="008D1C41"/>
    <w:rsid w:val="008D1C8A"/>
    <w:rsid w:val="008D1D19"/>
    <w:rsid w:val="008D1D47"/>
    <w:rsid w:val="008D1F5E"/>
    <w:rsid w:val="008D1FC6"/>
    <w:rsid w:val="008D20A7"/>
    <w:rsid w:val="008D21CD"/>
    <w:rsid w:val="008D21E1"/>
    <w:rsid w:val="008D238C"/>
    <w:rsid w:val="008D2F43"/>
    <w:rsid w:val="008D31CD"/>
    <w:rsid w:val="008D34A6"/>
    <w:rsid w:val="008D3B2A"/>
    <w:rsid w:val="008D3EF5"/>
    <w:rsid w:val="008D4004"/>
    <w:rsid w:val="008D403D"/>
    <w:rsid w:val="008D43B5"/>
    <w:rsid w:val="008D4491"/>
    <w:rsid w:val="008D4583"/>
    <w:rsid w:val="008D464A"/>
    <w:rsid w:val="008D46FE"/>
    <w:rsid w:val="008D4722"/>
    <w:rsid w:val="008D4917"/>
    <w:rsid w:val="008D4B86"/>
    <w:rsid w:val="008D4CA6"/>
    <w:rsid w:val="008D53DA"/>
    <w:rsid w:val="008D553F"/>
    <w:rsid w:val="008D5792"/>
    <w:rsid w:val="008D57FB"/>
    <w:rsid w:val="008D5977"/>
    <w:rsid w:val="008D5A18"/>
    <w:rsid w:val="008D5AB3"/>
    <w:rsid w:val="008D5F84"/>
    <w:rsid w:val="008D6B63"/>
    <w:rsid w:val="008D6D43"/>
    <w:rsid w:val="008D6E38"/>
    <w:rsid w:val="008D6F84"/>
    <w:rsid w:val="008D701E"/>
    <w:rsid w:val="008E009C"/>
    <w:rsid w:val="008E021B"/>
    <w:rsid w:val="008E075B"/>
    <w:rsid w:val="008E0B13"/>
    <w:rsid w:val="008E0E7B"/>
    <w:rsid w:val="008E10CC"/>
    <w:rsid w:val="008E1123"/>
    <w:rsid w:val="008E123E"/>
    <w:rsid w:val="008E13EF"/>
    <w:rsid w:val="008E15A5"/>
    <w:rsid w:val="008E1CF1"/>
    <w:rsid w:val="008E1FFC"/>
    <w:rsid w:val="008E20C0"/>
    <w:rsid w:val="008E231B"/>
    <w:rsid w:val="008E2867"/>
    <w:rsid w:val="008E2A7A"/>
    <w:rsid w:val="008E2C8E"/>
    <w:rsid w:val="008E2D96"/>
    <w:rsid w:val="008E2EE1"/>
    <w:rsid w:val="008E2FD7"/>
    <w:rsid w:val="008E3093"/>
    <w:rsid w:val="008E32D1"/>
    <w:rsid w:val="008E3524"/>
    <w:rsid w:val="008E355E"/>
    <w:rsid w:val="008E364D"/>
    <w:rsid w:val="008E377F"/>
    <w:rsid w:val="008E3BB3"/>
    <w:rsid w:val="008E3C77"/>
    <w:rsid w:val="008E3E7D"/>
    <w:rsid w:val="008E4190"/>
    <w:rsid w:val="008E4629"/>
    <w:rsid w:val="008E4B6E"/>
    <w:rsid w:val="008E4F17"/>
    <w:rsid w:val="008E4F43"/>
    <w:rsid w:val="008E5464"/>
    <w:rsid w:val="008E54C4"/>
    <w:rsid w:val="008E55AD"/>
    <w:rsid w:val="008E57D8"/>
    <w:rsid w:val="008E5B3E"/>
    <w:rsid w:val="008E5B96"/>
    <w:rsid w:val="008E5D06"/>
    <w:rsid w:val="008E60E8"/>
    <w:rsid w:val="008E6289"/>
    <w:rsid w:val="008E62E2"/>
    <w:rsid w:val="008E63C2"/>
    <w:rsid w:val="008E643D"/>
    <w:rsid w:val="008E6AB7"/>
    <w:rsid w:val="008E6C4F"/>
    <w:rsid w:val="008E6CC4"/>
    <w:rsid w:val="008E720C"/>
    <w:rsid w:val="008E7323"/>
    <w:rsid w:val="008E75D2"/>
    <w:rsid w:val="008E7674"/>
    <w:rsid w:val="008F0142"/>
    <w:rsid w:val="008F02F3"/>
    <w:rsid w:val="008F0320"/>
    <w:rsid w:val="008F03A9"/>
    <w:rsid w:val="008F03C8"/>
    <w:rsid w:val="008F0517"/>
    <w:rsid w:val="008F0C26"/>
    <w:rsid w:val="008F1090"/>
    <w:rsid w:val="008F1788"/>
    <w:rsid w:val="008F2047"/>
    <w:rsid w:val="008F2564"/>
    <w:rsid w:val="008F2B14"/>
    <w:rsid w:val="008F2B4D"/>
    <w:rsid w:val="008F30A2"/>
    <w:rsid w:val="008F31FD"/>
    <w:rsid w:val="008F3267"/>
    <w:rsid w:val="008F3283"/>
    <w:rsid w:val="008F338D"/>
    <w:rsid w:val="008F3708"/>
    <w:rsid w:val="008F387B"/>
    <w:rsid w:val="008F38E6"/>
    <w:rsid w:val="008F3986"/>
    <w:rsid w:val="008F3B0B"/>
    <w:rsid w:val="008F3DD8"/>
    <w:rsid w:val="008F4141"/>
    <w:rsid w:val="008F4424"/>
    <w:rsid w:val="008F495E"/>
    <w:rsid w:val="008F4BED"/>
    <w:rsid w:val="008F4C5E"/>
    <w:rsid w:val="008F4F00"/>
    <w:rsid w:val="008F5055"/>
    <w:rsid w:val="008F507E"/>
    <w:rsid w:val="008F5B00"/>
    <w:rsid w:val="008F5CF5"/>
    <w:rsid w:val="008F5DB6"/>
    <w:rsid w:val="008F5E1E"/>
    <w:rsid w:val="008F5EAB"/>
    <w:rsid w:val="008F5F35"/>
    <w:rsid w:val="008F60B7"/>
    <w:rsid w:val="008F63AC"/>
    <w:rsid w:val="008F65FF"/>
    <w:rsid w:val="008F66B4"/>
    <w:rsid w:val="008F66BA"/>
    <w:rsid w:val="008F6B87"/>
    <w:rsid w:val="008F6BA0"/>
    <w:rsid w:val="008F6C36"/>
    <w:rsid w:val="008F6E99"/>
    <w:rsid w:val="008F705A"/>
    <w:rsid w:val="008F727E"/>
    <w:rsid w:val="008F73EA"/>
    <w:rsid w:val="008F778D"/>
    <w:rsid w:val="008F7B54"/>
    <w:rsid w:val="008F7B66"/>
    <w:rsid w:val="009000AF"/>
    <w:rsid w:val="00900663"/>
    <w:rsid w:val="009006C1"/>
    <w:rsid w:val="009006C2"/>
    <w:rsid w:val="009007B9"/>
    <w:rsid w:val="009007F8"/>
    <w:rsid w:val="00900F29"/>
    <w:rsid w:val="00900F5D"/>
    <w:rsid w:val="00901568"/>
    <w:rsid w:val="00901579"/>
    <w:rsid w:val="00901676"/>
    <w:rsid w:val="009016B0"/>
    <w:rsid w:val="0090178B"/>
    <w:rsid w:val="00901838"/>
    <w:rsid w:val="00902530"/>
    <w:rsid w:val="009025D0"/>
    <w:rsid w:val="00902CCB"/>
    <w:rsid w:val="0090316B"/>
    <w:rsid w:val="009034B4"/>
    <w:rsid w:val="00903607"/>
    <w:rsid w:val="00903627"/>
    <w:rsid w:val="00903689"/>
    <w:rsid w:val="00903BBF"/>
    <w:rsid w:val="00903E18"/>
    <w:rsid w:val="00903FC8"/>
    <w:rsid w:val="009043C1"/>
    <w:rsid w:val="009046A8"/>
    <w:rsid w:val="00904752"/>
    <w:rsid w:val="00904B25"/>
    <w:rsid w:val="00904E94"/>
    <w:rsid w:val="00904F7D"/>
    <w:rsid w:val="00905576"/>
    <w:rsid w:val="00905827"/>
    <w:rsid w:val="00905840"/>
    <w:rsid w:val="009058CE"/>
    <w:rsid w:val="00906399"/>
    <w:rsid w:val="00906647"/>
    <w:rsid w:val="00906798"/>
    <w:rsid w:val="00906956"/>
    <w:rsid w:val="009072F7"/>
    <w:rsid w:val="0090737D"/>
    <w:rsid w:val="00907C8B"/>
    <w:rsid w:val="00907F5F"/>
    <w:rsid w:val="00907F75"/>
    <w:rsid w:val="00907FF0"/>
    <w:rsid w:val="009100D5"/>
    <w:rsid w:val="0091017D"/>
    <w:rsid w:val="009101E8"/>
    <w:rsid w:val="00910304"/>
    <w:rsid w:val="00910A7A"/>
    <w:rsid w:val="00911054"/>
    <w:rsid w:val="009110A7"/>
    <w:rsid w:val="00911104"/>
    <w:rsid w:val="0091154B"/>
    <w:rsid w:val="00911775"/>
    <w:rsid w:val="009118D4"/>
    <w:rsid w:val="0091191F"/>
    <w:rsid w:val="0091225D"/>
    <w:rsid w:val="00912445"/>
    <w:rsid w:val="009125B8"/>
    <w:rsid w:val="009126CC"/>
    <w:rsid w:val="00912880"/>
    <w:rsid w:val="00912998"/>
    <w:rsid w:val="00912E11"/>
    <w:rsid w:val="00912E67"/>
    <w:rsid w:val="00912FDB"/>
    <w:rsid w:val="009132DD"/>
    <w:rsid w:val="009133B4"/>
    <w:rsid w:val="0091379D"/>
    <w:rsid w:val="00913806"/>
    <w:rsid w:val="00913879"/>
    <w:rsid w:val="00913A4D"/>
    <w:rsid w:val="00913F8C"/>
    <w:rsid w:val="00913FD0"/>
    <w:rsid w:val="009142BA"/>
    <w:rsid w:val="0091437A"/>
    <w:rsid w:val="0091456D"/>
    <w:rsid w:val="009146F3"/>
    <w:rsid w:val="00914CC2"/>
    <w:rsid w:val="00915006"/>
    <w:rsid w:val="009158EC"/>
    <w:rsid w:val="00915AD6"/>
    <w:rsid w:val="00915B6B"/>
    <w:rsid w:val="00915C24"/>
    <w:rsid w:val="009160FB"/>
    <w:rsid w:val="0091623C"/>
    <w:rsid w:val="00916679"/>
    <w:rsid w:val="0091680B"/>
    <w:rsid w:val="00916A62"/>
    <w:rsid w:val="00916C5B"/>
    <w:rsid w:val="00916DF9"/>
    <w:rsid w:val="00916DFB"/>
    <w:rsid w:val="00916F04"/>
    <w:rsid w:val="009174C8"/>
    <w:rsid w:val="00917612"/>
    <w:rsid w:val="00917642"/>
    <w:rsid w:val="00917AF4"/>
    <w:rsid w:val="00917C14"/>
    <w:rsid w:val="00917D51"/>
    <w:rsid w:val="00917F19"/>
    <w:rsid w:val="00920262"/>
    <w:rsid w:val="00920386"/>
    <w:rsid w:val="00920539"/>
    <w:rsid w:val="009209DE"/>
    <w:rsid w:val="00920C89"/>
    <w:rsid w:val="00920CDB"/>
    <w:rsid w:val="00920D7A"/>
    <w:rsid w:val="0092103E"/>
    <w:rsid w:val="00921302"/>
    <w:rsid w:val="0092156A"/>
    <w:rsid w:val="00921904"/>
    <w:rsid w:val="00921E19"/>
    <w:rsid w:val="00922022"/>
    <w:rsid w:val="009220D7"/>
    <w:rsid w:val="009222D6"/>
    <w:rsid w:val="009225EA"/>
    <w:rsid w:val="00922786"/>
    <w:rsid w:val="00922E6D"/>
    <w:rsid w:val="00923187"/>
    <w:rsid w:val="00923AAB"/>
    <w:rsid w:val="00923E8B"/>
    <w:rsid w:val="00924141"/>
    <w:rsid w:val="0092433C"/>
    <w:rsid w:val="009248AD"/>
    <w:rsid w:val="009248CC"/>
    <w:rsid w:val="00924972"/>
    <w:rsid w:val="00924AEC"/>
    <w:rsid w:val="00924B43"/>
    <w:rsid w:val="00924C7E"/>
    <w:rsid w:val="00924DE0"/>
    <w:rsid w:val="00925064"/>
    <w:rsid w:val="0092519F"/>
    <w:rsid w:val="009255FD"/>
    <w:rsid w:val="00925912"/>
    <w:rsid w:val="00925A92"/>
    <w:rsid w:val="00925BA4"/>
    <w:rsid w:val="00925D44"/>
    <w:rsid w:val="00925FF2"/>
    <w:rsid w:val="009260AC"/>
    <w:rsid w:val="0092673F"/>
    <w:rsid w:val="00926C39"/>
    <w:rsid w:val="00926D65"/>
    <w:rsid w:val="00926FE9"/>
    <w:rsid w:val="009270B3"/>
    <w:rsid w:val="00927139"/>
    <w:rsid w:val="00927184"/>
    <w:rsid w:val="0092739C"/>
    <w:rsid w:val="009273EC"/>
    <w:rsid w:val="00927AC0"/>
    <w:rsid w:val="00927E1F"/>
    <w:rsid w:val="00930026"/>
    <w:rsid w:val="00930403"/>
    <w:rsid w:val="00930D7C"/>
    <w:rsid w:val="00930E01"/>
    <w:rsid w:val="00931BB3"/>
    <w:rsid w:val="00931E40"/>
    <w:rsid w:val="00931EAA"/>
    <w:rsid w:val="00932155"/>
    <w:rsid w:val="009321E7"/>
    <w:rsid w:val="009328C3"/>
    <w:rsid w:val="00932D3B"/>
    <w:rsid w:val="00933345"/>
    <w:rsid w:val="00933354"/>
    <w:rsid w:val="009336C6"/>
    <w:rsid w:val="009338A3"/>
    <w:rsid w:val="00933994"/>
    <w:rsid w:val="00933F43"/>
    <w:rsid w:val="00934118"/>
    <w:rsid w:val="00934327"/>
    <w:rsid w:val="009346A7"/>
    <w:rsid w:val="009346CE"/>
    <w:rsid w:val="0093482B"/>
    <w:rsid w:val="00934C0F"/>
    <w:rsid w:val="009353ED"/>
    <w:rsid w:val="0093547C"/>
    <w:rsid w:val="009358D9"/>
    <w:rsid w:val="00935B81"/>
    <w:rsid w:val="00935CB5"/>
    <w:rsid w:val="00935DC2"/>
    <w:rsid w:val="009360C9"/>
    <w:rsid w:val="00936345"/>
    <w:rsid w:val="0093679C"/>
    <w:rsid w:val="009367FC"/>
    <w:rsid w:val="00936907"/>
    <w:rsid w:val="009369AE"/>
    <w:rsid w:val="00936A59"/>
    <w:rsid w:val="00936A64"/>
    <w:rsid w:val="00936FD5"/>
    <w:rsid w:val="009375FA"/>
    <w:rsid w:val="009376B1"/>
    <w:rsid w:val="00937A13"/>
    <w:rsid w:val="00937C6B"/>
    <w:rsid w:val="00937CB7"/>
    <w:rsid w:val="00940181"/>
    <w:rsid w:val="0094026B"/>
    <w:rsid w:val="00940521"/>
    <w:rsid w:val="0094062E"/>
    <w:rsid w:val="00940916"/>
    <w:rsid w:val="00940D68"/>
    <w:rsid w:val="00941055"/>
    <w:rsid w:val="0094169A"/>
    <w:rsid w:val="009416BE"/>
    <w:rsid w:val="009417D4"/>
    <w:rsid w:val="00941830"/>
    <w:rsid w:val="00941981"/>
    <w:rsid w:val="00941D7F"/>
    <w:rsid w:val="00941E58"/>
    <w:rsid w:val="0094202C"/>
    <w:rsid w:val="00942099"/>
    <w:rsid w:val="00942199"/>
    <w:rsid w:val="009421D1"/>
    <w:rsid w:val="00942440"/>
    <w:rsid w:val="00942775"/>
    <w:rsid w:val="009429C8"/>
    <w:rsid w:val="00942BFB"/>
    <w:rsid w:val="00942D58"/>
    <w:rsid w:val="00943060"/>
    <w:rsid w:val="009431C7"/>
    <w:rsid w:val="00943387"/>
    <w:rsid w:val="009434D5"/>
    <w:rsid w:val="009436EA"/>
    <w:rsid w:val="0094378E"/>
    <w:rsid w:val="00943ACA"/>
    <w:rsid w:val="00943CF8"/>
    <w:rsid w:val="00943D50"/>
    <w:rsid w:val="00943F60"/>
    <w:rsid w:val="00943FB6"/>
    <w:rsid w:val="009440A4"/>
    <w:rsid w:val="009445A4"/>
    <w:rsid w:val="00944CF4"/>
    <w:rsid w:val="00944D79"/>
    <w:rsid w:val="00945366"/>
    <w:rsid w:val="009459F7"/>
    <w:rsid w:val="00945C92"/>
    <w:rsid w:val="00945F5F"/>
    <w:rsid w:val="00946238"/>
    <w:rsid w:val="0094676E"/>
    <w:rsid w:val="0094679F"/>
    <w:rsid w:val="009467B8"/>
    <w:rsid w:val="00946BE6"/>
    <w:rsid w:val="00946BED"/>
    <w:rsid w:val="00946C53"/>
    <w:rsid w:val="00946CE9"/>
    <w:rsid w:val="00946D24"/>
    <w:rsid w:val="00946DC8"/>
    <w:rsid w:val="00946F9F"/>
    <w:rsid w:val="0094718C"/>
    <w:rsid w:val="009472AD"/>
    <w:rsid w:val="009473BB"/>
    <w:rsid w:val="009474FC"/>
    <w:rsid w:val="00947F2B"/>
    <w:rsid w:val="009505FD"/>
    <w:rsid w:val="009508F0"/>
    <w:rsid w:val="00950B27"/>
    <w:rsid w:val="00950B4A"/>
    <w:rsid w:val="00950B68"/>
    <w:rsid w:val="009511BB"/>
    <w:rsid w:val="009516DD"/>
    <w:rsid w:val="00951908"/>
    <w:rsid w:val="00951997"/>
    <w:rsid w:val="009519D5"/>
    <w:rsid w:val="00951D8F"/>
    <w:rsid w:val="00951E4F"/>
    <w:rsid w:val="00951EB6"/>
    <w:rsid w:val="009521BC"/>
    <w:rsid w:val="009524DB"/>
    <w:rsid w:val="009524E1"/>
    <w:rsid w:val="0095275C"/>
    <w:rsid w:val="0095287C"/>
    <w:rsid w:val="00952B4C"/>
    <w:rsid w:val="00952C7C"/>
    <w:rsid w:val="00952DB4"/>
    <w:rsid w:val="00953345"/>
    <w:rsid w:val="0095340A"/>
    <w:rsid w:val="0095396A"/>
    <w:rsid w:val="00953CF5"/>
    <w:rsid w:val="00953E6D"/>
    <w:rsid w:val="0095475C"/>
    <w:rsid w:val="009548EE"/>
    <w:rsid w:val="00954B94"/>
    <w:rsid w:val="00954D60"/>
    <w:rsid w:val="00954D65"/>
    <w:rsid w:val="00954F97"/>
    <w:rsid w:val="00955032"/>
    <w:rsid w:val="0095579E"/>
    <w:rsid w:val="009557F6"/>
    <w:rsid w:val="00955BA7"/>
    <w:rsid w:val="00955DEE"/>
    <w:rsid w:val="00955E6D"/>
    <w:rsid w:val="00956145"/>
    <w:rsid w:val="0095618F"/>
    <w:rsid w:val="009563CC"/>
    <w:rsid w:val="0095640C"/>
    <w:rsid w:val="0095665D"/>
    <w:rsid w:val="00956C6F"/>
    <w:rsid w:val="00956CAF"/>
    <w:rsid w:val="00957458"/>
    <w:rsid w:val="0095756C"/>
    <w:rsid w:val="009576D8"/>
    <w:rsid w:val="0095787B"/>
    <w:rsid w:val="00957D6A"/>
    <w:rsid w:val="009605B0"/>
    <w:rsid w:val="009607ED"/>
    <w:rsid w:val="00960857"/>
    <w:rsid w:val="00960C96"/>
    <w:rsid w:val="00960D04"/>
    <w:rsid w:val="00960F0D"/>
    <w:rsid w:val="00960F1A"/>
    <w:rsid w:val="00960FFB"/>
    <w:rsid w:val="0096119D"/>
    <w:rsid w:val="00961291"/>
    <w:rsid w:val="00961482"/>
    <w:rsid w:val="00961C59"/>
    <w:rsid w:val="009623C1"/>
    <w:rsid w:val="00962B41"/>
    <w:rsid w:val="00962EB9"/>
    <w:rsid w:val="0096346F"/>
    <w:rsid w:val="0096399B"/>
    <w:rsid w:val="00963D5E"/>
    <w:rsid w:val="00963F04"/>
    <w:rsid w:val="00964094"/>
    <w:rsid w:val="00964198"/>
    <w:rsid w:val="0096428A"/>
    <w:rsid w:val="009644EC"/>
    <w:rsid w:val="009647F6"/>
    <w:rsid w:val="009647FF"/>
    <w:rsid w:val="00964C0B"/>
    <w:rsid w:val="00964FF3"/>
    <w:rsid w:val="009652FE"/>
    <w:rsid w:val="00965B1C"/>
    <w:rsid w:val="00965CD7"/>
    <w:rsid w:val="009663AF"/>
    <w:rsid w:val="009664C1"/>
    <w:rsid w:val="009664DB"/>
    <w:rsid w:val="00966C2C"/>
    <w:rsid w:val="00966FC9"/>
    <w:rsid w:val="00967014"/>
    <w:rsid w:val="00967082"/>
    <w:rsid w:val="0096714D"/>
    <w:rsid w:val="009673E7"/>
    <w:rsid w:val="009678ED"/>
    <w:rsid w:val="00967911"/>
    <w:rsid w:val="00967E14"/>
    <w:rsid w:val="00967ED3"/>
    <w:rsid w:val="009701DF"/>
    <w:rsid w:val="009707E4"/>
    <w:rsid w:val="00970834"/>
    <w:rsid w:val="00970948"/>
    <w:rsid w:val="00970F10"/>
    <w:rsid w:val="00971056"/>
    <w:rsid w:val="0097112A"/>
    <w:rsid w:val="009711FB"/>
    <w:rsid w:val="00971531"/>
    <w:rsid w:val="0097184F"/>
    <w:rsid w:val="0097198E"/>
    <w:rsid w:val="00971A18"/>
    <w:rsid w:val="00971B2D"/>
    <w:rsid w:val="00971D66"/>
    <w:rsid w:val="00971F23"/>
    <w:rsid w:val="00971F6E"/>
    <w:rsid w:val="00971FE8"/>
    <w:rsid w:val="0097228A"/>
    <w:rsid w:val="009725D4"/>
    <w:rsid w:val="009725F3"/>
    <w:rsid w:val="009727C1"/>
    <w:rsid w:val="009728F3"/>
    <w:rsid w:val="00972929"/>
    <w:rsid w:val="00972A7E"/>
    <w:rsid w:val="00972D0D"/>
    <w:rsid w:val="00973098"/>
    <w:rsid w:val="0097325B"/>
    <w:rsid w:val="0097348E"/>
    <w:rsid w:val="009734B6"/>
    <w:rsid w:val="009735E7"/>
    <w:rsid w:val="0097379B"/>
    <w:rsid w:val="00973B37"/>
    <w:rsid w:val="00974215"/>
    <w:rsid w:val="009747ED"/>
    <w:rsid w:val="00974872"/>
    <w:rsid w:val="00974A01"/>
    <w:rsid w:val="00974F66"/>
    <w:rsid w:val="009753DF"/>
    <w:rsid w:val="009753E7"/>
    <w:rsid w:val="009754FD"/>
    <w:rsid w:val="009755B7"/>
    <w:rsid w:val="009756D9"/>
    <w:rsid w:val="009759B2"/>
    <w:rsid w:val="00975A5F"/>
    <w:rsid w:val="00975C3A"/>
    <w:rsid w:val="00975F83"/>
    <w:rsid w:val="00976408"/>
    <w:rsid w:val="00976678"/>
    <w:rsid w:val="009768B3"/>
    <w:rsid w:val="00976AAC"/>
    <w:rsid w:val="00976D5D"/>
    <w:rsid w:val="00976FC5"/>
    <w:rsid w:val="00976FE0"/>
    <w:rsid w:val="00977486"/>
    <w:rsid w:val="00977511"/>
    <w:rsid w:val="009775E7"/>
    <w:rsid w:val="00977688"/>
    <w:rsid w:val="00977700"/>
    <w:rsid w:val="00977767"/>
    <w:rsid w:val="00977B7B"/>
    <w:rsid w:val="0098027F"/>
    <w:rsid w:val="009803D6"/>
    <w:rsid w:val="0098048D"/>
    <w:rsid w:val="009806FD"/>
    <w:rsid w:val="00980B61"/>
    <w:rsid w:val="00980C00"/>
    <w:rsid w:val="0098102F"/>
    <w:rsid w:val="00981988"/>
    <w:rsid w:val="00981AF6"/>
    <w:rsid w:val="00981F45"/>
    <w:rsid w:val="0098256F"/>
    <w:rsid w:val="00982D34"/>
    <w:rsid w:val="00982E78"/>
    <w:rsid w:val="009830A5"/>
    <w:rsid w:val="009834A6"/>
    <w:rsid w:val="00983BA9"/>
    <w:rsid w:val="00983BFD"/>
    <w:rsid w:val="00983C62"/>
    <w:rsid w:val="00983D53"/>
    <w:rsid w:val="0098416A"/>
    <w:rsid w:val="009847C2"/>
    <w:rsid w:val="00984FE6"/>
    <w:rsid w:val="0098512E"/>
    <w:rsid w:val="0098547F"/>
    <w:rsid w:val="00985C27"/>
    <w:rsid w:val="00985DD7"/>
    <w:rsid w:val="009861E0"/>
    <w:rsid w:val="009865F7"/>
    <w:rsid w:val="009866AB"/>
    <w:rsid w:val="009866D6"/>
    <w:rsid w:val="009867B5"/>
    <w:rsid w:val="009867F7"/>
    <w:rsid w:val="009868C1"/>
    <w:rsid w:val="00986B63"/>
    <w:rsid w:val="009871FB"/>
    <w:rsid w:val="0098741A"/>
    <w:rsid w:val="009874F4"/>
    <w:rsid w:val="0098798B"/>
    <w:rsid w:val="00987C54"/>
    <w:rsid w:val="00987C65"/>
    <w:rsid w:val="00990017"/>
    <w:rsid w:val="00990480"/>
    <w:rsid w:val="00990587"/>
    <w:rsid w:val="009909ED"/>
    <w:rsid w:val="00990B4F"/>
    <w:rsid w:val="00990CF0"/>
    <w:rsid w:val="00990E19"/>
    <w:rsid w:val="00991BE2"/>
    <w:rsid w:val="00991BF4"/>
    <w:rsid w:val="00991ECF"/>
    <w:rsid w:val="00991F34"/>
    <w:rsid w:val="00992557"/>
    <w:rsid w:val="00992682"/>
    <w:rsid w:val="00992723"/>
    <w:rsid w:val="009928F2"/>
    <w:rsid w:val="009933BE"/>
    <w:rsid w:val="00993492"/>
    <w:rsid w:val="009934EB"/>
    <w:rsid w:val="009935F2"/>
    <w:rsid w:val="00993663"/>
    <w:rsid w:val="00993667"/>
    <w:rsid w:val="00993B35"/>
    <w:rsid w:val="00993D63"/>
    <w:rsid w:val="00993F04"/>
    <w:rsid w:val="00994533"/>
    <w:rsid w:val="00994643"/>
    <w:rsid w:val="0099474F"/>
    <w:rsid w:val="009947C4"/>
    <w:rsid w:val="00994B72"/>
    <w:rsid w:val="00995322"/>
    <w:rsid w:val="00995570"/>
    <w:rsid w:val="0099559A"/>
    <w:rsid w:val="00995649"/>
    <w:rsid w:val="009958F7"/>
    <w:rsid w:val="0099594D"/>
    <w:rsid w:val="00995D8B"/>
    <w:rsid w:val="00995E94"/>
    <w:rsid w:val="0099617D"/>
    <w:rsid w:val="009962D0"/>
    <w:rsid w:val="00996512"/>
    <w:rsid w:val="009965D7"/>
    <w:rsid w:val="00996BBA"/>
    <w:rsid w:val="009971D7"/>
    <w:rsid w:val="00997218"/>
    <w:rsid w:val="009972BA"/>
    <w:rsid w:val="00997592"/>
    <w:rsid w:val="009976A9"/>
    <w:rsid w:val="00997C0A"/>
    <w:rsid w:val="00997D4C"/>
    <w:rsid w:val="00997DF6"/>
    <w:rsid w:val="00997E08"/>
    <w:rsid w:val="009A0059"/>
    <w:rsid w:val="009A0073"/>
    <w:rsid w:val="009A0817"/>
    <w:rsid w:val="009A0BF1"/>
    <w:rsid w:val="009A0FB8"/>
    <w:rsid w:val="009A119D"/>
    <w:rsid w:val="009A1627"/>
    <w:rsid w:val="009A1658"/>
    <w:rsid w:val="009A182E"/>
    <w:rsid w:val="009A191A"/>
    <w:rsid w:val="009A1957"/>
    <w:rsid w:val="009A197F"/>
    <w:rsid w:val="009A1A94"/>
    <w:rsid w:val="009A1BF2"/>
    <w:rsid w:val="009A1DD1"/>
    <w:rsid w:val="009A1F37"/>
    <w:rsid w:val="009A22A4"/>
    <w:rsid w:val="009A2373"/>
    <w:rsid w:val="009A2579"/>
    <w:rsid w:val="009A2725"/>
    <w:rsid w:val="009A2E27"/>
    <w:rsid w:val="009A2F76"/>
    <w:rsid w:val="009A3079"/>
    <w:rsid w:val="009A35F9"/>
    <w:rsid w:val="009A38EC"/>
    <w:rsid w:val="009A3B18"/>
    <w:rsid w:val="009A3FE1"/>
    <w:rsid w:val="009A419A"/>
    <w:rsid w:val="009A457E"/>
    <w:rsid w:val="009A4742"/>
    <w:rsid w:val="009A48A3"/>
    <w:rsid w:val="009A4D02"/>
    <w:rsid w:val="009A4DF1"/>
    <w:rsid w:val="009A4E9F"/>
    <w:rsid w:val="009A5552"/>
    <w:rsid w:val="009A5685"/>
    <w:rsid w:val="009A5D77"/>
    <w:rsid w:val="009A5E42"/>
    <w:rsid w:val="009A5ED3"/>
    <w:rsid w:val="009A60E1"/>
    <w:rsid w:val="009A636B"/>
    <w:rsid w:val="009A6495"/>
    <w:rsid w:val="009A659C"/>
    <w:rsid w:val="009A663A"/>
    <w:rsid w:val="009A6A34"/>
    <w:rsid w:val="009A6CC4"/>
    <w:rsid w:val="009A6CF1"/>
    <w:rsid w:val="009A6D3E"/>
    <w:rsid w:val="009A6D74"/>
    <w:rsid w:val="009A6EA6"/>
    <w:rsid w:val="009A7389"/>
    <w:rsid w:val="009A7A38"/>
    <w:rsid w:val="009A7A6C"/>
    <w:rsid w:val="009A7C32"/>
    <w:rsid w:val="009A7D3C"/>
    <w:rsid w:val="009A7D94"/>
    <w:rsid w:val="009A7E0B"/>
    <w:rsid w:val="009B0123"/>
    <w:rsid w:val="009B0793"/>
    <w:rsid w:val="009B0A12"/>
    <w:rsid w:val="009B0B4B"/>
    <w:rsid w:val="009B0C1D"/>
    <w:rsid w:val="009B15B1"/>
    <w:rsid w:val="009B17ED"/>
    <w:rsid w:val="009B1997"/>
    <w:rsid w:val="009B1FBE"/>
    <w:rsid w:val="009B2400"/>
    <w:rsid w:val="009B24A7"/>
    <w:rsid w:val="009B2867"/>
    <w:rsid w:val="009B292B"/>
    <w:rsid w:val="009B2F0D"/>
    <w:rsid w:val="009B3199"/>
    <w:rsid w:val="009B343F"/>
    <w:rsid w:val="009B34F0"/>
    <w:rsid w:val="009B391A"/>
    <w:rsid w:val="009B3BD6"/>
    <w:rsid w:val="009B3E0B"/>
    <w:rsid w:val="009B40B5"/>
    <w:rsid w:val="009B4121"/>
    <w:rsid w:val="009B4205"/>
    <w:rsid w:val="009B4235"/>
    <w:rsid w:val="009B4BDC"/>
    <w:rsid w:val="009B4E1E"/>
    <w:rsid w:val="009B5062"/>
    <w:rsid w:val="009B53AA"/>
    <w:rsid w:val="009B55C2"/>
    <w:rsid w:val="009B5609"/>
    <w:rsid w:val="009B57A3"/>
    <w:rsid w:val="009B585C"/>
    <w:rsid w:val="009B5969"/>
    <w:rsid w:val="009B5D9F"/>
    <w:rsid w:val="009B5EEA"/>
    <w:rsid w:val="009B604A"/>
    <w:rsid w:val="009B62CF"/>
    <w:rsid w:val="009B634D"/>
    <w:rsid w:val="009B65F0"/>
    <w:rsid w:val="009B662B"/>
    <w:rsid w:val="009B6803"/>
    <w:rsid w:val="009B699D"/>
    <w:rsid w:val="009B69E5"/>
    <w:rsid w:val="009B6BA6"/>
    <w:rsid w:val="009B7129"/>
    <w:rsid w:val="009B7346"/>
    <w:rsid w:val="009B798D"/>
    <w:rsid w:val="009B7ACC"/>
    <w:rsid w:val="009B7B66"/>
    <w:rsid w:val="009B7D40"/>
    <w:rsid w:val="009B7DD7"/>
    <w:rsid w:val="009C0612"/>
    <w:rsid w:val="009C0985"/>
    <w:rsid w:val="009C0B73"/>
    <w:rsid w:val="009C1123"/>
    <w:rsid w:val="009C1412"/>
    <w:rsid w:val="009C1553"/>
    <w:rsid w:val="009C195F"/>
    <w:rsid w:val="009C1C6E"/>
    <w:rsid w:val="009C1C94"/>
    <w:rsid w:val="009C1CB3"/>
    <w:rsid w:val="009C1E40"/>
    <w:rsid w:val="009C2030"/>
    <w:rsid w:val="009C21C4"/>
    <w:rsid w:val="009C2284"/>
    <w:rsid w:val="009C22F9"/>
    <w:rsid w:val="009C2486"/>
    <w:rsid w:val="009C2C80"/>
    <w:rsid w:val="009C2D7A"/>
    <w:rsid w:val="009C2D82"/>
    <w:rsid w:val="009C2E09"/>
    <w:rsid w:val="009C3444"/>
    <w:rsid w:val="009C3CF3"/>
    <w:rsid w:val="009C3DBA"/>
    <w:rsid w:val="009C3E1D"/>
    <w:rsid w:val="009C43A1"/>
    <w:rsid w:val="009C44D3"/>
    <w:rsid w:val="009C4573"/>
    <w:rsid w:val="009C45B0"/>
    <w:rsid w:val="009C45CF"/>
    <w:rsid w:val="009C48B8"/>
    <w:rsid w:val="009C48DD"/>
    <w:rsid w:val="009C4CFD"/>
    <w:rsid w:val="009C4FA3"/>
    <w:rsid w:val="009C5080"/>
    <w:rsid w:val="009C513C"/>
    <w:rsid w:val="009C56A6"/>
    <w:rsid w:val="009C57B8"/>
    <w:rsid w:val="009C5B4A"/>
    <w:rsid w:val="009C5D69"/>
    <w:rsid w:val="009C5E2C"/>
    <w:rsid w:val="009C665A"/>
    <w:rsid w:val="009C6840"/>
    <w:rsid w:val="009C6A0E"/>
    <w:rsid w:val="009C6A36"/>
    <w:rsid w:val="009C6AC5"/>
    <w:rsid w:val="009C6BBF"/>
    <w:rsid w:val="009C6EC3"/>
    <w:rsid w:val="009C721F"/>
    <w:rsid w:val="009C74C9"/>
    <w:rsid w:val="009C7BD3"/>
    <w:rsid w:val="009C7BE1"/>
    <w:rsid w:val="009C7C88"/>
    <w:rsid w:val="009D0268"/>
    <w:rsid w:val="009D0BC6"/>
    <w:rsid w:val="009D0E80"/>
    <w:rsid w:val="009D0F0F"/>
    <w:rsid w:val="009D105F"/>
    <w:rsid w:val="009D148A"/>
    <w:rsid w:val="009D16CB"/>
    <w:rsid w:val="009D18AB"/>
    <w:rsid w:val="009D2227"/>
    <w:rsid w:val="009D23B3"/>
    <w:rsid w:val="009D2500"/>
    <w:rsid w:val="009D251A"/>
    <w:rsid w:val="009D26ED"/>
    <w:rsid w:val="009D28EA"/>
    <w:rsid w:val="009D2B5D"/>
    <w:rsid w:val="009D2C03"/>
    <w:rsid w:val="009D2D86"/>
    <w:rsid w:val="009D313F"/>
    <w:rsid w:val="009D32F2"/>
    <w:rsid w:val="009D3536"/>
    <w:rsid w:val="009D3EC6"/>
    <w:rsid w:val="009D4295"/>
    <w:rsid w:val="009D45BB"/>
    <w:rsid w:val="009D4AA3"/>
    <w:rsid w:val="009D4EAC"/>
    <w:rsid w:val="009D4FD1"/>
    <w:rsid w:val="009D51A4"/>
    <w:rsid w:val="009D562C"/>
    <w:rsid w:val="009D5670"/>
    <w:rsid w:val="009D5A39"/>
    <w:rsid w:val="009D5D0C"/>
    <w:rsid w:val="009D60A4"/>
    <w:rsid w:val="009D6181"/>
    <w:rsid w:val="009D6192"/>
    <w:rsid w:val="009D6725"/>
    <w:rsid w:val="009D69C0"/>
    <w:rsid w:val="009D6B71"/>
    <w:rsid w:val="009D6CD6"/>
    <w:rsid w:val="009D6EBB"/>
    <w:rsid w:val="009D75EE"/>
    <w:rsid w:val="009D7761"/>
    <w:rsid w:val="009D7768"/>
    <w:rsid w:val="009D77D3"/>
    <w:rsid w:val="009D785A"/>
    <w:rsid w:val="009E005D"/>
    <w:rsid w:val="009E0110"/>
    <w:rsid w:val="009E03DD"/>
    <w:rsid w:val="009E072A"/>
    <w:rsid w:val="009E0834"/>
    <w:rsid w:val="009E0F4E"/>
    <w:rsid w:val="009E129B"/>
    <w:rsid w:val="009E1398"/>
    <w:rsid w:val="009E156A"/>
    <w:rsid w:val="009E1629"/>
    <w:rsid w:val="009E18B2"/>
    <w:rsid w:val="009E1F8E"/>
    <w:rsid w:val="009E215B"/>
    <w:rsid w:val="009E2457"/>
    <w:rsid w:val="009E26D1"/>
    <w:rsid w:val="009E30E0"/>
    <w:rsid w:val="009E314E"/>
    <w:rsid w:val="009E3775"/>
    <w:rsid w:val="009E3908"/>
    <w:rsid w:val="009E3ABA"/>
    <w:rsid w:val="009E3B79"/>
    <w:rsid w:val="009E40D6"/>
    <w:rsid w:val="009E4502"/>
    <w:rsid w:val="009E45A8"/>
    <w:rsid w:val="009E487E"/>
    <w:rsid w:val="009E4AC7"/>
    <w:rsid w:val="009E4C37"/>
    <w:rsid w:val="009E4C70"/>
    <w:rsid w:val="009E4F90"/>
    <w:rsid w:val="009E4FE5"/>
    <w:rsid w:val="009E5023"/>
    <w:rsid w:val="009E5067"/>
    <w:rsid w:val="009E513A"/>
    <w:rsid w:val="009E5165"/>
    <w:rsid w:val="009E561A"/>
    <w:rsid w:val="009E5848"/>
    <w:rsid w:val="009E58A4"/>
    <w:rsid w:val="009E5C24"/>
    <w:rsid w:val="009E5C6D"/>
    <w:rsid w:val="009E5E59"/>
    <w:rsid w:val="009E5E77"/>
    <w:rsid w:val="009E5EE1"/>
    <w:rsid w:val="009E659F"/>
    <w:rsid w:val="009E6DAB"/>
    <w:rsid w:val="009E6DBA"/>
    <w:rsid w:val="009E74F1"/>
    <w:rsid w:val="009E7629"/>
    <w:rsid w:val="009E775F"/>
    <w:rsid w:val="009E77BF"/>
    <w:rsid w:val="009E78E5"/>
    <w:rsid w:val="009E7AF1"/>
    <w:rsid w:val="009E7D94"/>
    <w:rsid w:val="009E7E06"/>
    <w:rsid w:val="009E7FF2"/>
    <w:rsid w:val="009F08DA"/>
    <w:rsid w:val="009F0DE8"/>
    <w:rsid w:val="009F13E1"/>
    <w:rsid w:val="009F14C1"/>
    <w:rsid w:val="009F1748"/>
    <w:rsid w:val="009F19C2"/>
    <w:rsid w:val="009F1BBC"/>
    <w:rsid w:val="009F25F4"/>
    <w:rsid w:val="009F26EB"/>
    <w:rsid w:val="009F2797"/>
    <w:rsid w:val="009F2803"/>
    <w:rsid w:val="009F2919"/>
    <w:rsid w:val="009F29A4"/>
    <w:rsid w:val="009F2C42"/>
    <w:rsid w:val="009F2CD3"/>
    <w:rsid w:val="009F2DBA"/>
    <w:rsid w:val="009F358E"/>
    <w:rsid w:val="009F3AE0"/>
    <w:rsid w:val="009F3EAE"/>
    <w:rsid w:val="009F3FBE"/>
    <w:rsid w:val="009F3FC6"/>
    <w:rsid w:val="009F3FF8"/>
    <w:rsid w:val="009F4109"/>
    <w:rsid w:val="009F4164"/>
    <w:rsid w:val="009F4B71"/>
    <w:rsid w:val="009F547C"/>
    <w:rsid w:val="009F57AC"/>
    <w:rsid w:val="009F5817"/>
    <w:rsid w:val="009F60F3"/>
    <w:rsid w:val="009F6514"/>
    <w:rsid w:val="009F657F"/>
    <w:rsid w:val="009F65BC"/>
    <w:rsid w:val="009F6C7C"/>
    <w:rsid w:val="009F6D00"/>
    <w:rsid w:val="009F6F72"/>
    <w:rsid w:val="009F7323"/>
    <w:rsid w:val="009F751F"/>
    <w:rsid w:val="009F785B"/>
    <w:rsid w:val="009F7CB6"/>
    <w:rsid w:val="009F7E1B"/>
    <w:rsid w:val="009F7EB5"/>
    <w:rsid w:val="009F7F63"/>
    <w:rsid w:val="00A00AE2"/>
    <w:rsid w:val="00A00BA2"/>
    <w:rsid w:val="00A00D85"/>
    <w:rsid w:val="00A01049"/>
    <w:rsid w:val="00A019C6"/>
    <w:rsid w:val="00A01A2D"/>
    <w:rsid w:val="00A020E1"/>
    <w:rsid w:val="00A0239A"/>
    <w:rsid w:val="00A02426"/>
    <w:rsid w:val="00A028EF"/>
    <w:rsid w:val="00A02B33"/>
    <w:rsid w:val="00A02B46"/>
    <w:rsid w:val="00A030C5"/>
    <w:rsid w:val="00A033D8"/>
    <w:rsid w:val="00A03608"/>
    <w:rsid w:val="00A037D9"/>
    <w:rsid w:val="00A039A2"/>
    <w:rsid w:val="00A03BF9"/>
    <w:rsid w:val="00A03ECA"/>
    <w:rsid w:val="00A04344"/>
    <w:rsid w:val="00A045C0"/>
    <w:rsid w:val="00A046E8"/>
    <w:rsid w:val="00A048E7"/>
    <w:rsid w:val="00A04921"/>
    <w:rsid w:val="00A04ABD"/>
    <w:rsid w:val="00A04E31"/>
    <w:rsid w:val="00A04F36"/>
    <w:rsid w:val="00A051E4"/>
    <w:rsid w:val="00A052A0"/>
    <w:rsid w:val="00A05304"/>
    <w:rsid w:val="00A0547B"/>
    <w:rsid w:val="00A0552A"/>
    <w:rsid w:val="00A05B8F"/>
    <w:rsid w:val="00A05C6B"/>
    <w:rsid w:val="00A05C9B"/>
    <w:rsid w:val="00A063F1"/>
    <w:rsid w:val="00A0643D"/>
    <w:rsid w:val="00A06D00"/>
    <w:rsid w:val="00A06DB2"/>
    <w:rsid w:val="00A06F2C"/>
    <w:rsid w:val="00A06FFA"/>
    <w:rsid w:val="00A07173"/>
    <w:rsid w:val="00A071A0"/>
    <w:rsid w:val="00A073CC"/>
    <w:rsid w:val="00A07744"/>
    <w:rsid w:val="00A07F8C"/>
    <w:rsid w:val="00A103EA"/>
    <w:rsid w:val="00A107E0"/>
    <w:rsid w:val="00A11184"/>
    <w:rsid w:val="00A1140F"/>
    <w:rsid w:val="00A11446"/>
    <w:rsid w:val="00A117E1"/>
    <w:rsid w:val="00A117F6"/>
    <w:rsid w:val="00A11A68"/>
    <w:rsid w:val="00A11B0A"/>
    <w:rsid w:val="00A11CC9"/>
    <w:rsid w:val="00A11FC9"/>
    <w:rsid w:val="00A121DD"/>
    <w:rsid w:val="00A123E2"/>
    <w:rsid w:val="00A127A7"/>
    <w:rsid w:val="00A1285F"/>
    <w:rsid w:val="00A12894"/>
    <w:rsid w:val="00A129D3"/>
    <w:rsid w:val="00A12A3B"/>
    <w:rsid w:val="00A12D0B"/>
    <w:rsid w:val="00A12FF9"/>
    <w:rsid w:val="00A13485"/>
    <w:rsid w:val="00A13C3A"/>
    <w:rsid w:val="00A13FAC"/>
    <w:rsid w:val="00A13FD6"/>
    <w:rsid w:val="00A143E5"/>
    <w:rsid w:val="00A14A03"/>
    <w:rsid w:val="00A14B08"/>
    <w:rsid w:val="00A14E11"/>
    <w:rsid w:val="00A1545F"/>
    <w:rsid w:val="00A15C71"/>
    <w:rsid w:val="00A15D2B"/>
    <w:rsid w:val="00A161DC"/>
    <w:rsid w:val="00A16200"/>
    <w:rsid w:val="00A163A7"/>
    <w:rsid w:val="00A165C2"/>
    <w:rsid w:val="00A16769"/>
    <w:rsid w:val="00A16870"/>
    <w:rsid w:val="00A16A37"/>
    <w:rsid w:val="00A16B19"/>
    <w:rsid w:val="00A16F3E"/>
    <w:rsid w:val="00A170D9"/>
    <w:rsid w:val="00A172D0"/>
    <w:rsid w:val="00A17390"/>
    <w:rsid w:val="00A1746B"/>
    <w:rsid w:val="00A17503"/>
    <w:rsid w:val="00A17D20"/>
    <w:rsid w:val="00A20C1B"/>
    <w:rsid w:val="00A2196F"/>
    <w:rsid w:val="00A21B72"/>
    <w:rsid w:val="00A223F9"/>
    <w:rsid w:val="00A22883"/>
    <w:rsid w:val="00A22934"/>
    <w:rsid w:val="00A22C0D"/>
    <w:rsid w:val="00A230E2"/>
    <w:rsid w:val="00A234A3"/>
    <w:rsid w:val="00A2399F"/>
    <w:rsid w:val="00A23A16"/>
    <w:rsid w:val="00A24267"/>
    <w:rsid w:val="00A24270"/>
    <w:rsid w:val="00A2440B"/>
    <w:rsid w:val="00A24419"/>
    <w:rsid w:val="00A24962"/>
    <w:rsid w:val="00A249DB"/>
    <w:rsid w:val="00A24B0F"/>
    <w:rsid w:val="00A25079"/>
    <w:rsid w:val="00A2568D"/>
    <w:rsid w:val="00A256CE"/>
    <w:rsid w:val="00A257A8"/>
    <w:rsid w:val="00A257F0"/>
    <w:rsid w:val="00A25C03"/>
    <w:rsid w:val="00A25D55"/>
    <w:rsid w:val="00A25ECE"/>
    <w:rsid w:val="00A26C42"/>
    <w:rsid w:val="00A274E7"/>
    <w:rsid w:val="00A27881"/>
    <w:rsid w:val="00A278A8"/>
    <w:rsid w:val="00A27CBE"/>
    <w:rsid w:val="00A27FAE"/>
    <w:rsid w:val="00A300F4"/>
    <w:rsid w:val="00A302FC"/>
    <w:rsid w:val="00A3054E"/>
    <w:rsid w:val="00A30640"/>
    <w:rsid w:val="00A308F7"/>
    <w:rsid w:val="00A3095A"/>
    <w:rsid w:val="00A3097C"/>
    <w:rsid w:val="00A30A85"/>
    <w:rsid w:val="00A30F06"/>
    <w:rsid w:val="00A31561"/>
    <w:rsid w:val="00A317F4"/>
    <w:rsid w:val="00A32CE8"/>
    <w:rsid w:val="00A32D80"/>
    <w:rsid w:val="00A33002"/>
    <w:rsid w:val="00A33204"/>
    <w:rsid w:val="00A3360A"/>
    <w:rsid w:val="00A3386F"/>
    <w:rsid w:val="00A33A00"/>
    <w:rsid w:val="00A33FB2"/>
    <w:rsid w:val="00A34029"/>
    <w:rsid w:val="00A34317"/>
    <w:rsid w:val="00A347EA"/>
    <w:rsid w:val="00A34C61"/>
    <w:rsid w:val="00A34E63"/>
    <w:rsid w:val="00A34F3C"/>
    <w:rsid w:val="00A34FEA"/>
    <w:rsid w:val="00A35009"/>
    <w:rsid w:val="00A3515C"/>
    <w:rsid w:val="00A35339"/>
    <w:rsid w:val="00A3538A"/>
    <w:rsid w:val="00A35465"/>
    <w:rsid w:val="00A355F1"/>
    <w:rsid w:val="00A35A0A"/>
    <w:rsid w:val="00A35AE5"/>
    <w:rsid w:val="00A35D87"/>
    <w:rsid w:val="00A35FB6"/>
    <w:rsid w:val="00A37163"/>
    <w:rsid w:val="00A37586"/>
    <w:rsid w:val="00A37862"/>
    <w:rsid w:val="00A37BF1"/>
    <w:rsid w:val="00A4003D"/>
    <w:rsid w:val="00A4009F"/>
    <w:rsid w:val="00A405F3"/>
    <w:rsid w:val="00A40613"/>
    <w:rsid w:val="00A406B0"/>
    <w:rsid w:val="00A4131B"/>
    <w:rsid w:val="00A41839"/>
    <w:rsid w:val="00A41A2C"/>
    <w:rsid w:val="00A41E7C"/>
    <w:rsid w:val="00A41F24"/>
    <w:rsid w:val="00A41F4E"/>
    <w:rsid w:val="00A4210B"/>
    <w:rsid w:val="00A421DA"/>
    <w:rsid w:val="00A42210"/>
    <w:rsid w:val="00A4236F"/>
    <w:rsid w:val="00A424E2"/>
    <w:rsid w:val="00A4299C"/>
    <w:rsid w:val="00A429CA"/>
    <w:rsid w:val="00A42ADC"/>
    <w:rsid w:val="00A42C0C"/>
    <w:rsid w:val="00A42F60"/>
    <w:rsid w:val="00A43138"/>
    <w:rsid w:val="00A431EE"/>
    <w:rsid w:val="00A43528"/>
    <w:rsid w:val="00A43849"/>
    <w:rsid w:val="00A43A1A"/>
    <w:rsid w:val="00A43E52"/>
    <w:rsid w:val="00A445C1"/>
    <w:rsid w:val="00A4465B"/>
    <w:rsid w:val="00A448D0"/>
    <w:rsid w:val="00A449B9"/>
    <w:rsid w:val="00A44BBE"/>
    <w:rsid w:val="00A44DEE"/>
    <w:rsid w:val="00A44FCE"/>
    <w:rsid w:val="00A451FA"/>
    <w:rsid w:val="00A4522B"/>
    <w:rsid w:val="00A453A5"/>
    <w:rsid w:val="00A45483"/>
    <w:rsid w:val="00A4567D"/>
    <w:rsid w:val="00A459A1"/>
    <w:rsid w:val="00A45A49"/>
    <w:rsid w:val="00A45A76"/>
    <w:rsid w:val="00A45B01"/>
    <w:rsid w:val="00A45BFD"/>
    <w:rsid w:val="00A45DF5"/>
    <w:rsid w:val="00A4628C"/>
    <w:rsid w:val="00A46335"/>
    <w:rsid w:val="00A463B3"/>
    <w:rsid w:val="00A466F4"/>
    <w:rsid w:val="00A46B6F"/>
    <w:rsid w:val="00A46C89"/>
    <w:rsid w:val="00A46CE1"/>
    <w:rsid w:val="00A4721A"/>
    <w:rsid w:val="00A474FC"/>
    <w:rsid w:val="00A47E34"/>
    <w:rsid w:val="00A47F31"/>
    <w:rsid w:val="00A50012"/>
    <w:rsid w:val="00A50225"/>
    <w:rsid w:val="00A50390"/>
    <w:rsid w:val="00A50410"/>
    <w:rsid w:val="00A50592"/>
    <w:rsid w:val="00A50AC5"/>
    <w:rsid w:val="00A50C90"/>
    <w:rsid w:val="00A50DD2"/>
    <w:rsid w:val="00A511DF"/>
    <w:rsid w:val="00A514F8"/>
    <w:rsid w:val="00A51704"/>
    <w:rsid w:val="00A51DAF"/>
    <w:rsid w:val="00A51E84"/>
    <w:rsid w:val="00A51F3F"/>
    <w:rsid w:val="00A51FA7"/>
    <w:rsid w:val="00A52564"/>
    <w:rsid w:val="00A52789"/>
    <w:rsid w:val="00A52937"/>
    <w:rsid w:val="00A52949"/>
    <w:rsid w:val="00A52D58"/>
    <w:rsid w:val="00A52DC0"/>
    <w:rsid w:val="00A53336"/>
    <w:rsid w:val="00A535E8"/>
    <w:rsid w:val="00A53810"/>
    <w:rsid w:val="00A5462C"/>
    <w:rsid w:val="00A55050"/>
    <w:rsid w:val="00A551F5"/>
    <w:rsid w:val="00A5521B"/>
    <w:rsid w:val="00A5547C"/>
    <w:rsid w:val="00A55911"/>
    <w:rsid w:val="00A55EE8"/>
    <w:rsid w:val="00A568AF"/>
    <w:rsid w:val="00A56B6B"/>
    <w:rsid w:val="00A56DA3"/>
    <w:rsid w:val="00A5753A"/>
    <w:rsid w:val="00A57806"/>
    <w:rsid w:val="00A57D3B"/>
    <w:rsid w:val="00A603FC"/>
    <w:rsid w:val="00A6078C"/>
    <w:rsid w:val="00A607DC"/>
    <w:rsid w:val="00A608E0"/>
    <w:rsid w:val="00A60958"/>
    <w:rsid w:val="00A60C30"/>
    <w:rsid w:val="00A60C6B"/>
    <w:rsid w:val="00A60C70"/>
    <w:rsid w:val="00A60E8A"/>
    <w:rsid w:val="00A61677"/>
    <w:rsid w:val="00A61710"/>
    <w:rsid w:val="00A61886"/>
    <w:rsid w:val="00A61F57"/>
    <w:rsid w:val="00A6233B"/>
    <w:rsid w:val="00A623AB"/>
    <w:rsid w:val="00A62999"/>
    <w:rsid w:val="00A62B66"/>
    <w:rsid w:val="00A62BC9"/>
    <w:rsid w:val="00A62BCC"/>
    <w:rsid w:val="00A62BDD"/>
    <w:rsid w:val="00A62CAC"/>
    <w:rsid w:val="00A62E55"/>
    <w:rsid w:val="00A63339"/>
    <w:rsid w:val="00A639AB"/>
    <w:rsid w:val="00A6450E"/>
    <w:rsid w:val="00A645AE"/>
    <w:rsid w:val="00A645F8"/>
    <w:rsid w:val="00A646E8"/>
    <w:rsid w:val="00A6473F"/>
    <w:rsid w:val="00A64759"/>
    <w:rsid w:val="00A64901"/>
    <w:rsid w:val="00A64C4C"/>
    <w:rsid w:val="00A64D54"/>
    <w:rsid w:val="00A65028"/>
    <w:rsid w:val="00A6508D"/>
    <w:rsid w:val="00A650DA"/>
    <w:rsid w:val="00A65208"/>
    <w:rsid w:val="00A6553E"/>
    <w:rsid w:val="00A66022"/>
    <w:rsid w:val="00A66144"/>
    <w:rsid w:val="00A662C2"/>
    <w:rsid w:val="00A66319"/>
    <w:rsid w:val="00A665E3"/>
    <w:rsid w:val="00A66923"/>
    <w:rsid w:val="00A66A76"/>
    <w:rsid w:val="00A66B97"/>
    <w:rsid w:val="00A66DF0"/>
    <w:rsid w:val="00A66DFB"/>
    <w:rsid w:val="00A66F6A"/>
    <w:rsid w:val="00A70037"/>
    <w:rsid w:val="00A7055F"/>
    <w:rsid w:val="00A705EF"/>
    <w:rsid w:val="00A7065D"/>
    <w:rsid w:val="00A714B9"/>
    <w:rsid w:val="00A71513"/>
    <w:rsid w:val="00A71517"/>
    <w:rsid w:val="00A71520"/>
    <w:rsid w:val="00A71543"/>
    <w:rsid w:val="00A715D9"/>
    <w:rsid w:val="00A715E6"/>
    <w:rsid w:val="00A71672"/>
    <w:rsid w:val="00A719EF"/>
    <w:rsid w:val="00A71DB6"/>
    <w:rsid w:val="00A71FA5"/>
    <w:rsid w:val="00A72011"/>
    <w:rsid w:val="00A7221B"/>
    <w:rsid w:val="00A729AC"/>
    <w:rsid w:val="00A72CDD"/>
    <w:rsid w:val="00A73749"/>
    <w:rsid w:val="00A7393A"/>
    <w:rsid w:val="00A73A8C"/>
    <w:rsid w:val="00A73AD6"/>
    <w:rsid w:val="00A73C51"/>
    <w:rsid w:val="00A744BC"/>
    <w:rsid w:val="00A74939"/>
    <w:rsid w:val="00A74B6E"/>
    <w:rsid w:val="00A74C78"/>
    <w:rsid w:val="00A74C9E"/>
    <w:rsid w:val="00A74D62"/>
    <w:rsid w:val="00A7529A"/>
    <w:rsid w:val="00A7534C"/>
    <w:rsid w:val="00A75354"/>
    <w:rsid w:val="00A758BC"/>
    <w:rsid w:val="00A75EA3"/>
    <w:rsid w:val="00A75F3B"/>
    <w:rsid w:val="00A76126"/>
    <w:rsid w:val="00A765FB"/>
    <w:rsid w:val="00A769FA"/>
    <w:rsid w:val="00A76A8D"/>
    <w:rsid w:val="00A76E5A"/>
    <w:rsid w:val="00A77269"/>
    <w:rsid w:val="00A77C1B"/>
    <w:rsid w:val="00A77CA4"/>
    <w:rsid w:val="00A77E2C"/>
    <w:rsid w:val="00A77F87"/>
    <w:rsid w:val="00A800B8"/>
    <w:rsid w:val="00A8024B"/>
    <w:rsid w:val="00A80343"/>
    <w:rsid w:val="00A80488"/>
    <w:rsid w:val="00A804BA"/>
    <w:rsid w:val="00A8056E"/>
    <w:rsid w:val="00A80697"/>
    <w:rsid w:val="00A80A5B"/>
    <w:rsid w:val="00A80B88"/>
    <w:rsid w:val="00A80C3F"/>
    <w:rsid w:val="00A80C53"/>
    <w:rsid w:val="00A80D51"/>
    <w:rsid w:val="00A80D5A"/>
    <w:rsid w:val="00A80EC4"/>
    <w:rsid w:val="00A80ED0"/>
    <w:rsid w:val="00A80F65"/>
    <w:rsid w:val="00A8143F"/>
    <w:rsid w:val="00A816BE"/>
    <w:rsid w:val="00A817DE"/>
    <w:rsid w:val="00A81B82"/>
    <w:rsid w:val="00A81F81"/>
    <w:rsid w:val="00A8252E"/>
    <w:rsid w:val="00A8257C"/>
    <w:rsid w:val="00A8293B"/>
    <w:rsid w:val="00A82B5B"/>
    <w:rsid w:val="00A82E1D"/>
    <w:rsid w:val="00A83697"/>
    <w:rsid w:val="00A83A74"/>
    <w:rsid w:val="00A83AC0"/>
    <w:rsid w:val="00A83D92"/>
    <w:rsid w:val="00A84205"/>
    <w:rsid w:val="00A8436A"/>
    <w:rsid w:val="00A8498A"/>
    <w:rsid w:val="00A84B6A"/>
    <w:rsid w:val="00A854E3"/>
    <w:rsid w:val="00A858B2"/>
    <w:rsid w:val="00A86273"/>
    <w:rsid w:val="00A86649"/>
    <w:rsid w:val="00A866B7"/>
    <w:rsid w:val="00A86815"/>
    <w:rsid w:val="00A8684A"/>
    <w:rsid w:val="00A86AEF"/>
    <w:rsid w:val="00A86BBC"/>
    <w:rsid w:val="00A86CFB"/>
    <w:rsid w:val="00A86D99"/>
    <w:rsid w:val="00A87453"/>
    <w:rsid w:val="00A8746E"/>
    <w:rsid w:val="00A875E5"/>
    <w:rsid w:val="00A879E6"/>
    <w:rsid w:val="00A87BD7"/>
    <w:rsid w:val="00A87FFE"/>
    <w:rsid w:val="00A9038C"/>
    <w:rsid w:val="00A9088B"/>
    <w:rsid w:val="00A90D7B"/>
    <w:rsid w:val="00A9101C"/>
    <w:rsid w:val="00A91075"/>
    <w:rsid w:val="00A9116F"/>
    <w:rsid w:val="00A91179"/>
    <w:rsid w:val="00A91290"/>
    <w:rsid w:val="00A91640"/>
    <w:rsid w:val="00A91E4C"/>
    <w:rsid w:val="00A9264B"/>
    <w:rsid w:val="00A9283C"/>
    <w:rsid w:val="00A92853"/>
    <w:rsid w:val="00A92BA6"/>
    <w:rsid w:val="00A92ED4"/>
    <w:rsid w:val="00A9326A"/>
    <w:rsid w:val="00A936AA"/>
    <w:rsid w:val="00A94452"/>
    <w:rsid w:val="00A94A4D"/>
    <w:rsid w:val="00A94AA0"/>
    <w:rsid w:val="00A94B6D"/>
    <w:rsid w:val="00A94FA2"/>
    <w:rsid w:val="00A95053"/>
    <w:rsid w:val="00A951B1"/>
    <w:rsid w:val="00A9554C"/>
    <w:rsid w:val="00A95968"/>
    <w:rsid w:val="00A95E08"/>
    <w:rsid w:val="00A9643D"/>
    <w:rsid w:val="00A9644D"/>
    <w:rsid w:val="00A9659C"/>
    <w:rsid w:val="00A96A17"/>
    <w:rsid w:val="00A96EBF"/>
    <w:rsid w:val="00A97176"/>
    <w:rsid w:val="00A97297"/>
    <w:rsid w:val="00A976D4"/>
    <w:rsid w:val="00A97758"/>
    <w:rsid w:val="00A97911"/>
    <w:rsid w:val="00A97A39"/>
    <w:rsid w:val="00A97D6C"/>
    <w:rsid w:val="00AA007D"/>
    <w:rsid w:val="00AA014E"/>
    <w:rsid w:val="00AA02F7"/>
    <w:rsid w:val="00AA04AB"/>
    <w:rsid w:val="00AA1113"/>
    <w:rsid w:val="00AA1376"/>
    <w:rsid w:val="00AA1CCA"/>
    <w:rsid w:val="00AA2070"/>
    <w:rsid w:val="00AA2618"/>
    <w:rsid w:val="00AA282A"/>
    <w:rsid w:val="00AA2DF1"/>
    <w:rsid w:val="00AA2EC0"/>
    <w:rsid w:val="00AA2FBA"/>
    <w:rsid w:val="00AA3422"/>
    <w:rsid w:val="00AA34C4"/>
    <w:rsid w:val="00AA35C9"/>
    <w:rsid w:val="00AA35D8"/>
    <w:rsid w:val="00AA35DA"/>
    <w:rsid w:val="00AA4082"/>
    <w:rsid w:val="00AA4170"/>
    <w:rsid w:val="00AA42E1"/>
    <w:rsid w:val="00AA4773"/>
    <w:rsid w:val="00AA55FD"/>
    <w:rsid w:val="00AA5814"/>
    <w:rsid w:val="00AA58E0"/>
    <w:rsid w:val="00AA5AB7"/>
    <w:rsid w:val="00AA5DC2"/>
    <w:rsid w:val="00AA5DD1"/>
    <w:rsid w:val="00AA625C"/>
    <w:rsid w:val="00AA62F3"/>
    <w:rsid w:val="00AA6522"/>
    <w:rsid w:val="00AA660A"/>
    <w:rsid w:val="00AA67C8"/>
    <w:rsid w:val="00AA67DD"/>
    <w:rsid w:val="00AA68EB"/>
    <w:rsid w:val="00AA69B0"/>
    <w:rsid w:val="00AA6D3A"/>
    <w:rsid w:val="00AA6FA7"/>
    <w:rsid w:val="00AA7548"/>
    <w:rsid w:val="00AA7551"/>
    <w:rsid w:val="00AA7715"/>
    <w:rsid w:val="00AA7744"/>
    <w:rsid w:val="00AA78FE"/>
    <w:rsid w:val="00AA7ADE"/>
    <w:rsid w:val="00AA7BE2"/>
    <w:rsid w:val="00AB01FD"/>
    <w:rsid w:val="00AB0875"/>
    <w:rsid w:val="00AB0D6A"/>
    <w:rsid w:val="00AB1151"/>
    <w:rsid w:val="00AB1418"/>
    <w:rsid w:val="00AB170C"/>
    <w:rsid w:val="00AB17E6"/>
    <w:rsid w:val="00AB185D"/>
    <w:rsid w:val="00AB1B39"/>
    <w:rsid w:val="00AB1B65"/>
    <w:rsid w:val="00AB1D26"/>
    <w:rsid w:val="00AB22B5"/>
    <w:rsid w:val="00AB22BE"/>
    <w:rsid w:val="00AB2716"/>
    <w:rsid w:val="00AB2B77"/>
    <w:rsid w:val="00AB2BFE"/>
    <w:rsid w:val="00AB3556"/>
    <w:rsid w:val="00AB3C69"/>
    <w:rsid w:val="00AB3D23"/>
    <w:rsid w:val="00AB4101"/>
    <w:rsid w:val="00AB414C"/>
    <w:rsid w:val="00AB415B"/>
    <w:rsid w:val="00AB41F4"/>
    <w:rsid w:val="00AB45B6"/>
    <w:rsid w:val="00AB4CC6"/>
    <w:rsid w:val="00AB4D8F"/>
    <w:rsid w:val="00AB4E5D"/>
    <w:rsid w:val="00AB5231"/>
    <w:rsid w:val="00AB55D6"/>
    <w:rsid w:val="00AB56D9"/>
    <w:rsid w:val="00AB5B35"/>
    <w:rsid w:val="00AB61CD"/>
    <w:rsid w:val="00AB62A2"/>
    <w:rsid w:val="00AB6691"/>
    <w:rsid w:val="00AB66AD"/>
    <w:rsid w:val="00AB6E84"/>
    <w:rsid w:val="00AB719D"/>
    <w:rsid w:val="00AB74B1"/>
    <w:rsid w:val="00AB763E"/>
    <w:rsid w:val="00AB79B8"/>
    <w:rsid w:val="00AB7C26"/>
    <w:rsid w:val="00AB7FBD"/>
    <w:rsid w:val="00AC079E"/>
    <w:rsid w:val="00AC0882"/>
    <w:rsid w:val="00AC0B41"/>
    <w:rsid w:val="00AC0FE5"/>
    <w:rsid w:val="00AC1131"/>
    <w:rsid w:val="00AC130F"/>
    <w:rsid w:val="00AC1427"/>
    <w:rsid w:val="00AC15A2"/>
    <w:rsid w:val="00AC15BE"/>
    <w:rsid w:val="00AC1A91"/>
    <w:rsid w:val="00AC1B7E"/>
    <w:rsid w:val="00AC1C5C"/>
    <w:rsid w:val="00AC1C5D"/>
    <w:rsid w:val="00AC2317"/>
    <w:rsid w:val="00AC26AE"/>
    <w:rsid w:val="00AC2794"/>
    <w:rsid w:val="00AC27DD"/>
    <w:rsid w:val="00AC29D5"/>
    <w:rsid w:val="00AC32CC"/>
    <w:rsid w:val="00AC332A"/>
    <w:rsid w:val="00AC351D"/>
    <w:rsid w:val="00AC3A20"/>
    <w:rsid w:val="00AC3BD5"/>
    <w:rsid w:val="00AC3F9C"/>
    <w:rsid w:val="00AC3FE1"/>
    <w:rsid w:val="00AC46D4"/>
    <w:rsid w:val="00AC4F75"/>
    <w:rsid w:val="00AC5397"/>
    <w:rsid w:val="00AC55BB"/>
    <w:rsid w:val="00AC68FE"/>
    <w:rsid w:val="00AC6A7D"/>
    <w:rsid w:val="00AC6D9E"/>
    <w:rsid w:val="00AC6F06"/>
    <w:rsid w:val="00AC7162"/>
    <w:rsid w:val="00AC746F"/>
    <w:rsid w:val="00AC749E"/>
    <w:rsid w:val="00AC7F16"/>
    <w:rsid w:val="00AD0101"/>
    <w:rsid w:val="00AD0350"/>
    <w:rsid w:val="00AD0370"/>
    <w:rsid w:val="00AD03A5"/>
    <w:rsid w:val="00AD0413"/>
    <w:rsid w:val="00AD0814"/>
    <w:rsid w:val="00AD0825"/>
    <w:rsid w:val="00AD0C0F"/>
    <w:rsid w:val="00AD0C9D"/>
    <w:rsid w:val="00AD14A4"/>
    <w:rsid w:val="00AD14B3"/>
    <w:rsid w:val="00AD1580"/>
    <w:rsid w:val="00AD15D0"/>
    <w:rsid w:val="00AD176E"/>
    <w:rsid w:val="00AD1D94"/>
    <w:rsid w:val="00AD1E73"/>
    <w:rsid w:val="00AD21E5"/>
    <w:rsid w:val="00AD2286"/>
    <w:rsid w:val="00AD2645"/>
    <w:rsid w:val="00AD2897"/>
    <w:rsid w:val="00AD2B1E"/>
    <w:rsid w:val="00AD37B3"/>
    <w:rsid w:val="00AD3AC9"/>
    <w:rsid w:val="00AD3C42"/>
    <w:rsid w:val="00AD3D1A"/>
    <w:rsid w:val="00AD3D3F"/>
    <w:rsid w:val="00AD406E"/>
    <w:rsid w:val="00AD4230"/>
    <w:rsid w:val="00AD4CA1"/>
    <w:rsid w:val="00AD4F56"/>
    <w:rsid w:val="00AD4FC6"/>
    <w:rsid w:val="00AD50AC"/>
    <w:rsid w:val="00AD5248"/>
    <w:rsid w:val="00AD5268"/>
    <w:rsid w:val="00AD53E7"/>
    <w:rsid w:val="00AD591C"/>
    <w:rsid w:val="00AD597B"/>
    <w:rsid w:val="00AD63A5"/>
    <w:rsid w:val="00AD63C0"/>
    <w:rsid w:val="00AD63C9"/>
    <w:rsid w:val="00AD6C56"/>
    <w:rsid w:val="00AD6D95"/>
    <w:rsid w:val="00AD77AC"/>
    <w:rsid w:val="00AD7A86"/>
    <w:rsid w:val="00AD7BC2"/>
    <w:rsid w:val="00AE00F3"/>
    <w:rsid w:val="00AE013A"/>
    <w:rsid w:val="00AE02E2"/>
    <w:rsid w:val="00AE02E4"/>
    <w:rsid w:val="00AE03BE"/>
    <w:rsid w:val="00AE0563"/>
    <w:rsid w:val="00AE0CA9"/>
    <w:rsid w:val="00AE0CD3"/>
    <w:rsid w:val="00AE0E49"/>
    <w:rsid w:val="00AE0F0B"/>
    <w:rsid w:val="00AE1381"/>
    <w:rsid w:val="00AE14E6"/>
    <w:rsid w:val="00AE16EF"/>
    <w:rsid w:val="00AE17F4"/>
    <w:rsid w:val="00AE1A6F"/>
    <w:rsid w:val="00AE2070"/>
    <w:rsid w:val="00AE21B2"/>
    <w:rsid w:val="00AE22A1"/>
    <w:rsid w:val="00AE2878"/>
    <w:rsid w:val="00AE28EC"/>
    <w:rsid w:val="00AE298F"/>
    <w:rsid w:val="00AE2AED"/>
    <w:rsid w:val="00AE2C90"/>
    <w:rsid w:val="00AE2DD3"/>
    <w:rsid w:val="00AE320F"/>
    <w:rsid w:val="00AE345F"/>
    <w:rsid w:val="00AE37DD"/>
    <w:rsid w:val="00AE386B"/>
    <w:rsid w:val="00AE3971"/>
    <w:rsid w:val="00AE3B7E"/>
    <w:rsid w:val="00AE3D9C"/>
    <w:rsid w:val="00AE44D8"/>
    <w:rsid w:val="00AE456C"/>
    <w:rsid w:val="00AE49D5"/>
    <w:rsid w:val="00AE4AC4"/>
    <w:rsid w:val="00AE5372"/>
    <w:rsid w:val="00AE5542"/>
    <w:rsid w:val="00AE5817"/>
    <w:rsid w:val="00AE5A2E"/>
    <w:rsid w:val="00AE5B9D"/>
    <w:rsid w:val="00AE5D72"/>
    <w:rsid w:val="00AE5F68"/>
    <w:rsid w:val="00AE6481"/>
    <w:rsid w:val="00AE6808"/>
    <w:rsid w:val="00AE6C46"/>
    <w:rsid w:val="00AE6DAE"/>
    <w:rsid w:val="00AE77AC"/>
    <w:rsid w:val="00AE7C41"/>
    <w:rsid w:val="00AE7D34"/>
    <w:rsid w:val="00AE7F1A"/>
    <w:rsid w:val="00AF01CC"/>
    <w:rsid w:val="00AF02C2"/>
    <w:rsid w:val="00AF043F"/>
    <w:rsid w:val="00AF060A"/>
    <w:rsid w:val="00AF0676"/>
    <w:rsid w:val="00AF0696"/>
    <w:rsid w:val="00AF06E5"/>
    <w:rsid w:val="00AF0933"/>
    <w:rsid w:val="00AF0AF5"/>
    <w:rsid w:val="00AF0D69"/>
    <w:rsid w:val="00AF10AB"/>
    <w:rsid w:val="00AF12C1"/>
    <w:rsid w:val="00AF1519"/>
    <w:rsid w:val="00AF15DF"/>
    <w:rsid w:val="00AF18EC"/>
    <w:rsid w:val="00AF19C2"/>
    <w:rsid w:val="00AF1A46"/>
    <w:rsid w:val="00AF1B4D"/>
    <w:rsid w:val="00AF1E36"/>
    <w:rsid w:val="00AF22B2"/>
    <w:rsid w:val="00AF247E"/>
    <w:rsid w:val="00AF26B7"/>
    <w:rsid w:val="00AF2828"/>
    <w:rsid w:val="00AF334F"/>
    <w:rsid w:val="00AF361B"/>
    <w:rsid w:val="00AF3B44"/>
    <w:rsid w:val="00AF3D4F"/>
    <w:rsid w:val="00AF3DE6"/>
    <w:rsid w:val="00AF421A"/>
    <w:rsid w:val="00AF424B"/>
    <w:rsid w:val="00AF46A1"/>
    <w:rsid w:val="00AF49F2"/>
    <w:rsid w:val="00AF4E68"/>
    <w:rsid w:val="00AF4E9D"/>
    <w:rsid w:val="00AF51AB"/>
    <w:rsid w:val="00AF5314"/>
    <w:rsid w:val="00AF5633"/>
    <w:rsid w:val="00AF5891"/>
    <w:rsid w:val="00AF5B63"/>
    <w:rsid w:val="00AF5C4B"/>
    <w:rsid w:val="00AF5E52"/>
    <w:rsid w:val="00AF6034"/>
    <w:rsid w:val="00AF60BE"/>
    <w:rsid w:val="00AF6532"/>
    <w:rsid w:val="00AF6685"/>
    <w:rsid w:val="00AF6689"/>
    <w:rsid w:val="00AF6A6D"/>
    <w:rsid w:val="00AF6B28"/>
    <w:rsid w:val="00AF73CF"/>
    <w:rsid w:val="00AF7A60"/>
    <w:rsid w:val="00AF7BFF"/>
    <w:rsid w:val="00AF7D8C"/>
    <w:rsid w:val="00AF7EB5"/>
    <w:rsid w:val="00B000AA"/>
    <w:rsid w:val="00B000E2"/>
    <w:rsid w:val="00B0032D"/>
    <w:rsid w:val="00B00388"/>
    <w:rsid w:val="00B0062E"/>
    <w:rsid w:val="00B00FEA"/>
    <w:rsid w:val="00B01429"/>
    <w:rsid w:val="00B014D4"/>
    <w:rsid w:val="00B019DD"/>
    <w:rsid w:val="00B01A0E"/>
    <w:rsid w:val="00B01A2C"/>
    <w:rsid w:val="00B01E55"/>
    <w:rsid w:val="00B01E5A"/>
    <w:rsid w:val="00B01F33"/>
    <w:rsid w:val="00B01FE3"/>
    <w:rsid w:val="00B02736"/>
    <w:rsid w:val="00B02742"/>
    <w:rsid w:val="00B02E46"/>
    <w:rsid w:val="00B03102"/>
    <w:rsid w:val="00B0333A"/>
    <w:rsid w:val="00B0341E"/>
    <w:rsid w:val="00B036F4"/>
    <w:rsid w:val="00B03BF6"/>
    <w:rsid w:val="00B03C71"/>
    <w:rsid w:val="00B03C9B"/>
    <w:rsid w:val="00B03ED6"/>
    <w:rsid w:val="00B03F5B"/>
    <w:rsid w:val="00B04329"/>
    <w:rsid w:val="00B04C0D"/>
    <w:rsid w:val="00B05292"/>
    <w:rsid w:val="00B05640"/>
    <w:rsid w:val="00B059CA"/>
    <w:rsid w:val="00B05DA3"/>
    <w:rsid w:val="00B06972"/>
    <w:rsid w:val="00B06B48"/>
    <w:rsid w:val="00B06EB7"/>
    <w:rsid w:val="00B07193"/>
    <w:rsid w:val="00B071C3"/>
    <w:rsid w:val="00B07602"/>
    <w:rsid w:val="00B076BD"/>
    <w:rsid w:val="00B07EB9"/>
    <w:rsid w:val="00B1002B"/>
    <w:rsid w:val="00B10262"/>
    <w:rsid w:val="00B10462"/>
    <w:rsid w:val="00B107D6"/>
    <w:rsid w:val="00B10CF2"/>
    <w:rsid w:val="00B11059"/>
    <w:rsid w:val="00B1111A"/>
    <w:rsid w:val="00B116B3"/>
    <w:rsid w:val="00B118E6"/>
    <w:rsid w:val="00B11A93"/>
    <w:rsid w:val="00B11D28"/>
    <w:rsid w:val="00B11DFC"/>
    <w:rsid w:val="00B126C3"/>
    <w:rsid w:val="00B126DF"/>
    <w:rsid w:val="00B1281A"/>
    <w:rsid w:val="00B1282D"/>
    <w:rsid w:val="00B13005"/>
    <w:rsid w:val="00B135FC"/>
    <w:rsid w:val="00B13834"/>
    <w:rsid w:val="00B13E43"/>
    <w:rsid w:val="00B141E5"/>
    <w:rsid w:val="00B14204"/>
    <w:rsid w:val="00B14807"/>
    <w:rsid w:val="00B14A6E"/>
    <w:rsid w:val="00B14F70"/>
    <w:rsid w:val="00B1519E"/>
    <w:rsid w:val="00B15573"/>
    <w:rsid w:val="00B15589"/>
    <w:rsid w:val="00B1572A"/>
    <w:rsid w:val="00B15B60"/>
    <w:rsid w:val="00B15BCA"/>
    <w:rsid w:val="00B16159"/>
    <w:rsid w:val="00B163AD"/>
    <w:rsid w:val="00B16870"/>
    <w:rsid w:val="00B168B2"/>
    <w:rsid w:val="00B16A90"/>
    <w:rsid w:val="00B16A9F"/>
    <w:rsid w:val="00B16F28"/>
    <w:rsid w:val="00B17AC6"/>
    <w:rsid w:val="00B17D6E"/>
    <w:rsid w:val="00B17DDC"/>
    <w:rsid w:val="00B17FE9"/>
    <w:rsid w:val="00B2023E"/>
    <w:rsid w:val="00B20264"/>
    <w:rsid w:val="00B202A7"/>
    <w:rsid w:val="00B206FD"/>
    <w:rsid w:val="00B20B85"/>
    <w:rsid w:val="00B20D0A"/>
    <w:rsid w:val="00B20E3A"/>
    <w:rsid w:val="00B20FBD"/>
    <w:rsid w:val="00B21009"/>
    <w:rsid w:val="00B210D2"/>
    <w:rsid w:val="00B210E1"/>
    <w:rsid w:val="00B212A7"/>
    <w:rsid w:val="00B2139E"/>
    <w:rsid w:val="00B21A13"/>
    <w:rsid w:val="00B21A5C"/>
    <w:rsid w:val="00B21B16"/>
    <w:rsid w:val="00B21D51"/>
    <w:rsid w:val="00B21FF4"/>
    <w:rsid w:val="00B22798"/>
    <w:rsid w:val="00B22922"/>
    <w:rsid w:val="00B22A36"/>
    <w:rsid w:val="00B22AFB"/>
    <w:rsid w:val="00B22CB5"/>
    <w:rsid w:val="00B22DF2"/>
    <w:rsid w:val="00B22F8F"/>
    <w:rsid w:val="00B231EC"/>
    <w:rsid w:val="00B2370D"/>
    <w:rsid w:val="00B23A48"/>
    <w:rsid w:val="00B23BB4"/>
    <w:rsid w:val="00B23D6E"/>
    <w:rsid w:val="00B23F6E"/>
    <w:rsid w:val="00B2433E"/>
    <w:rsid w:val="00B24523"/>
    <w:rsid w:val="00B24A65"/>
    <w:rsid w:val="00B24CDE"/>
    <w:rsid w:val="00B24FBC"/>
    <w:rsid w:val="00B25119"/>
    <w:rsid w:val="00B25242"/>
    <w:rsid w:val="00B2547F"/>
    <w:rsid w:val="00B2572C"/>
    <w:rsid w:val="00B25AE7"/>
    <w:rsid w:val="00B25D9F"/>
    <w:rsid w:val="00B25DAD"/>
    <w:rsid w:val="00B25EB4"/>
    <w:rsid w:val="00B25F49"/>
    <w:rsid w:val="00B26817"/>
    <w:rsid w:val="00B2702B"/>
    <w:rsid w:val="00B276D3"/>
    <w:rsid w:val="00B2775F"/>
    <w:rsid w:val="00B27811"/>
    <w:rsid w:val="00B27B08"/>
    <w:rsid w:val="00B27DE9"/>
    <w:rsid w:val="00B300A9"/>
    <w:rsid w:val="00B305E2"/>
    <w:rsid w:val="00B3078C"/>
    <w:rsid w:val="00B30908"/>
    <w:rsid w:val="00B30B52"/>
    <w:rsid w:val="00B30FCA"/>
    <w:rsid w:val="00B311F2"/>
    <w:rsid w:val="00B314E5"/>
    <w:rsid w:val="00B31623"/>
    <w:rsid w:val="00B31687"/>
    <w:rsid w:val="00B31776"/>
    <w:rsid w:val="00B317C6"/>
    <w:rsid w:val="00B3191B"/>
    <w:rsid w:val="00B31A4F"/>
    <w:rsid w:val="00B31E63"/>
    <w:rsid w:val="00B3209F"/>
    <w:rsid w:val="00B32122"/>
    <w:rsid w:val="00B32431"/>
    <w:rsid w:val="00B3253D"/>
    <w:rsid w:val="00B325B5"/>
    <w:rsid w:val="00B3274C"/>
    <w:rsid w:val="00B3289E"/>
    <w:rsid w:val="00B32BD8"/>
    <w:rsid w:val="00B32BE5"/>
    <w:rsid w:val="00B32C3F"/>
    <w:rsid w:val="00B32D59"/>
    <w:rsid w:val="00B3382A"/>
    <w:rsid w:val="00B33A9F"/>
    <w:rsid w:val="00B33ADE"/>
    <w:rsid w:val="00B343FD"/>
    <w:rsid w:val="00B34449"/>
    <w:rsid w:val="00B3445C"/>
    <w:rsid w:val="00B346AE"/>
    <w:rsid w:val="00B347A4"/>
    <w:rsid w:val="00B348E2"/>
    <w:rsid w:val="00B34B3B"/>
    <w:rsid w:val="00B34BD7"/>
    <w:rsid w:val="00B3514E"/>
    <w:rsid w:val="00B358FA"/>
    <w:rsid w:val="00B359B1"/>
    <w:rsid w:val="00B35D55"/>
    <w:rsid w:val="00B35E2C"/>
    <w:rsid w:val="00B35EE5"/>
    <w:rsid w:val="00B36247"/>
    <w:rsid w:val="00B3639A"/>
    <w:rsid w:val="00B36401"/>
    <w:rsid w:val="00B364C3"/>
    <w:rsid w:val="00B36806"/>
    <w:rsid w:val="00B3687E"/>
    <w:rsid w:val="00B36904"/>
    <w:rsid w:val="00B3697B"/>
    <w:rsid w:val="00B37310"/>
    <w:rsid w:val="00B37464"/>
    <w:rsid w:val="00B3790E"/>
    <w:rsid w:val="00B37934"/>
    <w:rsid w:val="00B37A7C"/>
    <w:rsid w:val="00B37B33"/>
    <w:rsid w:val="00B37F97"/>
    <w:rsid w:val="00B40159"/>
    <w:rsid w:val="00B40324"/>
    <w:rsid w:val="00B40580"/>
    <w:rsid w:val="00B4058F"/>
    <w:rsid w:val="00B406C5"/>
    <w:rsid w:val="00B407C4"/>
    <w:rsid w:val="00B409F2"/>
    <w:rsid w:val="00B40A64"/>
    <w:rsid w:val="00B40C7F"/>
    <w:rsid w:val="00B415E0"/>
    <w:rsid w:val="00B419D5"/>
    <w:rsid w:val="00B41B72"/>
    <w:rsid w:val="00B41D98"/>
    <w:rsid w:val="00B42267"/>
    <w:rsid w:val="00B426C7"/>
    <w:rsid w:val="00B429D7"/>
    <w:rsid w:val="00B42DB1"/>
    <w:rsid w:val="00B42FA6"/>
    <w:rsid w:val="00B4300A"/>
    <w:rsid w:val="00B4350E"/>
    <w:rsid w:val="00B4359A"/>
    <w:rsid w:val="00B438A4"/>
    <w:rsid w:val="00B43AEC"/>
    <w:rsid w:val="00B43BB3"/>
    <w:rsid w:val="00B43DBB"/>
    <w:rsid w:val="00B43E89"/>
    <w:rsid w:val="00B4447A"/>
    <w:rsid w:val="00B44AA9"/>
    <w:rsid w:val="00B44AF6"/>
    <w:rsid w:val="00B44D21"/>
    <w:rsid w:val="00B44F90"/>
    <w:rsid w:val="00B45230"/>
    <w:rsid w:val="00B4534C"/>
    <w:rsid w:val="00B45465"/>
    <w:rsid w:val="00B45E48"/>
    <w:rsid w:val="00B45EEA"/>
    <w:rsid w:val="00B463A7"/>
    <w:rsid w:val="00B46689"/>
    <w:rsid w:val="00B468A4"/>
    <w:rsid w:val="00B469CB"/>
    <w:rsid w:val="00B469D8"/>
    <w:rsid w:val="00B46EFE"/>
    <w:rsid w:val="00B4706E"/>
    <w:rsid w:val="00B4718D"/>
    <w:rsid w:val="00B47194"/>
    <w:rsid w:val="00B47384"/>
    <w:rsid w:val="00B4749E"/>
    <w:rsid w:val="00B4773C"/>
    <w:rsid w:val="00B478E5"/>
    <w:rsid w:val="00B47A53"/>
    <w:rsid w:val="00B47BD8"/>
    <w:rsid w:val="00B47C03"/>
    <w:rsid w:val="00B47C66"/>
    <w:rsid w:val="00B500A0"/>
    <w:rsid w:val="00B500CC"/>
    <w:rsid w:val="00B5024C"/>
    <w:rsid w:val="00B50300"/>
    <w:rsid w:val="00B5031F"/>
    <w:rsid w:val="00B508CB"/>
    <w:rsid w:val="00B50AF0"/>
    <w:rsid w:val="00B50B0F"/>
    <w:rsid w:val="00B50D50"/>
    <w:rsid w:val="00B50DE9"/>
    <w:rsid w:val="00B51615"/>
    <w:rsid w:val="00B5170D"/>
    <w:rsid w:val="00B5195C"/>
    <w:rsid w:val="00B51A85"/>
    <w:rsid w:val="00B5235D"/>
    <w:rsid w:val="00B523C5"/>
    <w:rsid w:val="00B52498"/>
    <w:rsid w:val="00B52644"/>
    <w:rsid w:val="00B526F1"/>
    <w:rsid w:val="00B527E8"/>
    <w:rsid w:val="00B52A89"/>
    <w:rsid w:val="00B52AD3"/>
    <w:rsid w:val="00B52B29"/>
    <w:rsid w:val="00B52E22"/>
    <w:rsid w:val="00B535AA"/>
    <w:rsid w:val="00B53A64"/>
    <w:rsid w:val="00B53C95"/>
    <w:rsid w:val="00B53D41"/>
    <w:rsid w:val="00B54821"/>
    <w:rsid w:val="00B5489B"/>
    <w:rsid w:val="00B54B07"/>
    <w:rsid w:val="00B54D06"/>
    <w:rsid w:val="00B5530C"/>
    <w:rsid w:val="00B55431"/>
    <w:rsid w:val="00B5576D"/>
    <w:rsid w:val="00B55884"/>
    <w:rsid w:val="00B55B45"/>
    <w:rsid w:val="00B55B65"/>
    <w:rsid w:val="00B55BD7"/>
    <w:rsid w:val="00B55D85"/>
    <w:rsid w:val="00B56295"/>
    <w:rsid w:val="00B563AA"/>
    <w:rsid w:val="00B56406"/>
    <w:rsid w:val="00B566EC"/>
    <w:rsid w:val="00B5670E"/>
    <w:rsid w:val="00B567C2"/>
    <w:rsid w:val="00B569F3"/>
    <w:rsid w:val="00B56C05"/>
    <w:rsid w:val="00B57016"/>
    <w:rsid w:val="00B5768F"/>
    <w:rsid w:val="00B5769B"/>
    <w:rsid w:val="00B5783A"/>
    <w:rsid w:val="00B57B86"/>
    <w:rsid w:val="00B57D12"/>
    <w:rsid w:val="00B57E7D"/>
    <w:rsid w:val="00B60327"/>
    <w:rsid w:val="00B603A1"/>
    <w:rsid w:val="00B603CC"/>
    <w:rsid w:val="00B60616"/>
    <w:rsid w:val="00B60770"/>
    <w:rsid w:val="00B610DC"/>
    <w:rsid w:val="00B613CA"/>
    <w:rsid w:val="00B61919"/>
    <w:rsid w:val="00B61D95"/>
    <w:rsid w:val="00B61F54"/>
    <w:rsid w:val="00B62465"/>
    <w:rsid w:val="00B6289C"/>
    <w:rsid w:val="00B62C3E"/>
    <w:rsid w:val="00B62CE5"/>
    <w:rsid w:val="00B63370"/>
    <w:rsid w:val="00B63434"/>
    <w:rsid w:val="00B63C1B"/>
    <w:rsid w:val="00B63E17"/>
    <w:rsid w:val="00B63F15"/>
    <w:rsid w:val="00B64220"/>
    <w:rsid w:val="00B645FA"/>
    <w:rsid w:val="00B647BE"/>
    <w:rsid w:val="00B648B8"/>
    <w:rsid w:val="00B64A7F"/>
    <w:rsid w:val="00B64AF0"/>
    <w:rsid w:val="00B64EBA"/>
    <w:rsid w:val="00B651C0"/>
    <w:rsid w:val="00B651F6"/>
    <w:rsid w:val="00B652C6"/>
    <w:rsid w:val="00B65752"/>
    <w:rsid w:val="00B65924"/>
    <w:rsid w:val="00B65AF0"/>
    <w:rsid w:val="00B65B05"/>
    <w:rsid w:val="00B65B7C"/>
    <w:rsid w:val="00B65C2F"/>
    <w:rsid w:val="00B65F0B"/>
    <w:rsid w:val="00B6622C"/>
    <w:rsid w:val="00B6631A"/>
    <w:rsid w:val="00B66532"/>
    <w:rsid w:val="00B66912"/>
    <w:rsid w:val="00B66E9F"/>
    <w:rsid w:val="00B66EDB"/>
    <w:rsid w:val="00B66F3F"/>
    <w:rsid w:val="00B67386"/>
    <w:rsid w:val="00B67576"/>
    <w:rsid w:val="00B67684"/>
    <w:rsid w:val="00B678E3"/>
    <w:rsid w:val="00B67C90"/>
    <w:rsid w:val="00B67CB4"/>
    <w:rsid w:val="00B70277"/>
    <w:rsid w:val="00B7060E"/>
    <w:rsid w:val="00B7082A"/>
    <w:rsid w:val="00B70C74"/>
    <w:rsid w:val="00B70E15"/>
    <w:rsid w:val="00B70F31"/>
    <w:rsid w:val="00B71004"/>
    <w:rsid w:val="00B710B5"/>
    <w:rsid w:val="00B713C3"/>
    <w:rsid w:val="00B717DC"/>
    <w:rsid w:val="00B7192A"/>
    <w:rsid w:val="00B71B30"/>
    <w:rsid w:val="00B71C4F"/>
    <w:rsid w:val="00B71CC1"/>
    <w:rsid w:val="00B72233"/>
    <w:rsid w:val="00B729DD"/>
    <w:rsid w:val="00B72BD5"/>
    <w:rsid w:val="00B72CC2"/>
    <w:rsid w:val="00B730F6"/>
    <w:rsid w:val="00B731E3"/>
    <w:rsid w:val="00B738BF"/>
    <w:rsid w:val="00B73CE1"/>
    <w:rsid w:val="00B74512"/>
    <w:rsid w:val="00B746E5"/>
    <w:rsid w:val="00B7481D"/>
    <w:rsid w:val="00B7498F"/>
    <w:rsid w:val="00B75570"/>
    <w:rsid w:val="00B75654"/>
    <w:rsid w:val="00B75F8E"/>
    <w:rsid w:val="00B760EF"/>
    <w:rsid w:val="00B7614F"/>
    <w:rsid w:val="00B76792"/>
    <w:rsid w:val="00B7688D"/>
    <w:rsid w:val="00B76949"/>
    <w:rsid w:val="00B76A70"/>
    <w:rsid w:val="00B76B1A"/>
    <w:rsid w:val="00B7791B"/>
    <w:rsid w:val="00B77980"/>
    <w:rsid w:val="00B77B12"/>
    <w:rsid w:val="00B77C45"/>
    <w:rsid w:val="00B77DA1"/>
    <w:rsid w:val="00B77DF4"/>
    <w:rsid w:val="00B80245"/>
    <w:rsid w:val="00B802A3"/>
    <w:rsid w:val="00B8071E"/>
    <w:rsid w:val="00B80BDF"/>
    <w:rsid w:val="00B80D1A"/>
    <w:rsid w:val="00B80E0D"/>
    <w:rsid w:val="00B80F45"/>
    <w:rsid w:val="00B81303"/>
    <w:rsid w:val="00B81470"/>
    <w:rsid w:val="00B815FC"/>
    <w:rsid w:val="00B818C8"/>
    <w:rsid w:val="00B81DB2"/>
    <w:rsid w:val="00B81F92"/>
    <w:rsid w:val="00B82061"/>
    <w:rsid w:val="00B820A6"/>
    <w:rsid w:val="00B8265E"/>
    <w:rsid w:val="00B827A9"/>
    <w:rsid w:val="00B82872"/>
    <w:rsid w:val="00B82AE8"/>
    <w:rsid w:val="00B8319D"/>
    <w:rsid w:val="00B83328"/>
    <w:rsid w:val="00B83342"/>
    <w:rsid w:val="00B837DC"/>
    <w:rsid w:val="00B83AF2"/>
    <w:rsid w:val="00B83B7F"/>
    <w:rsid w:val="00B84361"/>
    <w:rsid w:val="00B844CB"/>
    <w:rsid w:val="00B849CE"/>
    <w:rsid w:val="00B84A23"/>
    <w:rsid w:val="00B84CAC"/>
    <w:rsid w:val="00B84EB9"/>
    <w:rsid w:val="00B85098"/>
    <w:rsid w:val="00B859F9"/>
    <w:rsid w:val="00B85B60"/>
    <w:rsid w:val="00B85BBB"/>
    <w:rsid w:val="00B8602B"/>
    <w:rsid w:val="00B8676D"/>
    <w:rsid w:val="00B86883"/>
    <w:rsid w:val="00B86895"/>
    <w:rsid w:val="00B86947"/>
    <w:rsid w:val="00B86ABE"/>
    <w:rsid w:val="00B86EB1"/>
    <w:rsid w:val="00B86F4F"/>
    <w:rsid w:val="00B87084"/>
    <w:rsid w:val="00B870C5"/>
    <w:rsid w:val="00B873AC"/>
    <w:rsid w:val="00B87420"/>
    <w:rsid w:val="00B879C4"/>
    <w:rsid w:val="00B87B6B"/>
    <w:rsid w:val="00B87D83"/>
    <w:rsid w:val="00B87E7D"/>
    <w:rsid w:val="00B900C1"/>
    <w:rsid w:val="00B91975"/>
    <w:rsid w:val="00B91DD5"/>
    <w:rsid w:val="00B91E19"/>
    <w:rsid w:val="00B92216"/>
    <w:rsid w:val="00B922D7"/>
    <w:rsid w:val="00B92361"/>
    <w:rsid w:val="00B92702"/>
    <w:rsid w:val="00B93049"/>
    <w:rsid w:val="00B93081"/>
    <w:rsid w:val="00B9326C"/>
    <w:rsid w:val="00B93408"/>
    <w:rsid w:val="00B93513"/>
    <w:rsid w:val="00B93941"/>
    <w:rsid w:val="00B9397C"/>
    <w:rsid w:val="00B939D6"/>
    <w:rsid w:val="00B9413C"/>
    <w:rsid w:val="00B94580"/>
    <w:rsid w:val="00B945C2"/>
    <w:rsid w:val="00B9465F"/>
    <w:rsid w:val="00B94FD1"/>
    <w:rsid w:val="00B9524D"/>
    <w:rsid w:val="00B952FC"/>
    <w:rsid w:val="00B9535B"/>
    <w:rsid w:val="00B9551A"/>
    <w:rsid w:val="00B95654"/>
    <w:rsid w:val="00B9592B"/>
    <w:rsid w:val="00B95CFF"/>
    <w:rsid w:val="00B95D37"/>
    <w:rsid w:val="00B95E22"/>
    <w:rsid w:val="00B95EF9"/>
    <w:rsid w:val="00B967C6"/>
    <w:rsid w:val="00B96823"/>
    <w:rsid w:val="00B96B2F"/>
    <w:rsid w:val="00B96C85"/>
    <w:rsid w:val="00B97073"/>
    <w:rsid w:val="00B97287"/>
    <w:rsid w:val="00B97467"/>
    <w:rsid w:val="00B976D4"/>
    <w:rsid w:val="00B97731"/>
    <w:rsid w:val="00B97E4D"/>
    <w:rsid w:val="00B97F6C"/>
    <w:rsid w:val="00BA00AA"/>
    <w:rsid w:val="00BA027A"/>
    <w:rsid w:val="00BA0C99"/>
    <w:rsid w:val="00BA0DD0"/>
    <w:rsid w:val="00BA0F99"/>
    <w:rsid w:val="00BA12BD"/>
    <w:rsid w:val="00BA1833"/>
    <w:rsid w:val="00BA183C"/>
    <w:rsid w:val="00BA185E"/>
    <w:rsid w:val="00BA190C"/>
    <w:rsid w:val="00BA1A3C"/>
    <w:rsid w:val="00BA1CB2"/>
    <w:rsid w:val="00BA1DB1"/>
    <w:rsid w:val="00BA1DC2"/>
    <w:rsid w:val="00BA2802"/>
    <w:rsid w:val="00BA282B"/>
    <w:rsid w:val="00BA2864"/>
    <w:rsid w:val="00BA2FBD"/>
    <w:rsid w:val="00BA33E3"/>
    <w:rsid w:val="00BA3765"/>
    <w:rsid w:val="00BA3AEE"/>
    <w:rsid w:val="00BA3F53"/>
    <w:rsid w:val="00BA4031"/>
    <w:rsid w:val="00BA408C"/>
    <w:rsid w:val="00BA4620"/>
    <w:rsid w:val="00BA4A72"/>
    <w:rsid w:val="00BA50AB"/>
    <w:rsid w:val="00BA515D"/>
    <w:rsid w:val="00BA5483"/>
    <w:rsid w:val="00BA5933"/>
    <w:rsid w:val="00BA5F56"/>
    <w:rsid w:val="00BA6535"/>
    <w:rsid w:val="00BA671E"/>
    <w:rsid w:val="00BA6B07"/>
    <w:rsid w:val="00BA6E3F"/>
    <w:rsid w:val="00BA7102"/>
    <w:rsid w:val="00BA7302"/>
    <w:rsid w:val="00BA7625"/>
    <w:rsid w:val="00BA776A"/>
    <w:rsid w:val="00BA7B8F"/>
    <w:rsid w:val="00BB0215"/>
    <w:rsid w:val="00BB02F1"/>
    <w:rsid w:val="00BB0333"/>
    <w:rsid w:val="00BB05A7"/>
    <w:rsid w:val="00BB05C7"/>
    <w:rsid w:val="00BB0D90"/>
    <w:rsid w:val="00BB0DE1"/>
    <w:rsid w:val="00BB135D"/>
    <w:rsid w:val="00BB15E7"/>
    <w:rsid w:val="00BB1A1C"/>
    <w:rsid w:val="00BB1C33"/>
    <w:rsid w:val="00BB1C99"/>
    <w:rsid w:val="00BB1E42"/>
    <w:rsid w:val="00BB23FC"/>
    <w:rsid w:val="00BB2537"/>
    <w:rsid w:val="00BB289C"/>
    <w:rsid w:val="00BB2A7E"/>
    <w:rsid w:val="00BB2A84"/>
    <w:rsid w:val="00BB2CB2"/>
    <w:rsid w:val="00BB2D14"/>
    <w:rsid w:val="00BB2D42"/>
    <w:rsid w:val="00BB35F6"/>
    <w:rsid w:val="00BB3861"/>
    <w:rsid w:val="00BB3A3C"/>
    <w:rsid w:val="00BB3B16"/>
    <w:rsid w:val="00BB3C94"/>
    <w:rsid w:val="00BB4127"/>
    <w:rsid w:val="00BB4294"/>
    <w:rsid w:val="00BB4DAC"/>
    <w:rsid w:val="00BB4DC8"/>
    <w:rsid w:val="00BB55DE"/>
    <w:rsid w:val="00BB56C5"/>
    <w:rsid w:val="00BB5902"/>
    <w:rsid w:val="00BB61A3"/>
    <w:rsid w:val="00BB62B8"/>
    <w:rsid w:val="00BB6529"/>
    <w:rsid w:val="00BB65C8"/>
    <w:rsid w:val="00BB68DD"/>
    <w:rsid w:val="00BB6AC0"/>
    <w:rsid w:val="00BB6E25"/>
    <w:rsid w:val="00BB75EC"/>
    <w:rsid w:val="00BB775A"/>
    <w:rsid w:val="00BB77AC"/>
    <w:rsid w:val="00BB77B2"/>
    <w:rsid w:val="00BB77EF"/>
    <w:rsid w:val="00BB7964"/>
    <w:rsid w:val="00BB79A0"/>
    <w:rsid w:val="00BB79D4"/>
    <w:rsid w:val="00BB7A7E"/>
    <w:rsid w:val="00BB7ACD"/>
    <w:rsid w:val="00BB7F58"/>
    <w:rsid w:val="00BB7FA9"/>
    <w:rsid w:val="00BC00C5"/>
    <w:rsid w:val="00BC12E8"/>
    <w:rsid w:val="00BC13A4"/>
    <w:rsid w:val="00BC1619"/>
    <w:rsid w:val="00BC1A67"/>
    <w:rsid w:val="00BC1B3B"/>
    <w:rsid w:val="00BC1C00"/>
    <w:rsid w:val="00BC2073"/>
    <w:rsid w:val="00BC2BB9"/>
    <w:rsid w:val="00BC2DC2"/>
    <w:rsid w:val="00BC313C"/>
    <w:rsid w:val="00BC36F3"/>
    <w:rsid w:val="00BC3B6E"/>
    <w:rsid w:val="00BC3DAC"/>
    <w:rsid w:val="00BC3E11"/>
    <w:rsid w:val="00BC4183"/>
    <w:rsid w:val="00BC425E"/>
    <w:rsid w:val="00BC477C"/>
    <w:rsid w:val="00BC48A5"/>
    <w:rsid w:val="00BC48F2"/>
    <w:rsid w:val="00BC4B61"/>
    <w:rsid w:val="00BC4F6D"/>
    <w:rsid w:val="00BC51D3"/>
    <w:rsid w:val="00BC51E4"/>
    <w:rsid w:val="00BC54FA"/>
    <w:rsid w:val="00BC56E2"/>
    <w:rsid w:val="00BC57D3"/>
    <w:rsid w:val="00BC593D"/>
    <w:rsid w:val="00BC5AE7"/>
    <w:rsid w:val="00BC5C0E"/>
    <w:rsid w:val="00BC62C3"/>
    <w:rsid w:val="00BC639E"/>
    <w:rsid w:val="00BC6570"/>
    <w:rsid w:val="00BC6AF8"/>
    <w:rsid w:val="00BC6CE4"/>
    <w:rsid w:val="00BC7113"/>
    <w:rsid w:val="00BC7154"/>
    <w:rsid w:val="00BC71F9"/>
    <w:rsid w:val="00BC74F9"/>
    <w:rsid w:val="00BC77A5"/>
    <w:rsid w:val="00BC77EB"/>
    <w:rsid w:val="00BC7800"/>
    <w:rsid w:val="00BC797B"/>
    <w:rsid w:val="00BC7ADE"/>
    <w:rsid w:val="00BC7BEC"/>
    <w:rsid w:val="00BD0107"/>
    <w:rsid w:val="00BD01A8"/>
    <w:rsid w:val="00BD054F"/>
    <w:rsid w:val="00BD05B3"/>
    <w:rsid w:val="00BD08D8"/>
    <w:rsid w:val="00BD0933"/>
    <w:rsid w:val="00BD098C"/>
    <w:rsid w:val="00BD0AC0"/>
    <w:rsid w:val="00BD0C5C"/>
    <w:rsid w:val="00BD1033"/>
    <w:rsid w:val="00BD146D"/>
    <w:rsid w:val="00BD14B2"/>
    <w:rsid w:val="00BD16AA"/>
    <w:rsid w:val="00BD1C54"/>
    <w:rsid w:val="00BD1D10"/>
    <w:rsid w:val="00BD1F4B"/>
    <w:rsid w:val="00BD1FB5"/>
    <w:rsid w:val="00BD2035"/>
    <w:rsid w:val="00BD214E"/>
    <w:rsid w:val="00BD2246"/>
    <w:rsid w:val="00BD2347"/>
    <w:rsid w:val="00BD25D4"/>
    <w:rsid w:val="00BD2D10"/>
    <w:rsid w:val="00BD2DD6"/>
    <w:rsid w:val="00BD331C"/>
    <w:rsid w:val="00BD38A8"/>
    <w:rsid w:val="00BD3AF5"/>
    <w:rsid w:val="00BD3CB5"/>
    <w:rsid w:val="00BD3D10"/>
    <w:rsid w:val="00BD46A9"/>
    <w:rsid w:val="00BD4745"/>
    <w:rsid w:val="00BD47CB"/>
    <w:rsid w:val="00BD4C8E"/>
    <w:rsid w:val="00BD4D12"/>
    <w:rsid w:val="00BD4E73"/>
    <w:rsid w:val="00BD4F07"/>
    <w:rsid w:val="00BD4F4D"/>
    <w:rsid w:val="00BD5102"/>
    <w:rsid w:val="00BD52D9"/>
    <w:rsid w:val="00BD531A"/>
    <w:rsid w:val="00BD5490"/>
    <w:rsid w:val="00BD5A33"/>
    <w:rsid w:val="00BD5A43"/>
    <w:rsid w:val="00BD5D2A"/>
    <w:rsid w:val="00BD5E08"/>
    <w:rsid w:val="00BD6507"/>
    <w:rsid w:val="00BD651D"/>
    <w:rsid w:val="00BD6878"/>
    <w:rsid w:val="00BD6A75"/>
    <w:rsid w:val="00BD6AC6"/>
    <w:rsid w:val="00BD6B74"/>
    <w:rsid w:val="00BD7764"/>
    <w:rsid w:val="00BD7838"/>
    <w:rsid w:val="00BD785B"/>
    <w:rsid w:val="00BD7D3C"/>
    <w:rsid w:val="00BD7DE4"/>
    <w:rsid w:val="00BD7E7C"/>
    <w:rsid w:val="00BD7FF6"/>
    <w:rsid w:val="00BE00C1"/>
    <w:rsid w:val="00BE0307"/>
    <w:rsid w:val="00BE0A05"/>
    <w:rsid w:val="00BE0EBD"/>
    <w:rsid w:val="00BE1260"/>
    <w:rsid w:val="00BE12C4"/>
    <w:rsid w:val="00BE13D4"/>
    <w:rsid w:val="00BE26D4"/>
    <w:rsid w:val="00BE286E"/>
    <w:rsid w:val="00BE2A05"/>
    <w:rsid w:val="00BE2AD9"/>
    <w:rsid w:val="00BE3668"/>
    <w:rsid w:val="00BE37FD"/>
    <w:rsid w:val="00BE3851"/>
    <w:rsid w:val="00BE3C4D"/>
    <w:rsid w:val="00BE3D6A"/>
    <w:rsid w:val="00BE3FEB"/>
    <w:rsid w:val="00BE4097"/>
    <w:rsid w:val="00BE40E6"/>
    <w:rsid w:val="00BE4295"/>
    <w:rsid w:val="00BE44AC"/>
    <w:rsid w:val="00BE44DC"/>
    <w:rsid w:val="00BE4805"/>
    <w:rsid w:val="00BE49BE"/>
    <w:rsid w:val="00BE4B6C"/>
    <w:rsid w:val="00BE4BAF"/>
    <w:rsid w:val="00BE4C98"/>
    <w:rsid w:val="00BE4CDA"/>
    <w:rsid w:val="00BE4D72"/>
    <w:rsid w:val="00BE4F5A"/>
    <w:rsid w:val="00BE4F93"/>
    <w:rsid w:val="00BE520F"/>
    <w:rsid w:val="00BE52A4"/>
    <w:rsid w:val="00BE53A5"/>
    <w:rsid w:val="00BE5638"/>
    <w:rsid w:val="00BE5806"/>
    <w:rsid w:val="00BE5A83"/>
    <w:rsid w:val="00BE5D41"/>
    <w:rsid w:val="00BE5EA7"/>
    <w:rsid w:val="00BE6019"/>
    <w:rsid w:val="00BE61E9"/>
    <w:rsid w:val="00BE6291"/>
    <w:rsid w:val="00BE6367"/>
    <w:rsid w:val="00BE6A0D"/>
    <w:rsid w:val="00BE6A90"/>
    <w:rsid w:val="00BE6B2A"/>
    <w:rsid w:val="00BE6DC5"/>
    <w:rsid w:val="00BE72F4"/>
    <w:rsid w:val="00BE7367"/>
    <w:rsid w:val="00BE7696"/>
    <w:rsid w:val="00BE7ADD"/>
    <w:rsid w:val="00BE7B37"/>
    <w:rsid w:val="00BE7F7B"/>
    <w:rsid w:val="00BF00C0"/>
    <w:rsid w:val="00BF034B"/>
    <w:rsid w:val="00BF061F"/>
    <w:rsid w:val="00BF0963"/>
    <w:rsid w:val="00BF0C6E"/>
    <w:rsid w:val="00BF12AC"/>
    <w:rsid w:val="00BF1368"/>
    <w:rsid w:val="00BF20E0"/>
    <w:rsid w:val="00BF219C"/>
    <w:rsid w:val="00BF22EF"/>
    <w:rsid w:val="00BF24D6"/>
    <w:rsid w:val="00BF258F"/>
    <w:rsid w:val="00BF25F1"/>
    <w:rsid w:val="00BF27C2"/>
    <w:rsid w:val="00BF2835"/>
    <w:rsid w:val="00BF2CDC"/>
    <w:rsid w:val="00BF2EE7"/>
    <w:rsid w:val="00BF3069"/>
    <w:rsid w:val="00BF3140"/>
    <w:rsid w:val="00BF33FC"/>
    <w:rsid w:val="00BF35D1"/>
    <w:rsid w:val="00BF367E"/>
    <w:rsid w:val="00BF3871"/>
    <w:rsid w:val="00BF38BB"/>
    <w:rsid w:val="00BF3B32"/>
    <w:rsid w:val="00BF3C9D"/>
    <w:rsid w:val="00BF441D"/>
    <w:rsid w:val="00BF4A18"/>
    <w:rsid w:val="00BF4A90"/>
    <w:rsid w:val="00BF4F3C"/>
    <w:rsid w:val="00BF4FCC"/>
    <w:rsid w:val="00BF50A0"/>
    <w:rsid w:val="00BF50DD"/>
    <w:rsid w:val="00BF51D9"/>
    <w:rsid w:val="00BF5591"/>
    <w:rsid w:val="00BF55EE"/>
    <w:rsid w:val="00BF5BDA"/>
    <w:rsid w:val="00BF608C"/>
    <w:rsid w:val="00BF62C1"/>
    <w:rsid w:val="00BF65F5"/>
    <w:rsid w:val="00BF69F1"/>
    <w:rsid w:val="00BF6DAA"/>
    <w:rsid w:val="00BF6FE9"/>
    <w:rsid w:val="00BF7059"/>
    <w:rsid w:val="00BF745E"/>
    <w:rsid w:val="00BF7611"/>
    <w:rsid w:val="00BF761F"/>
    <w:rsid w:val="00BF772C"/>
    <w:rsid w:val="00BF78B9"/>
    <w:rsid w:val="00BF791B"/>
    <w:rsid w:val="00BF7C18"/>
    <w:rsid w:val="00BF7E09"/>
    <w:rsid w:val="00BF7F52"/>
    <w:rsid w:val="00BF7FD7"/>
    <w:rsid w:val="00BF7FEE"/>
    <w:rsid w:val="00C002F6"/>
    <w:rsid w:val="00C004F3"/>
    <w:rsid w:val="00C0070E"/>
    <w:rsid w:val="00C00A25"/>
    <w:rsid w:val="00C00F5A"/>
    <w:rsid w:val="00C01283"/>
    <w:rsid w:val="00C01549"/>
    <w:rsid w:val="00C01591"/>
    <w:rsid w:val="00C015C3"/>
    <w:rsid w:val="00C01BA8"/>
    <w:rsid w:val="00C01D71"/>
    <w:rsid w:val="00C01D7F"/>
    <w:rsid w:val="00C02440"/>
    <w:rsid w:val="00C02A42"/>
    <w:rsid w:val="00C02CB4"/>
    <w:rsid w:val="00C0309C"/>
    <w:rsid w:val="00C036BE"/>
    <w:rsid w:val="00C0382D"/>
    <w:rsid w:val="00C03967"/>
    <w:rsid w:val="00C03A7C"/>
    <w:rsid w:val="00C03FDC"/>
    <w:rsid w:val="00C04092"/>
    <w:rsid w:val="00C04B36"/>
    <w:rsid w:val="00C04EA1"/>
    <w:rsid w:val="00C054DD"/>
    <w:rsid w:val="00C05658"/>
    <w:rsid w:val="00C058D1"/>
    <w:rsid w:val="00C05D36"/>
    <w:rsid w:val="00C06030"/>
    <w:rsid w:val="00C06197"/>
    <w:rsid w:val="00C061A3"/>
    <w:rsid w:val="00C061AF"/>
    <w:rsid w:val="00C061C6"/>
    <w:rsid w:val="00C06291"/>
    <w:rsid w:val="00C06672"/>
    <w:rsid w:val="00C0674C"/>
    <w:rsid w:val="00C069CA"/>
    <w:rsid w:val="00C06C80"/>
    <w:rsid w:val="00C07677"/>
    <w:rsid w:val="00C07A72"/>
    <w:rsid w:val="00C07FF9"/>
    <w:rsid w:val="00C1033A"/>
    <w:rsid w:val="00C10353"/>
    <w:rsid w:val="00C1035E"/>
    <w:rsid w:val="00C10591"/>
    <w:rsid w:val="00C105EE"/>
    <w:rsid w:val="00C1081E"/>
    <w:rsid w:val="00C10A88"/>
    <w:rsid w:val="00C10B53"/>
    <w:rsid w:val="00C10CE7"/>
    <w:rsid w:val="00C10FAB"/>
    <w:rsid w:val="00C11232"/>
    <w:rsid w:val="00C11E77"/>
    <w:rsid w:val="00C1222C"/>
    <w:rsid w:val="00C12239"/>
    <w:rsid w:val="00C12502"/>
    <w:rsid w:val="00C126F8"/>
    <w:rsid w:val="00C1272D"/>
    <w:rsid w:val="00C1273D"/>
    <w:rsid w:val="00C127D9"/>
    <w:rsid w:val="00C128B3"/>
    <w:rsid w:val="00C12A64"/>
    <w:rsid w:val="00C12AAC"/>
    <w:rsid w:val="00C12E7F"/>
    <w:rsid w:val="00C12FB6"/>
    <w:rsid w:val="00C1310D"/>
    <w:rsid w:val="00C13254"/>
    <w:rsid w:val="00C132DE"/>
    <w:rsid w:val="00C133B4"/>
    <w:rsid w:val="00C136E0"/>
    <w:rsid w:val="00C137DA"/>
    <w:rsid w:val="00C1414A"/>
    <w:rsid w:val="00C1420A"/>
    <w:rsid w:val="00C14788"/>
    <w:rsid w:val="00C1494B"/>
    <w:rsid w:val="00C149E5"/>
    <w:rsid w:val="00C14BEE"/>
    <w:rsid w:val="00C15979"/>
    <w:rsid w:val="00C15B8E"/>
    <w:rsid w:val="00C15EC9"/>
    <w:rsid w:val="00C15FAB"/>
    <w:rsid w:val="00C160D1"/>
    <w:rsid w:val="00C165FA"/>
    <w:rsid w:val="00C16632"/>
    <w:rsid w:val="00C16633"/>
    <w:rsid w:val="00C16BC5"/>
    <w:rsid w:val="00C16E8F"/>
    <w:rsid w:val="00C16EA7"/>
    <w:rsid w:val="00C16F3A"/>
    <w:rsid w:val="00C17023"/>
    <w:rsid w:val="00C172D8"/>
    <w:rsid w:val="00C173EB"/>
    <w:rsid w:val="00C178B0"/>
    <w:rsid w:val="00C17BE8"/>
    <w:rsid w:val="00C17D84"/>
    <w:rsid w:val="00C20011"/>
    <w:rsid w:val="00C2022D"/>
    <w:rsid w:val="00C20342"/>
    <w:rsid w:val="00C2041B"/>
    <w:rsid w:val="00C20553"/>
    <w:rsid w:val="00C20587"/>
    <w:rsid w:val="00C205C5"/>
    <w:rsid w:val="00C207AC"/>
    <w:rsid w:val="00C20C39"/>
    <w:rsid w:val="00C20C87"/>
    <w:rsid w:val="00C20F78"/>
    <w:rsid w:val="00C214C1"/>
    <w:rsid w:val="00C216B7"/>
    <w:rsid w:val="00C218DB"/>
    <w:rsid w:val="00C21A95"/>
    <w:rsid w:val="00C21C3C"/>
    <w:rsid w:val="00C21D4C"/>
    <w:rsid w:val="00C21E0F"/>
    <w:rsid w:val="00C21F5A"/>
    <w:rsid w:val="00C220D8"/>
    <w:rsid w:val="00C2211A"/>
    <w:rsid w:val="00C22147"/>
    <w:rsid w:val="00C22310"/>
    <w:rsid w:val="00C229FA"/>
    <w:rsid w:val="00C22A22"/>
    <w:rsid w:val="00C22C6B"/>
    <w:rsid w:val="00C22E6E"/>
    <w:rsid w:val="00C22EB0"/>
    <w:rsid w:val="00C23237"/>
    <w:rsid w:val="00C23345"/>
    <w:rsid w:val="00C23912"/>
    <w:rsid w:val="00C23A78"/>
    <w:rsid w:val="00C23B8C"/>
    <w:rsid w:val="00C23F6D"/>
    <w:rsid w:val="00C243E1"/>
    <w:rsid w:val="00C244F9"/>
    <w:rsid w:val="00C245F0"/>
    <w:rsid w:val="00C24844"/>
    <w:rsid w:val="00C248CB"/>
    <w:rsid w:val="00C249C2"/>
    <w:rsid w:val="00C24A90"/>
    <w:rsid w:val="00C24D75"/>
    <w:rsid w:val="00C2519B"/>
    <w:rsid w:val="00C252E4"/>
    <w:rsid w:val="00C25A84"/>
    <w:rsid w:val="00C25BC7"/>
    <w:rsid w:val="00C25FAD"/>
    <w:rsid w:val="00C263ED"/>
    <w:rsid w:val="00C267AD"/>
    <w:rsid w:val="00C26830"/>
    <w:rsid w:val="00C268D3"/>
    <w:rsid w:val="00C269CA"/>
    <w:rsid w:val="00C26ABB"/>
    <w:rsid w:val="00C26D4C"/>
    <w:rsid w:val="00C26E30"/>
    <w:rsid w:val="00C277BF"/>
    <w:rsid w:val="00C2783E"/>
    <w:rsid w:val="00C27874"/>
    <w:rsid w:val="00C27A5D"/>
    <w:rsid w:val="00C27B3D"/>
    <w:rsid w:val="00C27DE7"/>
    <w:rsid w:val="00C30033"/>
    <w:rsid w:val="00C30105"/>
    <w:rsid w:val="00C30937"/>
    <w:rsid w:val="00C30BC5"/>
    <w:rsid w:val="00C30F1C"/>
    <w:rsid w:val="00C31035"/>
    <w:rsid w:val="00C31109"/>
    <w:rsid w:val="00C3130F"/>
    <w:rsid w:val="00C313E4"/>
    <w:rsid w:val="00C313EE"/>
    <w:rsid w:val="00C31586"/>
    <w:rsid w:val="00C315D4"/>
    <w:rsid w:val="00C31CC1"/>
    <w:rsid w:val="00C31ED6"/>
    <w:rsid w:val="00C31F58"/>
    <w:rsid w:val="00C31FC0"/>
    <w:rsid w:val="00C32322"/>
    <w:rsid w:val="00C3245F"/>
    <w:rsid w:val="00C3281B"/>
    <w:rsid w:val="00C32939"/>
    <w:rsid w:val="00C32C8A"/>
    <w:rsid w:val="00C32F4F"/>
    <w:rsid w:val="00C33223"/>
    <w:rsid w:val="00C332D6"/>
    <w:rsid w:val="00C3343C"/>
    <w:rsid w:val="00C3369D"/>
    <w:rsid w:val="00C3394B"/>
    <w:rsid w:val="00C33A6A"/>
    <w:rsid w:val="00C33D0C"/>
    <w:rsid w:val="00C33D3A"/>
    <w:rsid w:val="00C33E05"/>
    <w:rsid w:val="00C33EDC"/>
    <w:rsid w:val="00C34551"/>
    <w:rsid w:val="00C347C8"/>
    <w:rsid w:val="00C349B0"/>
    <w:rsid w:val="00C34CA1"/>
    <w:rsid w:val="00C3539B"/>
    <w:rsid w:val="00C35488"/>
    <w:rsid w:val="00C354A0"/>
    <w:rsid w:val="00C354D3"/>
    <w:rsid w:val="00C3578D"/>
    <w:rsid w:val="00C35B16"/>
    <w:rsid w:val="00C35D6E"/>
    <w:rsid w:val="00C36199"/>
    <w:rsid w:val="00C3670C"/>
    <w:rsid w:val="00C369CA"/>
    <w:rsid w:val="00C369DF"/>
    <w:rsid w:val="00C36B63"/>
    <w:rsid w:val="00C36DAB"/>
    <w:rsid w:val="00C370F4"/>
    <w:rsid w:val="00C377BB"/>
    <w:rsid w:val="00C37C1D"/>
    <w:rsid w:val="00C37EE7"/>
    <w:rsid w:val="00C37F42"/>
    <w:rsid w:val="00C400E9"/>
    <w:rsid w:val="00C40343"/>
    <w:rsid w:val="00C404E5"/>
    <w:rsid w:val="00C405A6"/>
    <w:rsid w:val="00C4061F"/>
    <w:rsid w:val="00C406C6"/>
    <w:rsid w:val="00C41093"/>
    <w:rsid w:val="00C410DD"/>
    <w:rsid w:val="00C41377"/>
    <w:rsid w:val="00C415F1"/>
    <w:rsid w:val="00C4160B"/>
    <w:rsid w:val="00C41670"/>
    <w:rsid w:val="00C41743"/>
    <w:rsid w:val="00C418A4"/>
    <w:rsid w:val="00C41D02"/>
    <w:rsid w:val="00C4260D"/>
    <w:rsid w:val="00C428AD"/>
    <w:rsid w:val="00C42BE1"/>
    <w:rsid w:val="00C42BEC"/>
    <w:rsid w:val="00C42DE2"/>
    <w:rsid w:val="00C42EA1"/>
    <w:rsid w:val="00C43225"/>
    <w:rsid w:val="00C434E9"/>
    <w:rsid w:val="00C435AB"/>
    <w:rsid w:val="00C43C81"/>
    <w:rsid w:val="00C43CDA"/>
    <w:rsid w:val="00C43F48"/>
    <w:rsid w:val="00C440C5"/>
    <w:rsid w:val="00C44299"/>
    <w:rsid w:val="00C44619"/>
    <w:rsid w:val="00C44B6B"/>
    <w:rsid w:val="00C44B74"/>
    <w:rsid w:val="00C44B81"/>
    <w:rsid w:val="00C44CFF"/>
    <w:rsid w:val="00C44E3A"/>
    <w:rsid w:val="00C4536C"/>
    <w:rsid w:val="00C457E5"/>
    <w:rsid w:val="00C45C40"/>
    <w:rsid w:val="00C45C4C"/>
    <w:rsid w:val="00C46088"/>
    <w:rsid w:val="00C4610E"/>
    <w:rsid w:val="00C4610F"/>
    <w:rsid w:val="00C46373"/>
    <w:rsid w:val="00C4657F"/>
    <w:rsid w:val="00C4688C"/>
    <w:rsid w:val="00C46932"/>
    <w:rsid w:val="00C46C64"/>
    <w:rsid w:val="00C46FBD"/>
    <w:rsid w:val="00C47138"/>
    <w:rsid w:val="00C47B0E"/>
    <w:rsid w:val="00C47D00"/>
    <w:rsid w:val="00C47D11"/>
    <w:rsid w:val="00C5076D"/>
    <w:rsid w:val="00C50800"/>
    <w:rsid w:val="00C50AD7"/>
    <w:rsid w:val="00C50B68"/>
    <w:rsid w:val="00C51974"/>
    <w:rsid w:val="00C51AD3"/>
    <w:rsid w:val="00C51BD6"/>
    <w:rsid w:val="00C52132"/>
    <w:rsid w:val="00C5240C"/>
    <w:rsid w:val="00C524E3"/>
    <w:rsid w:val="00C525FC"/>
    <w:rsid w:val="00C5273B"/>
    <w:rsid w:val="00C52BAD"/>
    <w:rsid w:val="00C52FD1"/>
    <w:rsid w:val="00C5309C"/>
    <w:rsid w:val="00C5313D"/>
    <w:rsid w:val="00C53623"/>
    <w:rsid w:val="00C53BDC"/>
    <w:rsid w:val="00C53E4A"/>
    <w:rsid w:val="00C5420D"/>
    <w:rsid w:val="00C543F6"/>
    <w:rsid w:val="00C54C0E"/>
    <w:rsid w:val="00C54DEB"/>
    <w:rsid w:val="00C54F06"/>
    <w:rsid w:val="00C551B3"/>
    <w:rsid w:val="00C5553D"/>
    <w:rsid w:val="00C557AD"/>
    <w:rsid w:val="00C55A8A"/>
    <w:rsid w:val="00C55C3C"/>
    <w:rsid w:val="00C55C75"/>
    <w:rsid w:val="00C55FC3"/>
    <w:rsid w:val="00C56F74"/>
    <w:rsid w:val="00C57052"/>
    <w:rsid w:val="00C571B4"/>
    <w:rsid w:val="00C57413"/>
    <w:rsid w:val="00C57426"/>
    <w:rsid w:val="00C57535"/>
    <w:rsid w:val="00C5772B"/>
    <w:rsid w:val="00C5772E"/>
    <w:rsid w:val="00C57764"/>
    <w:rsid w:val="00C5791C"/>
    <w:rsid w:val="00C57A08"/>
    <w:rsid w:val="00C57B36"/>
    <w:rsid w:val="00C57B9D"/>
    <w:rsid w:val="00C60244"/>
    <w:rsid w:val="00C604FA"/>
    <w:rsid w:val="00C606C3"/>
    <w:rsid w:val="00C606CC"/>
    <w:rsid w:val="00C608E4"/>
    <w:rsid w:val="00C60A06"/>
    <w:rsid w:val="00C60A37"/>
    <w:rsid w:val="00C60E05"/>
    <w:rsid w:val="00C60E92"/>
    <w:rsid w:val="00C614C2"/>
    <w:rsid w:val="00C61598"/>
    <w:rsid w:val="00C61FE7"/>
    <w:rsid w:val="00C62419"/>
    <w:rsid w:val="00C62758"/>
    <w:rsid w:val="00C6370A"/>
    <w:rsid w:val="00C63A75"/>
    <w:rsid w:val="00C63DB2"/>
    <w:rsid w:val="00C63FFF"/>
    <w:rsid w:val="00C64199"/>
    <w:rsid w:val="00C6441A"/>
    <w:rsid w:val="00C6451A"/>
    <w:rsid w:val="00C645F4"/>
    <w:rsid w:val="00C6465F"/>
    <w:rsid w:val="00C64B7F"/>
    <w:rsid w:val="00C64C83"/>
    <w:rsid w:val="00C652F4"/>
    <w:rsid w:val="00C65449"/>
    <w:rsid w:val="00C65B9A"/>
    <w:rsid w:val="00C65DB9"/>
    <w:rsid w:val="00C65DBC"/>
    <w:rsid w:val="00C660EE"/>
    <w:rsid w:val="00C6630A"/>
    <w:rsid w:val="00C667EB"/>
    <w:rsid w:val="00C668E6"/>
    <w:rsid w:val="00C66B4D"/>
    <w:rsid w:val="00C66BBC"/>
    <w:rsid w:val="00C66F6F"/>
    <w:rsid w:val="00C670D8"/>
    <w:rsid w:val="00C6737F"/>
    <w:rsid w:val="00C6766A"/>
    <w:rsid w:val="00C676CB"/>
    <w:rsid w:val="00C6796C"/>
    <w:rsid w:val="00C67ABD"/>
    <w:rsid w:val="00C67C1C"/>
    <w:rsid w:val="00C67DD0"/>
    <w:rsid w:val="00C67E7E"/>
    <w:rsid w:val="00C67EB8"/>
    <w:rsid w:val="00C70187"/>
    <w:rsid w:val="00C70300"/>
    <w:rsid w:val="00C705A9"/>
    <w:rsid w:val="00C70699"/>
    <w:rsid w:val="00C707BB"/>
    <w:rsid w:val="00C70970"/>
    <w:rsid w:val="00C70A6E"/>
    <w:rsid w:val="00C712E3"/>
    <w:rsid w:val="00C714A1"/>
    <w:rsid w:val="00C71908"/>
    <w:rsid w:val="00C71921"/>
    <w:rsid w:val="00C7198B"/>
    <w:rsid w:val="00C71C5D"/>
    <w:rsid w:val="00C71CE4"/>
    <w:rsid w:val="00C72C38"/>
    <w:rsid w:val="00C72C85"/>
    <w:rsid w:val="00C737C1"/>
    <w:rsid w:val="00C7384D"/>
    <w:rsid w:val="00C738B9"/>
    <w:rsid w:val="00C73980"/>
    <w:rsid w:val="00C73A78"/>
    <w:rsid w:val="00C7418C"/>
    <w:rsid w:val="00C7419B"/>
    <w:rsid w:val="00C74485"/>
    <w:rsid w:val="00C74543"/>
    <w:rsid w:val="00C7459B"/>
    <w:rsid w:val="00C74634"/>
    <w:rsid w:val="00C746D5"/>
    <w:rsid w:val="00C746D8"/>
    <w:rsid w:val="00C74DF1"/>
    <w:rsid w:val="00C74DFF"/>
    <w:rsid w:val="00C752CB"/>
    <w:rsid w:val="00C7533A"/>
    <w:rsid w:val="00C75863"/>
    <w:rsid w:val="00C7594C"/>
    <w:rsid w:val="00C75C7B"/>
    <w:rsid w:val="00C75D47"/>
    <w:rsid w:val="00C75E98"/>
    <w:rsid w:val="00C7619A"/>
    <w:rsid w:val="00C764C1"/>
    <w:rsid w:val="00C7678E"/>
    <w:rsid w:val="00C76B6E"/>
    <w:rsid w:val="00C76D3B"/>
    <w:rsid w:val="00C771B2"/>
    <w:rsid w:val="00C7751B"/>
    <w:rsid w:val="00C77579"/>
    <w:rsid w:val="00C7768B"/>
    <w:rsid w:val="00C778A5"/>
    <w:rsid w:val="00C779F6"/>
    <w:rsid w:val="00C77B08"/>
    <w:rsid w:val="00C80623"/>
    <w:rsid w:val="00C808B4"/>
    <w:rsid w:val="00C809B5"/>
    <w:rsid w:val="00C80A97"/>
    <w:rsid w:val="00C80B9D"/>
    <w:rsid w:val="00C80C6D"/>
    <w:rsid w:val="00C80C98"/>
    <w:rsid w:val="00C80E0C"/>
    <w:rsid w:val="00C810A0"/>
    <w:rsid w:val="00C81127"/>
    <w:rsid w:val="00C81238"/>
    <w:rsid w:val="00C8173B"/>
    <w:rsid w:val="00C818B0"/>
    <w:rsid w:val="00C81B1B"/>
    <w:rsid w:val="00C81D36"/>
    <w:rsid w:val="00C8203A"/>
    <w:rsid w:val="00C82047"/>
    <w:rsid w:val="00C82049"/>
    <w:rsid w:val="00C82132"/>
    <w:rsid w:val="00C825D3"/>
    <w:rsid w:val="00C825ED"/>
    <w:rsid w:val="00C82650"/>
    <w:rsid w:val="00C82A32"/>
    <w:rsid w:val="00C83310"/>
    <w:rsid w:val="00C833F2"/>
    <w:rsid w:val="00C836C8"/>
    <w:rsid w:val="00C8380A"/>
    <w:rsid w:val="00C83984"/>
    <w:rsid w:val="00C83988"/>
    <w:rsid w:val="00C83AC2"/>
    <w:rsid w:val="00C83BF1"/>
    <w:rsid w:val="00C83E94"/>
    <w:rsid w:val="00C844AE"/>
    <w:rsid w:val="00C84507"/>
    <w:rsid w:val="00C845DA"/>
    <w:rsid w:val="00C84818"/>
    <w:rsid w:val="00C84AAE"/>
    <w:rsid w:val="00C85CCF"/>
    <w:rsid w:val="00C85E0E"/>
    <w:rsid w:val="00C866F9"/>
    <w:rsid w:val="00C868EC"/>
    <w:rsid w:val="00C87027"/>
    <w:rsid w:val="00C870BE"/>
    <w:rsid w:val="00C8747A"/>
    <w:rsid w:val="00C874CC"/>
    <w:rsid w:val="00C875E0"/>
    <w:rsid w:val="00C8792B"/>
    <w:rsid w:val="00C87BBC"/>
    <w:rsid w:val="00C87D64"/>
    <w:rsid w:val="00C87F55"/>
    <w:rsid w:val="00C900D5"/>
    <w:rsid w:val="00C9036F"/>
    <w:rsid w:val="00C90A8E"/>
    <w:rsid w:val="00C90B7D"/>
    <w:rsid w:val="00C90DE5"/>
    <w:rsid w:val="00C90E69"/>
    <w:rsid w:val="00C91290"/>
    <w:rsid w:val="00C914AF"/>
    <w:rsid w:val="00C919CF"/>
    <w:rsid w:val="00C91A53"/>
    <w:rsid w:val="00C91AD8"/>
    <w:rsid w:val="00C91F47"/>
    <w:rsid w:val="00C92390"/>
    <w:rsid w:val="00C925E5"/>
    <w:rsid w:val="00C927EC"/>
    <w:rsid w:val="00C92824"/>
    <w:rsid w:val="00C92A0A"/>
    <w:rsid w:val="00C92ABB"/>
    <w:rsid w:val="00C92D1A"/>
    <w:rsid w:val="00C92DB5"/>
    <w:rsid w:val="00C92EC7"/>
    <w:rsid w:val="00C9363D"/>
    <w:rsid w:val="00C9367D"/>
    <w:rsid w:val="00C93710"/>
    <w:rsid w:val="00C93B6F"/>
    <w:rsid w:val="00C93DD3"/>
    <w:rsid w:val="00C93FCC"/>
    <w:rsid w:val="00C94071"/>
    <w:rsid w:val="00C944D6"/>
    <w:rsid w:val="00C94933"/>
    <w:rsid w:val="00C94D7B"/>
    <w:rsid w:val="00C9544D"/>
    <w:rsid w:val="00C95623"/>
    <w:rsid w:val="00C95937"/>
    <w:rsid w:val="00C95C1D"/>
    <w:rsid w:val="00C95F84"/>
    <w:rsid w:val="00C95F88"/>
    <w:rsid w:val="00C95F9E"/>
    <w:rsid w:val="00C95FF9"/>
    <w:rsid w:val="00C960A3"/>
    <w:rsid w:val="00C9614F"/>
    <w:rsid w:val="00C965A8"/>
    <w:rsid w:val="00C96651"/>
    <w:rsid w:val="00C96BBE"/>
    <w:rsid w:val="00C96CB4"/>
    <w:rsid w:val="00C96EB3"/>
    <w:rsid w:val="00C971ED"/>
    <w:rsid w:val="00C97849"/>
    <w:rsid w:val="00C9796C"/>
    <w:rsid w:val="00C97E45"/>
    <w:rsid w:val="00CA031B"/>
    <w:rsid w:val="00CA08FC"/>
    <w:rsid w:val="00CA0912"/>
    <w:rsid w:val="00CA0A20"/>
    <w:rsid w:val="00CA0ADB"/>
    <w:rsid w:val="00CA1F1F"/>
    <w:rsid w:val="00CA1F90"/>
    <w:rsid w:val="00CA2538"/>
    <w:rsid w:val="00CA25AD"/>
    <w:rsid w:val="00CA25E5"/>
    <w:rsid w:val="00CA2705"/>
    <w:rsid w:val="00CA2B0F"/>
    <w:rsid w:val="00CA2CCD"/>
    <w:rsid w:val="00CA2DF0"/>
    <w:rsid w:val="00CA326A"/>
    <w:rsid w:val="00CA33B6"/>
    <w:rsid w:val="00CA33C4"/>
    <w:rsid w:val="00CA347A"/>
    <w:rsid w:val="00CA36A4"/>
    <w:rsid w:val="00CA3ACE"/>
    <w:rsid w:val="00CA3AEB"/>
    <w:rsid w:val="00CA466C"/>
    <w:rsid w:val="00CA4C09"/>
    <w:rsid w:val="00CA4CD7"/>
    <w:rsid w:val="00CA511C"/>
    <w:rsid w:val="00CA5A0B"/>
    <w:rsid w:val="00CA5DC8"/>
    <w:rsid w:val="00CA65A3"/>
    <w:rsid w:val="00CA66D1"/>
    <w:rsid w:val="00CA697A"/>
    <w:rsid w:val="00CA767E"/>
    <w:rsid w:val="00CA7B46"/>
    <w:rsid w:val="00CA7BBC"/>
    <w:rsid w:val="00CA7BF7"/>
    <w:rsid w:val="00CA7D6D"/>
    <w:rsid w:val="00CA7DA9"/>
    <w:rsid w:val="00CA7E20"/>
    <w:rsid w:val="00CB0255"/>
    <w:rsid w:val="00CB0369"/>
    <w:rsid w:val="00CB0644"/>
    <w:rsid w:val="00CB07F2"/>
    <w:rsid w:val="00CB0A72"/>
    <w:rsid w:val="00CB0C35"/>
    <w:rsid w:val="00CB13E8"/>
    <w:rsid w:val="00CB1699"/>
    <w:rsid w:val="00CB194B"/>
    <w:rsid w:val="00CB1B88"/>
    <w:rsid w:val="00CB1D16"/>
    <w:rsid w:val="00CB1DB9"/>
    <w:rsid w:val="00CB1E10"/>
    <w:rsid w:val="00CB1EF4"/>
    <w:rsid w:val="00CB288F"/>
    <w:rsid w:val="00CB2B6D"/>
    <w:rsid w:val="00CB2C08"/>
    <w:rsid w:val="00CB2D63"/>
    <w:rsid w:val="00CB3063"/>
    <w:rsid w:val="00CB318E"/>
    <w:rsid w:val="00CB3A04"/>
    <w:rsid w:val="00CB3A27"/>
    <w:rsid w:val="00CB3BE1"/>
    <w:rsid w:val="00CB3C74"/>
    <w:rsid w:val="00CB4615"/>
    <w:rsid w:val="00CB480A"/>
    <w:rsid w:val="00CB4B88"/>
    <w:rsid w:val="00CB509B"/>
    <w:rsid w:val="00CB51BC"/>
    <w:rsid w:val="00CB54FD"/>
    <w:rsid w:val="00CB55AE"/>
    <w:rsid w:val="00CB5BB0"/>
    <w:rsid w:val="00CB5D00"/>
    <w:rsid w:val="00CB5D14"/>
    <w:rsid w:val="00CB5F38"/>
    <w:rsid w:val="00CB61BA"/>
    <w:rsid w:val="00CB622A"/>
    <w:rsid w:val="00CB6617"/>
    <w:rsid w:val="00CB6AA9"/>
    <w:rsid w:val="00CB6B4D"/>
    <w:rsid w:val="00CB70F8"/>
    <w:rsid w:val="00CB75D2"/>
    <w:rsid w:val="00CB7646"/>
    <w:rsid w:val="00CB7722"/>
    <w:rsid w:val="00CB792B"/>
    <w:rsid w:val="00CC033F"/>
    <w:rsid w:val="00CC0360"/>
    <w:rsid w:val="00CC0557"/>
    <w:rsid w:val="00CC077C"/>
    <w:rsid w:val="00CC07C2"/>
    <w:rsid w:val="00CC0906"/>
    <w:rsid w:val="00CC09D7"/>
    <w:rsid w:val="00CC0BC7"/>
    <w:rsid w:val="00CC0D60"/>
    <w:rsid w:val="00CC0F44"/>
    <w:rsid w:val="00CC10AC"/>
    <w:rsid w:val="00CC14BA"/>
    <w:rsid w:val="00CC1973"/>
    <w:rsid w:val="00CC1DBB"/>
    <w:rsid w:val="00CC1FB7"/>
    <w:rsid w:val="00CC22C0"/>
    <w:rsid w:val="00CC238D"/>
    <w:rsid w:val="00CC294B"/>
    <w:rsid w:val="00CC2D00"/>
    <w:rsid w:val="00CC301D"/>
    <w:rsid w:val="00CC3240"/>
    <w:rsid w:val="00CC3307"/>
    <w:rsid w:val="00CC3363"/>
    <w:rsid w:val="00CC381B"/>
    <w:rsid w:val="00CC4021"/>
    <w:rsid w:val="00CC40D1"/>
    <w:rsid w:val="00CC4256"/>
    <w:rsid w:val="00CC490D"/>
    <w:rsid w:val="00CC4917"/>
    <w:rsid w:val="00CC50A0"/>
    <w:rsid w:val="00CC5157"/>
    <w:rsid w:val="00CC5169"/>
    <w:rsid w:val="00CC5279"/>
    <w:rsid w:val="00CC558B"/>
    <w:rsid w:val="00CC56E6"/>
    <w:rsid w:val="00CC5BF2"/>
    <w:rsid w:val="00CC5FAA"/>
    <w:rsid w:val="00CC65BA"/>
    <w:rsid w:val="00CC68AE"/>
    <w:rsid w:val="00CC69BF"/>
    <w:rsid w:val="00CC6A54"/>
    <w:rsid w:val="00CC6DA6"/>
    <w:rsid w:val="00CC6E26"/>
    <w:rsid w:val="00CC6E79"/>
    <w:rsid w:val="00CC6E9F"/>
    <w:rsid w:val="00CC704A"/>
    <w:rsid w:val="00CC7107"/>
    <w:rsid w:val="00CC7132"/>
    <w:rsid w:val="00CC723C"/>
    <w:rsid w:val="00CC73DB"/>
    <w:rsid w:val="00CC7468"/>
    <w:rsid w:val="00CC762F"/>
    <w:rsid w:val="00CC7DBA"/>
    <w:rsid w:val="00CC7E7C"/>
    <w:rsid w:val="00CD04C2"/>
    <w:rsid w:val="00CD04C6"/>
    <w:rsid w:val="00CD0731"/>
    <w:rsid w:val="00CD07E0"/>
    <w:rsid w:val="00CD0A01"/>
    <w:rsid w:val="00CD0A2D"/>
    <w:rsid w:val="00CD0B4B"/>
    <w:rsid w:val="00CD1536"/>
    <w:rsid w:val="00CD1749"/>
    <w:rsid w:val="00CD194C"/>
    <w:rsid w:val="00CD1C60"/>
    <w:rsid w:val="00CD2029"/>
    <w:rsid w:val="00CD21B0"/>
    <w:rsid w:val="00CD228C"/>
    <w:rsid w:val="00CD23B0"/>
    <w:rsid w:val="00CD28DC"/>
    <w:rsid w:val="00CD3088"/>
    <w:rsid w:val="00CD3843"/>
    <w:rsid w:val="00CD3AA4"/>
    <w:rsid w:val="00CD3B14"/>
    <w:rsid w:val="00CD3EE3"/>
    <w:rsid w:val="00CD406D"/>
    <w:rsid w:val="00CD41FD"/>
    <w:rsid w:val="00CD433D"/>
    <w:rsid w:val="00CD4373"/>
    <w:rsid w:val="00CD447D"/>
    <w:rsid w:val="00CD483A"/>
    <w:rsid w:val="00CD4D13"/>
    <w:rsid w:val="00CD4E8F"/>
    <w:rsid w:val="00CD51C3"/>
    <w:rsid w:val="00CD54BA"/>
    <w:rsid w:val="00CD54D7"/>
    <w:rsid w:val="00CD55DD"/>
    <w:rsid w:val="00CD5C61"/>
    <w:rsid w:val="00CD5D9E"/>
    <w:rsid w:val="00CD5E81"/>
    <w:rsid w:val="00CD6180"/>
    <w:rsid w:val="00CD6281"/>
    <w:rsid w:val="00CD63C1"/>
    <w:rsid w:val="00CD666C"/>
    <w:rsid w:val="00CD69C5"/>
    <w:rsid w:val="00CD6E0F"/>
    <w:rsid w:val="00CD7001"/>
    <w:rsid w:val="00CD7065"/>
    <w:rsid w:val="00CD7514"/>
    <w:rsid w:val="00CD75BF"/>
    <w:rsid w:val="00CD75CE"/>
    <w:rsid w:val="00CD79E7"/>
    <w:rsid w:val="00CD7A42"/>
    <w:rsid w:val="00CE026F"/>
    <w:rsid w:val="00CE02DE"/>
    <w:rsid w:val="00CE06C3"/>
    <w:rsid w:val="00CE096F"/>
    <w:rsid w:val="00CE0B46"/>
    <w:rsid w:val="00CE0BA7"/>
    <w:rsid w:val="00CE0CA0"/>
    <w:rsid w:val="00CE11E0"/>
    <w:rsid w:val="00CE13A4"/>
    <w:rsid w:val="00CE210D"/>
    <w:rsid w:val="00CE22F2"/>
    <w:rsid w:val="00CE24B6"/>
    <w:rsid w:val="00CE24DD"/>
    <w:rsid w:val="00CE2B79"/>
    <w:rsid w:val="00CE2BEA"/>
    <w:rsid w:val="00CE2D8C"/>
    <w:rsid w:val="00CE2E8E"/>
    <w:rsid w:val="00CE2FEA"/>
    <w:rsid w:val="00CE3053"/>
    <w:rsid w:val="00CE3570"/>
    <w:rsid w:val="00CE38D1"/>
    <w:rsid w:val="00CE38ED"/>
    <w:rsid w:val="00CE3BA2"/>
    <w:rsid w:val="00CE3BA5"/>
    <w:rsid w:val="00CE3FFC"/>
    <w:rsid w:val="00CE415E"/>
    <w:rsid w:val="00CE4308"/>
    <w:rsid w:val="00CE4357"/>
    <w:rsid w:val="00CE44A8"/>
    <w:rsid w:val="00CE468E"/>
    <w:rsid w:val="00CE5220"/>
    <w:rsid w:val="00CE5422"/>
    <w:rsid w:val="00CE5435"/>
    <w:rsid w:val="00CE56F7"/>
    <w:rsid w:val="00CE595A"/>
    <w:rsid w:val="00CE5EB7"/>
    <w:rsid w:val="00CE6412"/>
    <w:rsid w:val="00CE687A"/>
    <w:rsid w:val="00CE71E8"/>
    <w:rsid w:val="00CE72C6"/>
    <w:rsid w:val="00CE73C1"/>
    <w:rsid w:val="00CE741F"/>
    <w:rsid w:val="00CE7777"/>
    <w:rsid w:val="00CE7807"/>
    <w:rsid w:val="00CE7A17"/>
    <w:rsid w:val="00CE7D24"/>
    <w:rsid w:val="00CF05AC"/>
    <w:rsid w:val="00CF065A"/>
    <w:rsid w:val="00CF0887"/>
    <w:rsid w:val="00CF0DEC"/>
    <w:rsid w:val="00CF0F8E"/>
    <w:rsid w:val="00CF1024"/>
    <w:rsid w:val="00CF1197"/>
    <w:rsid w:val="00CF1533"/>
    <w:rsid w:val="00CF16C4"/>
    <w:rsid w:val="00CF1823"/>
    <w:rsid w:val="00CF1951"/>
    <w:rsid w:val="00CF1BBB"/>
    <w:rsid w:val="00CF1F55"/>
    <w:rsid w:val="00CF1FB8"/>
    <w:rsid w:val="00CF1FD1"/>
    <w:rsid w:val="00CF24EF"/>
    <w:rsid w:val="00CF25CA"/>
    <w:rsid w:val="00CF2DE7"/>
    <w:rsid w:val="00CF2ECA"/>
    <w:rsid w:val="00CF33E8"/>
    <w:rsid w:val="00CF3488"/>
    <w:rsid w:val="00CF3866"/>
    <w:rsid w:val="00CF3A6F"/>
    <w:rsid w:val="00CF3B40"/>
    <w:rsid w:val="00CF3D8B"/>
    <w:rsid w:val="00CF453D"/>
    <w:rsid w:val="00CF4649"/>
    <w:rsid w:val="00CF4737"/>
    <w:rsid w:val="00CF47BF"/>
    <w:rsid w:val="00CF49EA"/>
    <w:rsid w:val="00CF4A36"/>
    <w:rsid w:val="00CF5076"/>
    <w:rsid w:val="00CF537F"/>
    <w:rsid w:val="00CF5A24"/>
    <w:rsid w:val="00CF5BB1"/>
    <w:rsid w:val="00CF5F56"/>
    <w:rsid w:val="00CF63D9"/>
    <w:rsid w:val="00CF6A50"/>
    <w:rsid w:val="00CF6C0C"/>
    <w:rsid w:val="00CF7106"/>
    <w:rsid w:val="00CF78AB"/>
    <w:rsid w:val="00CF7914"/>
    <w:rsid w:val="00CF7B8A"/>
    <w:rsid w:val="00D00278"/>
    <w:rsid w:val="00D00528"/>
    <w:rsid w:val="00D00A5D"/>
    <w:rsid w:val="00D012C5"/>
    <w:rsid w:val="00D0130C"/>
    <w:rsid w:val="00D01569"/>
    <w:rsid w:val="00D01934"/>
    <w:rsid w:val="00D01A17"/>
    <w:rsid w:val="00D020B5"/>
    <w:rsid w:val="00D02577"/>
    <w:rsid w:val="00D025E3"/>
    <w:rsid w:val="00D02867"/>
    <w:rsid w:val="00D02948"/>
    <w:rsid w:val="00D02B2A"/>
    <w:rsid w:val="00D02F0F"/>
    <w:rsid w:val="00D02F43"/>
    <w:rsid w:val="00D030F6"/>
    <w:rsid w:val="00D03190"/>
    <w:rsid w:val="00D031E2"/>
    <w:rsid w:val="00D03246"/>
    <w:rsid w:val="00D03633"/>
    <w:rsid w:val="00D03AFC"/>
    <w:rsid w:val="00D045E5"/>
    <w:rsid w:val="00D04708"/>
    <w:rsid w:val="00D04A26"/>
    <w:rsid w:val="00D04FD0"/>
    <w:rsid w:val="00D053CB"/>
    <w:rsid w:val="00D05B85"/>
    <w:rsid w:val="00D05CAF"/>
    <w:rsid w:val="00D05CDB"/>
    <w:rsid w:val="00D05CF4"/>
    <w:rsid w:val="00D0611C"/>
    <w:rsid w:val="00D0628B"/>
    <w:rsid w:val="00D06550"/>
    <w:rsid w:val="00D067D3"/>
    <w:rsid w:val="00D06966"/>
    <w:rsid w:val="00D06A31"/>
    <w:rsid w:val="00D075BF"/>
    <w:rsid w:val="00D0760F"/>
    <w:rsid w:val="00D07744"/>
    <w:rsid w:val="00D07A67"/>
    <w:rsid w:val="00D07B16"/>
    <w:rsid w:val="00D07C44"/>
    <w:rsid w:val="00D1039A"/>
    <w:rsid w:val="00D10B81"/>
    <w:rsid w:val="00D10C25"/>
    <w:rsid w:val="00D10D29"/>
    <w:rsid w:val="00D10D66"/>
    <w:rsid w:val="00D10DA9"/>
    <w:rsid w:val="00D10EEF"/>
    <w:rsid w:val="00D11333"/>
    <w:rsid w:val="00D114CF"/>
    <w:rsid w:val="00D116A4"/>
    <w:rsid w:val="00D118DF"/>
    <w:rsid w:val="00D11B4F"/>
    <w:rsid w:val="00D11BBF"/>
    <w:rsid w:val="00D12011"/>
    <w:rsid w:val="00D120D6"/>
    <w:rsid w:val="00D12762"/>
    <w:rsid w:val="00D12CF7"/>
    <w:rsid w:val="00D12D2F"/>
    <w:rsid w:val="00D132E5"/>
    <w:rsid w:val="00D1332F"/>
    <w:rsid w:val="00D13390"/>
    <w:rsid w:val="00D134ED"/>
    <w:rsid w:val="00D13868"/>
    <w:rsid w:val="00D13B58"/>
    <w:rsid w:val="00D13C03"/>
    <w:rsid w:val="00D13DB4"/>
    <w:rsid w:val="00D13E2B"/>
    <w:rsid w:val="00D14069"/>
    <w:rsid w:val="00D140A4"/>
    <w:rsid w:val="00D14256"/>
    <w:rsid w:val="00D142A3"/>
    <w:rsid w:val="00D14558"/>
    <w:rsid w:val="00D14708"/>
    <w:rsid w:val="00D14992"/>
    <w:rsid w:val="00D14AAB"/>
    <w:rsid w:val="00D14D98"/>
    <w:rsid w:val="00D14E6D"/>
    <w:rsid w:val="00D152EB"/>
    <w:rsid w:val="00D15627"/>
    <w:rsid w:val="00D157FA"/>
    <w:rsid w:val="00D15852"/>
    <w:rsid w:val="00D15CAD"/>
    <w:rsid w:val="00D15D90"/>
    <w:rsid w:val="00D15E23"/>
    <w:rsid w:val="00D161BC"/>
    <w:rsid w:val="00D1636D"/>
    <w:rsid w:val="00D16381"/>
    <w:rsid w:val="00D164F1"/>
    <w:rsid w:val="00D164F2"/>
    <w:rsid w:val="00D1651A"/>
    <w:rsid w:val="00D16AF7"/>
    <w:rsid w:val="00D16BCE"/>
    <w:rsid w:val="00D16C39"/>
    <w:rsid w:val="00D16D58"/>
    <w:rsid w:val="00D1707C"/>
    <w:rsid w:val="00D1709F"/>
    <w:rsid w:val="00D179F8"/>
    <w:rsid w:val="00D17A93"/>
    <w:rsid w:val="00D17DEE"/>
    <w:rsid w:val="00D20681"/>
    <w:rsid w:val="00D20B70"/>
    <w:rsid w:val="00D20C96"/>
    <w:rsid w:val="00D212D2"/>
    <w:rsid w:val="00D21365"/>
    <w:rsid w:val="00D21377"/>
    <w:rsid w:val="00D21563"/>
    <w:rsid w:val="00D21850"/>
    <w:rsid w:val="00D219D9"/>
    <w:rsid w:val="00D21A4F"/>
    <w:rsid w:val="00D21B15"/>
    <w:rsid w:val="00D21F1A"/>
    <w:rsid w:val="00D21FCB"/>
    <w:rsid w:val="00D2247D"/>
    <w:rsid w:val="00D2298B"/>
    <w:rsid w:val="00D22DF8"/>
    <w:rsid w:val="00D230F0"/>
    <w:rsid w:val="00D23247"/>
    <w:rsid w:val="00D2348A"/>
    <w:rsid w:val="00D23546"/>
    <w:rsid w:val="00D23921"/>
    <w:rsid w:val="00D23D1C"/>
    <w:rsid w:val="00D2430B"/>
    <w:rsid w:val="00D2432B"/>
    <w:rsid w:val="00D24373"/>
    <w:rsid w:val="00D243A7"/>
    <w:rsid w:val="00D2458E"/>
    <w:rsid w:val="00D246EB"/>
    <w:rsid w:val="00D24757"/>
    <w:rsid w:val="00D24DF4"/>
    <w:rsid w:val="00D24F0F"/>
    <w:rsid w:val="00D2532A"/>
    <w:rsid w:val="00D2561B"/>
    <w:rsid w:val="00D25B47"/>
    <w:rsid w:val="00D25ED6"/>
    <w:rsid w:val="00D2672D"/>
    <w:rsid w:val="00D2690F"/>
    <w:rsid w:val="00D269CC"/>
    <w:rsid w:val="00D26B2D"/>
    <w:rsid w:val="00D270E9"/>
    <w:rsid w:val="00D2711E"/>
    <w:rsid w:val="00D277AA"/>
    <w:rsid w:val="00D279CF"/>
    <w:rsid w:val="00D27B15"/>
    <w:rsid w:val="00D27E2A"/>
    <w:rsid w:val="00D30082"/>
    <w:rsid w:val="00D300E3"/>
    <w:rsid w:val="00D303F1"/>
    <w:rsid w:val="00D305F1"/>
    <w:rsid w:val="00D308DB"/>
    <w:rsid w:val="00D31114"/>
    <w:rsid w:val="00D31240"/>
    <w:rsid w:val="00D31641"/>
    <w:rsid w:val="00D31703"/>
    <w:rsid w:val="00D31C86"/>
    <w:rsid w:val="00D31D6B"/>
    <w:rsid w:val="00D31F80"/>
    <w:rsid w:val="00D3206A"/>
    <w:rsid w:val="00D32358"/>
    <w:rsid w:val="00D32AC8"/>
    <w:rsid w:val="00D32AD7"/>
    <w:rsid w:val="00D32BC5"/>
    <w:rsid w:val="00D32C49"/>
    <w:rsid w:val="00D32E15"/>
    <w:rsid w:val="00D330FF"/>
    <w:rsid w:val="00D33183"/>
    <w:rsid w:val="00D333B7"/>
    <w:rsid w:val="00D33614"/>
    <w:rsid w:val="00D33A27"/>
    <w:rsid w:val="00D33A76"/>
    <w:rsid w:val="00D34547"/>
    <w:rsid w:val="00D346BC"/>
    <w:rsid w:val="00D349F8"/>
    <w:rsid w:val="00D34B76"/>
    <w:rsid w:val="00D34C68"/>
    <w:rsid w:val="00D34D9D"/>
    <w:rsid w:val="00D34FDB"/>
    <w:rsid w:val="00D351B6"/>
    <w:rsid w:val="00D352CD"/>
    <w:rsid w:val="00D3533D"/>
    <w:rsid w:val="00D35651"/>
    <w:rsid w:val="00D3590B"/>
    <w:rsid w:val="00D35AEF"/>
    <w:rsid w:val="00D35C00"/>
    <w:rsid w:val="00D35D4B"/>
    <w:rsid w:val="00D360CB"/>
    <w:rsid w:val="00D362C9"/>
    <w:rsid w:val="00D36543"/>
    <w:rsid w:val="00D366FA"/>
    <w:rsid w:val="00D36965"/>
    <w:rsid w:val="00D36BC5"/>
    <w:rsid w:val="00D36D24"/>
    <w:rsid w:val="00D36DC6"/>
    <w:rsid w:val="00D36FDF"/>
    <w:rsid w:val="00D37654"/>
    <w:rsid w:val="00D37BED"/>
    <w:rsid w:val="00D4021A"/>
    <w:rsid w:val="00D40AAB"/>
    <w:rsid w:val="00D40B88"/>
    <w:rsid w:val="00D40E92"/>
    <w:rsid w:val="00D40F9C"/>
    <w:rsid w:val="00D41021"/>
    <w:rsid w:val="00D419F0"/>
    <w:rsid w:val="00D4215C"/>
    <w:rsid w:val="00D425D9"/>
    <w:rsid w:val="00D428F9"/>
    <w:rsid w:val="00D42E40"/>
    <w:rsid w:val="00D4314E"/>
    <w:rsid w:val="00D434D6"/>
    <w:rsid w:val="00D4362D"/>
    <w:rsid w:val="00D4366F"/>
    <w:rsid w:val="00D4371B"/>
    <w:rsid w:val="00D43BC7"/>
    <w:rsid w:val="00D43EDD"/>
    <w:rsid w:val="00D43F02"/>
    <w:rsid w:val="00D43FBD"/>
    <w:rsid w:val="00D4437E"/>
    <w:rsid w:val="00D44385"/>
    <w:rsid w:val="00D446C2"/>
    <w:rsid w:val="00D44F15"/>
    <w:rsid w:val="00D44FAA"/>
    <w:rsid w:val="00D45389"/>
    <w:rsid w:val="00D453FE"/>
    <w:rsid w:val="00D45847"/>
    <w:rsid w:val="00D461F1"/>
    <w:rsid w:val="00D4639D"/>
    <w:rsid w:val="00D464B2"/>
    <w:rsid w:val="00D469CA"/>
    <w:rsid w:val="00D46A6D"/>
    <w:rsid w:val="00D4746B"/>
    <w:rsid w:val="00D5063B"/>
    <w:rsid w:val="00D50824"/>
    <w:rsid w:val="00D50A11"/>
    <w:rsid w:val="00D50CB1"/>
    <w:rsid w:val="00D50CBF"/>
    <w:rsid w:val="00D50DC7"/>
    <w:rsid w:val="00D5149D"/>
    <w:rsid w:val="00D51572"/>
    <w:rsid w:val="00D515CF"/>
    <w:rsid w:val="00D51993"/>
    <w:rsid w:val="00D51A0B"/>
    <w:rsid w:val="00D51F35"/>
    <w:rsid w:val="00D5212B"/>
    <w:rsid w:val="00D52327"/>
    <w:rsid w:val="00D528C6"/>
    <w:rsid w:val="00D52B50"/>
    <w:rsid w:val="00D52BF2"/>
    <w:rsid w:val="00D52DF8"/>
    <w:rsid w:val="00D52E75"/>
    <w:rsid w:val="00D53184"/>
    <w:rsid w:val="00D532D1"/>
    <w:rsid w:val="00D53879"/>
    <w:rsid w:val="00D5396C"/>
    <w:rsid w:val="00D53DF1"/>
    <w:rsid w:val="00D53E50"/>
    <w:rsid w:val="00D540BF"/>
    <w:rsid w:val="00D5414B"/>
    <w:rsid w:val="00D5440F"/>
    <w:rsid w:val="00D546A8"/>
    <w:rsid w:val="00D54D6A"/>
    <w:rsid w:val="00D553BE"/>
    <w:rsid w:val="00D55486"/>
    <w:rsid w:val="00D554C0"/>
    <w:rsid w:val="00D557D1"/>
    <w:rsid w:val="00D557D5"/>
    <w:rsid w:val="00D55908"/>
    <w:rsid w:val="00D559FD"/>
    <w:rsid w:val="00D55EEC"/>
    <w:rsid w:val="00D55EEF"/>
    <w:rsid w:val="00D56063"/>
    <w:rsid w:val="00D56083"/>
    <w:rsid w:val="00D5652D"/>
    <w:rsid w:val="00D5663F"/>
    <w:rsid w:val="00D567A6"/>
    <w:rsid w:val="00D56845"/>
    <w:rsid w:val="00D56ADB"/>
    <w:rsid w:val="00D56AF1"/>
    <w:rsid w:val="00D56DC8"/>
    <w:rsid w:val="00D5747C"/>
    <w:rsid w:val="00D57485"/>
    <w:rsid w:val="00D57B39"/>
    <w:rsid w:val="00D57B59"/>
    <w:rsid w:val="00D57C95"/>
    <w:rsid w:val="00D57DDA"/>
    <w:rsid w:val="00D6051B"/>
    <w:rsid w:val="00D60615"/>
    <w:rsid w:val="00D609E1"/>
    <w:rsid w:val="00D60C68"/>
    <w:rsid w:val="00D60DEB"/>
    <w:rsid w:val="00D6141A"/>
    <w:rsid w:val="00D61515"/>
    <w:rsid w:val="00D61617"/>
    <w:rsid w:val="00D619D9"/>
    <w:rsid w:val="00D61D3D"/>
    <w:rsid w:val="00D61E2B"/>
    <w:rsid w:val="00D61FB5"/>
    <w:rsid w:val="00D623CE"/>
    <w:rsid w:val="00D62787"/>
    <w:rsid w:val="00D62A1C"/>
    <w:rsid w:val="00D62D79"/>
    <w:rsid w:val="00D62F78"/>
    <w:rsid w:val="00D62FAA"/>
    <w:rsid w:val="00D6329E"/>
    <w:rsid w:val="00D63389"/>
    <w:rsid w:val="00D63396"/>
    <w:rsid w:val="00D6341E"/>
    <w:rsid w:val="00D63436"/>
    <w:rsid w:val="00D63509"/>
    <w:rsid w:val="00D63B5E"/>
    <w:rsid w:val="00D63C83"/>
    <w:rsid w:val="00D63D39"/>
    <w:rsid w:val="00D63E8C"/>
    <w:rsid w:val="00D64297"/>
    <w:rsid w:val="00D6472C"/>
    <w:rsid w:val="00D64FEA"/>
    <w:rsid w:val="00D651AA"/>
    <w:rsid w:val="00D65474"/>
    <w:rsid w:val="00D659EE"/>
    <w:rsid w:val="00D65B57"/>
    <w:rsid w:val="00D6633A"/>
    <w:rsid w:val="00D66997"/>
    <w:rsid w:val="00D66B69"/>
    <w:rsid w:val="00D66E1E"/>
    <w:rsid w:val="00D6717B"/>
    <w:rsid w:val="00D6739C"/>
    <w:rsid w:val="00D673E0"/>
    <w:rsid w:val="00D67C26"/>
    <w:rsid w:val="00D67D97"/>
    <w:rsid w:val="00D67FB1"/>
    <w:rsid w:val="00D7011C"/>
    <w:rsid w:val="00D7081A"/>
    <w:rsid w:val="00D70DB4"/>
    <w:rsid w:val="00D7102B"/>
    <w:rsid w:val="00D717FB"/>
    <w:rsid w:val="00D7187F"/>
    <w:rsid w:val="00D71944"/>
    <w:rsid w:val="00D71971"/>
    <w:rsid w:val="00D71E14"/>
    <w:rsid w:val="00D71F7B"/>
    <w:rsid w:val="00D7209C"/>
    <w:rsid w:val="00D72217"/>
    <w:rsid w:val="00D72700"/>
    <w:rsid w:val="00D72DDE"/>
    <w:rsid w:val="00D730F5"/>
    <w:rsid w:val="00D732BE"/>
    <w:rsid w:val="00D7357D"/>
    <w:rsid w:val="00D738B8"/>
    <w:rsid w:val="00D73DCF"/>
    <w:rsid w:val="00D73E6D"/>
    <w:rsid w:val="00D7420A"/>
    <w:rsid w:val="00D743EC"/>
    <w:rsid w:val="00D74EB0"/>
    <w:rsid w:val="00D74FF2"/>
    <w:rsid w:val="00D75996"/>
    <w:rsid w:val="00D75AC6"/>
    <w:rsid w:val="00D75CD5"/>
    <w:rsid w:val="00D75F8A"/>
    <w:rsid w:val="00D761A6"/>
    <w:rsid w:val="00D76B39"/>
    <w:rsid w:val="00D7705B"/>
    <w:rsid w:val="00D771D9"/>
    <w:rsid w:val="00D772E1"/>
    <w:rsid w:val="00D77497"/>
    <w:rsid w:val="00D77838"/>
    <w:rsid w:val="00D77863"/>
    <w:rsid w:val="00D77C39"/>
    <w:rsid w:val="00D77D75"/>
    <w:rsid w:val="00D802E3"/>
    <w:rsid w:val="00D808FC"/>
    <w:rsid w:val="00D815BD"/>
    <w:rsid w:val="00D817B1"/>
    <w:rsid w:val="00D8243E"/>
    <w:rsid w:val="00D8248C"/>
    <w:rsid w:val="00D824A4"/>
    <w:rsid w:val="00D824B5"/>
    <w:rsid w:val="00D8257C"/>
    <w:rsid w:val="00D825EB"/>
    <w:rsid w:val="00D82987"/>
    <w:rsid w:val="00D829C5"/>
    <w:rsid w:val="00D830B3"/>
    <w:rsid w:val="00D83C54"/>
    <w:rsid w:val="00D83E60"/>
    <w:rsid w:val="00D842DA"/>
    <w:rsid w:val="00D84BC8"/>
    <w:rsid w:val="00D852A3"/>
    <w:rsid w:val="00D85848"/>
    <w:rsid w:val="00D85AB4"/>
    <w:rsid w:val="00D85DB6"/>
    <w:rsid w:val="00D85F86"/>
    <w:rsid w:val="00D862EF"/>
    <w:rsid w:val="00D864E5"/>
    <w:rsid w:val="00D86B7A"/>
    <w:rsid w:val="00D86EB1"/>
    <w:rsid w:val="00D86FB7"/>
    <w:rsid w:val="00D8715A"/>
    <w:rsid w:val="00D87359"/>
    <w:rsid w:val="00D87361"/>
    <w:rsid w:val="00D875D4"/>
    <w:rsid w:val="00D8794C"/>
    <w:rsid w:val="00D87BA9"/>
    <w:rsid w:val="00D90785"/>
    <w:rsid w:val="00D9079B"/>
    <w:rsid w:val="00D9100F"/>
    <w:rsid w:val="00D910E8"/>
    <w:rsid w:val="00D9119B"/>
    <w:rsid w:val="00D911D5"/>
    <w:rsid w:val="00D91A26"/>
    <w:rsid w:val="00D91CFE"/>
    <w:rsid w:val="00D91E90"/>
    <w:rsid w:val="00D92046"/>
    <w:rsid w:val="00D9208C"/>
    <w:rsid w:val="00D920D4"/>
    <w:rsid w:val="00D920F5"/>
    <w:rsid w:val="00D921D3"/>
    <w:rsid w:val="00D92226"/>
    <w:rsid w:val="00D92253"/>
    <w:rsid w:val="00D92544"/>
    <w:rsid w:val="00D9254F"/>
    <w:rsid w:val="00D92AC1"/>
    <w:rsid w:val="00D932B9"/>
    <w:rsid w:val="00D936B4"/>
    <w:rsid w:val="00D93875"/>
    <w:rsid w:val="00D93A43"/>
    <w:rsid w:val="00D93EDE"/>
    <w:rsid w:val="00D940DD"/>
    <w:rsid w:val="00D94150"/>
    <w:rsid w:val="00D943A0"/>
    <w:rsid w:val="00D943C0"/>
    <w:rsid w:val="00D944BE"/>
    <w:rsid w:val="00D94810"/>
    <w:rsid w:val="00D94A5C"/>
    <w:rsid w:val="00D94A8E"/>
    <w:rsid w:val="00D94F2C"/>
    <w:rsid w:val="00D9537F"/>
    <w:rsid w:val="00D955EE"/>
    <w:rsid w:val="00D9573F"/>
    <w:rsid w:val="00D9578F"/>
    <w:rsid w:val="00D95856"/>
    <w:rsid w:val="00D9639D"/>
    <w:rsid w:val="00D964F7"/>
    <w:rsid w:val="00D967DA"/>
    <w:rsid w:val="00D96A86"/>
    <w:rsid w:val="00D96D33"/>
    <w:rsid w:val="00D97077"/>
    <w:rsid w:val="00D97217"/>
    <w:rsid w:val="00D9737B"/>
    <w:rsid w:val="00D97436"/>
    <w:rsid w:val="00D976DE"/>
    <w:rsid w:val="00D9799B"/>
    <w:rsid w:val="00D97A12"/>
    <w:rsid w:val="00D97BBD"/>
    <w:rsid w:val="00D97F0C"/>
    <w:rsid w:val="00D97F31"/>
    <w:rsid w:val="00DA05D6"/>
    <w:rsid w:val="00DA0617"/>
    <w:rsid w:val="00DA0B58"/>
    <w:rsid w:val="00DA0D8A"/>
    <w:rsid w:val="00DA0E2C"/>
    <w:rsid w:val="00DA0F31"/>
    <w:rsid w:val="00DA1533"/>
    <w:rsid w:val="00DA1790"/>
    <w:rsid w:val="00DA1824"/>
    <w:rsid w:val="00DA1A2D"/>
    <w:rsid w:val="00DA1B6D"/>
    <w:rsid w:val="00DA1D8A"/>
    <w:rsid w:val="00DA1DE3"/>
    <w:rsid w:val="00DA1F6A"/>
    <w:rsid w:val="00DA2639"/>
    <w:rsid w:val="00DA2ACE"/>
    <w:rsid w:val="00DA2CEB"/>
    <w:rsid w:val="00DA325C"/>
    <w:rsid w:val="00DA329C"/>
    <w:rsid w:val="00DA3B00"/>
    <w:rsid w:val="00DA3C37"/>
    <w:rsid w:val="00DA3CF1"/>
    <w:rsid w:val="00DA3F0B"/>
    <w:rsid w:val="00DA4022"/>
    <w:rsid w:val="00DA45DB"/>
    <w:rsid w:val="00DA49CB"/>
    <w:rsid w:val="00DA4D1F"/>
    <w:rsid w:val="00DA511F"/>
    <w:rsid w:val="00DA5469"/>
    <w:rsid w:val="00DA5499"/>
    <w:rsid w:val="00DA566B"/>
    <w:rsid w:val="00DA601F"/>
    <w:rsid w:val="00DA60E8"/>
    <w:rsid w:val="00DA6101"/>
    <w:rsid w:val="00DA6489"/>
    <w:rsid w:val="00DA6514"/>
    <w:rsid w:val="00DA65B1"/>
    <w:rsid w:val="00DA6735"/>
    <w:rsid w:val="00DA6DF2"/>
    <w:rsid w:val="00DA6E8F"/>
    <w:rsid w:val="00DA786D"/>
    <w:rsid w:val="00DA79F5"/>
    <w:rsid w:val="00DA7A4D"/>
    <w:rsid w:val="00DA7ADE"/>
    <w:rsid w:val="00DA7D27"/>
    <w:rsid w:val="00DA7EC8"/>
    <w:rsid w:val="00DB0650"/>
    <w:rsid w:val="00DB1151"/>
    <w:rsid w:val="00DB13D8"/>
    <w:rsid w:val="00DB1536"/>
    <w:rsid w:val="00DB1B73"/>
    <w:rsid w:val="00DB200F"/>
    <w:rsid w:val="00DB2084"/>
    <w:rsid w:val="00DB2505"/>
    <w:rsid w:val="00DB29F5"/>
    <w:rsid w:val="00DB2ABE"/>
    <w:rsid w:val="00DB2B4F"/>
    <w:rsid w:val="00DB2C77"/>
    <w:rsid w:val="00DB2E85"/>
    <w:rsid w:val="00DB3469"/>
    <w:rsid w:val="00DB35A7"/>
    <w:rsid w:val="00DB4302"/>
    <w:rsid w:val="00DB46EA"/>
    <w:rsid w:val="00DB483B"/>
    <w:rsid w:val="00DB4948"/>
    <w:rsid w:val="00DB4A03"/>
    <w:rsid w:val="00DB4B04"/>
    <w:rsid w:val="00DB4ED0"/>
    <w:rsid w:val="00DB50B0"/>
    <w:rsid w:val="00DB5432"/>
    <w:rsid w:val="00DB546F"/>
    <w:rsid w:val="00DB5817"/>
    <w:rsid w:val="00DB5B5E"/>
    <w:rsid w:val="00DB5C79"/>
    <w:rsid w:val="00DB5F7B"/>
    <w:rsid w:val="00DB6166"/>
    <w:rsid w:val="00DB635D"/>
    <w:rsid w:val="00DB63F8"/>
    <w:rsid w:val="00DB65D4"/>
    <w:rsid w:val="00DB676E"/>
    <w:rsid w:val="00DB682A"/>
    <w:rsid w:val="00DB68C2"/>
    <w:rsid w:val="00DB6EA3"/>
    <w:rsid w:val="00DB7326"/>
    <w:rsid w:val="00DB7335"/>
    <w:rsid w:val="00DB742F"/>
    <w:rsid w:val="00DB7684"/>
    <w:rsid w:val="00DB779D"/>
    <w:rsid w:val="00DB7B8C"/>
    <w:rsid w:val="00DB7C0B"/>
    <w:rsid w:val="00DB7E4E"/>
    <w:rsid w:val="00DC015F"/>
    <w:rsid w:val="00DC01C3"/>
    <w:rsid w:val="00DC033F"/>
    <w:rsid w:val="00DC0BF3"/>
    <w:rsid w:val="00DC0DEA"/>
    <w:rsid w:val="00DC0EF0"/>
    <w:rsid w:val="00DC0F60"/>
    <w:rsid w:val="00DC11DB"/>
    <w:rsid w:val="00DC13B7"/>
    <w:rsid w:val="00DC143D"/>
    <w:rsid w:val="00DC14DE"/>
    <w:rsid w:val="00DC1613"/>
    <w:rsid w:val="00DC173B"/>
    <w:rsid w:val="00DC1C8B"/>
    <w:rsid w:val="00DC22FC"/>
    <w:rsid w:val="00DC2480"/>
    <w:rsid w:val="00DC24C8"/>
    <w:rsid w:val="00DC2A36"/>
    <w:rsid w:val="00DC2C78"/>
    <w:rsid w:val="00DC2E07"/>
    <w:rsid w:val="00DC2F10"/>
    <w:rsid w:val="00DC2F5B"/>
    <w:rsid w:val="00DC3448"/>
    <w:rsid w:val="00DC3B6D"/>
    <w:rsid w:val="00DC3C5C"/>
    <w:rsid w:val="00DC46CC"/>
    <w:rsid w:val="00DC475E"/>
    <w:rsid w:val="00DC4764"/>
    <w:rsid w:val="00DC480A"/>
    <w:rsid w:val="00DC489C"/>
    <w:rsid w:val="00DC4B36"/>
    <w:rsid w:val="00DC4F05"/>
    <w:rsid w:val="00DC4F74"/>
    <w:rsid w:val="00DC50FD"/>
    <w:rsid w:val="00DC5144"/>
    <w:rsid w:val="00DC5D0A"/>
    <w:rsid w:val="00DC62E7"/>
    <w:rsid w:val="00DC6542"/>
    <w:rsid w:val="00DC6AD5"/>
    <w:rsid w:val="00DC6FEB"/>
    <w:rsid w:val="00DC716A"/>
    <w:rsid w:val="00DC73C4"/>
    <w:rsid w:val="00DC7520"/>
    <w:rsid w:val="00DC782B"/>
    <w:rsid w:val="00DC7942"/>
    <w:rsid w:val="00DC7A94"/>
    <w:rsid w:val="00DC7E3C"/>
    <w:rsid w:val="00DC7E59"/>
    <w:rsid w:val="00DC7FC3"/>
    <w:rsid w:val="00DD00DE"/>
    <w:rsid w:val="00DD028A"/>
    <w:rsid w:val="00DD045D"/>
    <w:rsid w:val="00DD0481"/>
    <w:rsid w:val="00DD0726"/>
    <w:rsid w:val="00DD083F"/>
    <w:rsid w:val="00DD09B3"/>
    <w:rsid w:val="00DD1102"/>
    <w:rsid w:val="00DD155E"/>
    <w:rsid w:val="00DD15F6"/>
    <w:rsid w:val="00DD1BF7"/>
    <w:rsid w:val="00DD1D89"/>
    <w:rsid w:val="00DD1FFD"/>
    <w:rsid w:val="00DD20BA"/>
    <w:rsid w:val="00DD21D5"/>
    <w:rsid w:val="00DD22A6"/>
    <w:rsid w:val="00DD2495"/>
    <w:rsid w:val="00DD24B9"/>
    <w:rsid w:val="00DD2757"/>
    <w:rsid w:val="00DD27C7"/>
    <w:rsid w:val="00DD2A2B"/>
    <w:rsid w:val="00DD2EA0"/>
    <w:rsid w:val="00DD2EF3"/>
    <w:rsid w:val="00DD3070"/>
    <w:rsid w:val="00DD310D"/>
    <w:rsid w:val="00DD3197"/>
    <w:rsid w:val="00DD33F5"/>
    <w:rsid w:val="00DD34BB"/>
    <w:rsid w:val="00DD3690"/>
    <w:rsid w:val="00DD393E"/>
    <w:rsid w:val="00DD3990"/>
    <w:rsid w:val="00DD3A37"/>
    <w:rsid w:val="00DD3E55"/>
    <w:rsid w:val="00DD4050"/>
    <w:rsid w:val="00DD405C"/>
    <w:rsid w:val="00DD41BC"/>
    <w:rsid w:val="00DD4206"/>
    <w:rsid w:val="00DD438E"/>
    <w:rsid w:val="00DD455C"/>
    <w:rsid w:val="00DD459C"/>
    <w:rsid w:val="00DD4BFB"/>
    <w:rsid w:val="00DD4E74"/>
    <w:rsid w:val="00DD4FF5"/>
    <w:rsid w:val="00DD5207"/>
    <w:rsid w:val="00DD52C6"/>
    <w:rsid w:val="00DD53D9"/>
    <w:rsid w:val="00DD58FE"/>
    <w:rsid w:val="00DD5916"/>
    <w:rsid w:val="00DD5994"/>
    <w:rsid w:val="00DD5FEC"/>
    <w:rsid w:val="00DD63D9"/>
    <w:rsid w:val="00DD6438"/>
    <w:rsid w:val="00DD64F1"/>
    <w:rsid w:val="00DD6910"/>
    <w:rsid w:val="00DD6DA3"/>
    <w:rsid w:val="00DD713E"/>
    <w:rsid w:val="00DD7D0F"/>
    <w:rsid w:val="00DD7F2B"/>
    <w:rsid w:val="00DE029B"/>
    <w:rsid w:val="00DE02D0"/>
    <w:rsid w:val="00DE0CFA"/>
    <w:rsid w:val="00DE0FA0"/>
    <w:rsid w:val="00DE0FD1"/>
    <w:rsid w:val="00DE10F1"/>
    <w:rsid w:val="00DE145D"/>
    <w:rsid w:val="00DE194E"/>
    <w:rsid w:val="00DE19B5"/>
    <w:rsid w:val="00DE1A94"/>
    <w:rsid w:val="00DE1B98"/>
    <w:rsid w:val="00DE1D4B"/>
    <w:rsid w:val="00DE1D97"/>
    <w:rsid w:val="00DE1E87"/>
    <w:rsid w:val="00DE23D3"/>
    <w:rsid w:val="00DE2426"/>
    <w:rsid w:val="00DE26E3"/>
    <w:rsid w:val="00DE2AF2"/>
    <w:rsid w:val="00DE2D64"/>
    <w:rsid w:val="00DE388B"/>
    <w:rsid w:val="00DE3DEA"/>
    <w:rsid w:val="00DE3E27"/>
    <w:rsid w:val="00DE40E4"/>
    <w:rsid w:val="00DE418F"/>
    <w:rsid w:val="00DE41EF"/>
    <w:rsid w:val="00DE44B7"/>
    <w:rsid w:val="00DE45DD"/>
    <w:rsid w:val="00DE46C6"/>
    <w:rsid w:val="00DE488F"/>
    <w:rsid w:val="00DE49CE"/>
    <w:rsid w:val="00DE4AE5"/>
    <w:rsid w:val="00DE4FE0"/>
    <w:rsid w:val="00DE512E"/>
    <w:rsid w:val="00DE520C"/>
    <w:rsid w:val="00DE539F"/>
    <w:rsid w:val="00DE549A"/>
    <w:rsid w:val="00DE5C48"/>
    <w:rsid w:val="00DE5CB1"/>
    <w:rsid w:val="00DE5CEB"/>
    <w:rsid w:val="00DE5E87"/>
    <w:rsid w:val="00DE5F02"/>
    <w:rsid w:val="00DE6120"/>
    <w:rsid w:val="00DE6308"/>
    <w:rsid w:val="00DE68A9"/>
    <w:rsid w:val="00DE6957"/>
    <w:rsid w:val="00DE6FF0"/>
    <w:rsid w:val="00DE73C7"/>
    <w:rsid w:val="00DE7ABA"/>
    <w:rsid w:val="00DE7C07"/>
    <w:rsid w:val="00DF06EC"/>
    <w:rsid w:val="00DF1205"/>
    <w:rsid w:val="00DF1206"/>
    <w:rsid w:val="00DF12EA"/>
    <w:rsid w:val="00DF12EE"/>
    <w:rsid w:val="00DF13D2"/>
    <w:rsid w:val="00DF17B5"/>
    <w:rsid w:val="00DF1DFF"/>
    <w:rsid w:val="00DF2026"/>
    <w:rsid w:val="00DF273B"/>
    <w:rsid w:val="00DF2B6D"/>
    <w:rsid w:val="00DF3013"/>
    <w:rsid w:val="00DF3A0C"/>
    <w:rsid w:val="00DF3F1D"/>
    <w:rsid w:val="00DF43DC"/>
    <w:rsid w:val="00DF4420"/>
    <w:rsid w:val="00DF442D"/>
    <w:rsid w:val="00DF467D"/>
    <w:rsid w:val="00DF47E5"/>
    <w:rsid w:val="00DF4A7C"/>
    <w:rsid w:val="00DF4C76"/>
    <w:rsid w:val="00DF4CAD"/>
    <w:rsid w:val="00DF4D5E"/>
    <w:rsid w:val="00DF4DD4"/>
    <w:rsid w:val="00DF4E29"/>
    <w:rsid w:val="00DF4F5E"/>
    <w:rsid w:val="00DF51B4"/>
    <w:rsid w:val="00DF53AF"/>
    <w:rsid w:val="00DF574E"/>
    <w:rsid w:val="00DF5A36"/>
    <w:rsid w:val="00DF60BA"/>
    <w:rsid w:val="00DF65C2"/>
    <w:rsid w:val="00DF684E"/>
    <w:rsid w:val="00DF6BC5"/>
    <w:rsid w:val="00DF6DA7"/>
    <w:rsid w:val="00DF6F2D"/>
    <w:rsid w:val="00DF6FC3"/>
    <w:rsid w:val="00DF7EB9"/>
    <w:rsid w:val="00E00200"/>
    <w:rsid w:val="00E00215"/>
    <w:rsid w:val="00E0024C"/>
    <w:rsid w:val="00E00595"/>
    <w:rsid w:val="00E006BD"/>
    <w:rsid w:val="00E00A59"/>
    <w:rsid w:val="00E00B6A"/>
    <w:rsid w:val="00E00BDE"/>
    <w:rsid w:val="00E00CEE"/>
    <w:rsid w:val="00E01774"/>
    <w:rsid w:val="00E021F2"/>
    <w:rsid w:val="00E0274F"/>
    <w:rsid w:val="00E029D4"/>
    <w:rsid w:val="00E02C0A"/>
    <w:rsid w:val="00E02DA0"/>
    <w:rsid w:val="00E02F8C"/>
    <w:rsid w:val="00E0308A"/>
    <w:rsid w:val="00E030D7"/>
    <w:rsid w:val="00E0346D"/>
    <w:rsid w:val="00E0354C"/>
    <w:rsid w:val="00E038CF"/>
    <w:rsid w:val="00E03D9F"/>
    <w:rsid w:val="00E04032"/>
    <w:rsid w:val="00E04629"/>
    <w:rsid w:val="00E046F0"/>
    <w:rsid w:val="00E04A84"/>
    <w:rsid w:val="00E04CB2"/>
    <w:rsid w:val="00E04E28"/>
    <w:rsid w:val="00E04E4E"/>
    <w:rsid w:val="00E05372"/>
    <w:rsid w:val="00E053A3"/>
    <w:rsid w:val="00E05B14"/>
    <w:rsid w:val="00E05CA4"/>
    <w:rsid w:val="00E05E0A"/>
    <w:rsid w:val="00E061BC"/>
    <w:rsid w:val="00E06270"/>
    <w:rsid w:val="00E063BB"/>
    <w:rsid w:val="00E06475"/>
    <w:rsid w:val="00E0661B"/>
    <w:rsid w:val="00E066CF"/>
    <w:rsid w:val="00E066E2"/>
    <w:rsid w:val="00E069B8"/>
    <w:rsid w:val="00E0708F"/>
    <w:rsid w:val="00E0716E"/>
    <w:rsid w:val="00E071F3"/>
    <w:rsid w:val="00E07293"/>
    <w:rsid w:val="00E0731F"/>
    <w:rsid w:val="00E07381"/>
    <w:rsid w:val="00E0769A"/>
    <w:rsid w:val="00E07A79"/>
    <w:rsid w:val="00E07D8B"/>
    <w:rsid w:val="00E07E56"/>
    <w:rsid w:val="00E100BF"/>
    <w:rsid w:val="00E10123"/>
    <w:rsid w:val="00E10643"/>
    <w:rsid w:val="00E109BA"/>
    <w:rsid w:val="00E10B18"/>
    <w:rsid w:val="00E10CD6"/>
    <w:rsid w:val="00E110B2"/>
    <w:rsid w:val="00E11184"/>
    <w:rsid w:val="00E11263"/>
    <w:rsid w:val="00E11637"/>
    <w:rsid w:val="00E11728"/>
    <w:rsid w:val="00E11B18"/>
    <w:rsid w:val="00E11CAE"/>
    <w:rsid w:val="00E11D6D"/>
    <w:rsid w:val="00E11ECF"/>
    <w:rsid w:val="00E12276"/>
    <w:rsid w:val="00E12A26"/>
    <w:rsid w:val="00E12BE9"/>
    <w:rsid w:val="00E13394"/>
    <w:rsid w:val="00E1382A"/>
    <w:rsid w:val="00E13DAB"/>
    <w:rsid w:val="00E13DF6"/>
    <w:rsid w:val="00E13E08"/>
    <w:rsid w:val="00E142E7"/>
    <w:rsid w:val="00E143D2"/>
    <w:rsid w:val="00E14762"/>
    <w:rsid w:val="00E14A50"/>
    <w:rsid w:val="00E14A59"/>
    <w:rsid w:val="00E14BCB"/>
    <w:rsid w:val="00E14CB5"/>
    <w:rsid w:val="00E14D6E"/>
    <w:rsid w:val="00E14F38"/>
    <w:rsid w:val="00E15B52"/>
    <w:rsid w:val="00E15C8B"/>
    <w:rsid w:val="00E15D4D"/>
    <w:rsid w:val="00E15DFE"/>
    <w:rsid w:val="00E164F2"/>
    <w:rsid w:val="00E16D5E"/>
    <w:rsid w:val="00E17485"/>
    <w:rsid w:val="00E176B1"/>
    <w:rsid w:val="00E1786B"/>
    <w:rsid w:val="00E178EE"/>
    <w:rsid w:val="00E178FA"/>
    <w:rsid w:val="00E17951"/>
    <w:rsid w:val="00E17C81"/>
    <w:rsid w:val="00E17CCA"/>
    <w:rsid w:val="00E17FCE"/>
    <w:rsid w:val="00E201D6"/>
    <w:rsid w:val="00E2025B"/>
    <w:rsid w:val="00E2025F"/>
    <w:rsid w:val="00E20525"/>
    <w:rsid w:val="00E20A28"/>
    <w:rsid w:val="00E21248"/>
    <w:rsid w:val="00E212C8"/>
    <w:rsid w:val="00E214A2"/>
    <w:rsid w:val="00E214C3"/>
    <w:rsid w:val="00E219EA"/>
    <w:rsid w:val="00E21A9F"/>
    <w:rsid w:val="00E21C78"/>
    <w:rsid w:val="00E21CCD"/>
    <w:rsid w:val="00E2212F"/>
    <w:rsid w:val="00E22309"/>
    <w:rsid w:val="00E225A6"/>
    <w:rsid w:val="00E22704"/>
    <w:rsid w:val="00E22D5C"/>
    <w:rsid w:val="00E23294"/>
    <w:rsid w:val="00E23336"/>
    <w:rsid w:val="00E2350A"/>
    <w:rsid w:val="00E23568"/>
    <w:rsid w:val="00E23596"/>
    <w:rsid w:val="00E235D1"/>
    <w:rsid w:val="00E2379B"/>
    <w:rsid w:val="00E238CA"/>
    <w:rsid w:val="00E23B4A"/>
    <w:rsid w:val="00E23EA0"/>
    <w:rsid w:val="00E23F2A"/>
    <w:rsid w:val="00E24096"/>
    <w:rsid w:val="00E242F9"/>
    <w:rsid w:val="00E24328"/>
    <w:rsid w:val="00E245BD"/>
    <w:rsid w:val="00E252F0"/>
    <w:rsid w:val="00E255D6"/>
    <w:rsid w:val="00E2571B"/>
    <w:rsid w:val="00E25886"/>
    <w:rsid w:val="00E2596B"/>
    <w:rsid w:val="00E25A5E"/>
    <w:rsid w:val="00E25C35"/>
    <w:rsid w:val="00E25C89"/>
    <w:rsid w:val="00E25DCD"/>
    <w:rsid w:val="00E25E68"/>
    <w:rsid w:val="00E26199"/>
    <w:rsid w:val="00E26B4A"/>
    <w:rsid w:val="00E26C5E"/>
    <w:rsid w:val="00E26D51"/>
    <w:rsid w:val="00E26E18"/>
    <w:rsid w:val="00E26F27"/>
    <w:rsid w:val="00E273EE"/>
    <w:rsid w:val="00E27B76"/>
    <w:rsid w:val="00E27C6E"/>
    <w:rsid w:val="00E27D11"/>
    <w:rsid w:val="00E27D29"/>
    <w:rsid w:val="00E27E59"/>
    <w:rsid w:val="00E27F01"/>
    <w:rsid w:val="00E3012B"/>
    <w:rsid w:val="00E3022E"/>
    <w:rsid w:val="00E30296"/>
    <w:rsid w:val="00E30497"/>
    <w:rsid w:val="00E30882"/>
    <w:rsid w:val="00E30A10"/>
    <w:rsid w:val="00E30B8C"/>
    <w:rsid w:val="00E30CF8"/>
    <w:rsid w:val="00E30EFA"/>
    <w:rsid w:val="00E30F3D"/>
    <w:rsid w:val="00E30FBC"/>
    <w:rsid w:val="00E31159"/>
    <w:rsid w:val="00E3135A"/>
    <w:rsid w:val="00E313EC"/>
    <w:rsid w:val="00E31928"/>
    <w:rsid w:val="00E329A7"/>
    <w:rsid w:val="00E32AF9"/>
    <w:rsid w:val="00E331BC"/>
    <w:rsid w:val="00E33245"/>
    <w:rsid w:val="00E33365"/>
    <w:rsid w:val="00E33686"/>
    <w:rsid w:val="00E3390F"/>
    <w:rsid w:val="00E34757"/>
    <w:rsid w:val="00E357A7"/>
    <w:rsid w:val="00E35A57"/>
    <w:rsid w:val="00E35D93"/>
    <w:rsid w:val="00E35E6A"/>
    <w:rsid w:val="00E36256"/>
    <w:rsid w:val="00E36514"/>
    <w:rsid w:val="00E367D9"/>
    <w:rsid w:val="00E36C51"/>
    <w:rsid w:val="00E36F02"/>
    <w:rsid w:val="00E3744B"/>
    <w:rsid w:val="00E378B3"/>
    <w:rsid w:val="00E378FC"/>
    <w:rsid w:val="00E37D29"/>
    <w:rsid w:val="00E37D83"/>
    <w:rsid w:val="00E37EB0"/>
    <w:rsid w:val="00E404DD"/>
    <w:rsid w:val="00E405C8"/>
    <w:rsid w:val="00E4072E"/>
    <w:rsid w:val="00E40BBB"/>
    <w:rsid w:val="00E40C93"/>
    <w:rsid w:val="00E40DD8"/>
    <w:rsid w:val="00E40E61"/>
    <w:rsid w:val="00E40F7F"/>
    <w:rsid w:val="00E41097"/>
    <w:rsid w:val="00E413E5"/>
    <w:rsid w:val="00E415EA"/>
    <w:rsid w:val="00E415F0"/>
    <w:rsid w:val="00E41695"/>
    <w:rsid w:val="00E41AA4"/>
    <w:rsid w:val="00E41C3F"/>
    <w:rsid w:val="00E41FFF"/>
    <w:rsid w:val="00E42202"/>
    <w:rsid w:val="00E423B6"/>
    <w:rsid w:val="00E4245D"/>
    <w:rsid w:val="00E424C5"/>
    <w:rsid w:val="00E4268B"/>
    <w:rsid w:val="00E428FC"/>
    <w:rsid w:val="00E43498"/>
    <w:rsid w:val="00E4365D"/>
    <w:rsid w:val="00E43875"/>
    <w:rsid w:val="00E439A1"/>
    <w:rsid w:val="00E44151"/>
    <w:rsid w:val="00E4424E"/>
    <w:rsid w:val="00E4473C"/>
    <w:rsid w:val="00E449BD"/>
    <w:rsid w:val="00E44B08"/>
    <w:rsid w:val="00E44BAE"/>
    <w:rsid w:val="00E44D06"/>
    <w:rsid w:val="00E44DBB"/>
    <w:rsid w:val="00E44DF6"/>
    <w:rsid w:val="00E459B6"/>
    <w:rsid w:val="00E45E50"/>
    <w:rsid w:val="00E4607B"/>
    <w:rsid w:val="00E4622D"/>
    <w:rsid w:val="00E465C3"/>
    <w:rsid w:val="00E46858"/>
    <w:rsid w:val="00E46E0C"/>
    <w:rsid w:val="00E46E52"/>
    <w:rsid w:val="00E46F14"/>
    <w:rsid w:val="00E46FF9"/>
    <w:rsid w:val="00E47173"/>
    <w:rsid w:val="00E474D9"/>
    <w:rsid w:val="00E474FC"/>
    <w:rsid w:val="00E47731"/>
    <w:rsid w:val="00E47815"/>
    <w:rsid w:val="00E47E01"/>
    <w:rsid w:val="00E50803"/>
    <w:rsid w:val="00E50A07"/>
    <w:rsid w:val="00E50AA6"/>
    <w:rsid w:val="00E50AF8"/>
    <w:rsid w:val="00E50C41"/>
    <w:rsid w:val="00E50E29"/>
    <w:rsid w:val="00E5131C"/>
    <w:rsid w:val="00E51A7F"/>
    <w:rsid w:val="00E51EFD"/>
    <w:rsid w:val="00E51FB2"/>
    <w:rsid w:val="00E52212"/>
    <w:rsid w:val="00E52B25"/>
    <w:rsid w:val="00E5321F"/>
    <w:rsid w:val="00E5375F"/>
    <w:rsid w:val="00E539C9"/>
    <w:rsid w:val="00E53C5C"/>
    <w:rsid w:val="00E54248"/>
    <w:rsid w:val="00E546B6"/>
    <w:rsid w:val="00E5473A"/>
    <w:rsid w:val="00E5551D"/>
    <w:rsid w:val="00E557B0"/>
    <w:rsid w:val="00E557CE"/>
    <w:rsid w:val="00E561DC"/>
    <w:rsid w:val="00E56241"/>
    <w:rsid w:val="00E565DE"/>
    <w:rsid w:val="00E565EB"/>
    <w:rsid w:val="00E56A7A"/>
    <w:rsid w:val="00E572CD"/>
    <w:rsid w:val="00E57C62"/>
    <w:rsid w:val="00E57CF2"/>
    <w:rsid w:val="00E602C7"/>
    <w:rsid w:val="00E6044F"/>
    <w:rsid w:val="00E60680"/>
    <w:rsid w:val="00E60727"/>
    <w:rsid w:val="00E609DF"/>
    <w:rsid w:val="00E60F13"/>
    <w:rsid w:val="00E613E5"/>
    <w:rsid w:val="00E614C1"/>
    <w:rsid w:val="00E617C4"/>
    <w:rsid w:val="00E61A40"/>
    <w:rsid w:val="00E61AC4"/>
    <w:rsid w:val="00E61FDA"/>
    <w:rsid w:val="00E62197"/>
    <w:rsid w:val="00E6229E"/>
    <w:rsid w:val="00E6257C"/>
    <w:rsid w:val="00E62599"/>
    <w:rsid w:val="00E626F1"/>
    <w:rsid w:val="00E62DEC"/>
    <w:rsid w:val="00E63396"/>
    <w:rsid w:val="00E63423"/>
    <w:rsid w:val="00E63425"/>
    <w:rsid w:val="00E635F1"/>
    <w:rsid w:val="00E637AC"/>
    <w:rsid w:val="00E637CA"/>
    <w:rsid w:val="00E639F0"/>
    <w:rsid w:val="00E63B6B"/>
    <w:rsid w:val="00E63F35"/>
    <w:rsid w:val="00E64047"/>
    <w:rsid w:val="00E6421C"/>
    <w:rsid w:val="00E64274"/>
    <w:rsid w:val="00E642CB"/>
    <w:rsid w:val="00E648B3"/>
    <w:rsid w:val="00E64990"/>
    <w:rsid w:val="00E64F97"/>
    <w:rsid w:val="00E65115"/>
    <w:rsid w:val="00E6521C"/>
    <w:rsid w:val="00E65409"/>
    <w:rsid w:val="00E655CE"/>
    <w:rsid w:val="00E6565E"/>
    <w:rsid w:val="00E656C1"/>
    <w:rsid w:val="00E659C5"/>
    <w:rsid w:val="00E65A2B"/>
    <w:rsid w:val="00E65B90"/>
    <w:rsid w:val="00E65C51"/>
    <w:rsid w:val="00E65C5E"/>
    <w:rsid w:val="00E6614A"/>
    <w:rsid w:val="00E664E6"/>
    <w:rsid w:val="00E66732"/>
    <w:rsid w:val="00E66861"/>
    <w:rsid w:val="00E669DB"/>
    <w:rsid w:val="00E66A5F"/>
    <w:rsid w:val="00E66AB5"/>
    <w:rsid w:val="00E66DB2"/>
    <w:rsid w:val="00E66E2F"/>
    <w:rsid w:val="00E67058"/>
    <w:rsid w:val="00E6722B"/>
    <w:rsid w:val="00E6734D"/>
    <w:rsid w:val="00E675A8"/>
    <w:rsid w:val="00E67B70"/>
    <w:rsid w:val="00E67C2F"/>
    <w:rsid w:val="00E701A3"/>
    <w:rsid w:val="00E702A2"/>
    <w:rsid w:val="00E70420"/>
    <w:rsid w:val="00E70A68"/>
    <w:rsid w:val="00E70D16"/>
    <w:rsid w:val="00E710AF"/>
    <w:rsid w:val="00E7124C"/>
    <w:rsid w:val="00E71562"/>
    <w:rsid w:val="00E715AD"/>
    <w:rsid w:val="00E71ECA"/>
    <w:rsid w:val="00E7210B"/>
    <w:rsid w:val="00E72260"/>
    <w:rsid w:val="00E72C6B"/>
    <w:rsid w:val="00E72CA9"/>
    <w:rsid w:val="00E72E57"/>
    <w:rsid w:val="00E72EC9"/>
    <w:rsid w:val="00E72FB9"/>
    <w:rsid w:val="00E730AF"/>
    <w:rsid w:val="00E731EE"/>
    <w:rsid w:val="00E73224"/>
    <w:rsid w:val="00E73804"/>
    <w:rsid w:val="00E73978"/>
    <w:rsid w:val="00E73E23"/>
    <w:rsid w:val="00E74007"/>
    <w:rsid w:val="00E74077"/>
    <w:rsid w:val="00E747D1"/>
    <w:rsid w:val="00E748A3"/>
    <w:rsid w:val="00E74D79"/>
    <w:rsid w:val="00E74EC6"/>
    <w:rsid w:val="00E74FD3"/>
    <w:rsid w:val="00E7530C"/>
    <w:rsid w:val="00E75605"/>
    <w:rsid w:val="00E756EC"/>
    <w:rsid w:val="00E75A7A"/>
    <w:rsid w:val="00E75A91"/>
    <w:rsid w:val="00E75D69"/>
    <w:rsid w:val="00E75E7D"/>
    <w:rsid w:val="00E75F01"/>
    <w:rsid w:val="00E75F18"/>
    <w:rsid w:val="00E760B5"/>
    <w:rsid w:val="00E760F0"/>
    <w:rsid w:val="00E7612B"/>
    <w:rsid w:val="00E761ED"/>
    <w:rsid w:val="00E762B9"/>
    <w:rsid w:val="00E76A35"/>
    <w:rsid w:val="00E7741A"/>
    <w:rsid w:val="00E801A0"/>
    <w:rsid w:val="00E807EF"/>
    <w:rsid w:val="00E80D09"/>
    <w:rsid w:val="00E81011"/>
    <w:rsid w:val="00E8115E"/>
    <w:rsid w:val="00E81271"/>
    <w:rsid w:val="00E81599"/>
    <w:rsid w:val="00E8164D"/>
    <w:rsid w:val="00E817D5"/>
    <w:rsid w:val="00E81A27"/>
    <w:rsid w:val="00E81AAB"/>
    <w:rsid w:val="00E81CCB"/>
    <w:rsid w:val="00E81CE1"/>
    <w:rsid w:val="00E81DE3"/>
    <w:rsid w:val="00E81DEA"/>
    <w:rsid w:val="00E81F77"/>
    <w:rsid w:val="00E8224D"/>
    <w:rsid w:val="00E82324"/>
    <w:rsid w:val="00E82347"/>
    <w:rsid w:val="00E8255C"/>
    <w:rsid w:val="00E828DA"/>
    <w:rsid w:val="00E82B5A"/>
    <w:rsid w:val="00E82C63"/>
    <w:rsid w:val="00E82DC5"/>
    <w:rsid w:val="00E82E73"/>
    <w:rsid w:val="00E8307F"/>
    <w:rsid w:val="00E831FC"/>
    <w:rsid w:val="00E83569"/>
    <w:rsid w:val="00E837BB"/>
    <w:rsid w:val="00E83849"/>
    <w:rsid w:val="00E838C1"/>
    <w:rsid w:val="00E83928"/>
    <w:rsid w:val="00E83B33"/>
    <w:rsid w:val="00E84162"/>
    <w:rsid w:val="00E845F6"/>
    <w:rsid w:val="00E84BA0"/>
    <w:rsid w:val="00E84C32"/>
    <w:rsid w:val="00E8511A"/>
    <w:rsid w:val="00E852AB"/>
    <w:rsid w:val="00E854A1"/>
    <w:rsid w:val="00E85878"/>
    <w:rsid w:val="00E85F96"/>
    <w:rsid w:val="00E8605B"/>
    <w:rsid w:val="00E8619E"/>
    <w:rsid w:val="00E8670E"/>
    <w:rsid w:val="00E8713F"/>
    <w:rsid w:val="00E8720C"/>
    <w:rsid w:val="00E872D8"/>
    <w:rsid w:val="00E8785E"/>
    <w:rsid w:val="00E87B0D"/>
    <w:rsid w:val="00E90705"/>
    <w:rsid w:val="00E90949"/>
    <w:rsid w:val="00E90AED"/>
    <w:rsid w:val="00E90D4B"/>
    <w:rsid w:val="00E91039"/>
    <w:rsid w:val="00E9116B"/>
    <w:rsid w:val="00E91351"/>
    <w:rsid w:val="00E913E2"/>
    <w:rsid w:val="00E91477"/>
    <w:rsid w:val="00E91D8A"/>
    <w:rsid w:val="00E92190"/>
    <w:rsid w:val="00E92241"/>
    <w:rsid w:val="00E926F4"/>
    <w:rsid w:val="00E92718"/>
    <w:rsid w:val="00E927C1"/>
    <w:rsid w:val="00E928B4"/>
    <w:rsid w:val="00E929AD"/>
    <w:rsid w:val="00E92A1E"/>
    <w:rsid w:val="00E93705"/>
    <w:rsid w:val="00E93729"/>
    <w:rsid w:val="00E939AE"/>
    <w:rsid w:val="00E93B1A"/>
    <w:rsid w:val="00E94028"/>
    <w:rsid w:val="00E940F8"/>
    <w:rsid w:val="00E9419E"/>
    <w:rsid w:val="00E943C4"/>
    <w:rsid w:val="00E94770"/>
    <w:rsid w:val="00E94DDC"/>
    <w:rsid w:val="00E94F08"/>
    <w:rsid w:val="00E94F2F"/>
    <w:rsid w:val="00E95443"/>
    <w:rsid w:val="00E95A17"/>
    <w:rsid w:val="00E95F40"/>
    <w:rsid w:val="00E9602B"/>
    <w:rsid w:val="00E96112"/>
    <w:rsid w:val="00E962D0"/>
    <w:rsid w:val="00E96436"/>
    <w:rsid w:val="00E96572"/>
    <w:rsid w:val="00E965AF"/>
    <w:rsid w:val="00E9673C"/>
    <w:rsid w:val="00E975D4"/>
    <w:rsid w:val="00E975FE"/>
    <w:rsid w:val="00E9775B"/>
    <w:rsid w:val="00E97816"/>
    <w:rsid w:val="00E979D5"/>
    <w:rsid w:val="00E97A5F"/>
    <w:rsid w:val="00E97C20"/>
    <w:rsid w:val="00E97C2B"/>
    <w:rsid w:val="00E97D83"/>
    <w:rsid w:val="00E97E14"/>
    <w:rsid w:val="00EA012C"/>
    <w:rsid w:val="00EA04C6"/>
    <w:rsid w:val="00EA062F"/>
    <w:rsid w:val="00EA06F7"/>
    <w:rsid w:val="00EA0EB4"/>
    <w:rsid w:val="00EA0FC8"/>
    <w:rsid w:val="00EA1040"/>
    <w:rsid w:val="00EA141D"/>
    <w:rsid w:val="00EA14D1"/>
    <w:rsid w:val="00EA16E0"/>
    <w:rsid w:val="00EA1D47"/>
    <w:rsid w:val="00EA1E18"/>
    <w:rsid w:val="00EA20BA"/>
    <w:rsid w:val="00EA20C1"/>
    <w:rsid w:val="00EA20ED"/>
    <w:rsid w:val="00EA2262"/>
    <w:rsid w:val="00EA2354"/>
    <w:rsid w:val="00EA2553"/>
    <w:rsid w:val="00EA282E"/>
    <w:rsid w:val="00EA2923"/>
    <w:rsid w:val="00EA2CE4"/>
    <w:rsid w:val="00EA3524"/>
    <w:rsid w:val="00EA377B"/>
    <w:rsid w:val="00EA3BDF"/>
    <w:rsid w:val="00EA3D02"/>
    <w:rsid w:val="00EA3E6B"/>
    <w:rsid w:val="00EA4010"/>
    <w:rsid w:val="00EA4389"/>
    <w:rsid w:val="00EA49E8"/>
    <w:rsid w:val="00EA4B62"/>
    <w:rsid w:val="00EA4D25"/>
    <w:rsid w:val="00EA571E"/>
    <w:rsid w:val="00EA5771"/>
    <w:rsid w:val="00EA578D"/>
    <w:rsid w:val="00EA5D17"/>
    <w:rsid w:val="00EA6108"/>
    <w:rsid w:val="00EA63EE"/>
    <w:rsid w:val="00EA665B"/>
    <w:rsid w:val="00EA6AB5"/>
    <w:rsid w:val="00EA70EA"/>
    <w:rsid w:val="00EA7128"/>
    <w:rsid w:val="00EA71BF"/>
    <w:rsid w:val="00EA71CE"/>
    <w:rsid w:val="00EA7444"/>
    <w:rsid w:val="00EA79ED"/>
    <w:rsid w:val="00EA7A9A"/>
    <w:rsid w:val="00EA7AFB"/>
    <w:rsid w:val="00EB0632"/>
    <w:rsid w:val="00EB0820"/>
    <w:rsid w:val="00EB0B9F"/>
    <w:rsid w:val="00EB0E0B"/>
    <w:rsid w:val="00EB1509"/>
    <w:rsid w:val="00EB1568"/>
    <w:rsid w:val="00EB19F2"/>
    <w:rsid w:val="00EB1A30"/>
    <w:rsid w:val="00EB1BEB"/>
    <w:rsid w:val="00EB211B"/>
    <w:rsid w:val="00EB21EE"/>
    <w:rsid w:val="00EB2577"/>
    <w:rsid w:val="00EB25E8"/>
    <w:rsid w:val="00EB273D"/>
    <w:rsid w:val="00EB2EFD"/>
    <w:rsid w:val="00EB3145"/>
    <w:rsid w:val="00EB31BA"/>
    <w:rsid w:val="00EB3418"/>
    <w:rsid w:val="00EB34E9"/>
    <w:rsid w:val="00EB3A36"/>
    <w:rsid w:val="00EB3A84"/>
    <w:rsid w:val="00EB402F"/>
    <w:rsid w:val="00EB4181"/>
    <w:rsid w:val="00EB42AD"/>
    <w:rsid w:val="00EB43C6"/>
    <w:rsid w:val="00EB4648"/>
    <w:rsid w:val="00EB4780"/>
    <w:rsid w:val="00EB4822"/>
    <w:rsid w:val="00EB4CC8"/>
    <w:rsid w:val="00EB4F50"/>
    <w:rsid w:val="00EB4F5C"/>
    <w:rsid w:val="00EB506D"/>
    <w:rsid w:val="00EB5474"/>
    <w:rsid w:val="00EB5510"/>
    <w:rsid w:val="00EB57BB"/>
    <w:rsid w:val="00EB5AF2"/>
    <w:rsid w:val="00EB5D0D"/>
    <w:rsid w:val="00EB5DB4"/>
    <w:rsid w:val="00EB6248"/>
    <w:rsid w:val="00EB64ED"/>
    <w:rsid w:val="00EB65EF"/>
    <w:rsid w:val="00EB6D17"/>
    <w:rsid w:val="00EB73B7"/>
    <w:rsid w:val="00EB756C"/>
    <w:rsid w:val="00EB75E6"/>
    <w:rsid w:val="00EB7E06"/>
    <w:rsid w:val="00EB7E80"/>
    <w:rsid w:val="00EB7F64"/>
    <w:rsid w:val="00EC0A51"/>
    <w:rsid w:val="00EC0C85"/>
    <w:rsid w:val="00EC0CDB"/>
    <w:rsid w:val="00EC0FEC"/>
    <w:rsid w:val="00EC16DD"/>
    <w:rsid w:val="00EC1BEE"/>
    <w:rsid w:val="00EC1C7B"/>
    <w:rsid w:val="00EC21A9"/>
    <w:rsid w:val="00EC21BB"/>
    <w:rsid w:val="00EC22F6"/>
    <w:rsid w:val="00EC26D9"/>
    <w:rsid w:val="00EC2895"/>
    <w:rsid w:val="00EC2A24"/>
    <w:rsid w:val="00EC2BE2"/>
    <w:rsid w:val="00EC347D"/>
    <w:rsid w:val="00EC34CB"/>
    <w:rsid w:val="00EC3628"/>
    <w:rsid w:val="00EC396A"/>
    <w:rsid w:val="00EC3CFE"/>
    <w:rsid w:val="00EC3E7C"/>
    <w:rsid w:val="00EC4087"/>
    <w:rsid w:val="00EC41CA"/>
    <w:rsid w:val="00EC4552"/>
    <w:rsid w:val="00EC48C1"/>
    <w:rsid w:val="00EC48F2"/>
    <w:rsid w:val="00EC4908"/>
    <w:rsid w:val="00EC4AE1"/>
    <w:rsid w:val="00EC4F25"/>
    <w:rsid w:val="00EC4FF1"/>
    <w:rsid w:val="00EC5428"/>
    <w:rsid w:val="00EC5482"/>
    <w:rsid w:val="00EC5829"/>
    <w:rsid w:val="00EC59BC"/>
    <w:rsid w:val="00EC5AF4"/>
    <w:rsid w:val="00EC5D0E"/>
    <w:rsid w:val="00EC63F7"/>
    <w:rsid w:val="00EC6BA6"/>
    <w:rsid w:val="00EC6DA8"/>
    <w:rsid w:val="00EC7203"/>
    <w:rsid w:val="00EC7277"/>
    <w:rsid w:val="00EC73FF"/>
    <w:rsid w:val="00EC74F5"/>
    <w:rsid w:val="00EC7B67"/>
    <w:rsid w:val="00EC7BF3"/>
    <w:rsid w:val="00EC7BFD"/>
    <w:rsid w:val="00ED02A5"/>
    <w:rsid w:val="00ED0780"/>
    <w:rsid w:val="00ED0877"/>
    <w:rsid w:val="00ED0905"/>
    <w:rsid w:val="00ED0E0F"/>
    <w:rsid w:val="00ED156B"/>
    <w:rsid w:val="00ED1FAC"/>
    <w:rsid w:val="00ED226C"/>
    <w:rsid w:val="00ED2B52"/>
    <w:rsid w:val="00ED2C66"/>
    <w:rsid w:val="00ED2CB2"/>
    <w:rsid w:val="00ED3144"/>
    <w:rsid w:val="00ED3493"/>
    <w:rsid w:val="00ED3AAD"/>
    <w:rsid w:val="00ED3AEC"/>
    <w:rsid w:val="00ED3BE2"/>
    <w:rsid w:val="00ED3C5A"/>
    <w:rsid w:val="00ED3D13"/>
    <w:rsid w:val="00ED4066"/>
    <w:rsid w:val="00ED4401"/>
    <w:rsid w:val="00ED4B85"/>
    <w:rsid w:val="00ED4C5E"/>
    <w:rsid w:val="00ED4D3B"/>
    <w:rsid w:val="00ED4EA3"/>
    <w:rsid w:val="00ED574E"/>
    <w:rsid w:val="00ED577C"/>
    <w:rsid w:val="00ED5AED"/>
    <w:rsid w:val="00ED5E7A"/>
    <w:rsid w:val="00ED5E89"/>
    <w:rsid w:val="00ED5F61"/>
    <w:rsid w:val="00ED6219"/>
    <w:rsid w:val="00ED63C4"/>
    <w:rsid w:val="00ED6572"/>
    <w:rsid w:val="00ED6CF5"/>
    <w:rsid w:val="00ED6D4C"/>
    <w:rsid w:val="00ED6DED"/>
    <w:rsid w:val="00ED703E"/>
    <w:rsid w:val="00ED7040"/>
    <w:rsid w:val="00ED7120"/>
    <w:rsid w:val="00ED7869"/>
    <w:rsid w:val="00ED7CFC"/>
    <w:rsid w:val="00EE00D9"/>
    <w:rsid w:val="00EE02CA"/>
    <w:rsid w:val="00EE040B"/>
    <w:rsid w:val="00EE0434"/>
    <w:rsid w:val="00EE05A8"/>
    <w:rsid w:val="00EE07E2"/>
    <w:rsid w:val="00EE0BB4"/>
    <w:rsid w:val="00EE0CCD"/>
    <w:rsid w:val="00EE0D67"/>
    <w:rsid w:val="00EE0D7A"/>
    <w:rsid w:val="00EE0DF7"/>
    <w:rsid w:val="00EE0EE5"/>
    <w:rsid w:val="00EE14C4"/>
    <w:rsid w:val="00EE1618"/>
    <w:rsid w:val="00EE1A1D"/>
    <w:rsid w:val="00EE1A63"/>
    <w:rsid w:val="00EE1FA5"/>
    <w:rsid w:val="00EE220F"/>
    <w:rsid w:val="00EE2286"/>
    <w:rsid w:val="00EE238A"/>
    <w:rsid w:val="00EE23DD"/>
    <w:rsid w:val="00EE27C6"/>
    <w:rsid w:val="00EE27EE"/>
    <w:rsid w:val="00EE2B1B"/>
    <w:rsid w:val="00EE3000"/>
    <w:rsid w:val="00EE340F"/>
    <w:rsid w:val="00EE3761"/>
    <w:rsid w:val="00EE3813"/>
    <w:rsid w:val="00EE3975"/>
    <w:rsid w:val="00EE469D"/>
    <w:rsid w:val="00EE4742"/>
    <w:rsid w:val="00EE47A1"/>
    <w:rsid w:val="00EE4821"/>
    <w:rsid w:val="00EE4B25"/>
    <w:rsid w:val="00EE4FCC"/>
    <w:rsid w:val="00EE53D3"/>
    <w:rsid w:val="00EE54A7"/>
    <w:rsid w:val="00EE5566"/>
    <w:rsid w:val="00EE55C4"/>
    <w:rsid w:val="00EE5623"/>
    <w:rsid w:val="00EE5701"/>
    <w:rsid w:val="00EE5D0F"/>
    <w:rsid w:val="00EE5E29"/>
    <w:rsid w:val="00EE62BE"/>
    <w:rsid w:val="00EE6487"/>
    <w:rsid w:val="00EE6544"/>
    <w:rsid w:val="00EE6737"/>
    <w:rsid w:val="00EE690E"/>
    <w:rsid w:val="00EE6DCF"/>
    <w:rsid w:val="00EE6E4C"/>
    <w:rsid w:val="00EE6F37"/>
    <w:rsid w:val="00EE6FDD"/>
    <w:rsid w:val="00EE777F"/>
    <w:rsid w:val="00EE7823"/>
    <w:rsid w:val="00EE7846"/>
    <w:rsid w:val="00EE7921"/>
    <w:rsid w:val="00EE792E"/>
    <w:rsid w:val="00EE799E"/>
    <w:rsid w:val="00EE7F87"/>
    <w:rsid w:val="00EF00EE"/>
    <w:rsid w:val="00EF029D"/>
    <w:rsid w:val="00EF083B"/>
    <w:rsid w:val="00EF09BE"/>
    <w:rsid w:val="00EF1620"/>
    <w:rsid w:val="00EF188F"/>
    <w:rsid w:val="00EF1A63"/>
    <w:rsid w:val="00EF1AF6"/>
    <w:rsid w:val="00EF1BB7"/>
    <w:rsid w:val="00EF1C2F"/>
    <w:rsid w:val="00EF2038"/>
    <w:rsid w:val="00EF20F8"/>
    <w:rsid w:val="00EF22B5"/>
    <w:rsid w:val="00EF25EE"/>
    <w:rsid w:val="00EF276B"/>
    <w:rsid w:val="00EF2816"/>
    <w:rsid w:val="00EF2B06"/>
    <w:rsid w:val="00EF2D37"/>
    <w:rsid w:val="00EF2DAD"/>
    <w:rsid w:val="00EF2DFE"/>
    <w:rsid w:val="00EF2E52"/>
    <w:rsid w:val="00EF364D"/>
    <w:rsid w:val="00EF38DA"/>
    <w:rsid w:val="00EF3B96"/>
    <w:rsid w:val="00EF3DE9"/>
    <w:rsid w:val="00EF40F2"/>
    <w:rsid w:val="00EF4284"/>
    <w:rsid w:val="00EF42F4"/>
    <w:rsid w:val="00EF4967"/>
    <w:rsid w:val="00EF4C91"/>
    <w:rsid w:val="00EF4D55"/>
    <w:rsid w:val="00EF4DC6"/>
    <w:rsid w:val="00EF4E57"/>
    <w:rsid w:val="00EF4F3B"/>
    <w:rsid w:val="00EF513F"/>
    <w:rsid w:val="00EF5387"/>
    <w:rsid w:val="00EF54D7"/>
    <w:rsid w:val="00EF562E"/>
    <w:rsid w:val="00EF56F0"/>
    <w:rsid w:val="00EF58B6"/>
    <w:rsid w:val="00EF58C2"/>
    <w:rsid w:val="00EF5957"/>
    <w:rsid w:val="00EF5A1E"/>
    <w:rsid w:val="00EF5B7E"/>
    <w:rsid w:val="00EF5FD1"/>
    <w:rsid w:val="00EF5FEA"/>
    <w:rsid w:val="00EF625E"/>
    <w:rsid w:val="00EF6576"/>
    <w:rsid w:val="00EF6639"/>
    <w:rsid w:val="00EF680A"/>
    <w:rsid w:val="00EF6A57"/>
    <w:rsid w:val="00EF6ACC"/>
    <w:rsid w:val="00EF6B5C"/>
    <w:rsid w:val="00EF6BE6"/>
    <w:rsid w:val="00EF6C3C"/>
    <w:rsid w:val="00EF70E1"/>
    <w:rsid w:val="00EF7672"/>
    <w:rsid w:val="00EF76AA"/>
    <w:rsid w:val="00EF7816"/>
    <w:rsid w:val="00EF7A8B"/>
    <w:rsid w:val="00F0051A"/>
    <w:rsid w:val="00F0069A"/>
    <w:rsid w:val="00F00814"/>
    <w:rsid w:val="00F00AF5"/>
    <w:rsid w:val="00F0101B"/>
    <w:rsid w:val="00F0148B"/>
    <w:rsid w:val="00F0213B"/>
    <w:rsid w:val="00F025E2"/>
    <w:rsid w:val="00F027B4"/>
    <w:rsid w:val="00F02805"/>
    <w:rsid w:val="00F02AAD"/>
    <w:rsid w:val="00F0305B"/>
    <w:rsid w:val="00F030B0"/>
    <w:rsid w:val="00F0315F"/>
    <w:rsid w:val="00F03193"/>
    <w:rsid w:val="00F03557"/>
    <w:rsid w:val="00F0365B"/>
    <w:rsid w:val="00F0394B"/>
    <w:rsid w:val="00F03AA9"/>
    <w:rsid w:val="00F04109"/>
    <w:rsid w:val="00F043B8"/>
    <w:rsid w:val="00F04510"/>
    <w:rsid w:val="00F04A59"/>
    <w:rsid w:val="00F04CCC"/>
    <w:rsid w:val="00F050D9"/>
    <w:rsid w:val="00F0571C"/>
    <w:rsid w:val="00F058F8"/>
    <w:rsid w:val="00F05A11"/>
    <w:rsid w:val="00F05B96"/>
    <w:rsid w:val="00F05D11"/>
    <w:rsid w:val="00F06146"/>
    <w:rsid w:val="00F061C4"/>
    <w:rsid w:val="00F0649F"/>
    <w:rsid w:val="00F0656F"/>
    <w:rsid w:val="00F06A8B"/>
    <w:rsid w:val="00F06BF5"/>
    <w:rsid w:val="00F070F8"/>
    <w:rsid w:val="00F071FB"/>
    <w:rsid w:val="00F0722B"/>
    <w:rsid w:val="00F07516"/>
    <w:rsid w:val="00F0751C"/>
    <w:rsid w:val="00F07BFD"/>
    <w:rsid w:val="00F10075"/>
    <w:rsid w:val="00F1029A"/>
    <w:rsid w:val="00F10326"/>
    <w:rsid w:val="00F1036C"/>
    <w:rsid w:val="00F107D8"/>
    <w:rsid w:val="00F10825"/>
    <w:rsid w:val="00F10EAE"/>
    <w:rsid w:val="00F11591"/>
    <w:rsid w:val="00F11650"/>
    <w:rsid w:val="00F1195E"/>
    <w:rsid w:val="00F11962"/>
    <w:rsid w:val="00F11B64"/>
    <w:rsid w:val="00F11D4D"/>
    <w:rsid w:val="00F11DC9"/>
    <w:rsid w:val="00F1211D"/>
    <w:rsid w:val="00F123D6"/>
    <w:rsid w:val="00F126CC"/>
    <w:rsid w:val="00F12793"/>
    <w:rsid w:val="00F12851"/>
    <w:rsid w:val="00F12A0B"/>
    <w:rsid w:val="00F12D05"/>
    <w:rsid w:val="00F12D33"/>
    <w:rsid w:val="00F1324A"/>
    <w:rsid w:val="00F1328F"/>
    <w:rsid w:val="00F132A1"/>
    <w:rsid w:val="00F13746"/>
    <w:rsid w:val="00F13831"/>
    <w:rsid w:val="00F13855"/>
    <w:rsid w:val="00F138C8"/>
    <w:rsid w:val="00F13AC7"/>
    <w:rsid w:val="00F1405A"/>
    <w:rsid w:val="00F14177"/>
    <w:rsid w:val="00F141E2"/>
    <w:rsid w:val="00F14396"/>
    <w:rsid w:val="00F14491"/>
    <w:rsid w:val="00F145F4"/>
    <w:rsid w:val="00F1466A"/>
    <w:rsid w:val="00F147C4"/>
    <w:rsid w:val="00F14804"/>
    <w:rsid w:val="00F14E0E"/>
    <w:rsid w:val="00F14EA1"/>
    <w:rsid w:val="00F14FC3"/>
    <w:rsid w:val="00F14FDA"/>
    <w:rsid w:val="00F1516A"/>
    <w:rsid w:val="00F151B8"/>
    <w:rsid w:val="00F1521E"/>
    <w:rsid w:val="00F153BC"/>
    <w:rsid w:val="00F1567F"/>
    <w:rsid w:val="00F1585E"/>
    <w:rsid w:val="00F158CA"/>
    <w:rsid w:val="00F15FC3"/>
    <w:rsid w:val="00F1608D"/>
    <w:rsid w:val="00F16536"/>
    <w:rsid w:val="00F1671C"/>
    <w:rsid w:val="00F16ACB"/>
    <w:rsid w:val="00F16BF4"/>
    <w:rsid w:val="00F16F40"/>
    <w:rsid w:val="00F16FF4"/>
    <w:rsid w:val="00F1762B"/>
    <w:rsid w:val="00F17653"/>
    <w:rsid w:val="00F17924"/>
    <w:rsid w:val="00F17A4B"/>
    <w:rsid w:val="00F17A5E"/>
    <w:rsid w:val="00F17EAD"/>
    <w:rsid w:val="00F2012F"/>
    <w:rsid w:val="00F204A3"/>
    <w:rsid w:val="00F2090A"/>
    <w:rsid w:val="00F20A43"/>
    <w:rsid w:val="00F20C96"/>
    <w:rsid w:val="00F20E32"/>
    <w:rsid w:val="00F20E5A"/>
    <w:rsid w:val="00F20F12"/>
    <w:rsid w:val="00F21218"/>
    <w:rsid w:val="00F21481"/>
    <w:rsid w:val="00F219F1"/>
    <w:rsid w:val="00F21C39"/>
    <w:rsid w:val="00F21F2C"/>
    <w:rsid w:val="00F226AD"/>
    <w:rsid w:val="00F227F2"/>
    <w:rsid w:val="00F22DFB"/>
    <w:rsid w:val="00F233B5"/>
    <w:rsid w:val="00F233DD"/>
    <w:rsid w:val="00F2360A"/>
    <w:rsid w:val="00F237F2"/>
    <w:rsid w:val="00F238FE"/>
    <w:rsid w:val="00F239EB"/>
    <w:rsid w:val="00F23B0D"/>
    <w:rsid w:val="00F23C56"/>
    <w:rsid w:val="00F2413E"/>
    <w:rsid w:val="00F245C7"/>
    <w:rsid w:val="00F248B8"/>
    <w:rsid w:val="00F24C32"/>
    <w:rsid w:val="00F24CA8"/>
    <w:rsid w:val="00F24FCA"/>
    <w:rsid w:val="00F25837"/>
    <w:rsid w:val="00F259ED"/>
    <w:rsid w:val="00F25A08"/>
    <w:rsid w:val="00F25E73"/>
    <w:rsid w:val="00F25FFC"/>
    <w:rsid w:val="00F26173"/>
    <w:rsid w:val="00F26283"/>
    <w:rsid w:val="00F26370"/>
    <w:rsid w:val="00F26822"/>
    <w:rsid w:val="00F26C01"/>
    <w:rsid w:val="00F26C97"/>
    <w:rsid w:val="00F26E6C"/>
    <w:rsid w:val="00F26F9A"/>
    <w:rsid w:val="00F2715D"/>
    <w:rsid w:val="00F27387"/>
    <w:rsid w:val="00F273C9"/>
    <w:rsid w:val="00F27B7B"/>
    <w:rsid w:val="00F27BCA"/>
    <w:rsid w:val="00F27E6C"/>
    <w:rsid w:val="00F306B2"/>
    <w:rsid w:val="00F30893"/>
    <w:rsid w:val="00F3090B"/>
    <w:rsid w:val="00F30A67"/>
    <w:rsid w:val="00F30A85"/>
    <w:rsid w:val="00F30AED"/>
    <w:rsid w:val="00F30B60"/>
    <w:rsid w:val="00F31013"/>
    <w:rsid w:val="00F317FB"/>
    <w:rsid w:val="00F31B6E"/>
    <w:rsid w:val="00F31E1A"/>
    <w:rsid w:val="00F325DF"/>
    <w:rsid w:val="00F32772"/>
    <w:rsid w:val="00F32938"/>
    <w:rsid w:val="00F32A22"/>
    <w:rsid w:val="00F32B71"/>
    <w:rsid w:val="00F32C5B"/>
    <w:rsid w:val="00F32E55"/>
    <w:rsid w:val="00F3301D"/>
    <w:rsid w:val="00F330E8"/>
    <w:rsid w:val="00F33182"/>
    <w:rsid w:val="00F332BE"/>
    <w:rsid w:val="00F332F1"/>
    <w:rsid w:val="00F33813"/>
    <w:rsid w:val="00F33D8D"/>
    <w:rsid w:val="00F33D99"/>
    <w:rsid w:val="00F33EDE"/>
    <w:rsid w:val="00F34018"/>
    <w:rsid w:val="00F34366"/>
    <w:rsid w:val="00F345F1"/>
    <w:rsid w:val="00F34930"/>
    <w:rsid w:val="00F34B33"/>
    <w:rsid w:val="00F352A0"/>
    <w:rsid w:val="00F352DE"/>
    <w:rsid w:val="00F355E7"/>
    <w:rsid w:val="00F35833"/>
    <w:rsid w:val="00F359A1"/>
    <w:rsid w:val="00F36494"/>
    <w:rsid w:val="00F36685"/>
    <w:rsid w:val="00F36C24"/>
    <w:rsid w:val="00F36F05"/>
    <w:rsid w:val="00F36FF5"/>
    <w:rsid w:val="00F3707A"/>
    <w:rsid w:val="00F370FD"/>
    <w:rsid w:val="00F37B68"/>
    <w:rsid w:val="00F37C26"/>
    <w:rsid w:val="00F37D8F"/>
    <w:rsid w:val="00F37E70"/>
    <w:rsid w:val="00F4002D"/>
    <w:rsid w:val="00F401C3"/>
    <w:rsid w:val="00F4024C"/>
    <w:rsid w:val="00F4046C"/>
    <w:rsid w:val="00F40474"/>
    <w:rsid w:val="00F40D29"/>
    <w:rsid w:val="00F413DD"/>
    <w:rsid w:val="00F415A8"/>
    <w:rsid w:val="00F41BF7"/>
    <w:rsid w:val="00F41CD3"/>
    <w:rsid w:val="00F41ED5"/>
    <w:rsid w:val="00F420E9"/>
    <w:rsid w:val="00F427AB"/>
    <w:rsid w:val="00F42D60"/>
    <w:rsid w:val="00F43BD0"/>
    <w:rsid w:val="00F44035"/>
    <w:rsid w:val="00F442DE"/>
    <w:rsid w:val="00F44544"/>
    <w:rsid w:val="00F446F0"/>
    <w:rsid w:val="00F44AA5"/>
    <w:rsid w:val="00F44B51"/>
    <w:rsid w:val="00F44BF2"/>
    <w:rsid w:val="00F44D82"/>
    <w:rsid w:val="00F44E36"/>
    <w:rsid w:val="00F4549B"/>
    <w:rsid w:val="00F454A9"/>
    <w:rsid w:val="00F45723"/>
    <w:rsid w:val="00F458D2"/>
    <w:rsid w:val="00F45C14"/>
    <w:rsid w:val="00F45C54"/>
    <w:rsid w:val="00F4684C"/>
    <w:rsid w:val="00F46BB6"/>
    <w:rsid w:val="00F46DF9"/>
    <w:rsid w:val="00F46EFD"/>
    <w:rsid w:val="00F4715C"/>
    <w:rsid w:val="00F471DD"/>
    <w:rsid w:val="00F47721"/>
    <w:rsid w:val="00F47732"/>
    <w:rsid w:val="00F47A7A"/>
    <w:rsid w:val="00F5012F"/>
    <w:rsid w:val="00F5017A"/>
    <w:rsid w:val="00F50227"/>
    <w:rsid w:val="00F504FA"/>
    <w:rsid w:val="00F504FF"/>
    <w:rsid w:val="00F5072B"/>
    <w:rsid w:val="00F51176"/>
    <w:rsid w:val="00F516B2"/>
    <w:rsid w:val="00F51BD2"/>
    <w:rsid w:val="00F51BEE"/>
    <w:rsid w:val="00F51C3B"/>
    <w:rsid w:val="00F522E2"/>
    <w:rsid w:val="00F52740"/>
    <w:rsid w:val="00F52B2F"/>
    <w:rsid w:val="00F52CE9"/>
    <w:rsid w:val="00F53163"/>
    <w:rsid w:val="00F5353A"/>
    <w:rsid w:val="00F53F14"/>
    <w:rsid w:val="00F5433E"/>
    <w:rsid w:val="00F5471E"/>
    <w:rsid w:val="00F547FE"/>
    <w:rsid w:val="00F548C8"/>
    <w:rsid w:val="00F54AEF"/>
    <w:rsid w:val="00F54B6A"/>
    <w:rsid w:val="00F54DEB"/>
    <w:rsid w:val="00F54EE8"/>
    <w:rsid w:val="00F5500B"/>
    <w:rsid w:val="00F55348"/>
    <w:rsid w:val="00F557D8"/>
    <w:rsid w:val="00F55AD2"/>
    <w:rsid w:val="00F55B23"/>
    <w:rsid w:val="00F55F13"/>
    <w:rsid w:val="00F5607E"/>
    <w:rsid w:val="00F563F3"/>
    <w:rsid w:val="00F56599"/>
    <w:rsid w:val="00F56776"/>
    <w:rsid w:val="00F56816"/>
    <w:rsid w:val="00F56B38"/>
    <w:rsid w:val="00F56FC2"/>
    <w:rsid w:val="00F571BB"/>
    <w:rsid w:val="00F600EE"/>
    <w:rsid w:val="00F60377"/>
    <w:rsid w:val="00F6044E"/>
    <w:rsid w:val="00F609AF"/>
    <w:rsid w:val="00F60AF2"/>
    <w:rsid w:val="00F60D3A"/>
    <w:rsid w:val="00F613C7"/>
    <w:rsid w:val="00F619A0"/>
    <w:rsid w:val="00F61BD2"/>
    <w:rsid w:val="00F61CB8"/>
    <w:rsid w:val="00F61F76"/>
    <w:rsid w:val="00F6209F"/>
    <w:rsid w:val="00F62731"/>
    <w:rsid w:val="00F62952"/>
    <w:rsid w:val="00F62A8D"/>
    <w:rsid w:val="00F62DAF"/>
    <w:rsid w:val="00F62E27"/>
    <w:rsid w:val="00F633B2"/>
    <w:rsid w:val="00F635A8"/>
    <w:rsid w:val="00F63BB2"/>
    <w:rsid w:val="00F63C34"/>
    <w:rsid w:val="00F63C96"/>
    <w:rsid w:val="00F63D6D"/>
    <w:rsid w:val="00F64E58"/>
    <w:rsid w:val="00F653FC"/>
    <w:rsid w:val="00F654EC"/>
    <w:rsid w:val="00F656FF"/>
    <w:rsid w:val="00F65CB3"/>
    <w:rsid w:val="00F65DC1"/>
    <w:rsid w:val="00F664C4"/>
    <w:rsid w:val="00F6658E"/>
    <w:rsid w:val="00F66830"/>
    <w:rsid w:val="00F6697B"/>
    <w:rsid w:val="00F66BFD"/>
    <w:rsid w:val="00F66C6A"/>
    <w:rsid w:val="00F66E80"/>
    <w:rsid w:val="00F66E91"/>
    <w:rsid w:val="00F6735C"/>
    <w:rsid w:val="00F679E1"/>
    <w:rsid w:val="00F67D54"/>
    <w:rsid w:val="00F67F18"/>
    <w:rsid w:val="00F70074"/>
    <w:rsid w:val="00F70620"/>
    <w:rsid w:val="00F70BAE"/>
    <w:rsid w:val="00F70C50"/>
    <w:rsid w:val="00F71025"/>
    <w:rsid w:val="00F71333"/>
    <w:rsid w:val="00F713B3"/>
    <w:rsid w:val="00F71627"/>
    <w:rsid w:val="00F71B3E"/>
    <w:rsid w:val="00F71B5B"/>
    <w:rsid w:val="00F71FDF"/>
    <w:rsid w:val="00F7247D"/>
    <w:rsid w:val="00F7257E"/>
    <w:rsid w:val="00F7271F"/>
    <w:rsid w:val="00F73607"/>
    <w:rsid w:val="00F73E6C"/>
    <w:rsid w:val="00F73EBD"/>
    <w:rsid w:val="00F74387"/>
    <w:rsid w:val="00F7440D"/>
    <w:rsid w:val="00F7496A"/>
    <w:rsid w:val="00F74B74"/>
    <w:rsid w:val="00F74E20"/>
    <w:rsid w:val="00F74E2D"/>
    <w:rsid w:val="00F74F6B"/>
    <w:rsid w:val="00F754ED"/>
    <w:rsid w:val="00F75A7F"/>
    <w:rsid w:val="00F75AF3"/>
    <w:rsid w:val="00F75F5A"/>
    <w:rsid w:val="00F75F87"/>
    <w:rsid w:val="00F76517"/>
    <w:rsid w:val="00F7701A"/>
    <w:rsid w:val="00F77B30"/>
    <w:rsid w:val="00F802E9"/>
    <w:rsid w:val="00F80633"/>
    <w:rsid w:val="00F807A0"/>
    <w:rsid w:val="00F807B2"/>
    <w:rsid w:val="00F808AF"/>
    <w:rsid w:val="00F80D01"/>
    <w:rsid w:val="00F81096"/>
    <w:rsid w:val="00F81905"/>
    <w:rsid w:val="00F81B05"/>
    <w:rsid w:val="00F8229E"/>
    <w:rsid w:val="00F822E9"/>
    <w:rsid w:val="00F825A6"/>
    <w:rsid w:val="00F82A8C"/>
    <w:rsid w:val="00F82CE2"/>
    <w:rsid w:val="00F8319D"/>
    <w:rsid w:val="00F831C5"/>
    <w:rsid w:val="00F83260"/>
    <w:rsid w:val="00F8387D"/>
    <w:rsid w:val="00F83946"/>
    <w:rsid w:val="00F83B4F"/>
    <w:rsid w:val="00F83C0B"/>
    <w:rsid w:val="00F83C0E"/>
    <w:rsid w:val="00F83CEB"/>
    <w:rsid w:val="00F83E16"/>
    <w:rsid w:val="00F85465"/>
    <w:rsid w:val="00F854E3"/>
    <w:rsid w:val="00F85B44"/>
    <w:rsid w:val="00F85D13"/>
    <w:rsid w:val="00F85F86"/>
    <w:rsid w:val="00F85FDA"/>
    <w:rsid w:val="00F86233"/>
    <w:rsid w:val="00F863B2"/>
    <w:rsid w:val="00F864FE"/>
    <w:rsid w:val="00F86CB9"/>
    <w:rsid w:val="00F876FE"/>
    <w:rsid w:val="00F87733"/>
    <w:rsid w:val="00F87760"/>
    <w:rsid w:val="00F87B2F"/>
    <w:rsid w:val="00F87D0F"/>
    <w:rsid w:val="00F90335"/>
    <w:rsid w:val="00F906A9"/>
    <w:rsid w:val="00F90C25"/>
    <w:rsid w:val="00F90CF9"/>
    <w:rsid w:val="00F90DAA"/>
    <w:rsid w:val="00F90E47"/>
    <w:rsid w:val="00F90F8B"/>
    <w:rsid w:val="00F917F5"/>
    <w:rsid w:val="00F9181C"/>
    <w:rsid w:val="00F918B2"/>
    <w:rsid w:val="00F919B1"/>
    <w:rsid w:val="00F919DF"/>
    <w:rsid w:val="00F91AF2"/>
    <w:rsid w:val="00F91C16"/>
    <w:rsid w:val="00F92B7C"/>
    <w:rsid w:val="00F92D5D"/>
    <w:rsid w:val="00F92DF8"/>
    <w:rsid w:val="00F92F2A"/>
    <w:rsid w:val="00F932AE"/>
    <w:rsid w:val="00F936C5"/>
    <w:rsid w:val="00F93A58"/>
    <w:rsid w:val="00F93A74"/>
    <w:rsid w:val="00F93CE6"/>
    <w:rsid w:val="00F93ECF"/>
    <w:rsid w:val="00F94183"/>
    <w:rsid w:val="00F94387"/>
    <w:rsid w:val="00F94525"/>
    <w:rsid w:val="00F948D9"/>
    <w:rsid w:val="00F94B0D"/>
    <w:rsid w:val="00F94C3A"/>
    <w:rsid w:val="00F94CC2"/>
    <w:rsid w:val="00F95065"/>
    <w:rsid w:val="00F953ED"/>
    <w:rsid w:val="00F9552D"/>
    <w:rsid w:val="00F9566D"/>
    <w:rsid w:val="00F957EA"/>
    <w:rsid w:val="00F95BA0"/>
    <w:rsid w:val="00F96050"/>
    <w:rsid w:val="00F96521"/>
    <w:rsid w:val="00F96A9B"/>
    <w:rsid w:val="00F96BC8"/>
    <w:rsid w:val="00F96CA3"/>
    <w:rsid w:val="00F96CBA"/>
    <w:rsid w:val="00F96DC7"/>
    <w:rsid w:val="00F97151"/>
    <w:rsid w:val="00F976A8"/>
    <w:rsid w:val="00F9790B"/>
    <w:rsid w:val="00F9790C"/>
    <w:rsid w:val="00F97C1F"/>
    <w:rsid w:val="00F97D54"/>
    <w:rsid w:val="00FA0003"/>
    <w:rsid w:val="00FA029F"/>
    <w:rsid w:val="00FA0536"/>
    <w:rsid w:val="00FA073F"/>
    <w:rsid w:val="00FA096C"/>
    <w:rsid w:val="00FA09AC"/>
    <w:rsid w:val="00FA0B58"/>
    <w:rsid w:val="00FA125A"/>
    <w:rsid w:val="00FA1304"/>
    <w:rsid w:val="00FA133F"/>
    <w:rsid w:val="00FA15DE"/>
    <w:rsid w:val="00FA16AA"/>
    <w:rsid w:val="00FA172B"/>
    <w:rsid w:val="00FA1FFE"/>
    <w:rsid w:val="00FA2175"/>
    <w:rsid w:val="00FA2198"/>
    <w:rsid w:val="00FA2240"/>
    <w:rsid w:val="00FA2480"/>
    <w:rsid w:val="00FA248A"/>
    <w:rsid w:val="00FA2583"/>
    <w:rsid w:val="00FA2C38"/>
    <w:rsid w:val="00FA2C3A"/>
    <w:rsid w:val="00FA31F1"/>
    <w:rsid w:val="00FA3603"/>
    <w:rsid w:val="00FA3627"/>
    <w:rsid w:val="00FA36C5"/>
    <w:rsid w:val="00FA3A40"/>
    <w:rsid w:val="00FA3BDD"/>
    <w:rsid w:val="00FA402C"/>
    <w:rsid w:val="00FA4084"/>
    <w:rsid w:val="00FA4378"/>
    <w:rsid w:val="00FA46E5"/>
    <w:rsid w:val="00FA46F3"/>
    <w:rsid w:val="00FA47C7"/>
    <w:rsid w:val="00FA4B03"/>
    <w:rsid w:val="00FA4BB0"/>
    <w:rsid w:val="00FA4E5F"/>
    <w:rsid w:val="00FA4E78"/>
    <w:rsid w:val="00FA4FFE"/>
    <w:rsid w:val="00FA5265"/>
    <w:rsid w:val="00FA55DA"/>
    <w:rsid w:val="00FA62A5"/>
    <w:rsid w:val="00FA637C"/>
    <w:rsid w:val="00FA69F4"/>
    <w:rsid w:val="00FA6A8F"/>
    <w:rsid w:val="00FA6BD9"/>
    <w:rsid w:val="00FA6E83"/>
    <w:rsid w:val="00FA7644"/>
    <w:rsid w:val="00FA792F"/>
    <w:rsid w:val="00FA7A0E"/>
    <w:rsid w:val="00FA7C6F"/>
    <w:rsid w:val="00FA7CB0"/>
    <w:rsid w:val="00FA7E61"/>
    <w:rsid w:val="00FB0227"/>
    <w:rsid w:val="00FB06CC"/>
    <w:rsid w:val="00FB06FB"/>
    <w:rsid w:val="00FB0CAF"/>
    <w:rsid w:val="00FB0CD2"/>
    <w:rsid w:val="00FB158F"/>
    <w:rsid w:val="00FB15F1"/>
    <w:rsid w:val="00FB1AB9"/>
    <w:rsid w:val="00FB1D5E"/>
    <w:rsid w:val="00FB2079"/>
    <w:rsid w:val="00FB22E2"/>
    <w:rsid w:val="00FB23C1"/>
    <w:rsid w:val="00FB2466"/>
    <w:rsid w:val="00FB2569"/>
    <w:rsid w:val="00FB2690"/>
    <w:rsid w:val="00FB27DE"/>
    <w:rsid w:val="00FB2EDC"/>
    <w:rsid w:val="00FB31CD"/>
    <w:rsid w:val="00FB357B"/>
    <w:rsid w:val="00FB35A9"/>
    <w:rsid w:val="00FB3B4A"/>
    <w:rsid w:val="00FB3DF6"/>
    <w:rsid w:val="00FB4508"/>
    <w:rsid w:val="00FB4FC1"/>
    <w:rsid w:val="00FB4FEE"/>
    <w:rsid w:val="00FB5076"/>
    <w:rsid w:val="00FB509B"/>
    <w:rsid w:val="00FB5176"/>
    <w:rsid w:val="00FB5557"/>
    <w:rsid w:val="00FB5888"/>
    <w:rsid w:val="00FB5E74"/>
    <w:rsid w:val="00FB610A"/>
    <w:rsid w:val="00FB6201"/>
    <w:rsid w:val="00FB6851"/>
    <w:rsid w:val="00FB6EE7"/>
    <w:rsid w:val="00FB6F50"/>
    <w:rsid w:val="00FB7000"/>
    <w:rsid w:val="00FB72FD"/>
    <w:rsid w:val="00FB76DB"/>
    <w:rsid w:val="00FB7D94"/>
    <w:rsid w:val="00FB7E5C"/>
    <w:rsid w:val="00FC062C"/>
    <w:rsid w:val="00FC0791"/>
    <w:rsid w:val="00FC0A24"/>
    <w:rsid w:val="00FC0B4E"/>
    <w:rsid w:val="00FC0CEE"/>
    <w:rsid w:val="00FC0E37"/>
    <w:rsid w:val="00FC0F4F"/>
    <w:rsid w:val="00FC1182"/>
    <w:rsid w:val="00FC12F1"/>
    <w:rsid w:val="00FC1402"/>
    <w:rsid w:val="00FC19EF"/>
    <w:rsid w:val="00FC1AB8"/>
    <w:rsid w:val="00FC1F35"/>
    <w:rsid w:val="00FC23F6"/>
    <w:rsid w:val="00FC242C"/>
    <w:rsid w:val="00FC2489"/>
    <w:rsid w:val="00FC2838"/>
    <w:rsid w:val="00FC28A3"/>
    <w:rsid w:val="00FC2AE0"/>
    <w:rsid w:val="00FC2D36"/>
    <w:rsid w:val="00FC2D39"/>
    <w:rsid w:val="00FC2D83"/>
    <w:rsid w:val="00FC2FF0"/>
    <w:rsid w:val="00FC3419"/>
    <w:rsid w:val="00FC34CA"/>
    <w:rsid w:val="00FC3516"/>
    <w:rsid w:val="00FC3821"/>
    <w:rsid w:val="00FC38FC"/>
    <w:rsid w:val="00FC3A27"/>
    <w:rsid w:val="00FC3BB8"/>
    <w:rsid w:val="00FC3C5A"/>
    <w:rsid w:val="00FC3EC0"/>
    <w:rsid w:val="00FC4773"/>
    <w:rsid w:val="00FC47C6"/>
    <w:rsid w:val="00FC4950"/>
    <w:rsid w:val="00FC49E9"/>
    <w:rsid w:val="00FC4B6C"/>
    <w:rsid w:val="00FC4CCE"/>
    <w:rsid w:val="00FC4D57"/>
    <w:rsid w:val="00FC4F2C"/>
    <w:rsid w:val="00FC4F88"/>
    <w:rsid w:val="00FC519F"/>
    <w:rsid w:val="00FC5359"/>
    <w:rsid w:val="00FC53CD"/>
    <w:rsid w:val="00FC545C"/>
    <w:rsid w:val="00FC57B3"/>
    <w:rsid w:val="00FC582B"/>
    <w:rsid w:val="00FC59E0"/>
    <w:rsid w:val="00FC5A39"/>
    <w:rsid w:val="00FC5A50"/>
    <w:rsid w:val="00FC5A5E"/>
    <w:rsid w:val="00FC5A8D"/>
    <w:rsid w:val="00FC5D46"/>
    <w:rsid w:val="00FC5F3F"/>
    <w:rsid w:val="00FC5FD3"/>
    <w:rsid w:val="00FC66E3"/>
    <w:rsid w:val="00FC67F4"/>
    <w:rsid w:val="00FC6872"/>
    <w:rsid w:val="00FC6A81"/>
    <w:rsid w:val="00FC6B83"/>
    <w:rsid w:val="00FC6F2A"/>
    <w:rsid w:val="00FC7357"/>
    <w:rsid w:val="00FC789B"/>
    <w:rsid w:val="00FC7A67"/>
    <w:rsid w:val="00FD003E"/>
    <w:rsid w:val="00FD01E8"/>
    <w:rsid w:val="00FD0A30"/>
    <w:rsid w:val="00FD0AEA"/>
    <w:rsid w:val="00FD0B30"/>
    <w:rsid w:val="00FD119F"/>
    <w:rsid w:val="00FD130C"/>
    <w:rsid w:val="00FD13C1"/>
    <w:rsid w:val="00FD15A0"/>
    <w:rsid w:val="00FD16FB"/>
    <w:rsid w:val="00FD1865"/>
    <w:rsid w:val="00FD1A04"/>
    <w:rsid w:val="00FD1F05"/>
    <w:rsid w:val="00FD2357"/>
    <w:rsid w:val="00FD2AFD"/>
    <w:rsid w:val="00FD2CEB"/>
    <w:rsid w:val="00FD2FF7"/>
    <w:rsid w:val="00FD3658"/>
    <w:rsid w:val="00FD3714"/>
    <w:rsid w:val="00FD37E1"/>
    <w:rsid w:val="00FD381E"/>
    <w:rsid w:val="00FD3C92"/>
    <w:rsid w:val="00FD3E4D"/>
    <w:rsid w:val="00FD40E3"/>
    <w:rsid w:val="00FD4146"/>
    <w:rsid w:val="00FD4529"/>
    <w:rsid w:val="00FD4659"/>
    <w:rsid w:val="00FD478B"/>
    <w:rsid w:val="00FD4829"/>
    <w:rsid w:val="00FD499D"/>
    <w:rsid w:val="00FD4A07"/>
    <w:rsid w:val="00FD4CE1"/>
    <w:rsid w:val="00FD506E"/>
    <w:rsid w:val="00FD507F"/>
    <w:rsid w:val="00FD520C"/>
    <w:rsid w:val="00FD525F"/>
    <w:rsid w:val="00FD5592"/>
    <w:rsid w:val="00FD56F9"/>
    <w:rsid w:val="00FD5773"/>
    <w:rsid w:val="00FD597F"/>
    <w:rsid w:val="00FD5A49"/>
    <w:rsid w:val="00FD5C41"/>
    <w:rsid w:val="00FD5CB7"/>
    <w:rsid w:val="00FD5DCC"/>
    <w:rsid w:val="00FD5DFB"/>
    <w:rsid w:val="00FD66A5"/>
    <w:rsid w:val="00FD6949"/>
    <w:rsid w:val="00FD69BE"/>
    <w:rsid w:val="00FD69EF"/>
    <w:rsid w:val="00FD6DA6"/>
    <w:rsid w:val="00FD6FE8"/>
    <w:rsid w:val="00FD711A"/>
    <w:rsid w:val="00FD7321"/>
    <w:rsid w:val="00FD7708"/>
    <w:rsid w:val="00FD7C8D"/>
    <w:rsid w:val="00FE02CC"/>
    <w:rsid w:val="00FE031B"/>
    <w:rsid w:val="00FE0776"/>
    <w:rsid w:val="00FE0785"/>
    <w:rsid w:val="00FE07AE"/>
    <w:rsid w:val="00FE0974"/>
    <w:rsid w:val="00FE0DBF"/>
    <w:rsid w:val="00FE0F84"/>
    <w:rsid w:val="00FE0F9E"/>
    <w:rsid w:val="00FE134C"/>
    <w:rsid w:val="00FE145E"/>
    <w:rsid w:val="00FE1547"/>
    <w:rsid w:val="00FE1686"/>
    <w:rsid w:val="00FE2448"/>
    <w:rsid w:val="00FE25FF"/>
    <w:rsid w:val="00FE2DAF"/>
    <w:rsid w:val="00FE330D"/>
    <w:rsid w:val="00FE3373"/>
    <w:rsid w:val="00FE398F"/>
    <w:rsid w:val="00FE3E8A"/>
    <w:rsid w:val="00FE3FF4"/>
    <w:rsid w:val="00FE402F"/>
    <w:rsid w:val="00FE444F"/>
    <w:rsid w:val="00FE4610"/>
    <w:rsid w:val="00FE46C7"/>
    <w:rsid w:val="00FE4A80"/>
    <w:rsid w:val="00FE4BA2"/>
    <w:rsid w:val="00FE4D03"/>
    <w:rsid w:val="00FE4E08"/>
    <w:rsid w:val="00FE4E7B"/>
    <w:rsid w:val="00FE4EF8"/>
    <w:rsid w:val="00FE5231"/>
    <w:rsid w:val="00FE52B1"/>
    <w:rsid w:val="00FE53D8"/>
    <w:rsid w:val="00FE53E3"/>
    <w:rsid w:val="00FE54FC"/>
    <w:rsid w:val="00FE55D2"/>
    <w:rsid w:val="00FE5812"/>
    <w:rsid w:val="00FE5B86"/>
    <w:rsid w:val="00FE5C6A"/>
    <w:rsid w:val="00FE5EB7"/>
    <w:rsid w:val="00FE6176"/>
    <w:rsid w:val="00FE6442"/>
    <w:rsid w:val="00FE6C7E"/>
    <w:rsid w:val="00FE6CA2"/>
    <w:rsid w:val="00FE6DF6"/>
    <w:rsid w:val="00FE6E93"/>
    <w:rsid w:val="00FE6F2D"/>
    <w:rsid w:val="00FE763F"/>
    <w:rsid w:val="00FE767B"/>
    <w:rsid w:val="00FE76DA"/>
    <w:rsid w:val="00FE778B"/>
    <w:rsid w:val="00FE77FC"/>
    <w:rsid w:val="00FF0B47"/>
    <w:rsid w:val="00FF0CAB"/>
    <w:rsid w:val="00FF0D44"/>
    <w:rsid w:val="00FF11AC"/>
    <w:rsid w:val="00FF129E"/>
    <w:rsid w:val="00FF152D"/>
    <w:rsid w:val="00FF1920"/>
    <w:rsid w:val="00FF1935"/>
    <w:rsid w:val="00FF1AD6"/>
    <w:rsid w:val="00FF1DE8"/>
    <w:rsid w:val="00FF2100"/>
    <w:rsid w:val="00FF2114"/>
    <w:rsid w:val="00FF25D6"/>
    <w:rsid w:val="00FF2622"/>
    <w:rsid w:val="00FF2C54"/>
    <w:rsid w:val="00FF2E56"/>
    <w:rsid w:val="00FF3036"/>
    <w:rsid w:val="00FF34DC"/>
    <w:rsid w:val="00FF3A80"/>
    <w:rsid w:val="00FF3BA9"/>
    <w:rsid w:val="00FF4179"/>
    <w:rsid w:val="00FF432A"/>
    <w:rsid w:val="00FF45FF"/>
    <w:rsid w:val="00FF498C"/>
    <w:rsid w:val="00FF4E69"/>
    <w:rsid w:val="00FF515D"/>
    <w:rsid w:val="00FF571C"/>
    <w:rsid w:val="00FF6824"/>
    <w:rsid w:val="00FF6829"/>
    <w:rsid w:val="00FF691C"/>
    <w:rsid w:val="00FF6951"/>
    <w:rsid w:val="00FF6B4A"/>
    <w:rsid w:val="00FF6CB9"/>
    <w:rsid w:val="00FF701E"/>
    <w:rsid w:val="00FF7149"/>
    <w:rsid w:val="00FF7493"/>
    <w:rsid w:val="00FF755D"/>
    <w:rsid w:val="00FF7705"/>
    <w:rsid w:val="00FF79C6"/>
    <w:rsid w:val="00FF7DBA"/>
    <w:rsid w:val="00FF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0E6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8308BC"/>
    <w:pPr>
      <w:keepNext/>
      <w:jc w:val="center"/>
      <w:outlineLvl w:val="0"/>
    </w:pPr>
    <w:rPr>
      <w:rFonts w:eastAsia="Calibri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A0B5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apple-converted-space">
    <w:name w:val="apple-converted-space"/>
    <w:uiPriority w:val="99"/>
    <w:rsid w:val="00BE40E6"/>
  </w:style>
  <w:style w:type="paragraph" w:styleId="ListParagraph">
    <w:name w:val="List Paragraph"/>
    <w:basedOn w:val="Normal"/>
    <w:uiPriority w:val="99"/>
    <w:qFormat/>
    <w:rsid w:val="0041027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itle">
    <w:name w:val="Title"/>
    <w:basedOn w:val="Normal"/>
    <w:link w:val="TitleChar"/>
    <w:uiPriority w:val="99"/>
    <w:qFormat/>
    <w:locked/>
    <w:rsid w:val="008308BC"/>
    <w:pPr>
      <w:jc w:val="center"/>
    </w:pPr>
    <w:rPr>
      <w:rFonts w:ascii="KZ Times New Roman" w:eastAsia="Calibri" w:hAnsi="KZ Times New Roman"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FA0B58"/>
    <w:rPr>
      <w:rFonts w:ascii="Cambria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447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52</TotalTime>
  <Pages>8</Pages>
  <Words>1567</Words>
  <Characters>8935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Ира</cp:lastModifiedBy>
  <cp:revision>14</cp:revision>
  <cp:lastPrinted>2017-04-16T16:09:00Z</cp:lastPrinted>
  <dcterms:created xsi:type="dcterms:W3CDTF">2016-06-30T06:04:00Z</dcterms:created>
  <dcterms:modified xsi:type="dcterms:W3CDTF">2020-12-07T11:47:00Z</dcterms:modified>
</cp:coreProperties>
</file>