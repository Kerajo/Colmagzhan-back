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D57" w:rsidRPr="00360BEB" w:rsidRDefault="007A5D57" w:rsidP="00BC42AA">
      <w:pPr>
        <w:jc w:val="center"/>
        <w:rPr>
          <w:lang w:val="kk-KZ"/>
        </w:rPr>
      </w:pPr>
      <w:r w:rsidRPr="00A5242E">
        <w:rPr>
          <w:lang w:val="kk-KZ"/>
        </w:rPr>
        <w:t>Қ</w:t>
      </w:r>
      <w:r w:rsidRPr="00360BEB">
        <w:rPr>
          <w:lang w:val="kk-KZ"/>
        </w:rPr>
        <w:t xml:space="preserve">азақстан Республикасы </w:t>
      </w:r>
      <w:r w:rsidRPr="00360BEB">
        <w:t>Б</w:t>
      </w:r>
      <w:r w:rsidRPr="00360BEB">
        <w:rPr>
          <w:lang w:val="kk-KZ"/>
        </w:rPr>
        <w:t>ілім және ғылым министрлігі</w:t>
      </w:r>
    </w:p>
    <w:p w:rsidR="007A5D57" w:rsidRPr="00360BEB" w:rsidRDefault="007A5D57" w:rsidP="00BC42AA">
      <w:pPr>
        <w:jc w:val="center"/>
        <w:rPr>
          <w:lang w:val="kk-KZ"/>
        </w:rPr>
      </w:pPr>
      <w:r w:rsidRPr="00360BEB">
        <w:t>Министерство образования и науки Республики Казахстан</w:t>
      </w:r>
    </w:p>
    <w:p w:rsidR="007A5D57" w:rsidRPr="004A682C" w:rsidRDefault="007A5D57" w:rsidP="00BC42AA">
      <w:pPr>
        <w:jc w:val="center"/>
        <w:rPr>
          <w:lang w:val="kk-KZ"/>
        </w:rPr>
      </w:pPr>
      <w:r w:rsidRPr="004A682C">
        <w:rPr>
          <w:lang w:val="kk-KZ"/>
        </w:rPr>
        <w:t>Мағжан Жұмабаев атындағы жоғары колледж</w:t>
      </w:r>
    </w:p>
    <w:p w:rsidR="007A5D57" w:rsidRPr="00360BEB" w:rsidRDefault="007A5D57" w:rsidP="00BC42AA">
      <w:pPr>
        <w:jc w:val="center"/>
      </w:pPr>
      <w:r w:rsidRPr="004A682C">
        <w:t>Высший колледж имени Магжана Жумабаева</w:t>
      </w:r>
    </w:p>
    <w:p w:rsidR="007A5D57" w:rsidRPr="00B67A3A" w:rsidRDefault="007A5D57" w:rsidP="00682CC6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                                                    </w:t>
      </w:r>
    </w:p>
    <w:p w:rsidR="007A5D57" w:rsidRDefault="007A5D57" w:rsidP="00682CC6">
      <w:pPr>
        <w:rPr>
          <w:b/>
          <w:bCs/>
          <w:i/>
          <w:iCs/>
          <w:sz w:val="52"/>
          <w:szCs w:val="52"/>
        </w:rPr>
      </w:pPr>
    </w:p>
    <w:p w:rsidR="007A5D57" w:rsidRDefault="007A5D57" w:rsidP="00682CC6">
      <w:pPr>
        <w:rPr>
          <w:b/>
          <w:bCs/>
          <w:i/>
          <w:iCs/>
          <w:sz w:val="52"/>
          <w:szCs w:val="52"/>
        </w:rPr>
      </w:pPr>
    </w:p>
    <w:p w:rsidR="007A5D57" w:rsidRDefault="007A5D57" w:rsidP="00682CC6">
      <w:pPr>
        <w:rPr>
          <w:b/>
          <w:bCs/>
          <w:i/>
          <w:iCs/>
          <w:sz w:val="52"/>
          <w:szCs w:val="52"/>
        </w:rPr>
      </w:pPr>
    </w:p>
    <w:p w:rsidR="007A5D57" w:rsidRDefault="007A5D57" w:rsidP="00682CC6">
      <w:pPr>
        <w:rPr>
          <w:b/>
          <w:bCs/>
          <w:i/>
          <w:iCs/>
          <w:sz w:val="52"/>
          <w:szCs w:val="52"/>
        </w:rPr>
      </w:pPr>
    </w:p>
    <w:p w:rsidR="007A5D57" w:rsidRDefault="007A5D57" w:rsidP="00682CC6">
      <w:pPr>
        <w:rPr>
          <w:b/>
          <w:bCs/>
          <w:i/>
          <w:iCs/>
          <w:sz w:val="52"/>
          <w:szCs w:val="52"/>
        </w:rPr>
      </w:pPr>
    </w:p>
    <w:p w:rsidR="007A5D57" w:rsidRDefault="007A5D57" w:rsidP="00682CC6">
      <w:pPr>
        <w:rPr>
          <w:b/>
          <w:bCs/>
          <w:i/>
          <w:iCs/>
          <w:sz w:val="52"/>
          <w:szCs w:val="52"/>
        </w:rPr>
      </w:pPr>
    </w:p>
    <w:p w:rsidR="007A5D57" w:rsidRPr="00D6341E" w:rsidRDefault="007A5D57" w:rsidP="00BA3AEE">
      <w:pPr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>ПАПКА  наставника</w:t>
      </w:r>
    </w:p>
    <w:p w:rsidR="007A5D57" w:rsidRPr="00D6341E" w:rsidRDefault="007A5D57" w:rsidP="00BA3AEE">
      <w:pPr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 xml:space="preserve">преподавателя </w:t>
      </w:r>
    </w:p>
    <w:p w:rsidR="007A5D57" w:rsidRPr="000B1C0B" w:rsidRDefault="007A5D57" w:rsidP="000B1C0B">
      <w:pPr>
        <w:jc w:val="center"/>
        <w:rPr>
          <w:bCs/>
          <w:i/>
          <w:iCs/>
          <w:sz w:val="32"/>
          <w:szCs w:val="32"/>
          <w:u w:val="single"/>
        </w:rPr>
      </w:pPr>
      <w:r w:rsidRPr="000B1C0B">
        <w:rPr>
          <w:bCs/>
          <w:i/>
          <w:iCs/>
          <w:sz w:val="32"/>
          <w:szCs w:val="32"/>
          <w:u w:val="single"/>
        </w:rPr>
        <w:t>информационные дисциплины</w:t>
      </w:r>
      <w:r>
        <w:rPr>
          <w:bCs/>
          <w:i/>
          <w:iCs/>
          <w:sz w:val="32"/>
          <w:szCs w:val="32"/>
          <w:u w:val="single"/>
        </w:rPr>
        <w:t xml:space="preserve"> </w:t>
      </w:r>
    </w:p>
    <w:p w:rsidR="007A5D57" w:rsidRDefault="007A5D57" w:rsidP="00BA3AEE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предмет</w:t>
      </w:r>
    </w:p>
    <w:p w:rsidR="007A5D57" w:rsidRDefault="007A5D57" w:rsidP="00BA3AEE">
      <w:pPr>
        <w:jc w:val="center"/>
        <w:rPr>
          <w:bCs/>
          <w:i/>
          <w:iCs/>
          <w:sz w:val="28"/>
          <w:szCs w:val="28"/>
          <w:vertAlign w:val="superscript"/>
        </w:rPr>
      </w:pPr>
      <w:r>
        <w:rPr>
          <w:bCs/>
          <w:i/>
          <w:iCs/>
          <w:sz w:val="32"/>
          <w:szCs w:val="32"/>
          <w:u w:val="single"/>
        </w:rPr>
        <w:t>Абдрахманова Айнур Томарбаевна</w:t>
      </w:r>
      <w:r w:rsidRPr="009A2373">
        <w:rPr>
          <w:bCs/>
          <w:i/>
          <w:iCs/>
          <w:sz w:val="28"/>
          <w:szCs w:val="28"/>
          <w:vertAlign w:val="superscript"/>
        </w:rPr>
        <w:t xml:space="preserve"> </w:t>
      </w:r>
    </w:p>
    <w:p w:rsidR="007A5D57" w:rsidRPr="009A2373" w:rsidRDefault="007A5D57" w:rsidP="00BA3AEE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7A5D57" w:rsidRDefault="007A5D57" w:rsidP="00BA3AEE">
      <w:pPr>
        <w:jc w:val="center"/>
      </w:pPr>
      <w:r>
        <w:t>на 2020-2021 учебный год</w:t>
      </w:r>
    </w:p>
    <w:p w:rsidR="007A5D57" w:rsidRDefault="007A5D57" w:rsidP="00682CC6">
      <w:pPr>
        <w:jc w:val="center"/>
      </w:pPr>
    </w:p>
    <w:p w:rsidR="007A5D57" w:rsidRDefault="007A5D57" w:rsidP="00682CC6">
      <w:pPr>
        <w:jc w:val="center"/>
      </w:pPr>
    </w:p>
    <w:p w:rsidR="007A5D57" w:rsidRDefault="007A5D57" w:rsidP="00682CC6">
      <w:pPr>
        <w:jc w:val="center"/>
      </w:pPr>
    </w:p>
    <w:p w:rsidR="007A5D57" w:rsidRDefault="007A5D57" w:rsidP="00682CC6">
      <w:pPr>
        <w:jc w:val="center"/>
      </w:pPr>
    </w:p>
    <w:p w:rsidR="007A5D57" w:rsidRDefault="007A5D57" w:rsidP="00682CC6">
      <w:pPr>
        <w:jc w:val="center"/>
      </w:pPr>
    </w:p>
    <w:p w:rsidR="007A5D57" w:rsidRDefault="007A5D57" w:rsidP="00682CC6">
      <w:pPr>
        <w:jc w:val="center"/>
      </w:pPr>
    </w:p>
    <w:p w:rsidR="007A5D57" w:rsidRDefault="007A5D57" w:rsidP="00682CC6">
      <w:pPr>
        <w:jc w:val="center"/>
      </w:pPr>
    </w:p>
    <w:p w:rsidR="007A5D57" w:rsidRDefault="007A5D57" w:rsidP="00682CC6"/>
    <w:p w:rsidR="007A5D57" w:rsidRDefault="007A5D57" w:rsidP="00682CC6">
      <w:pPr>
        <w:jc w:val="center"/>
      </w:pPr>
    </w:p>
    <w:p w:rsidR="007A5D57" w:rsidRDefault="007A5D57" w:rsidP="00682CC6">
      <w:pPr>
        <w:jc w:val="center"/>
      </w:pPr>
    </w:p>
    <w:p w:rsidR="007A5D57" w:rsidRPr="00676F61" w:rsidRDefault="007A5D57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7A5D57" w:rsidRPr="00676F61" w:rsidRDefault="007A5D57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7A5D57" w:rsidRPr="00B67A3A" w:rsidRDefault="007A5D57" w:rsidP="00682CC6">
      <w:pPr>
        <w:ind w:left="3261" w:hanging="3261"/>
        <w:rPr>
          <w:b/>
          <w:bCs/>
          <w:iCs/>
          <w:sz w:val="32"/>
          <w:szCs w:val="32"/>
        </w:rPr>
      </w:pPr>
    </w:p>
    <w:p w:rsidR="007A5D57" w:rsidRPr="00676F61" w:rsidRDefault="007A5D57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7A5D57" w:rsidRPr="00676F61" w:rsidRDefault="007A5D57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7A5D57" w:rsidRPr="00676F61" w:rsidRDefault="007A5D57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7A5D57" w:rsidRPr="00676F61" w:rsidRDefault="007A5D57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7A5D57" w:rsidRDefault="007A5D57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7A5D57" w:rsidRPr="00676F61" w:rsidRDefault="007A5D57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7A5D57" w:rsidRPr="00D6341E" w:rsidRDefault="007A5D57" w:rsidP="00682CC6">
      <w:pPr>
        <w:ind w:left="3261" w:hanging="3261"/>
        <w:rPr>
          <w:b/>
          <w:bCs/>
          <w:iCs/>
          <w:sz w:val="32"/>
          <w:szCs w:val="32"/>
        </w:rPr>
      </w:pPr>
    </w:p>
    <w:p w:rsidR="007A5D57" w:rsidRDefault="007A5D57" w:rsidP="00D6341E">
      <w:pPr>
        <w:ind w:left="3261" w:hanging="3261"/>
        <w:jc w:val="center"/>
        <w:rPr>
          <w:bCs/>
          <w:iCs/>
          <w:sz w:val="32"/>
          <w:szCs w:val="32"/>
        </w:rPr>
      </w:pPr>
      <w:r w:rsidRPr="00D6341E">
        <w:rPr>
          <w:bCs/>
          <w:iCs/>
          <w:sz w:val="32"/>
          <w:szCs w:val="32"/>
        </w:rPr>
        <w:t xml:space="preserve">Петропавловск </w:t>
      </w:r>
      <w:smartTag w:uri="urn:schemas-microsoft-com:office:smarttags" w:element="metricconverter">
        <w:smartTagPr>
          <w:attr w:name="ProductID" w:val="2020 г"/>
        </w:smartTagPr>
        <w:r w:rsidRPr="00D6341E">
          <w:rPr>
            <w:bCs/>
            <w:iCs/>
            <w:sz w:val="32"/>
            <w:szCs w:val="32"/>
          </w:rPr>
          <w:t>20</w:t>
        </w:r>
        <w:r>
          <w:rPr>
            <w:bCs/>
            <w:iCs/>
            <w:sz w:val="32"/>
            <w:szCs w:val="32"/>
          </w:rPr>
          <w:t>20</w:t>
        </w:r>
        <w:r w:rsidRPr="00D6341E">
          <w:rPr>
            <w:bCs/>
            <w:iCs/>
            <w:sz w:val="32"/>
            <w:szCs w:val="32"/>
          </w:rPr>
          <w:t xml:space="preserve"> г</w:t>
        </w:r>
      </w:smartTag>
      <w:r w:rsidRPr="00D6341E">
        <w:rPr>
          <w:bCs/>
          <w:iCs/>
          <w:sz w:val="32"/>
          <w:szCs w:val="32"/>
        </w:rPr>
        <w:t>.</w:t>
      </w:r>
    </w:p>
    <w:p w:rsidR="007A5D57" w:rsidRPr="00BA3AEE" w:rsidRDefault="007A5D57" w:rsidP="000B1C0B">
      <w:pPr>
        <w:ind w:left="3261" w:hanging="3261"/>
        <w:jc w:val="center"/>
        <w:rPr>
          <w:b/>
        </w:rPr>
      </w:pPr>
      <w:r>
        <w:rPr>
          <w:bCs/>
          <w:iCs/>
          <w:sz w:val="32"/>
          <w:szCs w:val="32"/>
        </w:rPr>
        <w:br w:type="page"/>
      </w:r>
      <w:bookmarkStart w:id="0" w:name="_GoBack"/>
      <w:bookmarkEnd w:id="0"/>
      <w:r w:rsidRPr="00BA3AEE">
        <w:rPr>
          <w:b/>
        </w:rPr>
        <w:t>План работы с молодыми специалистами</w:t>
      </w:r>
    </w:p>
    <w:p w:rsidR="007A5D57" w:rsidRPr="00BA3AEE" w:rsidRDefault="007A5D57" w:rsidP="00682CC6">
      <w:pPr>
        <w:jc w:val="center"/>
        <w:rPr>
          <w:b/>
        </w:rPr>
      </w:pPr>
    </w:p>
    <w:p w:rsidR="007A5D57" w:rsidRPr="00BA3AEE" w:rsidRDefault="007A5D57" w:rsidP="00682CC6">
      <w:pPr>
        <w:rPr>
          <w:i/>
        </w:rPr>
      </w:pPr>
      <w:r w:rsidRPr="00BA3AEE">
        <w:rPr>
          <w:b/>
          <w:i/>
        </w:rPr>
        <w:t>Цель:</w:t>
      </w:r>
      <w:r w:rsidRPr="00BA3AEE">
        <w:rPr>
          <w:i/>
        </w:rPr>
        <w:t xml:space="preserve"> Сформировать профессиональные умения  и навыки </w:t>
      </w:r>
      <w:r>
        <w:rPr>
          <w:i/>
        </w:rPr>
        <w:t>молодого преподавателя  д</w:t>
      </w:r>
      <w:r w:rsidRPr="00BA3AEE">
        <w:rPr>
          <w:i/>
        </w:rPr>
        <w:t>ля успешного применения на практике.</w:t>
      </w:r>
    </w:p>
    <w:p w:rsidR="007A5D57" w:rsidRDefault="007A5D57" w:rsidP="006C115B">
      <w:pPr>
        <w:rPr>
          <w:i/>
        </w:rPr>
      </w:pPr>
      <w:r w:rsidRPr="00BA3AEE">
        <w:rPr>
          <w:b/>
          <w:i/>
        </w:rPr>
        <w:t>Задачи:</w:t>
      </w:r>
      <w:r w:rsidRPr="00BA3AEE">
        <w:rPr>
          <w:i/>
        </w:rPr>
        <w:t xml:space="preserve"> </w:t>
      </w:r>
    </w:p>
    <w:p w:rsidR="007A5D57" w:rsidRDefault="007A5D57" w:rsidP="006C115B">
      <w:pPr>
        <w:rPr>
          <w:color w:val="333333"/>
        </w:rPr>
      </w:pPr>
      <w:r>
        <w:rPr>
          <w:i/>
        </w:rPr>
        <w:t>-</w:t>
      </w:r>
      <w:r w:rsidRPr="00BD5872">
        <w:rPr>
          <w:color w:val="333333"/>
        </w:rPr>
        <w:t>развитие профессиональных умений и навыков молодого специалиста</w:t>
      </w:r>
    </w:p>
    <w:p w:rsidR="007A5D57" w:rsidRDefault="007A5D57" w:rsidP="006C115B">
      <w:pPr>
        <w:jc w:val="both"/>
        <w:rPr>
          <w:rFonts w:ascii="Arial" w:hAnsi="Arial" w:cs="Arial"/>
          <w:color w:val="000000"/>
        </w:rPr>
      </w:pPr>
      <w:r>
        <w:rPr>
          <w:color w:val="333333"/>
        </w:rPr>
        <w:t>-</w:t>
      </w:r>
      <w:r w:rsidRPr="00BD5872">
        <w:rPr>
          <w:color w:val="333333"/>
        </w:rPr>
        <w:t>оказание методической помощи молодому специалисту в повышении общедидактического и методического уровня организации учебно – воспитательной деятельности;</w:t>
      </w:r>
    </w:p>
    <w:p w:rsidR="007A5D57" w:rsidRPr="00BD5872" w:rsidRDefault="007A5D57" w:rsidP="006C115B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r w:rsidRPr="00BD5872">
        <w:rPr>
          <w:color w:val="333333"/>
        </w:rPr>
        <w:t>создание условий для формирования индивидуального стиля творческой деятельности молодого педагога;</w:t>
      </w:r>
    </w:p>
    <w:p w:rsidR="007A5D57" w:rsidRDefault="007A5D57" w:rsidP="006C115B">
      <w:pPr>
        <w:rPr>
          <w:color w:val="333333"/>
        </w:rPr>
      </w:pPr>
      <w:r>
        <w:rPr>
          <w:color w:val="333333"/>
        </w:rPr>
        <w:t>-</w:t>
      </w:r>
      <w:r w:rsidRPr="00BD5872">
        <w:rPr>
          <w:color w:val="333333"/>
        </w:rPr>
        <w:t>развитие потребности и мотивации в непрерывном самообразовании</w:t>
      </w:r>
    </w:p>
    <w:p w:rsidR="007A5D57" w:rsidRPr="007C6457" w:rsidRDefault="007A5D57" w:rsidP="00682CC6"/>
    <w:tbl>
      <w:tblPr>
        <w:tblW w:w="1053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"/>
        <w:gridCol w:w="594"/>
        <w:gridCol w:w="2303"/>
        <w:gridCol w:w="2551"/>
        <w:gridCol w:w="2268"/>
        <w:gridCol w:w="2410"/>
      </w:tblGrid>
      <w:tr w:rsidR="007A5D57" w:rsidRPr="000B1C0B" w:rsidTr="00A565E5">
        <w:trPr>
          <w:trHeight w:val="278"/>
        </w:trPr>
        <w:tc>
          <w:tcPr>
            <w:tcW w:w="407" w:type="dxa"/>
            <w:vMerge w:val="restart"/>
          </w:tcPr>
          <w:p w:rsidR="007A5D57" w:rsidRPr="000B1C0B" w:rsidRDefault="007A5D57" w:rsidP="00430E97">
            <w:pPr>
              <w:ind w:left="-142" w:right="-135"/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№</w:t>
            </w:r>
          </w:p>
          <w:p w:rsidR="007A5D57" w:rsidRPr="000B1C0B" w:rsidRDefault="007A5D57" w:rsidP="00430E97">
            <w:pPr>
              <w:ind w:left="-142" w:right="-135"/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п/п</w:t>
            </w:r>
          </w:p>
        </w:tc>
        <w:tc>
          <w:tcPr>
            <w:tcW w:w="594" w:type="dxa"/>
            <w:vMerge w:val="restart"/>
            <w:textDirection w:val="btLr"/>
          </w:tcPr>
          <w:p w:rsidR="007A5D57" w:rsidRPr="000B1C0B" w:rsidRDefault="007A5D57" w:rsidP="009323B7">
            <w:pPr>
              <w:ind w:left="-142" w:right="-135"/>
              <w:jc w:val="center"/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месяц</w:t>
            </w:r>
          </w:p>
        </w:tc>
        <w:tc>
          <w:tcPr>
            <w:tcW w:w="2303" w:type="dxa"/>
          </w:tcPr>
          <w:p w:rsidR="007A5D57" w:rsidRPr="000B1C0B" w:rsidRDefault="007A5D57" w:rsidP="00430E97">
            <w:pPr>
              <w:ind w:right="-135"/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ind w:right="-135"/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7A5D57" w:rsidRPr="000B1C0B" w:rsidRDefault="007A5D57" w:rsidP="00430E97">
            <w:pPr>
              <w:ind w:right="-135"/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7A5D57" w:rsidRPr="000B1C0B" w:rsidRDefault="007A5D57" w:rsidP="00430E97">
            <w:pPr>
              <w:ind w:right="-135"/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4 неделя</w:t>
            </w:r>
          </w:p>
        </w:tc>
      </w:tr>
      <w:tr w:rsidR="007A5D57" w:rsidRPr="000B1C0B" w:rsidTr="00A565E5">
        <w:trPr>
          <w:trHeight w:val="467"/>
        </w:trPr>
        <w:tc>
          <w:tcPr>
            <w:tcW w:w="407" w:type="dxa"/>
            <w:vMerge/>
          </w:tcPr>
          <w:p w:rsidR="007A5D57" w:rsidRPr="000B1C0B" w:rsidRDefault="007A5D57" w:rsidP="00430E97">
            <w:pPr>
              <w:ind w:left="-142" w:right="-135"/>
              <w:rPr>
                <w:sz w:val="22"/>
                <w:szCs w:val="22"/>
              </w:rPr>
            </w:pPr>
          </w:p>
        </w:tc>
        <w:tc>
          <w:tcPr>
            <w:tcW w:w="594" w:type="dxa"/>
            <w:vMerge/>
            <w:textDirection w:val="btLr"/>
          </w:tcPr>
          <w:p w:rsidR="007A5D57" w:rsidRPr="000B1C0B" w:rsidRDefault="007A5D57" w:rsidP="00430E97">
            <w:pPr>
              <w:ind w:left="-142" w:right="-135"/>
              <w:rPr>
                <w:sz w:val="22"/>
                <w:szCs w:val="22"/>
              </w:rPr>
            </w:pPr>
          </w:p>
        </w:tc>
        <w:tc>
          <w:tcPr>
            <w:tcW w:w="2303" w:type="dxa"/>
          </w:tcPr>
          <w:p w:rsidR="007A5D57" w:rsidRPr="000B1C0B" w:rsidRDefault="007A5D57" w:rsidP="00430E97">
            <w:pPr>
              <w:ind w:left="-142" w:right="-135"/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:rsidR="007A5D57" w:rsidRPr="000B1C0B" w:rsidRDefault="007A5D57" w:rsidP="00430E97">
            <w:pPr>
              <w:ind w:left="-142" w:right="-135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A5D57" w:rsidRPr="000B1C0B" w:rsidRDefault="007A5D57" w:rsidP="00430E97">
            <w:pPr>
              <w:ind w:left="-142" w:right="-135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7A5D57" w:rsidRPr="000B1C0B" w:rsidRDefault="007A5D57" w:rsidP="00430E97">
            <w:pPr>
              <w:ind w:left="-142" w:right="-135"/>
              <w:rPr>
                <w:sz w:val="22"/>
                <w:szCs w:val="22"/>
              </w:rPr>
            </w:pPr>
          </w:p>
        </w:tc>
      </w:tr>
      <w:tr w:rsidR="007A5D57" w:rsidRPr="000B1C0B" w:rsidTr="00A565E5">
        <w:trPr>
          <w:cantSplit/>
          <w:trHeight w:val="3279"/>
        </w:trPr>
        <w:tc>
          <w:tcPr>
            <w:tcW w:w="407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1</w:t>
            </w:r>
          </w:p>
        </w:tc>
        <w:tc>
          <w:tcPr>
            <w:tcW w:w="594" w:type="dxa"/>
            <w:textDirection w:val="btLr"/>
          </w:tcPr>
          <w:p w:rsidR="007A5D57" w:rsidRPr="000B1C0B" w:rsidRDefault="007A5D57" w:rsidP="009323B7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0B1C0B">
              <w:rPr>
                <w:b/>
                <w:sz w:val="22"/>
                <w:szCs w:val="22"/>
              </w:rPr>
              <w:t>сентябрь</w:t>
            </w:r>
          </w:p>
        </w:tc>
        <w:tc>
          <w:tcPr>
            <w:tcW w:w="2303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Помощь в составлении, рабочих программ, силлабуса, перспективно-тематического планирования. Составление графика посещений занятий  молодого  специалиста.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Методы и организационные формы обучения. Рациональное применение методов обучения.</w:t>
            </w:r>
          </w:p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Работа с АИС «Сова».</w:t>
            </w:r>
          </w:p>
        </w:tc>
        <w:tc>
          <w:tcPr>
            <w:tcW w:w="2268" w:type="dxa"/>
          </w:tcPr>
          <w:p w:rsidR="007A5D57" w:rsidRPr="000B1C0B" w:rsidRDefault="007A5D57" w:rsidP="00EB73E7">
            <w:pPr>
              <w:spacing w:line="240" w:lineRule="atLeast"/>
              <w:jc w:val="both"/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Правила оформления документации, классных журналов (порядок выставления оценок по итогам семестра; отчеты по итогам семестра).</w:t>
            </w:r>
          </w:p>
        </w:tc>
        <w:tc>
          <w:tcPr>
            <w:tcW w:w="2410" w:type="dxa"/>
          </w:tcPr>
          <w:p w:rsidR="007A5D57" w:rsidRPr="000B1C0B" w:rsidRDefault="007A5D57" w:rsidP="00676F61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« Расскажи о себе» (определение круга вопросов, интересов, проблем  в работе).</w:t>
            </w:r>
          </w:p>
          <w:p w:rsidR="007A5D57" w:rsidRPr="000B1C0B" w:rsidRDefault="007A5D57" w:rsidP="00676F61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Посещение уроков опытных преподавателей  с целью наблюдения по предложенной схеме с последующим анализом. Наблюдение за коммуникативным поведением преподавателя.</w:t>
            </w:r>
          </w:p>
        </w:tc>
      </w:tr>
      <w:tr w:rsidR="007A5D57" w:rsidRPr="000B1C0B" w:rsidTr="00A565E5">
        <w:trPr>
          <w:cantSplit/>
          <w:trHeight w:val="285"/>
        </w:trPr>
        <w:tc>
          <w:tcPr>
            <w:tcW w:w="407" w:type="dxa"/>
            <w:vMerge w:val="restart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2</w:t>
            </w:r>
          </w:p>
        </w:tc>
        <w:tc>
          <w:tcPr>
            <w:tcW w:w="594" w:type="dxa"/>
            <w:vMerge w:val="restart"/>
            <w:textDirection w:val="btLr"/>
          </w:tcPr>
          <w:p w:rsidR="007A5D57" w:rsidRPr="000B1C0B" w:rsidRDefault="007A5D57" w:rsidP="009323B7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0B1C0B">
              <w:rPr>
                <w:b/>
                <w:sz w:val="22"/>
                <w:szCs w:val="22"/>
              </w:rPr>
              <w:t>октябрь</w:t>
            </w:r>
          </w:p>
        </w:tc>
        <w:tc>
          <w:tcPr>
            <w:tcW w:w="2303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7A5D57" w:rsidRPr="000B1C0B" w:rsidRDefault="007A5D57" w:rsidP="00EB73E7">
            <w:pPr>
              <w:spacing w:line="240" w:lineRule="atLeast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4 неделя</w:t>
            </w:r>
          </w:p>
        </w:tc>
      </w:tr>
      <w:tr w:rsidR="007A5D57" w:rsidRPr="000B1C0B" w:rsidTr="00BC32C9">
        <w:trPr>
          <w:cantSplit/>
          <w:trHeight w:val="2238"/>
        </w:trPr>
        <w:tc>
          <w:tcPr>
            <w:tcW w:w="407" w:type="dxa"/>
            <w:vMerge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</w:p>
        </w:tc>
        <w:tc>
          <w:tcPr>
            <w:tcW w:w="594" w:type="dxa"/>
            <w:vMerge/>
            <w:textDirection w:val="btLr"/>
          </w:tcPr>
          <w:p w:rsidR="007A5D57" w:rsidRPr="000B1C0B" w:rsidRDefault="007A5D57" w:rsidP="00430E97">
            <w:pPr>
              <w:ind w:left="113" w:right="113"/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Индивидуализация и дифференциация в обучении: различия, формы, методы.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 xml:space="preserve">Посещение уроков опытных преподавателей  с целью наблюдения по предложенной схеме с последующим анализом. </w:t>
            </w:r>
          </w:p>
        </w:tc>
        <w:tc>
          <w:tcPr>
            <w:tcW w:w="2268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Анализ урока. Виды анализа. Наблюдение за коммуникативным поведением преподавателя.</w:t>
            </w:r>
          </w:p>
        </w:tc>
        <w:tc>
          <w:tcPr>
            <w:tcW w:w="2410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 xml:space="preserve">Проектная деятельность преподавателя. </w:t>
            </w:r>
          </w:p>
        </w:tc>
      </w:tr>
      <w:tr w:rsidR="007A5D57" w:rsidRPr="000B1C0B" w:rsidTr="00A565E5">
        <w:trPr>
          <w:cantSplit/>
          <w:trHeight w:val="380"/>
        </w:trPr>
        <w:tc>
          <w:tcPr>
            <w:tcW w:w="407" w:type="dxa"/>
            <w:vMerge w:val="restart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3</w:t>
            </w:r>
          </w:p>
        </w:tc>
        <w:tc>
          <w:tcPr>
            <w:tcW w:w="594" w:type="dxa"/>
            <w:vMerge w:val="restart"/>
            <w:textDirection w:val="btLr"/>
          </w:tcPr>
          <w:p w:rsidR="007A5D57" w:rsidRPr="000B1C0B" w:rsidRDefault="007A5D57" w:rsidP="000B1C0B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0B1C0B">
              <w:rPr>
                <w:b/>
                <w:sz w:val="22"/>
                <w:szCs w:val="22"/>
              </w:rPr>
              <w:t>ноябрь</w:t>
            </w:r>
          </w:p>
        </w:tc>
        <w:tc>
          <w:tcPr>
            <w:tcW w:w="2303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4 неделя</w:t>
            </w:r>
          </w:p>
        </w:tc>
      </w:tr>
      <w:tr w:rsidR="007A5D57" w:rsidRPr="000B1C0B" w:rsidTr="00A565E5">
        <w:trPr>
          <w:cantSplit/>
          <w:trHeight w:val="324"/>
        </w:trPr>
        <w:tc>
          <w:tcPr>
            <w:tcW w:w="407" w:type="dxa"/>
            <w:vMerge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</w:p>
        </w:tc>
        <w:tc>
          <w:tcPr>
            <w:tcW w:w="594" w:type="dxa"/>
            <w:vMerge/>
            <w:textDirection w:val="btLr"/>
          </w:tcPr>
          <w:p w:rsidR="007A5D57" w:rsidRPr="000B1C0B" w:rsidRDefault="007A5D57" w:rsidP="00430E97">
            <w:pPr>
              <w:ind w:left="113" w:right="113"/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Выбор методической темы по самообразованию на новый учебный год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Методы и приемы развития познавательной мотивации студентов.</w:t>
            </w:r>
          </w:p>
        </w:tc>
        <w:tc>
          <w:tcPr>
            <w:tcW w:w="2268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 xml:space="preserve">Посещение уроков опытных преподавателей  с целью наблюдения по предложенной схеме с последующим анализом. </w:t>
            </w:r>
          </w:p>
        </w:tc>
        <w:tc>
          <w:tcPr>
            <w:tcW w:w="2410" w:type="dxa"/>
          </w:tcPr>
          <w:p w:rsidR="007A5D57" w:rsidRPr="000B1C0B" w:rsidRDefault="007A5D57" w:rsidP="00261B4D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Разработка УМК.</w:t>
            </w:r>
          </w:p>
        </w:tc>
      </w:tr>
      <w:tr w:rsidR="007A5D57" w:rsidRPr="000B1C0B" w:rsidTr="00A565E5">
        <w:trPr>
          <w:cantSplit/>
          <w:trHeight w:val="125"/>
        </w:trPr>
        <w:tc>
          <w:tcPr>
            <w:tcW w:w="407" w:type="dxa"/>
            <w:vMerge w:val="restart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4</w:t>
            </w:r>
          </w:p>
        </w:tc>
        <w:tc>
          <w:tcPr>
            <w:tcW w:w="594" w:type="dxa"/>
            <w:vMerge w:val="restart"/>
            <w:textDirection w:val="btLr"/>
          </w:tcPr>
          <w:p w:rsidR="007A5D57" w:rsidRPr="000B1C0B" w:rsidRDefault="007A5D57" w:rsidP="00430E97">
            <w:pPr>
              <w:ind w:left="113" w:right="113"/>
              <w:rPr>
                <w:b/>
                <w:sz w:val="22"/>
                <w:szCs w:val="22"/>
              </w:rPr>
            </w:pPr>
            <w:r w:rsidRPr="000B1C0B">
              <w:rPr>
                <w:b/>
                <w:sz w:val="22"/>
                <w:szCs w:val="22"/>
              </w:rPr>
              <w:t>декабрь</w:t>
            </w:r>
          </w:p>
        </w:tc>
        <w:tc>
          <w:tcPr>
            <w:tcW w:w="2303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4 неделя</w:t>
            </w:r>
          </w:p>
        </w:tc>
      </w:tr>
      <w:tr w:rsidR="007A5D57" w:rsidRPr="000B1C0B" w:rsidTr="00A565E5">
        <w:trPr>
          <w:cantSplit/>
          <w:trHeight w:val="125"/>
        </w:trPr>
        <w:tc>
          <w:tcPr>
            <w:tcW w:w="407" w:type="dxa"/>
            <w:vMerge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</w:p>
        </w:tc>
        <w:tc>
          <w:tcPr>
            <w:tcW w:w="594" w:type="dxa"/>
            <w:vMerge/>
            <w:textDirection w:val="btLr"/>
          </w:tcPr>
          <w:p w:rsidR="007A5D57" w:rsidRPr="000B1C0B" w:rsidRDefault="007A5D57" w:rsidP="00430E97">
            <w:pPr>
              <w:ind w:left="113" w:right="113"/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7A5D57" w:rsidRPr="000B1C0B" w:rsidRDefault="007A5D57" w:rsidP="00261B4D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 xml:space="preserve">Работа по организации развития и      </w:t>
            </w:r>
          </w:p>
          <w:p w:rsidR="007A5D57" w:rsidRPr="000B1C0B" w:rsidRDefault="007A5D57" w:rsidP="00261B4D">
            <w:pPr>
              <w:rPr>
                <w:b/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совершенствования кабинета.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Посещение уроков опытных учителей с целью наблюдения и последующим анализом.</w:t>
            </w:r>
          </w:p>
        </w:tc>
        <w:tc>
          <w:tcPr>
            <w:tcW w:w="2268" w:type="dxa"/>
          </w:tcPr>
          <w:p w:rsidR="007A5D57" w:rsidRPr="000B1C0B" w:rsidRDefault="007A5D57" w:rsidP="00430E97">
            <w:pPr>
              <w:rPr>
                <w:bCs/>
                <w:sz w:val="22"/>
                <w:szCs w:val="22"/>
              </w:rPr>
            </w:pPr>
            <w:r w:rsidRPr="000B1C0B">
              <w:rPr>
                <w:bCs/>
                <w:sz w:val="22"/>
                <w:szCs w:val="22"/>
              </w:rPr>
              <w:t>Подготовка отчетной документации за семестр.</w:t>
            </w:r>
          </w:p>
        </w:tc>
        <w:tc>
          <w:tcPr>
            <w:tcW w:w="2410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Подведение итогов работы за семестр</w:t>
            </w:r>
            <w:r w:rsidRPr="000B1C0B">
              <w:rPr>
                <w:b/>
                <w:bCs/>
                <w:sz w:val="22"/>
                <w:szCs w:val="22"/>
              </w:rPr>
              <w:t>. </w:t>
            </w:r>
            <w:r w:rsidRPr="000B1C0B">
              <w:rPr>
                <w:sz w:val="22"/>
                <w:szCs w:val="22"/>
              </w:rPr>
              <w:t>Анализ качества успеваемости студентов.</w:t>
            </w:r>
          </w:p>
        </w:tc>
      </w:tr>
      <w:tr w:rsidR="007A5D57" w:rsidRPr="000B1C0B" w:rsidTr="00A565E5">
        <w:trPr>
          <w:cantSplit/>
          <w:trHeight w:val="380"/>
        </w:trPr>
        <w:tc>
          <w:tcPr>
            <w:tcW w:w="407" w:type="dxa"/>
            <w:vMerge w:val="restart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5</w:t>
            </w:r>
          </w:p>
        </w:tc>
        <w:tc>
          <w:tcPr>
            <w:tcW w:w="594" w:type="dxa"/>
            <w:vMerge w:val="restart"/>
            <w:textDirection w:val="btLr"/>
          </w:tcPr>
          <w:p w:rsidR="007A5D57" w:rsidRPr="000B1C0B" w:rsidRDefault="007A5D57" w:rsidP="000B1C0B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0B1C0B">
              <w:rPr>
                <w:b/>
                <w:sz w:val="22"/>
                <w:szCs w:val="22"/>
              </w:rPr>
              <w:t>январь</w:t>
            </w:r>
          </w:p>
        </w:tc>
        <w:tc>
          <w:tcPr>
            <w:tcW w:w="2303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4 неделя</w:t>
            </w:r>
          </w:p>
        </w:tc>
      </w:tr>
      <w:tr w:rsidR="007A5D57" w:rsidRPr="000B1C0B" w:rsidTr="00A565E5">
        <w:trPr>
          <w:cantSplit/>
          <w:trHeight w:val="380"/>
        </w:trPr>
        <w:tc>
          <w:tcPr>
            <w:tcW w:w="407" w:type="dxa"/>
            <w:vMerge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</w:p>
        </w:tc>
        <w:tc>
          <w:tcPr>
            <w:tcW w:w="594" w:type="dxa"/>
            <w:vMerge/>
            <w:textDirection w:val="btLr"/>
          </w:tcPr>
          <w:p w:rsidR="007A5D57" w:rsidRPr="000B1C0B" w:rsidRDefault="007A5D57" w:rsidP="000B1C0B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Отчёт о результатах  работы по методической теме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Планирование на 2й семестр.</w:t>
            </w:r>
          </w:p>
        </w:tc>
        <w:tc>
          <w:tcPr>
            <w:tcW w:w="2268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Индивидуализация и дифференциация в обучении: различия, формы, методы.</w:t>
            </w:r>
          </w:p>
        </w:tc>
        <w:tc>
          <w:tcPr>
            <w:tcW w:w="2410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Разработка УМК и ЛПЗ.</w:t>
            </w:r>
          </w:p>
        </w:tc>
      </w:tr>
      <w:tr w:rsidR="007A5D57" w:rsidRPr="000B1C0B" w:rsidTr="00A565E5">
        <w:trPr>
          <w:cantSplit/>
          <w:trHeight w:val="380"/>
        </w:trPr>
        <w:tc>
          <w:tcPr>
            <w:tcW w:w="407" w:type="dxa"/>
            <w:vMerge w:val="restart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6</w:t>
            </w:r>
          </w:p>
        </w:tc>
        <w:tc>
          <w:tcPr>
            <w:tcW w:w="594" w:type="dxa"/>
            <w:vMerge w:val="restart"/>
            <w:textDirection w:val="btLr"/>
          </w:tcPr>
          <w:p w:rsidR="007A5D57" w:rsidRPr="000B1C0B" w:rsidRDefault="007A5D57" w:rsidP="000B1C0B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0B1C0B">
              <w:rPr>
                <w:b/>
                <w:sz w:val="22"/>
                <w:szCs w:val="22"/>
              </w:rPr>
              <w:t>февраль</w:t>
            </w:r>
          </w:p>
        </w:tc>
        <w:tc>
          <w:tcPr>
            <w:tcW w:w="2303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4 неделя</w:t>
            </w:r>
          </w:p>
        </w:tc>
      </w:tr>
      <w:tr w:rsidR="007A5D57" w:rsidRPr="000B1C0B" w:rsidTr="00A565E5">
        <w:trPr>
          <w:cantSplit/>
          <w:trHeight w:val="380"/>
        </w:trPr>
        <w:tc>
          <w:tcPr>
            <w:tcW w:w="407" w:type="dxa"/>
            <w:vMerge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</w:p>
        </w:tc>
        <w:tc>
          <w:tcPr>
            <w:tcW w:w="594" w:type="dxa"/>
            <w:vMerge/>
            <w:textDirection w:val="btLr"/>
          </w:tcPr>
          <w:p w:rsidR="007A5D57" w:rsidRPr="000B1C0B" w:rsidRDefault="007A5D57" w:rsidP="000B1C0B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 xml:space="preserve">Подготовка к декаде ЦМК. 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Организация самостоятельной работы на уроке.</w:t>
            </w:r>
          </w:p>
        </w:tc>
        <w:tc>
          <w:tcPr>
            <w:tcW w:w="2268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Посещение уроков опытных учителей с целью наблюдения и последующим анализом.</w:t>
            </w:r>
          </w:p>
        </w:tc>
        <w:tc>
          <w:tcPr>
            <w:tcW w:w="2410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Наблюдение за коммуникативным поведением преподавателя.</w:t>
            </w:r>
          </w:p>
        </w:tc>
      </w:tr>
      <w:tr w:rsidR="007A5D57" w:rsidRPr="000B1C0B" w:rsidTr="00A565E5">
        <w:trPr>
          <w:cantSplit/>
          <w:trHeight w:val="344"/>
        </w:trPr>
        <w:tc>
          <w:tcPr>
            <w:tcW w:w="407" w:type="dxa"/>
            <w:vMerge w:val="restart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7</w:t>
            </w:r>
          </w:p>
        </w:tc>
        <w:tc>
          <w:tcPr>
            <w:tcW w:w="594" w:type="dxa"/>
            <w:vMerge w:val="restart"/>
            <w:textDirection w:val="btLr"/>
          </w:tcPr>
          <w:p w:rsidR="007A5D57" w:rsidRPr="000B1C0B" w:rsidRDefault="007A5D57" w:rsidP="000B1C0B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0B1C0B">
              <w:rPr>
                <w:b/>
                <w:sz w:val="22"/>
                <w:szCs w:val="22"/>
              </w:rPr>
              <w:t>март</w:t>
            </w:r>
          </w:p>
        </w:tc>
        <w:tc>
          <w:tcPr>
            <w:tcW w:w="2303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4 неделя</w:t>
            </w:r>
          </w:p>
        </w:tc>
      </w:tr>
      <w:tr w:rsidR="007A5D57" w:rsidRPr="000B1C0B" w:rsidTr="00A565E5">
        <w:trPr>
          <w:cantSplit/>
          <w:trHeight w:val="344"/>
        </w:trPr>
        <w:tc>
          <w:tcPr>
            <w:tcW w:w="407" w:type="dxa"/>
            <w:vMerge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</w:p>
        </w:tc>
        <w:tc>
          <w:tcPr>
            <w:tcW w:w="594" w:type="dxa"/>
            <w:vMerge/>
            <w:textDirection w:val="btLr"/>
          </w:tcPr>
          <w:p w:rsidR="007A5D57" w:rsidRPr="000B1C0B" w:rsidRDefault="007A5D57" w:rsidP="000B1C0B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Проектная деятельность преподавателя.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Знакомство с новыми педагогическими технологиями.</w:t>
            </w:r>
          </w:p>
        </w:tc>
        <w:tc>
          <w:tcPr>
            <w:tcW w:w="2268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Анализ урока. Виды анализа.</w:t>
            </w:r>
          </w:p>
        </w:tc>
        <w:tc>
          <w:tcPr>
            <w:tcW w:w="2410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Посещение уроков, внеклассных занятий молодого специалиста Посещение молодым преподавателем  открытых уроков других преподавателей</w:t>
            </w:r>
          </w:p>
        </w:tc>
      </w:tr>
      <w:tr w:rsidR="007A5D57" w:rsidRPr="000B1C0B" w:rsidTr="00A565E5">
        <w:trPr>
          <w:cantSplit/>
          <w:trHeight w:val="344"/>
        </w:trPr>
        <w:tc>
          <w:tcPr>
            <w:tcW w:w="407" w:type="dxa"/>
            <w:vMerge w:val="restart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8</w:t>
            </w:r>
          </w:p>
        </w:tc>
        <w:tc>
          <w:tcPr>
            <w:tcW w:w="594" w:type="dxa"/>
            <w:vMerge w:val="restart"/>
            <w:textDirection w:val="btLr"/>
          </w:tcPr>
          <w:p w:rsidR="007A5D57" w:rsidRPr="000B1C0B" w:rsidRDefault="007A5D57" w:rsidP="000B1C0B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0B1C0B">
              <w:rPr>
                <w:b/>
                <w:sz w:val="22"/>
                <w:szCs w:val="22"/>
              </w:rPr>
              <w:t>апрель</w:t>
            </w:r>
          </w:p>
        </w:tc>
        <w:tc>
          <w:tcPr>
            <w:tcW w:w="2303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4 неделя</w:t>
            </w:r>
          </w:p>
        </w:tc>
      </w:tr>
      <w:tr w:rsidR="007A5D57" w:rsidRPr="000B1C0B" w:rsidTr="00A565E5">
        <w:trPr>
          <w:cantSplit/>
          <w:trHeight w:val="344"/>
        </w:trPr>
        <w:tc>
          <w:tcPr>
            <w:tcW w:w="407" w:type="dxa"/>
            <w:vMerge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</w:p>
        </w:tc>
        <w:tc>
          <w:tcPr>
            <w:tcW w:w="594" w:type="dxa"/>
            <w:vMerge/>
            <w:textDirection w:val="btLr"/>
          </w:tcPr>
          <w:p w:rsidR="007A5D57" w:rsidRPr="000B1C0B" w:rsidRDefault="007A5D57" w:rsidP="00430E97">
            <w:pPr>
              <w:ind w:left="113" w:right="113"/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Выбор методической темы по  самообразованию на новый учебный год.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Методика проведения внеклассных мероприятий.</w:t>
            </w:r>
          </w:p>
        </w:tc>
        <w:tc>
          <w:tcPr>
            <w:tcW w:w="2268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Проектная деятельность преподавателя.</w:t>
            </w:r>
          </w:p>
        </w:tc>
        <w:tc>
          <w:tcPr>
            <w:tcW w:w="2410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Подготовка экзаменационного материала.</w:t>
            </w:r>
          </w:p>
        </w:tc>
      </w:tr>
      <w:tr w:rsidR="007A5D57" w:rsidRPr="000B1C0B" w:rsidTr="00A565E5">
        <w:trPr>
          <w:cantSplit/>
          <w:trHeight w:val="344"/>
        </w:trPr>
        <w:tc>
          <w:tcPr>
            <w:tcW w:w="407" w:type="dxa"/>
            <w:vMerge w:val="restart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9</w:t>
            </w:r>
          </w:p>
        </w:tc>
        <w:tc>
          <w:tcPr>
            <w:tcW w:w="594" w:type="dxa"/>
            <w:vMerge w:val="restart"/>
            <w:textDirection w:val="btLr"/>
          </w:tcPr>
          <w:p w:rsidR="007A5D57" w:rsidRPr="000B1C0B" w:rsidRDefault="007A5D57" w:rsidP="000B1C0B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0B1C0B">
              <w:rPr>
                <w:b/>
                <w:sz w:val="22"/>
                <w:szCs w:val="22"/>
              </w:rPr>
              <w:t>май</w:t>
            </w:r>
          </w:p>
        </w:tc>
        <w:tc>
          <w:tcPr>
            <w:tcW w:w="2303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1 неделя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2 неделя</w:t>
            </w:r>
          </w:p>
        </w:tc>
        <w:tc>
          <w:tcPr>
            <w:tcW w:w="2268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3 неделя</w:t>
            </w:r>
          </w:p>
        </w:tc>
        <w:tc>
          <w:tcPr>
            <w:tcW w:w="2410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4 неделя</w:t>
            </w:r>
          </w:p>
        </w:tc>
      </w:tr>
      <w:tr w:rsidR="007A5D57" w:rsidRPr="000B1C0B" w:rsidTr="00A565E5">
        <w:trPr>
          <w:cantSplit/>
          <w:trHeight w:val="344"/>
        </w:trPr>
        <w:tc>
          <w:tcPr>
            <w:tcW w:w="407" w:type="dxa"/>
            <w:vMerge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</w:p>
        </w:tc>
        <w:tc>
          <w:tcPr>
            <w:tcW w:w="594" w:type="dxa"/>
            <w:vMerge/>
            <w:textDirection w:val="btLr"/>
          </w:tcPr>
          <w:p w:rsidR="007A5D57" w:rsidRPr="000B1C0B" w:rsidRDefault="007A5D57" w:rsidP="00430E97">
            <w:pPr>
              <w:ind w:left="113" w:right="113"/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Заполнение индивидуального плана преподавателя.</w:t>
            </w:r>
          </w:p>
        </w:tc>
        <w:tc>
          <w:tcPr>
            <w:tcW w:w="2551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Выбор методической темы по самообразованию на новый учебный год.</w:t>
            </w:r>
          </w:p>
        </w:tc>
        <w:tc>
          <w:tcPr>
            <w:tcW w:w="2268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Подведение итогов работы за год</w:t>
            </w:r>
            <w:r w:rsidRPr="000B1C0B">
              <w:rPr>
                <w:b/>
                <w:bCs/>
                <w:sz w:val="22"/>
                <w:szCs w:val="22"/>
              </w:rPr>
              <w:t>. </w:t>
            </w:r>
            <w:r w:rsidRPr="000B1C0B">
              <w:rPr>
                <w:sz w:val="22"/>
                <w:szCs w:val="22"/>
              </w:rPr>
              <w:t>Анализ качества успеваемости студентов. Отчёт о результатах  работы по методической теме.</w:t>
            </w:r>
          </w:p>
        </w:tc>
        <w:tc>
          <w:tcPr>
            <w:tcW w:w="2410" w:type="dxa"/>
          </w:tcPr>
          <w:p w:rsidR="007A5D57" w:rsidRPr="000B1C0B" w:rsidRDefault="007A5D57" w:rsidP="00430E97">
            <w:pPr>
              <w:rPr>
                <w:sz w:val="22"/>
                <w:szCs w:val="22"/>
              </w:rPr>
            </w:pPr>
            <w:r w:rsidRPr="000B1C0B">
              <w:rPr>
                <w:sz w:val="22"/>
                <w:szCs w:val="22"/>
              </w:rPr>
              <w:t>Подведение итогов работы за год</w:t>
            </w:r>
            <w:r w:rsidRPr="000B1C0B">
              <w:rPr>
                <w:b/>
                <w:bCs/>
                <w:sz w:val="22"/>
                <w:szCs w:val="22"/>
              </w:rPr>
              <w:t>. </w:t>
            </w:r>
            <w:r w:rsidRPr="000B1C0B">
              <w:rPr>
                <w:sz w:val="22"/>
                <w:szCs w:val="22"/>
              </w:rPr>
              <w:t>Анализ качества успеваемости студентов. Отчёт о результатах  работы по методической теме.</w:t>
            </w:r>
          </w:p>
        </w:tc>
      </w:tr>
    </w:tbl>
    <w:p w:rsidR="007A5D57" w:rsidRDefault="007A5D57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7A5D57" w:rsidRDefault="007A5D57" w:rsidP="00682CC6">
      <w:pPr>
        <w:ind w:left="3261" w:hanging="3261"/>
        <w:rPr>
          <w:b/>
          <w:bCs/>
          <w:i/>
          <w:iCs/>
          <w:sz w:val="32"/>
          <w:szCs w:val="32"/>
        </w:rPr>
      </w:pPr>
    </w:p>
    <w:p w:rsidR="007A5D57" w:rsidRDefault="007A5D57" w:rsidP="00682CC6">
      <w:pPr>
        <w:jc w:val="center"/>
        <w:rPr>
          <w:b/>
          <w:i/>
          <w:iCs/>
          <w:sz w:val="40"/>
          <w:szCs w:val="40"/>
        </w:rPr>
      </w:pPr>
    </w:p>
    <w:p w:rsidR="007A5D57" w:rsidRDefault="007A5D57" w:rsidP="00682CC6">
      <w:pPr>
        <w:jc w:val="center"/>
        <w:rPr>
          <w:b/>
          <w:i/>
          <w:iCs/>
          <w:sz w:val="40"/>
          <w:szCs w:val="40"/>
        </w:rPr>
      </w:pPr>
    </w:p>
    <w:p w:rsidR="007A5D57" w:rsidRDefault="007A5D57" w:rsidP="00682CC6">
      <w:pPr>
        <w:jc w:val="center"/>
        <w:rPr>
          <w:b/>
          <w:i/>
          <w:iCs/>
          <w:sz w:val="40"/>
          <w:szCs w:val="40"/>
        </w:rPr>
      </w:pPr>
    </w:p>
    <w:p w:rsidR="007A5D57" w:rsidRDefault="007A5D57" w:rsidP="00682CC6">
      <w:pPr>
        <w:jc w:val="center"/>
        <w:rPr>
          <w:b/>
          <w:i/>
          <w:iCs/>
          <w:sz w:val="40"/>
          <w:szCs w:val="40"/>
        </w:rPr>
      </w:pPr>
    </w:p>
    <w:p w:rsidR="007A5D57" w:rsidRDefault="007A5D57" w:rsidP="00682CC6">
      <w:pPr>
        <w:jc w:val="center"/>
        <w:rPr>
          <w:b/>
          <w:i/>
          <w:iCs/>
          <w:sz w:val="40"/>
          <w:szCs w:val="40"/>
        </w:rPr>
      </w:pPr>
    </w:p>
    <w:p w:rsidR="007A5D57" w:rsidRDefault="007A5D57" w:rsidP="00682CC6">
      <w:pPr>
        <w:jc w:val="center"/>
        <w:rPr>
          <w:b/>
          <w:i/>
          <w:iCs/>
          <w:sz w:val="40"/>
          <w:szCs w:val="40"/>
        </w:rPr>
      </w:pPr>
    </w:p>
    <w:p w:rsidR="007A5D57" w:rsidRDefault="007A5D57" w:rsidP="00682CC6">
      <w:pPr>
        <w:jc w:val="center"/>
        <w:rPr>
          <w:iCs/>
          <w:sz w:val="40"/>
          <w:szCs w:val="40"/>
        </w:rPr>
      </w:pPr>
    </w:p>
    <w:p w:rsidR="007A5D57" w:rsidRPr="0002679F" w:rsidRDefault="007A5D57" w:rsidP="0084483D">
      <w:pPr>
        <w:spacing w:after="200" w:line="276" w:lineRule="auto"/>
        <w:jc w:val="center"/>
        <w:rPr>
          <w:iCs/>
          <w:sz w:val="40"/>
          <w:szCs w:val="40"/>
        </w:rPr>
      </w:pPr>
      <w:r>
        <w:rPr>
          <w:iCs/>
          <w:sz w:val="40"/>
          <w:szCs w:val="40"/>
        </w:rPr>
        <w:br w:type="page"/>
      </w:r>
      <w:r w:rsidRPr="0002679F">
        <w:rPr>
          <w:iCs/>
          <w:sz w:val="40"/>
          <w:szCs w:val="40"/>
        </w:rPr>
        <w:t>Дневник наставника</w:t>
      </w:r>
    </w:p>
    <w:p w:rsidR="007A5D57" w:rsidRPr="00D05CAF" w:rsidRDefault="007A5D57" w:rsidP="00682CC6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"/>
        <w:gridCol w:w="802"/>
        <w:gridCol w:w="4780"/>
        <w:gridCol w:w="1441"/>
        <w:gridCol w:w="1751"/>
      </w:tblGrid>
      <w:tr w:rsidR="007A5D57" w:rsidRPr="00881DF3" w:rsidTr="00E30CFE">
        <w:trPr>
          <w:trHeight w:val="278"/>
        </w:trPr>
        <w:tc>
          <w:tcPr>
            <w:tcW w:w="416" w:type="pct"/>
            <w:vMerge w:val="restart"/>
          </w:tcPr>
          <w:p w:rsidR="007A5D57" w:rsidRPr="00881DF3" w:rsidRDefault="007A5D57" w:rsidP="00430E97">
            <w:r w:rsidRPr="00881DF3">
              <w:t>№</w:t>
            </w:r>
          </w:p>
          <w:p w:rsidR="007A5D57" w:rsidRPr="00881DF3" w:rsidRDefault="007A5D57" w:rsidP="00430E97">
            <w:r w:rsidRPr="00881DF3">
              <w:t>п/п</w:t>
            </w:r>
          </w:p>
        </w:tc>
        <w:tc>
          <w:tcPr>
            <w:tcW w:w="419" w:type="pct"/>
            <w:vMerge w:val="restart"/>
          </w:tcPr>
          <w:p w:rsidR="007A5D57" w:rsidRPr="00881DF3" w:rsidRDefault="007A5D57" w:rsidP="00430E97">
            <w:r w:rsidRPr="00881DF3">
              <w:t>Дата</w:t>
            </w:r>
          </w:p>
        </w:tc>
        <w:tc>
          <w:tcPr>
            <w:tcW w:w="2497" w:type="pct"/>
            <w:vMerge w:val="restart"/>
          </w:tcPr>
          <w:p w:rsidR="007A5D57" w:rsidRPr="00881DF3" w:rsidRDefault="007A5D57" w:rsidP="00881DF3">
            <w:r w:rsidRPr="00881DF3">
              <w:t>Тема обсуждения</w:t>
            </w:r>
          </w:p>
        </w:tc>
        <w:tc>
          <w:tcPr>
            <w:tcW w:w="1668" w:type="pct"/>
            <w:gridSpan w:val="2"/>
          </w:tcPr>
          <w:p w:rsidR="007A5D57" w:rsidRPr="00881DF3" w:rsidRDefault="007A5D57" w:rsidP="00881DF3">
            <w:pPr>
              <w:jc w:val="center"/>
            </w:pPr>
            <w:r w:rsidRPr="00881DF3">
              <w:t>подпись</w:t>
            </w:r>
          </w:p>
        </w:tc>
      </w:tr>
      <w:tr w:rsidR="007A5D57" w:rsidRPr="00881DF3" w:rsidTr="00E30CFE">
        <w:trPr>
          <w:trHeight w:val="277"/>
        </w:trPr>
        <w:tc>
          <w:tcPr>
            <w:tcW w:w="416" w:type="pct"/>
            <w:vMerge/>
          </w:tcPr>
          <w:p w:rsidR="007A5D57" w:rsidRPr="00881DF3" w:rsidRDefault="007A5D57" w:rsidP="00430E97"/>
        </w:tc>
        <w:tc>
          <w:tcPr>
            <w:tcW w:w="419" w:type="pct"/>
            <w:vMerge/>
          </w:tcPr>
          <w:p w:rsidR="007A5D57" w:rsidRPr="00881DF3" w:rsidRDefault="007A5D57" w:rsidP="00430E97"/>
        </w:tc>
        <w:tc>
          <w:tcPr>
            <w:tcW w:w="2497" w:type="pct"/>
            <w:vMerge/>
          </w:tcPr>
          <w:p w:rsidR="007A5D57" w:rsidRPr="00881DF3" w:rsidRDefault="007A5D57" w:rsidP="00430E97"/>
        </w:tc>
        <w:tc>
          <w:tcPr>
            <w:tcW w:w="753" w:type="pct"/>
          </w:tcPr>
          <w:p w:rsidR="007A5D57" w:rsidRPr="00881DF3" w:rsidRDefault="007A5D57" w:rsidP="00430E97">
            <w:r>
              <w:t>Наставник</w:t>
            </w:r>
          </w:p>
          <w:p w:rsidR="007A5D57" w:rsidRPr="00881DF3" w:rsidRDefault="007A5D57" w:rsidP="00430E97"/>
        </w:tc>
        <w:tc>
          <w:tcPr>
            <w:tcW w:w="915" w:type="pct"/>
          </w:tcPr>
          <w:p w:rsidR="007A5D57" w:rsidRPr="00881DF3" w:rsidRDefault="007A5D57" w:rsidP="00430E97">
            <w:r w:rsidRPr="00881DF3">
              <w:t>Молодой специалист</w:t>
            </w:r>
          </w:p>
        </w:tc>
      </w:tr>
      <w:tr w:rsidR="007A5D57" w:rsidRPr="00881DF3" w:rsidTr="00E30CFE">
        <w:tc>
          <w:tcPr>
            <w:tcW w:w="416" w:type="pct"/>
          </w:tcPr>
          <w:p w:rsidR="007A5D57" w:rsidRPr="00881DF3" w:rsidRDefault="007A5D57" w:rsidP="00C82F6F">
            <w:r w:rsidRPr="00881DF3">
              <w:t>1</w:t>
            </w:r>
          </w:p>
        </w:tc>
        <w:tc>
          <w:tcPr>
            <w:tcW w:w="419" w:type="pct"/>
          </w:tcPr>
          <w:p w:rsidR="007A5D57" w:rsidRPr="00881DF3" w:rsidRDefault="007A5D57" w:rsidP="00430E97">
            <w:r>
              <w:t>1.09</w:t>
            </w:r>
          </w:p>
        </w:tc>
        <w:tc>
          <w:tcPr>
            <w:tcW w:w="2497" w:type="pct"/>
          </w:tcPr>
          <w:p w:rsidR="007A5D57" w:rsidRPr="00881DF3" w:rsidRDefault="007A5D57" w:rsidP="00C82F6F">
            <w:r w:rsidRPr="00881DF3">
              <w:rPr>
                <w:color w:val="000000"/>
                <w:shd w:val="clear" w:color="auto" w:fill="FFFFFF"/>
              </w:rPr>
              <w:t>Нормативно – правовая база (рабочие программы, ПТП, государственные стандарты), правила внутреннего распорядка колледжа.</w:t>
            </w:r>
          </w:p>
        </w:tc>
        <w:tc>
          <w:tcPr>
            <w:tcW w:w="753" w:type="pct"/>
          </w:tcPr>
          <w:p w:rsidR="007A5D57" w:rsidRPr="00881DF3" w:rsidRDefault="007A5D57" w:rsidP="00430E97"/>
        </w:tc>
        <w:tc>
          <w:tcPr>
            <w:tcW w:w="915" w:type="pct"/>
          </w:tcPr>
          <w:p w:rsidR="007A5D57" w:rsidRPr="00881DF3" w:rsidRDefault="007A5D57" w:rsidP="00430E97"/>
        </w:tc>
      </w:tr>
      <w:tr w:rsidR="007A5D57" w:rsidRPr="00881DF3" w:rsidTr="00E30CFE">
        <w:tc>
          <w:tcPr>
            <w:tcW w:w="416" w:type="pct"/>
          </w:tcPr>
          <w:p w:rsidR="007A5D57" w:rsidRPr="00881DF3" w:rsidRDefault="007A5D57" w:rsidP="00C82F6F">
            <w:r w:rsidRPr="00881DF3">
              <w:t>2</w:t>
            </w:r>
          </w:p>
        </w:tc>
        <w:tc>
          <w:tcPr>
            <w:tcW w:w="419" w:type="pct"/>
          </w:tcPr>
          <w:p w:rsidR="007A5D57" w:rsidRDefault="007A5D57" w:rsidP="00430E97"/>
          <w:p w:rsidR="007A5D57" w:rsidRDefault="007A5D57" w:rsidP="00881DF3"/>
          <w:p w:rsidR="007A5D57" w:rsidRPr="00881DF3" w:rsidRDefault="007A5D57" w:rsidP="00881DF3">
            <w:r>
              <w:t>8.09</w:t>
            </w:r>
          </w:p>
        </w:tc>
        <w:tc>
          <w:tcPr>
            <w:tcW w:w="2497" w:type="pct"/>
          </w:tcPr>
          <w:p w:rsidR="007A5D57" w:rsidRPr="00881DF3" w:rsidRDefault="007A5D57" w:rsidP="00C82F6F">
            <w:r w:rsidRPr="00881DF3">
              <w:rPr>
                <w:color w:val="000000"/>
                <w:shd w:val="clear" w:color="auto" w:fill="FFFFFF"/>
              </w:rPr>
              <w:t>Планирование и организация работы по предмету (изучение основных тем программ, составление календарно-тематического планирования, знакомство с УМК, методической литературой, составление рабочих программ, поурочное планирование).</w:t>
            </w:r>
          </w:p>
        </w:tc>
        <w:tc>
          <w:tcPr>
            <w:tcW w:w="753" w:type="pct"/>
          </w:tcPr>
          <w:p w:rsidR="007A5D57" w:rsidRPr="00881DF3" w:rsidRDefault="007A5D57" w:rsidP="00430E97"/>
        </w:tc>
        <w:tc>
          <w:tcPr>
            <w:tcW w:w="915" w:type="pct"/>
          </w:tcPr>
          <w:p w:rsidR="007A5D57" w:rsidRPr="00881DF3" w:rsidRDefault="007A5D57" w:rsidP="00430E97"/>
        </w:tc>
      </w:tr>
      <w:tr w:rsidR="007A5D57" w:rsidRPr="00881DF3" w:rsidTr="00E30CFE">
        <w:tc>
          <w:tcPr>
            <w:tcW w:w="416" w:type="pct"/>
          </w:tcPr>
          <w:p w:rsidR="007A5D57" w:rsidRPr="00881DF3" w:rsidRDefault="007A5D57" w:rsidP="00C82F6F">
            <w:r w:rsidRPr="00881DF3">
              <w:t>3</w:t>
            </w:r>
          </w:p>
        </w:tc>
        <w:tc>
          <w:tcPr>
            <w:tcW w:w="419" w:type="pct"/>
          </w:tcPr>
          <w:p w:rsidR="007A5D57" w:rsidRPr="00881DF3" w:rsidRDefault="007A5D57" w:rsidP="00430E97">
            <w:r>
              <w:t>15.09</w:t>
            </w:r>
          </w:p>
        </w:tc>
        <w:tc>
          <w:tcPr>
            <w:tcW w:w="2497" w:type="pct"/>
          </w:tcPr>
          <w:p w:rsidR="007A5D57" w:rsidRPr="00881DF3" w:rsidRDefault="007A5D57" w:rsidP="00430E97">
            <w:r w:rsidRPr="00881DF3">
              <w:t>Правила оформления документации, классных журналов и электронного журнала в АИС «</w:t>
            </w:r>
            <w:r w:rsidRPr="00881DF3">
              <w:rPr>
                <w:lang w:val="en-US"/>
              </w:rPr>
              <w:t>Sova</w:t>
            </w:r>
            <w:r w:rsidRPr="00881DF3">
              <w:t>» (порядок выставления оценок по итогам семестра; отчеты по итогам семестра).</w:t>
            </w:r>
          </w:p>
        </w:tc>
        <w:tc>
          <w:tcPr>
            <w:tcW w:w="753" w:type="pct"/>
          </w:tcPr>
          <w:p w:rsidR="007A5D57" w:rsidRPr="00881DF3" w:rsidRDefault="007A5D57" w:rsidP="00430E97"/>
        </w:tc>
        <w:tc>
          <w:tcPr>
            <w:tcW w:w="915" w:type="pct"/>
          </w:tcPr>
          <w:p w:rsidR="007A5D57" w:rsidRPr="00881DF3" w:rsidRDefault="007A5D57" w:rsidP="00430E97"/>
        </w:tc>
      </w:tr>
      <w:tr w:rsidR="007A5D57" w:rsidRPr="00881DF3" w:rsidTr="00E30CFE">
        <w:tc>
          <w:tcPr>
            <w:tcW w:w="416" w:type="pct"/>
          </w:tcPr>
          <w:p w:rsidR="007A5D57" w:rsidRPr="00881DF3" w:rsidRDefault="007A5D57" w:rsidP="00C82F6F">
            <w:r w:rsidRPr="00881DF3">
              <w:t>4</w:t>
            </w:r>
          </w:p>
        </w:tc>
        <w:tc>
          <w:tcPr>
            <w:tcW w:w="419" w:type="pct"/>
          </w:tcPr>
          <w:p w:rsidR="007A5D57" w:rsidRPr="00881DF3" w:rsidRDefault="007A5D57" w:rsidP="00430E97">
            <w:r>
              <w:t>22.09</w:t>
            </w:r>
          </w:p>
        </w:tc>
        <w:tc>
          <w:tcPr>
            <w:tcW w:w="2497" w:type="pct"/>
          </w:tcPr>
          <w:p w:rsidR="007A5D57" w:rsidRPr="00881DF3" w:rsidRDefault="007A5D57" w:rsidP="00C82F6F">
            <w:r w:rsidRPr="00881DF3">
              <w:t>Составление графика посещений занятий  молодого  специалиста.</w:t>
            </w:r>
          </w:p>
        </w:tc>
        <w:tc>
          <w:tcPr>
            <w:tcW w:w="753" w:type="pct"/>
          </w:tcPr>
          <w:p w:rsidR="007A5D57" w:rsidRPr="00881DF3" w:rsidRDefault="007A5D57" w:rsidP="00430E97"/>
        </w:tc>
        <w:tc>
          <w:tcPr>
            <w:tcW w:w="915" w:type="pct"/>
          </w:tcPr>
          <w:p w:rsidR="007A5D57" w:rsidRPr="00881DF3" w:rsidRDefault="007A5D57" w:rsidP="00430E97"/>
        </w:tc>
      </w:tr>
      <w:tr w:rsidR="007A5D57" w:rsidRPr="00881DF3" w:rsidTr="00E30CFE">
        <w:tc>
          <w:tcPr>
            <w:tcW w:w="416" w:type="pct"/>
          </w:tcPr>
          <w:p w:rsidR="007A5D57" w:rsidRPr="00881DF3" w:rsidRDefault="007A5D57" w:rsidP="00C82F6F">
            <w:r w:rsidRPr="00881DF3">
              <w:t>5</w:t>
            </w:r>
          </w:p>
        </w:tc>
        <w:tc>
          <w:tcPr>
            <w:tcW w:w="419" w:type="pct"/>
          </w:tcPr>
          <w:p w:rsidR="007A5D57" w:rsidRPr="00881DF3" w:rsidRDefault="007A5D57" w:rsidP="00430E97">
            <w:r>
              <w:t>6.10</w:t>
            </w:r>
          </w:p>
        </w:tc>
        <w:tc>
          <w:tcPr>
            <w:tcW w:w="2497" w:type="pct"/>
          </w:tcPr>
          <w:p w:rsidR="007A5D57" w:rsidRPr="00881DF3" w:rsidRDefault="007A5D57" w:rsidP="00C82F6F">
            <w:r w:rsidRPr="00881DF3">
              <w:t>Методы и организационные формы обучения. Рациональное применение методов обучения.</w:t>
            </w:r>
          </w:p>
        </w:tc>
        <w:tc>
          <w:tcPr>
            <w:tcW w:w="753" w:type="pct"/>
          </w:tcPr>
          <w:p w:rsidR="007A5D57" w:rsidRPr="00881DF3" w:rsidRDefault="007A5D57" w:rsidP="00430E97"/>
        </w:tc>
        <w:tc>
          <w:tcPr>
            <w:tcW w:w="915" w:type="pct"/>
          </w:tcPr>
          <w:p w:rsidR="007A5D57" w:rsidRPr="00881DF3" w:rsidRDefault="007A5D57" w:rsidP="00430E97"/>
        </w:tc>
      </w:tr>
      <w:tr w:rsidR="007A5D57" w:rsidRPr="00881DF3" w:rsidTr="00E30CFE">
        <w:tc>
          <w:tcPr>
            <w:tcW w:w="416" w:type="pct"/>
          </w:tcPr>
          <w:p w:rsidR="007A5D57" w:rsidRPr="00881DF3" w:rsidRDefault="007A5D57" w:rsidP="00C82F6F">
            <w:r w:rsidRPr="00881DF3">
              <w:t>6</w:t>
            </w:r>
          </w:p>
        </w:tc>
        <w:tc>
          <w:tcPr>
            <w:tcW w:w="419" w:type="pct"/>
          </w:tcPr>
          <w:p w:rsidR="007A5D57" w:rsidRPr="00881DF3" w:rsidRDefault="007A5D57" w:rsidP="00430E97">
            <w:r>
              <w:t>13.10</w:t>
            </w:r>
          </w:p>
        </w:tc>
        <w:tc>
          <w:tcPr>
            <w:tcW w:w="2497" w:type="pct"/>
          </w:tcPr>
          <w:p w:rsidR="007A5D57" w:rsidRPr="00881DF3" w:rsidRDefault="007A5D57" w:rsidP="001A2E0C">
            <w:pPr>
              <w:shd w:val="clear" w:color="auto" w:fill="FFFFFF"/>
              <w:ind w:left="48"/>
              <w:jc w:val="both"/>
              <w:rPr>
                <w:rFonts w:ascii="Arial" w:hAnsi="Arial" w:cs="Arial"/>
                <w:color w:val="000000"/>
              </w:rPr>
            </w:pPr>
            <w:r w:rsidRPr="00881DF3">
              <w:t>Посещение уроков опытных преподавателей  с целью наблюдения по предложенной схеме с последующим анализом.</w:t>
            </w:r>
          </w:p>
        </w:tc>
        <w:tc>
          <w:tcPr>
            <w:tcW w:w="753" w:type="pct"/>
          </w:tcPr>
          <w:p w:rsidR="007A5D57" w:rsidRPr="00881DF3" w:rsidRDefault="007A5D57" w:rsidP="00430E97"/>
        </w:tc>
        <w:tc>
          <w:tcPr>
            <w:tcW w:w="915" w:type="pct"/>
          </w:tcPr>
          <w:p w:rsidR="007A5D57" w:rsidRPr="00881DF3" w:rsidRDefault="007A5D57" w:rsidP="00430E97"/>
        </w:tc>
      </w:tr>
      <w:tr w:rsidR="007A5D57" w:rsidRPr="00881DF3" w:rsidTr="00E30CFE">
        <w:tc>
          <w:tcPr>
            <w:tcW w:w="416" w:type="pct"/>
          </w:tcPr>
          <w:p w:rsidR="007A5D57" w:rsidRPr="00881DF3" w:rsidRDefault="007A5D57" w:rsidP="00430E97">
            <w:r w:rsidRPr="00881DF3">
              <w:t>7</w:t>
            </w:r>
          </w:p>
        </w:tc>
        <w:tc>
          <w:tcPr>
            <w:tcW w:w="419" w:type="pct"/>
          </w:tcPr>
          <w:p w:rsidR="007A5D57" w:rsidRPr="00881DF3" w:rsidRDefault="007A5D57" w:rsidP="00430E97">
            <w:r>
              <w:t>20.10</w:t>
            </w:r>
          </w:p>
          <w:p w:rsidR="007A5D57" w:rsidRPr="00881DF3" w:rsidRDefault="007A5D57" w:rsidP="00430E97"/>
        </w:tc>
        <w:tc>
          <w:tcPr>
            <w:tcW w:w="2497" w:type="pct"/>
          </w:tcPr>
          <w:p w:rsidR="007A5D57" w:rsidRPr="00881DF3" w:rsidRDefault="007A5D57" w:rsidP="001A2E0C">
            <w:p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 w:rsidRPr="00881DF3">
              <w:t>Анализ урока. Виды анализа</w:t>
            </w:r>
          </w:p>
        </w:tc>
        <w:tc>
          <w:tcPr>
            <w:tcW w:w="753" w:type="pct"/>
          </w:tcPr>
          <w:p w:rsidR="007A5D57" w:rsidRPr="00881DF3" w:rsidRDefault="007A5D57" w:rsidP="00430E97"/>
        </w:tc>
        <w:tc>
          <w:tcPr>
            <w:tcW w:w="915" w:type="pct"/>
          </w:tcPr>
          <w:p w:rsidR="007A5D57" w:rsidRPr="00881DF3" w:rsidRDefault="007A5D57" w:rsidP="00430E97"/>
        </w:tc>
      </w:tr>
      <w:tr w:rsidR="007A5D57" w:rsidRPr="00881DF3" w:rsidTr="00E30CFE">
        <w:tc>
          <w:tcPr>
            <w:tcW w:w="416" w:type="pct"/>
          </w:tcPr>
          <w:p w:rsidR="007A5D57" w:rsidRPr="00881DF3" w:rsidRDefault="007A5D57" w:rsidP="00430E97"/>
        </w:tc>
        <w:tc>
          <w:tcPr>
            <w:tcW w:w="419" w:type="pct"/>
          </w:tcPr>
          <w:p w:rsidR="007A5D57" w:rsidRPr="00881DF3" w:rsidRDefault="007A5D57" w:rsidP="00430E97">
            <w:r>
              <w:t>27.10</w:t>
            </w:r>
          </w:p>
        </w:tc>
        <w:tc>
          <w:tcPr>
            <w:tcW w:w="2497" w:type="pct"/>
          </w:tcPr>
          <w:p w:rsidR="007A5D57" w:rsidRPr="00881DF3" w:rsidRDefault="007A5D57" w:rsidP="00430E97">
            <w:r w:rsidRPr="00881DF3">
              <w:rPr>
                <w:color w:val="000000"/>
              </w:rPr>
              <w:t>Самообразование - лучшее образование. Оказание помощи в выборе методической темы по самообразованию.</w:t>
            </w:r>
          </w:p>
        </w:tc>
        <w:tc>
          <w:tcPr>
            <w:tcW w:w="753" w:type="pct"/>
          </w:tcPr>
          <w:p w:rsidR="007A5D57" w:rsidRPr="00881DF3" w:rsidRDefault="007A5D57" w:rsidP="00430E97"/>
        </w:tc>
        <w:tc>
          <w:tcPr>
            <w:tcW w:w="915" w:type="pct"/>
          </w:tcPr>
          <w:p w:rsidR="007A5D57" w:rsidRPr="00881DF3" w:rsidRDefault="007A5D57" w:rsidP="00430E97"/>
        </w:tc>
      </w:tr>
      <w:tr w:rsidR="007A5D57" w:rsidRPr="00881DF3" w:rsidTr="00E30CFE">
        <w:tc>
          <w:tcPr>
            <w:tcW w:w="416" w:type="pct"/>
          </w:tcPr>
          <w:p w:rsidR="007A5D57" w:rsidRPr="00881DF3" w:rsidRDefault="007A5D57" w:rsidP="00430E97"/>
        </w:tc>
        <w:tc>
          <w:tcPr>
            <w:tcW w:w="419" w:type="pct"/>
          </w:tcPr>
          <w:p w:rsidR="007A5D57" w:rsidRPr="00881DF3" w:rsidRDefault="007A5D57" w:rsidP="008428CB"/>
          <w:p w:rsidR="007A5D57" w:rsidRPr="00881DF3" w:rsidRDefault="007A5D57" w:rsidP="008428CB">
            <w:r>
              <w:t>3.11</w:t>
            </w:r>
          </w:p>
        </w:tc>
        <w:tc>
          <w:tcPr>
            <w:tcW w:w="2497" w:type="pct"/>
          </w:tcPr>
          <w:p w:rsidR="007A5D57" w:rsidRPr="00881DF3" w:rsidRDefault="007A5D57" w:rsidP="00430E97">
            <w:r w:rsidRPr="00881DF3">
              <w:t>Проектная деятельность преподавателя</w:t>
            </w:r>
          </w:p>
        </w:tc>
        <w:tc>
          <w:tcPr>
            <w:tcW w:w="753" w:type="pct"/>
          </w:tcPr>
          <w:p w:rsidR="007A5D57" w:rsidRPr="00881DF3" w:rsidRDefault="007A5D57" w:rsidP="00430E97"/>
        </w:tc>
        <w:tc>
          <w:tcPr>
            <w:tcW w:w="915" w:type="pct"/>
          </w:tcPr>
          <w:p w:rsidR="007A5D57" w:rsidRPr="00881DF3" w:rsidRDefault="007A5D57" w:rsidP="00430E97"/>
        </w:tc>
      </w:tr>
      <w:tr w:rsidR="007A5D57" w:rsidRPr="00881DF3" w:rsidTr="00E30CFE">
        <w:tc>
          <w:tcPr>
            <w:tcW w:w="416" w:type="pct"/>
          </w:tcPr>
          <w:p w:rsidR="007A5D57" w:rsidRPr="00881DF3" w:rsidRDefault="007A5D57" w:rsidP="00430E97"/>
        </w:tc>
        <w:tc>
          <w:tcPr>
            <w:tcW w:w="419" w:type="pct"/>
          </w:tcPr>
          <w:p w:rsidR="007A5D57" w:rsidRPr="00881DF3" w:rsidRDefault="007A5D57" w:rsidP="00E30CFE">
            <w:r>
              <w:t>10.11</w:t>
            </w:r>
          </w:p>
        </w:tc>
        <w:tc>
          <w:tcPr>
            <w:tcW w:w="2497" w:type="pct"/>
          </w:tcPr>
          <w:p w:rsidR="007A5D57" w:rsidRPr="00881DF3" w:rsidRDefault="007A5D57" w:rsidP="00430E97">
            <w:r w:rsidRPr="00881DF3">
              <w:t>Методы и приемы развития познавательной мотивации студентов.</w:t>
            </w:r>
          </w:p>
        </w:tc>
        <w:tc>
          <w:tcPr>
            <w:tcW w:w="753" w:type="pct"/>
          </w:tcPr>
          <w:p w:rsidR="007A5D57" w:rsidRPr="00881DF3" w:rsidRDefault="007A5D57" w:rsidP="00430E97"/>
        </w:tc>
        <w:tc>
          <w:tcPr>
            <w:tcW w:w="915" w:type="pct"/>
          </w:tcPr>
          <w:p w:rsidR="007A5D57" w:rsidRPr="00881DF3" w:rsidRDefault="007A5D57" w:rsidP="00430E97"/>
        </w:tc>
      </w:tr>
      <w:tr w:rsidR="007A5D57" w:rsidRPr="00881DF3" w:rsidTr="00E30CFE">
        <w:tc>
          <w:tcPr>
            <w:tcW w:w="416" w:type="pct"/>
          </w:tcPr>
          <w:p w:rsidR="007A5D57" w:rsidRPr="00881DF3" w:rsidRDefault="007A5D57" w:rsidP="00430E97"/>
        </w:tc>
        <w:tc>
          <w:tcPr>
            <w:tcW w:w="419" w:type="pct"/>
          </w:tcPr>
          <w:p w:rsidR="007A5D57" w:rsidRPr="00881DF3" w:rsidRDefault="007A5D57" w:rsidP="00E30CFE">
            <w:r>
              <w:t>17.11</w:t>
            </w:r>
          </w:p>
          <w:p w:rsidR="007A5D57" w:rsidRPr="00881DF3" w:rsidRDefault="007A5D57" w:rsidP="00E30CFE"/>
        </w:tc>
        <w:tc>
          <w:tcPr>
            <w:tcW w:w="2497" w:type="pct"/>
          </w:tcPr>
          <w:p w:rsidR="007A5D57" w:rsidRPr="00881DF3" w:rsidRDefault="007A5D57" w:rsidP="00881DF3">
            <w:p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 w:rsidRPr="00881DF3">
              <w:rPr>
                <w:color w:val="000000"/>
              </w:rPr>
              <w:t>Разработка УМК по преподаваемым дисциплинам.</w:t>
            </w:r>
          </w:p>
        </w:tc>
        <w:tc>
          <w:tcPr>
            <w:tcW w:w="753" w:type="pct"/>
          </w:tcPr>
          <w:p w:rsidR="007A5D57" w:rsidRPr="00881DF3" w:rsidRDefault="007A5D57" w:rsidP="00430E97"/>
        </w:tc>
        <w:tc>
          <w:tcPr>
            <w:tcW w:w="915" w:type="pct"/>
          </w:tcPr>
          <w:p w:rsidR="007A5D57" w:rsidRPr="00881DF3" w:rsidRDefault="007A5D57" w:rsidP="00430E97"/>
        </w:tc>
      </w:tr>
      <w:tr w:rsidR="007A5D57" w:rsidRPr="00881DF3" w:rsidTr="00E30CFE">
        <w:tc>
          <w:tcPr>
            <w:tcW w:w="416" w:type="pct"/>
          </w:tcPr>
          <w:p w:rsidR="007A5D57" w:rsidRPr="00881DF3" w:rsidRDefault="007A5D57" w:rsidP="00430E97"/>
        </w:tc>
        <w:tc>
          <w:tcPr>
            <w:tcW w:w="419" w:type="pct"/>
          </w:tcPr>
          <w:p w:rsidR="007A5D57" w:rsidRPr="00881DF3" w:rsidRDefault="007A5D57" w:rsidP="00E30CFE">
            <w:r>
              <w:t>24.11</w:t>
            </w:r>
          </w:p>
          <w:p w:rsidR="007A5D57" w:rsidRPr="00881DF3" w:rsidRDefault="007A5D57" w:rsidP="00E30CFE"/>
        </w:tc>
        <w:tc>
          <w:tcPr>
            <w:tcW w:w="2497" w:type="pct"/>
          </w:tcPr>
          <w:p w:rsidR="007A5D57" w:rsidRPr="00881DF3" w:rsidRDefault="007A5D57" w:rsidP="00881DF3">
            <w:p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 w:rsidRPr="00881DF3">
              <w:rPr>
                <w:color w:val="000000"/>
              </w:rPr>
              <w:t>Разработка ЛПЗ по преподаваемым дисциплинам.</w:t>
            </w:r>
          </w:p>
        </w:tc>
        <w:tc>
          <w:tcPr>
            <w:tcW w:w="753" w:type="pct"/>
          </w:tcPr>
          <w:p w:rsidR="007A5D57" w:rsidRPr="00881DF3" w:rsidRDefault="007A5D57" w:rsidP="00430E97"/>
        </w:tc>
        <w:tc>
          <w:tcPr>
            <w:tcW w:w="915" w:type="pct"/>
          </w:tcPr>
          <w:p w:rsidR="007A5D57" w:rsidRPr="00881DF3" w:rsidRDefault="007A5D57" w:rsidP="00430E97"/>
        </w:tc>
      </w:tr>
      <w:tr w:rsidR="007A5D57" w:rsidRPr="00881DF3" w:rsidTr="00E30CFE">
        <w:tc>
          <w:tcPr>
            <w:tcW w:w="416" w:type="pct"/>
          </w:tcPr>
          <w:p w:rsidR="007A5D57" w:rsidRPr="00881DF3" w:rsidRDefault="007A5D57" w:rsidP="00430E97"/>
        </w:tc>
        <w:tc>
          <w:tcPr>
            <w:tcW w:w="419" w:type="pct"/>
          </w:tcPr>
          <w:p w:rsidR="007A5D57" w:rsidRPr="00881DF3" w:rsidRDefault="007A5D57" w:rsidP="00E30CFE">
            <w:r>
              <w:t>8.12</w:t>
            </w:r>
          </w:p>
          <w:p w:rsidR="007A5D57" w:rsidRPr="00881DF3" w:rsidRDefault="007A5D57" w:rsidP="00430E97"/>
        </w:tc>
        <w:tc>
          <w:tcPr>
            <w:tcW w:w="2497" w:type="pct"/>
          </w:tcPr>
          <w:p w:rsidR="007A5D57" w:rsidRPr="00881DF3" w:rsidRDefault="007A5D57" w:rsidP="00881DF3">
            <w:r w:rsidRPr="00881DF3">
              <w:t xml:space="preserve">Работа по организации развития и      </w:t>
            </w:r>
          </w:p>
          <w:p w:rsidR="007A5D57" w:rsidRPr="00881DF3" w:rsidRDefault="007A5D57" w:rsidP="00881DF3">
            <w:r w:rsidRPr="00881DF3">
              <w:t>совершенствования кабинета.</w:t>
            </w:r>
          </w:p>
        </w:tc>
        <w:tc>
          <w:tcPr>
            <w:tcW w:w="753" w:type="pct"/>
          </w:tcPr>
          <w:p w:rsidR="007A5D57" w:rsidRPr="00881DF3" w:rsidRDefault="007A5D57" w:rsidP="00430E97"/>
        </w:tc>
        <w:tc>
          <w:tcPr>
            <w:tcW w:w="915" w:type="pct"/>
          </w:tcPr>
          <w:p w:rsidR="007A5D57" w:rsidRPr="00881DF3" w:rsidRDefault="007A5D57" w:rsidP="00430E97"/>
        </w:tc>
      </w:tr>
      <w:tr w:rsidR="007A5D57" w:rsidRPr="00881DF3" w:rsidTr="00E30CFE">
        <w:tc>
          <w:tcPr>
            <w:tcW w:w="416" w:type="pct"/>
          </w:tcPr>
          <w:p w:rsidR="007A5D57" w:rsidRPr="00881DF3" w:rsidRDefault="007A5D57" w:rsidP="00430E97"/>
        </w:tc>
        <w:tc>
          <w:tcPr>
            <w:tcW w:w="419" w:type="pct"/>
          </w:tcPr>
          <w:p w:rsidR="007A5D57" w:rsidRPr="00881DF3" w:rsidRDefault="007A5D57" w:rsidP="00430E97">
            <w:r>
              <w:t>22.12</w:t>
            </w:r>
          </w:p>
          <w:p w:rsidR="007A5D57" w:rsidRPr="00881DF3" w:rsidRDefault="007A5D57" w:rsidP="00430E97"/>
        </w:tc>
        <w:tc>
          <w:tcPr>
            <w:tcW w:w="2497" w:type="pct"/>
          </w:tcPr>
          <w:p w:rsidR="007A5D57" w:rsidRPr="00881DF3" w:rsidRDefault="007A5D57" w:rsidP="00430E97">
            <w:r w:rsidRPr="00881DF3">
              <w:t>Подведение итогов работы за семестр</w:t>
            </w:r>
            <w:r w:rsidRPr="00881DF3">
              <w:rPr>
                <w:b/>
                <w:bCs/>
              </w:rPr>
              <w:t>. </w:t>
            </w:r>
            <w:r w:rsidRPr="00881DF3">
              <w:t>Анализ качества успеваемости студентов.</w:t>
            </w:r>
          </w:p>
        </w:tc>
        <w:tc>
          <w:tcPr>
            <w:tcW w:w="753" w:type="pct"/>
          </w:tcPr>
          <w:p w:rsidR="007A5D57" w:rsidRPr="00881DF3" w:rsidRDefault="007A5D57" w:rsidP="00430E97"/>
        </w:tc>
        <w:tc>
          <w:tcPr>
            <w:tcW w:w="915" w:type="pct"/>
          </w:tcPr>
          <w:p w:rsidR="007A5D57" w:rsidRPr="00881DF3" w:rsidRDefault="007A5D57" w:rsidP="00430E97"/>
        </w:tc>
      </w:tr>
    </w:tbl>
    <w:p w:rsidR="007A5D57" w:rsidRDefault="007A5D57" w:rsidP="00682CC6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:rsidR="007A5D57" w:rsidRPr="0084483D" w:rsidRDefault="007A5D57" w:rsidP="00682CC6">
      <w:pPr>
        <w:shd w:val="clear" w:color="auto" w:fill="FFFFFF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br w:type="page"/>
      </w:r>
      <w:r w:rsidRPr="0084483D">
        <w:rPr>
          <w:b/>
          <w:color w:val="000000"/>
          <w:sz w:val="22"/>
          <w:szCs w:val="22"/>
        </w:rPr>
        <w:t xml:space="preserve">Отчет наставника </w:t>
      </w:r>
      <w:r w:rsidRPr="0084483D">
        <w:rPr>
          <w:color w:val="000000"/>
          <w:sz w:val="22"/>
          <w:szCs w:val="22"/>
          <w:u w:val="single"/>
        </w:rPr>
        <w:t>Абдрахмановой А.Т</w:t>
      </w:r>
    </w:p>
    <w:p w:rsidR="007A5D57" w:rsidRPr="0084483D" w:rsidRDefault="007A5D57" w:rsidP="00682CC6">
      <w:pPr>
        <w:shd w:val="clear" w:color="auto" w:fill="FFFFFF"/>
        <w:jc w:val="center"/>
        <w:rPr>
          <w:color w:val="000000"/>
          <w:sz w:val="22"/>
          <w:szCs w:val="22"/>
          <w:vertAlign w:val="superscript"/>
        </w:rPr>
      </w:pPr>
      <w:r w:rsidRPr="0084483D">
        <w:rPr>
          <w:color w:val="000000"/>
          <w:sz w:val="22"/>
          <w:szCs w:val="22"/>
          <w:vertAlign w:val="superscript"/>
        </w:rPr>
        <w:t xml:space="preserve">                      </w:t>
      </w:r>
      <w:r>
        <w:rPr>
          <w:color w:val="000000"/>
          <w:sz w:val="22"/>
          <w:szCs w:val="22"/>
          <w:vertAlign w:val="superscript"/>
        </w:rPr>
        <w:t xml:space="preserve">           </w:t>
      </w:r>
      <w:r w:rsidRPr="0084483D">
        <w:rPr>
          <w:color w:val="000000"/>
          <w:sz w:val="22"/>
          <w:szCs w:val="22"/>
          <w:vertAlign w:val="superscript"/>
        </w:rPr>
        <w:t xml:space="preserve">     (ФИО)</w:t>
      </w:r>
    </w:p>
    <w:p w:rsidR="007A5D57" w:rsidRPr="0084483D" w:rsidRDefault="007A5D57" w:rsidP="00682CC6">
      <w:pPr>
        <w:shd w:val="clear" w:color="auto" w:fill="FFFFFF"/>
        <w:jc w:val="center"/>
        <w:rPr>
          <w:color w:val="000000"/>
          <w:sz w:val="22"/>
          <w:szCs w:val="22"/>
          <w:u w:val="single"/>
        </w:rPr>
      </w:pPr>
      <w:r w:rsidRPr="0084483D">
        <w:rPr>
          <w:b/>
          <w:color w:val="000000"/>
          <w:sz w:val="22"/>
          <w:szCs w:val="22"/>
        </w:rPr>
        <w:t>о работе с молодым </w:t>
      </w:r>
      <w:r w:rsidRPr="0084483D">
        <w:rPr>
          <w:rStyle w:val="apple-converted-space"/>
          <w:b/>
          <w:color w:val="000000"/>
          <w:sz w:val="22"/>
          <w:szCs w:val="22"/>
        </w:rPr>
        <w:t> </w:t>
      </w:r>
      <w:r w:rsidRPr="0084483D">
        <w:rPr>
          <w:b/>
          <w:color w:val="000000"/>
          <w:sz w:val="22"/>
          <w:szCs w:val="22"/>
        </w:rPr>
        <w:t>специалистом</w:t>
      </w:r>
      <w:r w:rsidRPr="0084483D">
        <w:rPr>
          <w:color w:val="000000"/>
          <w:sz w:val="22"/>
          <w:szCs w:val="22"/>
        </w:rPr>
        <w:t xml:space="preserve"> </w:t>
      </w:r>
      <w:r w:rsidRPr="0084483D">
        <w:rPr>
          <w:color w:val="000000"/>
          <w:sz w:val="22"/>
          <w:szCs w:val="22"/>
          <w:u w:val="single"/>
        </w:rPr>
        <w:t>Сергазиной Д.О.</w:t>
      </w:r>
    </w:p>
    <w:p w:rsidR="007A5D57" w:rsidRPr="0084483D" w:rsidRDefault="007A5D57" w:rsidP="00682CC6">
      <w:pPr>
        <w:shd w:val="clear" w:color="auto" w:fill="FFFFFF"/>
        <w:jc w:val="center"/>
        <w:rPr>
          <w:color w:val="000000"/>
          <w:sz w:val="22"/>
          <w:szCs w:val="22"/>
          <w:vertAlign w:val="superscript"/>
        </w:rPr>
      </w:pPr>
      <w:r w:rsidRPr="0084483D">
        <w:rPr>
          <w:color w:val="000000"/>
          <w:sz w:val="22"/>
          <w:szCs w:val="22"/>
        </w:rPr>
        <w:t xml:space="preserve">                   </w:t>
      </w:r>
      <w:r>
        <w:rPr>
          <w:color w:val="000000"/>
          <w:sz w:val="22"/>
          <w:szCs w:val="22"/>
        </w:rPr>
        <w:t xml:space="preserve">                                  </w:t>
      </w:r>
      <w:r w:rsidRPr="0084483D">
        <w:rPr>
          <w:color w:val="000000"/>
          <w:sz w:val="22"/>
          <w:szCs w:val="22"/>
        </w:rPr>
        <w:t xml:space="preserve"> </w:t>
      </w:r>
      <w:r w:rsidRPr="0084483D">
        <w:rPr>
          <w:color w:val="000000"/>
          <w:sz w:val="22"/>
          <w:szCs w:val="22"/>
          <w:vertAlign w:val="superscript"/>
        </w:rPr>
        <w:t>(ФИО)</w:t>
      </w:r>
    </w:p>
    <w:p w:rsidR="007A5D57" w:rsidRPr="0084483D" w:rsidRDefault="007A5D57" w:rsidP="00682CC6">
      <w:pPr>
        <w:shd w:val="clear" w:color="auto" w:fill="FFFFFF"/>
        <w:jc w:val="center"/>
        <w:rPr>
          <w:color w:val="000000"/>
          <w:sz w:val="22"/>
          <w:szCs w:val="22"/>
        </w:rPr>
      </w:pPr>
      <w:r w:rsidRPr="0084483D">
        <w:rPr>
          <w:color w:val="000000"/>
          <w:sz w:val="22"/>
          <w:szCs w:val="22"/>
        </w:rPr>
        <w:t>за  </w:t>
      </w:r>
      <w:r w:rsidRPr="0084483D">
        <w:rPr>
          <w:color w:val="000000"/>
          <w:sz w:val="22"/>
          <w:szCs w:val="22"/>
          <w:lang w:val="en-US"/>
        </w:rPr>
        <w:t>I</w:t>
      </w:r>
      <w:r w:rsidRPr="0084483D">
        <w:rPr>
          <w:color w:val="000000"/>
          <w:sz w:val="22"/>
          <w:szCs w:val="22"/>
        </w:rPr>
        <w:t xml:space="preserve">  полугодие 2020 – 2021  учебного года</w:t>
      </w:r>
    </w:p>
    <w:p w:rsidR="007A5D57" w:rsidRDefault="007A5D57" w:rsidP="00682CC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7A5D57" w:rsidRPr="008D0EAE" w:rsidRDefault="007A5D57" w:rsidP="00682CC6">
      <w:pPr>
        <w:numPr>
          <w:ilvl w:val="0"/>
          <w:numId w:val="1"/>
        </w:numPr>
        <w:shd w:val="clear" w:color="auto" w:fill="FFFFFF"/>
        <w:spacing w:before="30" w:after="30"/>
        <w:rPr>
          <w:b/>
          <w:color w:val="000000"/>
          <w:sz w:val="20"/>
          <w:szCs w:val="20"/>
        </w:rPr>
      </w:pPr>
      <w:r w:rsidRPr="0002679F">
        <w:rPr>
          <w:color w:val="000000"/>
          <w:sz w:val="20"/>
          <w:szCs w:val="20"/>
        </w:rPr>
        <w:t>Посещено уроков молодого специалиста _</w:t>
      </w:r>
      <w:r>
        <w:rPr>
          <w:color w:val="000000"/>
          <w:sz w:val="20"/>
          <w:szCs w:val="20"/>
          <w:u w:val="single"/>
        </w:rPr>
        <w:t>Сергазиной Д.О.</w:t>
      </w:r>
      <w:r w:rsidRPr="0002679F">
        <w:rPr>
          <w:color w:val="000000"/>
          <w:sz w:val="20"/>
          <w:szCs w:val="20"/>
        </w:rPr>
        <w:t>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1"/>
        <w:gridCol w:w="1473"/>
        <w:gridCol w:w="2422"/>
        <w:gridCol w:w="2384"/>
        <w:gridCol w:w="2321"/>
      </w:tblGrid>
      <w:tr w:rsidR="007A5D57" w:rsidRPr="000E138A" w:rsidTr="000A3A8A">
        <w:tc>
          <w:tcPr>
            <w:tcW w:w="971" w:type="dxa"/>
          </w:tcPr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473" w:type="dxa"/>
          </w:tcPr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Дата посещения занятия</w:t>
            </w:r>
          </w:p>
        </w:tc>
        <w:tc>
          <w:tcPr>
            <w:tcW w:w="2422" w:type="dxa"/>
          </w:tcPr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Тема занятия</w:t>
            </w:r>
          </w:p>
        </w:tc>
        <w:tc>
          <w:tcPr>
            <w:tcW w:w="2384" w:type="dxa"/>
          </w:tcPr>
          <w:p w:rsidR="007A5D57" w:rsidRPr="000E138A" w:rsidRDefault="007A5D57" w:rsidP="00AF0155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Положительные аспекты, выявленные в ходе посещения и анализа занятия</w:t>
            </w:r>
          </w:p>
        </w:tc>
        <w:tc>
          <w:tcPr>
            <w:tcW w:w="2321" w:type="dxa"/>
          </w:tcPr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Проблемы, выявленные в ходе анализа занятия</w:t>
            </w:r>
          </w:p>
        </w:tc>
      </w:tr>
      <w:tr w:rsidR="007A5D57" w:rsidRPr="000E138A" w:rsidTr="000A3A8A">
        <w:tc>
          <w:tcPr>
            <w:tcW w:w="971" w:type="dxa"/>
          </w:tcPr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3" w:type="dxa"/>
          </w:tcPr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19.09.2020</w:t>
            </w:r>
          </w:p>
        </w:tc>
        <w:tc>
          <w:tcPr>
            <w:tcW w:w="2422" w:type="dxa"/>
          </w:tcPr>
          <w:p w:rsidR="007A5D57" w:rsidRPr="000E138A" w:rsidRDefault="007A5D57" w:rsidP="000A3A8A">
            <w:pPr>
              <w:pStyle w:val="NormalWeb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Компоненты цифровой грамотности.</w:t>
            </w:r>
          </w:p>
        </w:tc>
        <w:tc>
          <w:tcPr>
            <w:tcW w:w="2384" w:type="dxa"/>
          </w:tcPr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Занятие  прошло положительно, была озвучена тема и цель занятия,  был проведен фронтальной опрос по предыдущей теме. Сделана запись основных понятий.</w:t>
            </w:r>
          </w:p>
        </w:tc>
        <w:tc>
          <w:tcPr>
            <w:tcW w:w="2321" w:type="dxa"/>
          </w:tcPr>
          <w:p w:rsidR="007A5D57" w:rsidRPr="000E138A" w:rsidRDefault="007A5D57" w:rsidP="000A3A8A">
            <w:pPr>
              <w:rPr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Рациональность и эффективность использования времени занятия.</w:t>
            </w:r>
          </w:p>
        </w:tc>
      </w:tr>
      <w:tr w:rsidR="007A5D57" w:rsidRPr="000E138A" w:rsidTr="000A3A8A">
        <w:tc>
          <w:tcPr>
            <w:tcW w:w="971" w:type="dxa"/>
          </w:tcPr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73" w:type="dxa"/>
          </w:tcPr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</w:p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14.10.2020</w:t>
            </w:r>
          </w:p>
        </w:tc>
        <w:tc>
          <w:tcPr>
            <w:tcW w:w="2422" w:type="dxa"/>
          </w:tcPr>
          <w:p w:rsidR="007A5D57" w:rsidRPr="000E138A" w:rsidRDefault="007A5D57" w:rsidP="002D5E80">
            <w:pPr>
              <w:rPr>
                <w:sz w:val="22"/>
                <w:szCs w:val="22"/>
                <w:u w:val="single"/>
                <w:lang w:val="kk-KZ"/>
              </w:rPr>
            </w:pPr>
            <w:r w:rsidRPr="000E138A">
              <w:rPr>
                <w:sz w:val="22"/>
                <w:szCs w:val="22"/>
              </w:rPr>
              <w:t>Цифровая экономика. Цифровые технологии и цифровые услуги. Потребление цифровых услуг.</w:t>
            </w:r>
          </w:p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</w:p>
        </w:tc>
        <w:tc>
          <w:tcPr>
            <w:tcW w:w="2384" w:type="dxa"/>
          </w:tcPr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В начале занятия была сообщена тема и цель занятия. Повторили основные понятия пройдённые на прошедшем занятии. Подробно разобрали совместно с учащимися новую тему. Учащиеся активно принимали участие.</w:t>
            </w:r>
          </w:p>
        </w:tc>
        <w:tc>
          <w:tcPr>
            <w:tcW w:w="2321" w:type="dxa"/>
          </w:tcPr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 xml:space="preserve">Хорошее владение материла интересный обзор по электронному цифровому порталу </w:t>
            </w:r>
            <w:r w:rsidRPr="000E138A">
              <w:rPr>
                <w:color w:val="000000"/>
                <w:sz w:val="22"/>
                <w:szCs w:val="22"/>
                <w:lang w:val="en-US"/>
              </w:rPr>
              <w:t>Egov</w:t>
            </w:r>
            <w:r w:rsidRPr="000E138A">
              <w:rPr>
                <w:color w:val="000000"/>
                <w:sz w:val="22"/>
                <w:szCs w:val="22"/>
              </w:rPr>
              <w:t>.</w:t>
            </w:r>
            <w:r w:rsidRPr="000E138A">
              <w:rPr>
                <w:color w:val="000000"/>
                <w:sz w:val="22"/>
                <w:szCs w:val="22"/>
                <w:lang w:val="en-US"/>
              </w:rPr>
              <w:t>kz</w:t>
            </w:r>
            <w:r w:rsidRPr="000E138A">
              <w:rPr>
                <w:color w:val="000000"/>
                <w:sz w:val="22"/>
                <w:szCs w:val="22"/>
              </w:rPr>
              <w:t>.</w:t>
            </w:r>
          </w:p>
        </w:tc>
      </w:tr>
      <w:tr w:rsidR="007A5D57" w:rsidRPr="000E138A" w:rsidTr="000A3A8A">
        <w:tc>
          <w:tcPr>
            <w:tcW w:w="971" w:type="dxa"/>
          </w:tcPr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73" w:type="dxa"/>
          </w:tcPr>
          <w:p w:rsidR="007A5D57" w:rsidRPr="000E138A" w:rsidRDefault="007A5D57" w:rsidP="008101D3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11.11.2020</w:t>
            </w:r>
          </w:p>
        </w:tc>
        <w:tc>
          <w:tcPr>
            <w:tcW w:w="2422" w:type="dxa"/>
          </w:tcPr>
          <w:p w:rsidR="007A5D57" w:rsidRPr="000E138A" w:rsidRDefault="007A5D57" w:rsidP="008101D3">
            <w:pPr>
              <w:pStyle w:val="NormalWeb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Компьютерная грамотность.</w:t>
            </w:r>
          </w:p>
        </w:tc>
        <w:tc>
          <w:tcPr>
            <w:tcW w:w="2384" w:type="dxa"/>
          </w:tcPr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Включает в работу всех детей. Методы и приёмы урока продуманы, Стиль общения- совместная работа.</w:t>
            </w:r>
          </w:p>
        </w:tc>
        <w:tc>
          <w:tcPr>
            <w:tcW w:w="2321" w:type="dxa"/>
          </w:tcPr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Рациональность и эффективность использования времени занятия.</w:t>
            </w:r>
          </w:p>
        </w:tc>
      </w:tr>
      <w:tr w:rsidR="007A5D57" w:rsidRPr="000E138A" w:rsidTr="000A3A8A">
        <w:tc>
          <w:tcPr>
            <w:tcW w:w="971" w:type="dxa"/>
          </w:tcPr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</w:tcPr>
          <w:p w:rsidR="007A5D57" w:rsidRPr="000E138A" w:rsidRDefault="007A5D57" w:rsidP="00680EE8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  <w:lang w:val="en-US"/>
              </w:rPr>
              <w:t>11</w:t>
            </w:r>
            <w:r w:rsidRPr="000E138A">
              <w:rPr>
                <w:color w:val="000000"/>
                <w:sz w:val="22"/>
                <w:szCs w:val="22"/>
              </w:rPr>
              <w:t>.1</w:t>
            </w:r>
            <w:r w:rsidRPr="000E138A">
              <w:rPr>
                <w:color w:val="000000"/>
                <w:sz w:val="22"/>
                <w:szCs w:val="22"/>
                <w:lang w:val="en-US"/>
              </w:rPr>
              <w:t>2</w:t>
            </w:r>
            <w:r w:rsidRPr="000E138A">
              <w:rPr>
                <w:color w:val="000000"/>
                <w:sz w:val="22"/>
                <w:szCs w:val="22"/>
              </w:rPr>
              <w:t>.2020</w:t>
            </w:r>
          </w:p>
          <w:p w:rsidR="007A5D57" w:rsidRPr="000E138A" w:rsidRDefault="007A5D57" w:rsidP="00680EE8">
            <w:pPr>
              <w:spacing w:before="30" w:after="30"/>
              <w:rPr>
                <w:color w:val="000000"/>
                <w:sz w:val="22"/>
                <w:szCs w:val="22"/>
              </w:rPr>
            </w:pPr>
          </w:p>
        </w:tc>
        <w:tc>
          <w:tcPr>
            <w:tcW w:w="2422" w:type="dxa"/>
          </w:tcPr>
          <w:p w:rsidR="007A5D57" w:rsidRPr="000E138A" w:rsidRDefault="007A5D57" w:rsidP="00680EE8">
            <w:pPr>
              <w:pStyle w:val="NormalWeb"/>
              <w:rPr>
                <w:color w:val="000000"/>
                <w:sz w:val="22"/>
                <w:szCs w:val="22"/>
              </w:rPr>
            </w:pPr>
            <w:r w:rsidRPr="000E138A">
              <w:rPr>
                <w:sz w:val="22"/>
                <w:szCs w:val="22"/>
              </w:rPr>
              <w:t>Тема занятия Понятие, назначение и классификация компьютерных сетей.</w:t>
            </w:r>
          </w:p>
        </w:tc>
        <w:tc>
          <w:tcPr>
            <w:tcW w:w="2384" w:type="dxa"/>
          </w:tcPr>
          <w:p w:rsidR="007A5D57" w:rsidRPr="000E138A" w:rsidRDefault="007A5D57" w:rsidP="000E138A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В работу на повторение включает всех уч-ся.</w:t>
            </w:r>
          </w:p>
          <w:p w:rsidR="007A5D57" w:rsidRPr="000E138A" w:rsidRDefault="007A5D57" w:rsidP="000E138A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В новом материале выделены наиболее трудные места, содержание объясняется через проблемную ситуацию.</w:t>
            </w:r>
          </w:p>
        </w:tc>
        <w:tc>
          <w:tcPr>
            <w:tcW w:w="2321" w:type="dxa"/>
          </w:tcPr>
          <w:p w:rsidR="007A5D57" w:rsidRPr="000E138A" w:rsidRDefault="007A5D57" w:rsidP="00430E97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Неплохо владеет методикой ведения урока; материалом урока; чувствуется уважительное отношение педагога и студентов.</w:t>
            </w:r>
          </w:p>
        </w:tc>
      </w:tr>
    </w:tbl>
    <w:p w:rsidR="007A5D57" w:rsidRPr="008D0EAE" w:rsidRDefault="007A5D57" w:rsidP="00682CC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7A5D57" w:rsidRPr="008D0EAE" w:rsidRDefault="007A5D57" w:rsidP="00682CC6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 xml:space="preserve">Посещено воспитательных и внеклассных мероприятий________________________ </w:t>
      </w:r>
    </w:p>
    <w:p w:rsidR="007A5D57" w:rsidRPr="008D0EAE" w:rsidRDefault="007A5D57" w:rsidP="00682CC6">
      <w:pPr>
        <w:ind w:left="720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21"/>
        <w:gridCol w:w="1506"/>
        <w:gridCol w:w="2433"/>
        <w:gridCol w:w="4611"/>
      </w:tblGrid>
      <w:tr w:rsidR="007A5D57" w:rsidRPr="008D0EAE" w:rsidTr="000E138A">
        <w:tc>
          <w:tcPr>
            <w:tcW w:w="1021" w:type="dxa"/>
          </w:tcPr>
          <w:p w:rsidR="007A5D57" w:rsidRPr="008D0EAE" w:rsidRDefault="007A5D57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506" w:type="dxa"/>
          </w:tcPr>
          <w:p w:rsidR="007A5D57" w:rsidRPr="008D0EAE" w:rsidRDefault="007A5D57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Дата посещения </w:t>
            </w:r>
          </w:p>
        </w:tc>
        <w:tc>
          <w:tcPr>
            <w:tcW w:w="2433" w:type="dxa"/>
          </w:tcPr>
          <w:p w:rsidR="007A5D57" w:rsidRPr="008D0EAE" w:rsidRDefault="007A5D57" w:rsidP="00CC6A3E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Тема мероприятия</w:t>
            </w:r>
          </w:p>
        </w:tc>
        <w:tc>
          <w:tcPr>
            <w:tcW w:w="4611" w:type="dxa"/>
          </w:tcPr>
          <w:p w:rsidR="007A5D57" w:rsidRPr="008D0EAE" w:rsidRDefault="007A5D57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Оценка мероприятия</w:t>
            </w:r>
          </w:p>
        </w:tc>
      </w:tr>
      <w:tr w:rsidR="007A5D57" w:rsidRPr="008D0EAE" w:rsidTr="000E138A">
        <w:tc>
          <w:tcPr>
            <w:tcW w:w="1021" w:type="dxa"/>
          </w:tcPr>
          <w:p w:rsidR="007A5D57" w:rsidRPr="008D0EAE" w:rsidRDefault="007A5D57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1506" w:type="dxa"/>
          </w:tcPr>
          <w:p w:rsidR="007A5D57" w:rsidRPr="008D0EAE" w:rsidRDefault="007A5D57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  <w:p w:rsidR="007A5D57" w:rsidRPr="008D0EAE" w:rsidRDefault="007A5D57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433" w:type="dxa"/>
          </w:tcPr>
          <w:p w:rsidR="007A5D57" w:rsidRPr="008D0EAE" w:rsidRDefault="007A5D57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4611" w:type="dxa"/>
          </w:tcPr>
          <w:p w:rsidR="007A5D57" w:rsidRPr="008D0EAE" w:rsidRDefault="007A5D57" w:rsidP="00430E97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</w:tbl>
    <w:p w:rsidR="007A5D57" w:rsidRPr="008D0EAE" w:rsidRDefault="007A5D57" w:rsidP="00682CC6">
      <w:pPr>
        <w:rPr>
          <w:sz w:val="20"/>
          <w:szCs w:val="20"/>
        </w:rPr>
      </w:pPr>
    </w:p>
    <w:p w:rsidR="007A5D57" w:rsidRPr="008D0EAE" w:rsidRDefault="007A5D57" w:rsidP="00682CC6">
      <w:pPr>
        <w:numPr>
          <w:ilvl w:val="0"/>
          <w:numId w:val="1"/>
        </w:numPr>
        <w:rPr>
          <w:sz w:val="20"/>
          <w:szCs w:val="20"/>
        </w:rPr>
      </w:pPr>
      <w:r w:rsidRPr="008D0EAE">
        <w:rPr>
          <w:b/>
          <w:sz w:val="20"/>
          <w:szCs w:val="20"/>
        </w:rPr>
        <w:t>Проведено консультаций по работе с внутриколледжной  документацией по организации образовательного процесса ______________________</w:t>
      </w:r>
    </w:p>
    <w:p w:rsidR="007A5D57" w:rsidRPr="008D0EAE" w:rsidRDefault="007A5D57" w:rsidP="00682CC6">
      <w:pPr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01"/>
        <w:gridCol w:w="3231"/>
        <w:gridCol w:w="1750"/>
        <w:gridCol w:w="2989"/>
      </w:tblGrid>
      <w:tr w:rsidR="007A5D57" w:rsidRPr="000E138A" w:rsidTr="000E138A">
        <w:tc>
          <w:tcPr>
            <w:tcW w:w="1601" w:type="dxa"/>
          </w:tcPr>
          <w:p w:rsidR="007A5D57" w:rsidRPr="000E138A" w:rsidRDefault="007A5D57" w:rsidP="00430E97">
            <w:pPr>
              <w:rPr>
                <w:sz w:val="22"/>
                <w:szCs w:val="22"/>
              </w:rPr>
            </w:pPr>
            <w:r w:rsidRPr="000E138A">
              <w:rPr>
                <w:sz w:val="22"/>
                <w:szCs w:val="22"/>
              </w:rPr>
              <w:t>Дата проведения</w:t>
            </w:r>
          </w:p>
        </w:tc>
        <w:tc>
          <w:tcPr>
            <w:tcW w:w="3231" w:type="dxa"/>
          </w:tcPr>
          <w:p w:rsidR="007A5D57" w:rsidRPr="000E138A" w:rsidRDefault="007A5D57" w:rsidP="00430E97">
            <w:pPr>
              <w:rPr>
                <w:sz w:val="22"/>
                <w:szCs w:val="22"/>
              </w:rPr>
            </w:pPr>
            <w:r w:rsidRPr="000E138A">
              <w:rPr>
                <w:sz w:val="22"/>
                <w:szCs w:val="22"/>
              </w:rPr>
              <w:t>Тематика консультаций и бесед</w:t>
            </w:r>
          </w:p>
        </w:tc>
        <w:tc>
          <w:tcPr>
            <w:tcW w:w="1750" w:type="dxa"/>
          </w:tcPr>
          <w:p w:rsidR="007A5D57" w:rsidRPr="000E138A" w:rsidRDefault="007A5D57" w:rsidP="00430E97">
            <w:pPr>
              <w:rPr>
                <w:sz w:val="22"/>
                <w:szCs w:val="22"/>
              </w:rPr>
            </w:pPr>
            <w:r w:rsidRPr="000E138A">
              <w:rPr>
                <w:sz w:val="22"/>
                <w:szCs w:val="22"/>
              </w:rPr>
              <w:t>Дата проведения</w:t>
            </w:r>
          </w:p>
        </w:tc>
        <w:tc>
          <w:tcPr>
            <w:tcW w:w="2989" w:type="dxa"/>
          </w:tcPr>
          <w:p w:rsidR="007A5D57" w:rsidRPr="000E138A" w:rsidRDefault="007A5D57" w:rsidP="00430E97">
            <w:pPr>
              <w:rPr>
                <w:sz w:val="22"/>
                <w:szCs w:val="22"/>
              </w:rPr>
            </w:pPr>
            <w:r w:rsidRPr="000E138A">
              <w:rPr>
                <w:sz w:val="22"/>
                <w:szCs w:val="22"/>
              </w:rPr>
              <w:t>Тематика консультаций и бесед</w:t>
            </w:r>
          </w:p>
        </w:tc>
      </w:tr>
      <w:tr w:rsidR="007A5D57" w:rsidRPr="000E138A" w:rsidTr="000E138A">
        <w:tc>
          <w:tcPr>
            <w:tcW w:w="1601" w:type="dxa"/>
          </w:tcPr>
          <w:p w:rsidR="007A5D57" w:rsidRPr="000E138A" w:rsidRDefault="007A5D57" w:rsidP="000A67DE">
            <w:pPr>
              <w:rPr>
                <w:sz w:val="22"/>
                <w:szCs w:val="22"/>
              </w:rPr>
            </w:pPr>
            <w:r w:rsidRPr="000E138A">
              <w:rPr>
                <w:sz w:val="22"/>
                <w:szCs w:val="22"/>
              </w:rPr>
              <w:t>1.09</w:t>
            </w:r>
          </w:p>
        </w:tc>
        <w:tc>
          <w:tcPr>
            <w:tcW w:w="3231" w:type="dxa"/>
          </w:tcPr>
          <w:p w:rsidR="007A5D57" w:rsidRPr="000E138A" w:rsidRDefault="007A5D57" w:rsidP="00430E97">
            <w:pPr>
              <w:rPr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  <w:shd w:val="clear" w:color="auto" w:fill="FFFFFF"/>
              </w:rPr>
              <w:t>Нормативно – правовая база (рабочие программы, ПТП, государственные стандарты), правила внутреннего распорядка колледжа.</w:t>
            </w:r>
          </w:p>
        </w:tc>
        <w:tc>
          <w:tcPr>
            <w:tcW w:w="1750" w:type="dxa"/>
          </w:tcPr>
          <w:p w:rsidR="007A5D57" w:rsidRPr="000E138A" w:rsidRDefault="007A5D57" w:rsidP="000A67DE">
            <w:pPr>
              <w:rPr>
                <w:sz w:val="22"/>
                <w:szCs w:val="22"/>
              </w:rPr>
            </w:pPr>
            <w:r w:rsidRPr="000E138A">
              <w:rPr>
                <w:sz w:val="22"/>
                <w:szCs w:val="22"/>
              </w:rPr>
              <w:t>17.11</w:t>
            </w:r>
          </w:p>
          <w:p w:rsidR="007A5D57" w:rsidRPr="000E138A" w:rsidRDefault="007A5D57" w:rsidP="000A67DE">
            <w:pPr>
              <w:rPr>
                <w:sz w:val="22"/>
                <w:szCs w:val="22"/>
              </w:rPr>
            </w:pPr>
          </w:p>
        </w:tc>
        <w:tc>
          <w:tcPr>
            <w:tcW w:w="2989" w:type="dxa"/>
          </w:tcPr>
          <w:p w:rsidR="007A5D57" w:rsidRPr="000E138A" w:rsidRDefault="007A5D57" w:rsidP="000A67DE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Разработка УМК по преподаваемым дисциплинам.</w:t>
            </w:r>
          </w:p>
        </w:tc>
      </w:tr>
      <w:tr w:rsidR="007A5D57" w:rsidRPr="000E138A" w:rsidTr="000E138A">
        <w:tc>
          <w:tcPr>
            <w:tcW w:w="1601" w:type="dxa"/>
          </w:tcPr>
          <w:p w:rsidR="007A5D57" w:rsidRPr="000E138A" w:rsidRDefault="007A5D57" w:rsidP="000A67DE">
            <w:pPr>
              <w:rPr>
                <w:sz w:val="22"/>
                <w:szCs w:val="22"/>
              </w:rPr>
            </w:pPr>
          </w:p>
          <w:p w:rsidR="007A5D57" w:rsidRPr="000E138A" w:rsidRDefault="007A5D57" w:rsidP="000A67DE">
            <w:pPr>
              <w:rPr>
                <w:sz w:val="22"/>
                <w:szCs w:val="22"/>
              </w:rPr>
            </w:pPr>
          </w:p>
          <w:p w:rsidR="007A5D57" w:rsidRPr="000E138A" w:rsidRDefault="007A5D57" w:rsidP="000A67DE">
            <w:pPr>
              <w:rPr>
                <w:sz w:val="22"/>
                <w:szCs w:val="22"/>
              </w:rPr>
            </w:pPr>
            <w:r w:rsidRPr="000E138A">
              <w:rPr>
                <w:sz w:val="22"/>
                <w:szCs w:val="22"/>
              </w:rPr>
              <w:t>8.09</w:t>
            </w:r>
          </w:p>
        </w:tc>
        <w:tc>
          <w:tcPr>
            <w:tcW w:w="3231" w:type="dxa"/>
          </w:tcPr>
          <w:p w:rsidR="007A5D57" w:rsidRPr="000E138A" w:rsidRDefault="007A5D57" w:rsidP="00430E97">
            <w:pPr>
              <w:rPr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  <w:shd w:val="clear" w:color="auto" w:fill="FFFFFF"/>
              </w:rPr>
              <w:t>Планирование и организация работы по предмету.</w:t>
            </w:r>
          </w:p>
        </w:tc>
        <w:tc>
          <w:tcPr>
            <w:tcW w:w="1750" w:type="dxa"/>
          </w:tcPr>
          <w:p w:rsidR="007A5D57" w:rsidRPr="000E138A" w:rsidRDefault="007A5D57" w:rsidP="00430E97">
            <w:pPr>
              <w:rPr>
                <w:sz w:val="22"/>
                <w:szCs w:val="22"/>
              </w:rPr>
            </w:pPr>
            <w:r w:rsidRPr="000E138A">
              <w:rPr>
                <w:sz w:val="22"/>
                <w:szCs w:val="22"/>
              </w:rPr>
              <w:t>22.12</w:t>
            </w:r>
          </w:p>
        </w:tc>
        <w:tc>
          <w:tcPr>
            <w:tcW w:w="2989" w:type="dxa"/>
          </w:tcPr>
          <w:p w:rsidR="007A5D57" w:rsidRPr="000E138A" w:rsidRDefault="007A5D57" w:rsidP="00430E97">
            <w:pPr>
              <w:rPr>
                <w:sz w:val="22"/>
                <w:szCs w:val="22"/>
              </w:rPr>
            </w:pPr>
            <w:r w:rsidRPr="000E138A">
              <w:rPr>
                <w:sz w:val="22"/>
                <w:szCs w:val="22"/>
              </w:rPr>
              <w:t>Подведение итогов работы за семестр</w:t>
            </w:r>
            <w:r w:rsidRPr="000E138A">
              <w:rPr>
                <w:b/>
                <w:bCs/>
                <w:sz w:val="22"/>
                <w:szCs w:val="22"/>
              </w:rPr>
              <w:t>. </w:t>
            </w:r>
            <w:r w:rsidRPr="000E138A">
              <w:rPr>
                <w:sz w:val="22"/>
                <w:szCs w:val="22"/>
              </w:rPr>
              <w:t>Анализ качества успеваемости студентов.</w:t>
            </w:r>
          </w:p>
        </w:tc>
      </w:tr>
      <w:tr w:rsidR="007A5D57" w:rsidRPr="000E138A" w:rsidTr="000E138A">
        <w:tc>
          <w:tcPr>
            <w:tcW w:w="1601" w:type="dxa"/>
          </w:tcPr>
          <w:p w:rsidR="007A5D57" w:rsidRPr="000E138A" w:rsidRDefault="007A5D57" w:rsidP="000A67DE">
            <w:pPr>
              <w:rPr>
                <w:sz w:val="22"/>
                <w:szCs w:val="22"/>
              </w:rPr>
            </w:pPr>
            <w:r w:rsidRPr="000E138A">
              <w:rPr>
                <w:sz w:val="22"/>
                <w:szCs w:val="22"/>
              </w:rPr>
              <w:t>15.09</w:t>
            </w:r>
          </w:p>
        </w:tc>
        <w:tc>
          <w:tcPr>
            <w:tcW w:w="3231" w:type="dxa"/>
          </w:tcPr>
          <w:p w:rsidR="007A5D57" w:rsidRPr="000E138A" w:rsidRDefault="007A5D57" w:rsidP="00430E97">
            <w:pPr>
              <w:rPr>
                <w:sz w:val="22"/>
                <w:szCs w:val="22"/>
              </w:rPr>
            </w:pPr>
            <w:r w:rsidRPr="000E138A">
              <w:rPr>
                <w:sz w:val="22"/>
                <w:szCs w:val="22"/>
              </w:rPr>
              <w:t>Правила оформления документации, классных журналов и электронного журнала в АИС «</w:t>
            </w:r>
            <w:r w:rsidRPr="000E138A">
              <w:rPr>
                <w:sz w:val="22"/>
                <w:szCs w:val="22"/>
                <w:lang w:val="en-US"/>
              </w:rPr>
              <w:t>Sova</w:t>
            </w:r>
            <w:r w:rsidRPr="000E138A">
              <w:rPr>
                <w:sz w:val="22"/>
                <w:szCs w:val="22"/>
              </w:rPr>
              <w:t>» (порядок выставления оценок по итогам семестра; отчеты по итогам семестра).</w:t>
            </w:r>
          </w:p>
        </w:tc>
        <w:tc>
          <w:tcPr>
            <w:tcW w:w="1750" w:type="dxa"/>
          </w:tcPr>
          <w:p w:rsidR="007A5D57" w:rsidRPr="000E138A" w:rsidRDefault="007A5D57" w:rsidP="00430E97">
            <w:pPr>
              <w:rPr>
                <w:sz w:val="22"/>
                <w:szCs w:val="22"/>
              </w:rPr>
            </w:pPr>
          </w:p>
        </w:tc>
        <w:tc>
          <w:tcPr>
            <w:tcW w:w="2989" w:type="dxa"/>
          </w:tcPr>
          <w:p w:rsidR="007A5D57" w:rsidRPr="000E138A" w:rsidRDefault="007A5D57" w:rsidP="00430E97">
            <w:pPr>
              <w:rPr>
                <w:sz w:val="22"/>
                <w:szCs w:val="22"/>
              </w:rPr>
            </w:pPr>
          </w:p>
        </w:tc>
      </w:tr>
      <w:tr w:rsidR="007A5D57" w:rsidRPr="000E138A" w:rsidTr="000E138A">
        <w:tc>
          <w:tcPr>
            <w:tcW w:w="1601" w:type="dxa"/>
          </w:tcPr>
          <w:p w:rsidR="007A5D57" w:rsidRPr="000E138A" w:rsidRDefault="007A5D57" w:rsidP="000A67DE">
            <w:pPr>
              <w:rPr>
                <w:sz w:val="22"/>
                <w:szCs w:val="22"/>
              </w:rPr>
            </w:pPr>
            <w:r w:rsidRPr="000E138A">
              <w:rPr>
                <w:sz w:val="22"/>
                <w:szCs w:val="22"/>
              </w:rPr>
              <w:t>27.10</w:t>
            </w:r>
          </w:p>
        </w:tc>
        <w:tc>
          <w:tcPr>
            <w:tcW w:w="3231" w:type="dxa"/>
          </w:tcPr>
          <w:p w:rsidR="007A5D57" w:rsidRPr="000E138A" w:rsidRDefault="007A5D57" w:rsidP="00430E97">
            <w:pPr>
              <w:rPr>
                <w:sz w:val="22"/>
                <w:szCs w:val="22"/>
              </w:rPr>
            </w:pPr>
            <w:r w:rsidRPr="000E138A">
              <w:rPr>
                <w:color w:val="000000"/>
                <w:sz w:val="22"/>
                <w:szCs w:val="22"/>
              </w:rPr>
              <w:t>Самообразование - лучшее образование. Оказание помощи в выборе методической темы по самообразованию.</w:t>
            </w:r>
          </w:p>
        </w:tc>
        <w:tc>
          <w:tcPr>
            <w:tcW w:w="1750" w:type="dxa"/>
          </w:tcPr>
          <w:p w:rsidR="007A5D57" w:rsidRPr="000E138A" w:rsidRDefault="007A5D57" w:rsidP="00430E97">
            <w:pPr>
              <w:rPr>
                <w:sz w:val="22"/>
                <w:szCs w:val="22"/>
              </w:rPr>
            </w:pPr>
          </w:p>
        </w:tc>
        <w:tc>
          <w:tcPr>
            <w:tcW w:w="2989" w:type="dxa"/>
          </w:tcPr>
          <w:p w:rsidR="007A5D57" w:rsidRPr="000E138A" w:rsidRDefault="007A5D57" w:rsidP="00430E97">
            <w:pPr>
              <w:rPr>
                <w:sz w:val="22"/>
                <w:szCs w:val="22"/>
              </w:rPr>
            </w:pPr>
          </w:p>
        </w:tc>
      </w:tr>
    </w:tbl>
    <w:p w:rsidR="007A5D57" w:rsidRPr="008D0EAE" w:rsidRDefault="007A5D57" w:rsidP="00682CC6">
      <w:pPr>
        <w:rPr>
          <w:sz w:val="20"/>
          <w:szCs w:val="20"/>
        </w:rPr>
      </w:pPr>
    </w:p>
    <w:p w:rsidR="007A5D57" w:rsidRPr="008D0EAE" w:rsidRDefault="007A5D57" w:rsidP="00682CC6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 xml:space="preserve">Краткий обзор профессиональных успехов и затруднений молодого специалиста: </w:t>
      </w:r>
    </w:p>
    <w:p w:rsidR="007A5D57" w:rsidRPr="0084483D" w:rsidRDefault="007A5D57" w:rsidP="0084483D">
      <w:pPr>
        <w:ind w:firstLine="360"/>
        <w:jc w:val="both"/>
      </w:pPr>
      <w:r w:rsidRPr="0084483D">
        <w:t>За пройденный промежуток времени и работу с молодым специалистом можно сделать вывод: Динаргуль Оразбековна  неплохо владеет методикой ведения урока; материалом урока; чувствуется уважительное отношение педагога и учащихся друг к другу и понимание;  преподаватель не только следит за ходом учебного процесса, но и за порядком в аудитории, за характером взаимоотношении учащихся.</w:t>
      </w:r>
    </w:p>
    <w:p w:rsidR="007A5D57" w:rsidRDefault="007A5D57" w:rsidP="00682CC6">
      <w:pPr>
        <w:rPr>
          <w:sz w:val="20"/>
          <w:szCs w:val="20"/>
        </w:rPr>
      </w:pPr>
    </w:p>
    <w:p w:rsidR="007A5D57" w:rsidRPr="0084483D" w:rsidRDefault="007A5D57" w:rsidP="00682CC6">
      <w:pPr>
        <w:rPr>
          <w:sz w:val="20"/>
          <w:szCs w:val="20"/>
        </w:rPr>
      </w:pPr>
      <w:r w:rsidRPr="0084483D">
        <w:rPr>
          <w:sz w:val="20"/>
          <w:szCs w:val="20"/>
        </w:rPr>
        <w:t xml:space="preserve">   </w:t>
      </w:r>
    </w:p>
    <w:p w:rsidR="007A5D57" w:rsidRDefault="007A5D57" w:rsidP="000E138A">
      <w:pPr>
        <w:rPr>
          <w:u w:val="single"/>
        </w:rPr>
      </w:pPr>
      <w:r w:rsidRPr="008D0EAE">
        <w:rPr>
          <w:b/>
          <w:sz w:val="20"/>
          <w:szCs w:val="20"/>
        </w:rPr>
        <w:t>Наставник</w:t>
      </w:r>
      <w:r w:rsidRPr="008D0EAE">
        <w:rPr>
          <w:sz w:val="20"/>
          <w:szCs w:val="20"/>
        </w:rPr>
        <w:t xml:space="preserve"> _______________________________/ </w:t>
      </w:r>
      <w:r w:rsidRPr="000E138A">
        <w:rPr>
          <w:u w:val="single"/>
        </w:rPr>
        <w:t>Абдрахманова А.Т.</w:t>
      </w:r>
    </w:p>
    <w:p w:rsidR="007A5D57" w:rsidRPr="000E138A" w:rsidRDefault="007A5D57" w:rsidP="000E138A">
      <w:pPr>
        <w:rPr>
          <w:u w:val="single"/>
        </w:rPr>
      </w:pPr>
      <w:r>
        <w:t xml:space="preserve">                                           </w:t>
      </w:r>
      <w:r w:rsidRPr="008D0EAE">
        <w:rPr>
          <w:sz w:val="20"/>
          <w:szCs w:val="20"/>
          <w:vertAlign w:val="superscript"/>
        </w:rPr>
        <w:t>подпись                                                        И.О.Фамилия</w:t>
      </w:r>
    </w:p>
    <w:p w:rsidR="007A5D57" w:rsidRPr="000E138A" w:rsidRDefault="007A5D57" w:rsidP="00682CC6">
      <w:pPr>
        <w:rPr>
          <w:u w:val="single"/>
        </w:rPr>
      </w:pPr>
      <w:r w:rsidRPr="008D0EAE">
        <w:rPr>
          <w:b/>
          <w:sz w:val="20"/>
          <w:szCs w:val="20"/>
        </w:rPr>
        <w:t>Молодой специалист</w:t>
      </w:r>
      <w:r w:rsidRPr="008D0EAE">
        <w:rPr>
          <w:sz w:val="20"/>
          <w:szCs w:val="20"/>
        </w:rPr>
        <w:t>______________________</w:t>
      </w:r>
      <w:r>
        <w:rPr>
          <w:sz w:val="20"/>
          <w:szCs w:val="20"/>
        </w:rPr>
        <w:t xml:space="preserve">_/ </w:t>
      </w:r>
      <w:r w:rsidRPr="000E138A">
        <w:rPr>
          <w:u w:val="single"/>
        </w:rPr>
        <w:t>Сергазина Д.О.</w:t>
      </w:r>
    </w:p>
    <w:p w:rsidR="007A5D57" w:rsidRPr="008D0EAE" w:rsidRDefault="007A5D57" w:rsidP="00682CC6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                                                                                   </w:t>
      </w:r>
      <w:r w:rsidRPr="008D0EAE">
        <w:rPr>
          <w:sz w:val="20"/>
          <w:szCs w:val="20"/>
          <w:vertAlign w:val="superscript"/>
        </w:rPr>
        <w:t>подпись                                               И.О.Фамилия</w:t>
      </w:r>
    </w:p>
    <w:sectPr w:rsidR="007A5D57" w:rsidRPr="008D0EAE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454E5"/>
    <w:multiLevelType w:val="multilevel"/>
    <w:tmpl w:val="27C4E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2CC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79F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0E89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EBC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B6"/>
    <w:rsid w:val="00053A45"/>
    <w:rsid w:val="0005404D"/>
    <w:rsid w:val="000546DA"/>
    <w:rsid w:val="000547D5"/>
    <w:rsid w:val="0005491E"/>
    <w:rsid w:val="0005492F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78C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A8A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7DE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C0B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38A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55F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0EE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8A1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E0C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3AE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0B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17A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96E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770"/>
    <w:rsid w:val="00202B53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B4D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6FBD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E80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EB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91E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0E9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82C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343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29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A7E2A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6F61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0EE8"/>
    <w:rsid w:val="00681291"/>
    <w:rsid w:val="00681538"/>
    <w:rsid w:val="00681667"/>
    <w:rsid w:val="00681C55"/>
    <w:rsid w:val="00681F11"/>
    <w:rsid w:val="00682338"/>
    <w:rsid w:val="006826A2"/>
    <w:rsid w:val="006827F8"/>
    <w:rsid w:val="00682CC6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403"/>
    <w:rsid w:val="0068596B"/>
    <w:rsid w:val="00685E13"/>
    <w:rsid w:val="00685F42"/>
    <w:rsid w:val="0068641D"/>
    <w:rsid w:val="006865FA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0E9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E3D"/>
    <w:rsid w:val="006C0F60"/>
    <w:rsid w:val="006C115B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323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6FDD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48B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5D57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45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915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AE7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1D3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214C"/>
    <w:rsid w:val="0084236F"/>
    <w:rsid w:val="00842618"/>
    <w:rsid w:val="008427FA"/>
    <w:rsid w:val="008428CB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83D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1DF3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5A2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EAE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1EE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3B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7C3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373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370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42E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5E5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55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A3A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AEE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2C9"/>
    <w:rsid w:val="00BC36F3"/>
    <w:rsid w:val="00BC3B6E"/>
    <w:rsid w:val="00BC3DAC"/>
    <w:rsid w:val="00BC3E11"/>
    <w:rsid w:val="00BC4183"/>
    <w:rsid w:val="00BC425E"/>
    <w:rsid w:val="00BC42AA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872"/>
    <w:rsid w:val="00BD5A33"/>
    <w:rsid w:val="00BD5A43"/>
    <w:rsid w:val="00BD5D2A"/>
    <w:rsid w:val="00BD5E08"/>
    <w:rsid w:val="00BD5F6E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3FEB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B1A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5D1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2F6F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6C9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3E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336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AF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0C"/>
    <w:rsid w:val="00D36D24"/>
    <w:rsid w:val="00D36DC6"/>
    <w:rsid w:val="00D36FDF"/>
    <w:rsid w:val="00D37654"/>
    <w:rsid w:val="00D37BED"/>
    <w:rsid w:val="00D4021A"/>
    <w:rsid w:val="00D40AAB"/>
    <w:rsid w:val="00D40B88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1E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228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8ED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D4A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C5D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CFE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DE7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3E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89C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3D0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699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0C6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B4"/>
    <w:rsid w:val="00FB22E2"/>
    <w:rsid w:val="00FB22E9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45A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CC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uiPriority w:val="99"/>
    <w:rsid w:val="00682CC6"/>
  </w:style>
  <w:style w:type="paragraph" w:styleId="NormalWeb">
    <w:name w:val="Normal (Web)"/>
    <w:basedOn w:val="Normal"/>
    <w:uiPriority w:val="99"/>
    <w:rsid w:val="000A3A8A"/>
    <w:pPr>
      <w:spacing w:before="100" w:beforeAutospacing="1" w:after="100" w:afterAutospacing="1"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22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66</TotalTime>
  <Pages>6</Pages>
  <Words>1339</Words>
  <Characters>7637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 Білім және ғылым министрлігі</dc:title>
  <dc:subject/>
  <dc:creator>Admin</dc:creator>
  <cp:keywords/>
  <dc:description/>
  <cp:lastModifiedBy>User</cp:lastModifiedBy>
  <cp:revision>19</cp:revision>
  <dcterms:created xsi:type="dcterms:W3CDTF">2021-01-06T10:01:00Z</dcterms:created>
  <dcterms:modified xsi:type="dcterms:W3CDTF">2021-01-06T17:50:00Z</dcterms:modified>
</cp:coreProperties>
</file>